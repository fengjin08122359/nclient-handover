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5BA" w:rsidRDefault="00D365BA" w:rsidP="00234726">
      <w:pPr>
        <w:pStyle w:val="ae"/>
      </w:pPr>
    </w:p>
    <w:p w:rsidR="00A2607A" w:rsidRDefault="00A2607A" w:rsidP="00D365BA">
      <w:pPr>
        <w:jc w:val="center"/>
        <w:rPr>
          <w:rFonts w:ascii="Arial Narrow" w:eastAsia="黑体" w:hAnsi="Arial Narrow" w:cs="Courier New"/>
          <w:b/>
          <w:sz w:val="44"/>
          <w:szCs w:val="44"/>
        </w:rPr>
      </w:pPr>
    </w:p>
    <w:p w:rsidR="00A2607A" w:rsidRDefault="00A2607A" w:rsidP="00D365BA">
      <w:pPr>
        <w:jc w:val="center"/>
        <w:rPr>
          <w:rFonts w:ascii="Arial Narrow" w:eastAsia="黑体" w:hAnsi="Arial Narrow" w:cs="Courier New"/>
          <w:b/>
          <w:sz w:val="44"/>
          <w:szCs w:val="44"/>
        </w:rPr>
      </w:pPr>
    </w:p>
    <w:p w:rsidR="00D365BA" w:rsidRDefault="00AC6842" w:rsidP="00A2607A">
      <w:pPr>
        <w:jc w:val="center"/>
        <w:rPr>
          <w:rFonts w:ascii="Arial Narrow" w:eastAsia="黑体" w:hAnsi="Arial Narrow" w:cs="Courier New"/>
          <w:b/>
          <w:sz w:val="44"/>
          <w:szCs w:val="44"/>
        </w:rPr>
      </w:pPr>
      <w:r>
        <w:rPr>
          <w:rFonts w:ascii="Arial Narrow" w:eastAsia="黑体" w:hAnsi="Arial Narrow" w:cs="Courier New"/>
          <w:b/>
          <w:sz w:val="44"/>
          <w:szCs w:val="44"/>
        </w:rPr>
        <w:t>10</w:t>
      </w:r>
      <w:r w:rsidR="00D365BA">
        <w:rPr>
          <w:rFonts w:ascii="Arial Narrow" w:eastAsia="黑体" w:hAnsi="Arial Narrow" w:cs="Courier New" w:hint="eastAsia"/>
          <w:b/>
          <w:sz w:val="44"/>
          <w:szCs w:val="44"/>
        </w:rPr>
        <w:t>月份</w:t>
      </w:r>
      <w:r w:rsidR="00204B1C">
        <w:rPr>
          <w:rFonts w:ascii="Arial Narrow" w:eastAsia="黑体" w:hAnsi="Arial Narrow" w:cs="Courier New" w:hint="eastAsia"/>
          <w:b/>
          <w:sz w:val="44"/>
          <w:szCs w:val="44"/>
        </w:rPr>
        <w:t>产品</w:t>
      </w:r>
      <w:r w:rsidR="00204B1C">
        <w:rPr>
          <w:rFonts w:ascii="Arial Narrow" w:eastAsia="黑体" w:hAnsi="Arial Narrow" w:cs="Courier New"/>
          <w:b/>
          <w:sz w:val="44"/>
          <w:szCs w:val="44"/>
        </w:rPr>
        <w:t>升级</w:t>
      </w:r>
      <w:r w:rsidR="00D365BA">
        <w:rPr>
          <w:rFonts w:ascii="Arial Narrow" w:eastAsia="黑体" w:hAnsi="Arial Narrow" w:cs="Courier New"/>
          <w:b/>
          <w:sz w:val="44"/>
          <w:szCs w:val="44"/>
        </w:rPr>
        <w:t>计划</w:t>
      </w:r>
      <w:r w:rsidR="00D365BA">
        <w:rPr>
          <w:rFonts w:ascii="Arial Narrow" w:eastAsia="黑体" w:hAnsi="Arial Narrow" w:cs="Courier New" w:hint="eastAsia"/>
          <w:b/>
          <w:sz w:val="44"/>
          <w:szCs w:val="44"/>
        </w:rPr>
        <w:t>书</w:t>
      </w:r>
    </w:p>
    <w:p w:rsidR="00A2607A" w:rsidRDefault="00A2607A" w:rsidP="00A2607A">
      <w:pPr>
        <w:jc w:val="center"/>
        <w:rPr>
          <w:rFonts w:ascii="Arial Narrow" w:eastAsia="黑体" w:hAnsi="Arial Narrow" w:cs="Courier New"/>
          <w:b/>
          <w:sz w:val="44"/>
          <w:szCs w:val="44"/>
        </w:rPr>
      </w:pPr>
    </w:p>
    <w:p w:rsidR="00A2607A" w:rsidRDefault="00A2607A" w:rsidP="00A2607A">
      <w:pPr>
        <w:jc w:val="center"/>
        <w:rPr>
          <w:rFonts w:ascii="Arial Narrow" w:eastAsia="黑体" w:hAnsi="Arial Narrow" w:cs="Courier New"/>
          <w:b/>
          <w:sz w:val="44"/>
          <w:szCs w:val="44"/>
        </w:rPr>
      </w:pPr>
    </w:p>
    <w:p w:rsidR="00A2607A" w:rsidRDefault="00A2607A" w:rsidP="00A2607A">
      <w:pPr>
        <w:jc w:val="center"/>
        <w:rPr>
          <w:rFonts w:ascii="Arial Narrow" w:eastAsia="黑体" w:hAnsi="Arial Narrow" w:cs="Courier New"/>
          <w:b/>
          <w:sz w:val="44"/>
          <w:szCs w:val="44"/>
        </w:rPr>
      </w:pPr>
    </w:p>
    <w:p w:rsidR="00D365BA" w:rsidRDefault="00D365BA" w:rsidP="00D365BA">
      <w:pPr>
        <w:pStyle w:val="aff"/>
        <w:adjustRightInd w:val="0"/>
        <w:spacing w:before="120" w:after="120" w:line="440" w:lineRule="exact"/>
        <w:ind w:firstLineChars="0" w:firstLine="0"/>
        <w:rPr>
          <w:rFonts w:ascii="微软雅黑" w:eastAsia="微软雅黑" w:hAnsi="微软雅黑"/>
          <w:b/>
          <w:bCs/>
          <w:color w:val="auto"/>
          <w:szCs w:val="20"/>
        </w:rPr>
      </w:pPr>
      <w:r>
        <w:rPr>
          <w:rFonts w:ascii="微软雅黑" w:eastAsia="微软雅黑" w:hAnsi="微软雅黑" w:hint="eastAsia"/>
          <w:b/>
          <w:bCs/>
          <w:color w:val="auto"/>
          <w:szCs w:val="20"/>
        </w:rPr>
        <w:t>版本与变更记录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4"/>
        <w:gridCol w:w="1252"/>
        <w:gridCol w:w="3046"/>
        <w:gridCol w:w="943"/>
        <w:gridCol w:w="1120"/>
        <w:gridCol w:w="1047"/>
      </w:tblGrid>
      <w:tr w:rsidR="00D365BA" w:rsidTr="008B1A10">
        <w:trPr>
          <w:trHeight w:val="391"/>
          <w:jc w:val="center"/>
        </w:trPr>
        <w:tc>
          <w:tcPr>
            <w:tcW w:w="1114" w:type="dxa"/>
            <w:shd w:val="clear" w:color="auto" w:fill="99CCFF"/>
            <w:vAlign w:val="center"/>
          </w:tcPr>
          <w:p w:rsidR="00D365BA" w:rsidRDefault="00D365BA" w:rsidP="008B1A10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2"/>
              </w:rPr>
              <w:t>版本编号</w:t>
            </w:r>
          </w:p>
        </w:tc>
        <w:tc>
          <w:tcPr>
            <w:tcW w:w="1252" w:type="dxa"/>
            <w:shd w:val="clear" w:color="auto" w:fill="99CCFF"/>
            <w:vAlign w:val="center"/>
          </w:tcPr>
          <w:p w:rsidR="00D365BA" w:rsidRDefault="00D365BA" w:rsidP="008B1A10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2"/>
              </w:rPr>
              <w:t>时间</w:t>
            </w:r>
          </w:p>
        </w:tc>
        <w:tc>
          <w:tcPr>
            <w:tcW w:w="3046" w:type="dxa"/>
            <w:shd w:val="clear" w:color="auto" w:fill="99CCFF"/>
            <w:vAlign w:val="center"/>
          </w:tcPr>
          <w:p w:rsidR="00D365BA" w:rsidRDefault="00D365BA" w:rsidP="008B1A10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2"/>
              </w:rPr>
              <w:t>描述</w:t>
            </w:r>
          </w:p>
        </w:tc>
        <w:tc>
          <w:tcPr>
            <w:tcW w:w="943" w:type="dxa"/>
            <w:shd w:val="clear" w:color="auto" w:fill="99CCFF"/>
            <w:vAlign w:val="center"/>
          </w:tcPr>
          <w:p w:rsidR="00D365BA" w:rsidRDefault="00D365BA" w:rsidP="008B1A10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2"/>
              </w:rPr>
              <w:t>编制</w:t>
            </w:r>
          </w:p>
        </w:tc>
        <w:tc>
          <w:tcPr>
            <w:tcW w:w="1120" w:type="dxa"/>
            <w:shd w:val="clear" w:color="auto" w:fill="99CCFF"/>
            <w:vAlign w:val="center"/>
          </w:tcPr>
          <w:p w:rsidR="00D365BA" w:rsidRDefault="00D365BA" w:rsidP="008B1A10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2"/>
              </w:rPr>
              <w:t>审阅时间</w:t>
            </w:r>
          </w:p>
        </w:tc>
        <w:tc>
          <w:tcPr>
            <w:tcW w:w="1047" w:type="dxa"/>
            <w:shd w:val="clear" w:color="auto" w:fill="99CCFF"/>
            <w:vAlign w:val="center"/>
          </w:tcPr>
          <w:p w:rsidR="00D365BA" w:rsidRDefault="00D365BA" w:rsidP="008B1A10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2"/>
              </w:rPr>
              <w:t>审阅</w:t>
            </w:r>
          </w:p>
        </w:tc>
      </w:tr>
      <w:tr w:rsidR="00D365BA" w:rsidTr="008B1A10">
        <w:trPr>
          <w:trHeight w:val="351"/>
          <w:jc w:val="center"/>
        </w:trPr>
        <w:tc>
          <w:tcPr>
            <w:tcW w:w="1114" w:type="dxa"/>
            <w:vAlign w:val="center"/>
          </w:tcPr>
          <w:p w:rsidR="00D365BA" w:rsidRPr="00CA09EF" w:rsidRDefault="00D365BA" w:rsidP="00CA09EF">
            <w:pPr>
              <w:pStyle w:val="aff"/>
              <w:spacing w:before="120" w:after="120" w:line="240" w:lineRule="auto"/>
              <w:ind w:firstLineChars="0" w:firstLine="0"/>
              <w:jc w:val="left"/>
              <w:rPr>
                <w:rFonts w:ascii="宋体" w:hAnsi="宋体"/>
                <w:color w:val="auto"/>
                <w:sz w:val="21"/>
                <w:szCs w:val="21"/>
              </w:rPr>
            </w:pPr>
            <w:r w:rsidRPr="00CA09EF">
              <w:rPr>
                <w:rFonts w:ascii="宋体" w:hAnsi="宋体" w:hint="eastAsia"/>
                <w:color w:val="auto"/>
                <w:sz w:val="21"/>
                <w:szCs w:val="21"/>
              </w:rPr>
              <w:t>V</w:t>
            </w:r>
            <w:r w:rsidR="00884FFA" w:rsidRPr="00CA09EF">
              <w:rPr>
                <w:rFonts w:ascii="宋体" w:hAnsi="宋体"/>
                <w:color w:val="auto"/>
                <w:sz w:val="21"/>
                <w:szCs w:val="21"/>
              </w:rPr>
              <w:t>1.0</w:t>
            </w:r>
          </w:p>
        </w:tc>
        <w:tc>
          <w:tcPr>
            <w:tcW w:w="1252" w:type="dxa"/>
            <w:vAlign w:val="center"/>
          </w:tcPr>
          <w:p w:rsidR="00D365BA" w:rsidRPr="00CA09EF" w:rsidRDefault="00D365BA" w:rsidP="00AC6842">
            <w:pPr>
              <w:pStyle w:val="aff"/>
              <w:spacing w:before="120" w:after="120" w:line="240" w:lineRule="auto"/>
              <w:ind w:firstLineChars="0" w:firstLine="0"/>
              <w:jc w:val="left"/>
              <w:rPr>
                <w:rFonts w:ascii="宋体" w:hAnsi="宋体"/>
                <w:color w:val="auto"/>
                <w:sz w:val="21"/>
                <w:szCs w:val="21"/>
              </w:rPr>
            </w:pPr>
            <w:r w:rsidRPr="00CA09EF">
              <w:rPr>
                <w:rFonts w:ascii="宋体" w:hAnsi="宋体"/>
                <w:color w:val="auto"/>
                <w:sz w:val="21"/>
                <w:szCs w:val="21"/>
              </w:rPr>
              <w:t>20</w:t>
            </w:r>
            <w:r w:rsidRPr="00CA09EF">
              <w:rPr>
                <w:rFonts w:ascii="宋体" w:hAnsi="宋体" w:hint="eastAsia"/>
                <w:color w:val="auto"/>
                <w:sz w:val="21"/>
                <w:szCs w:val="21"/>
              </w:rPr>
              <w:t>1</w:t>
            </w:r>
            <w:r w:rsidRPr="00CA09EF">
              <w:rPr>
                <w:rFonts w:ascii="宋体" w:hAnsi="宋体"/>
                <w:color w:val="auto"/>
                <w:sz w:val="21"/>
                <w:szCs w:val="21"/>
              </w:rPr>
              <w:t>6-</w:t>
            </w:r>
            <w:r w:rsidR="00AC6842">
              <w:rPr>
                <w:rFonts w:ascii="宋体" w:hAnsi="宋体"/>
                <w:color w:val="auto"/>
                <w:sz w:val="21"/>
                <w:szCs w:val="21"/>
              </w:rPr>
              <w:t>9</w:t>
            </w:r>
            <w:r w:rsidRPr="00CA09EF">
              <w:rPr>
                <w:rFonts w:ascii="宋体" w:hAnsi="宋体"/>
                <w:color w:val="auto"/>
                <w:sz w:val="21"/>
                <w:szCs w:val="21"/>
              </w:rPr>
              <w:t>-</w:t>
            </w:r>
            <w:r w:rsidR="00AC6842">
              <w:rPr>
                <w:rFonts w:ascii="宋体" w:hAnsi="宋体"/>
                <w:color w:val="auto"/>
                <w:sz w:val="21"/>
                <w:szCs w:val="21"/>
              </w:rPr>
              <w:t>26</w:t>
            </w:r>
          </w:p>
        </w:tc>
        <w:tc>
          <w:tcPr>
            <w:tcW w:w="3046" w:type="dxa"/>
            <w:vAlign w:val="center"/>
          </w:tcPr>
          <w:p w:rsidR="00D365BA" w:rsidRDefault="00D365BA" w:rsidP="00A2607A">
            <w:pPr>
              <w:pStyle w:val="aff"/>
              <w:spacing w:before="120" w:after="120" w:line="240" w:lineRule="auto"/>
              <w:ind w:firstLineChars="0" w:firstLine="0"/>
              <w:jc w:val="lef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发版</w:t>
            </w:r>
            <w:r w:rsidR="00A2607A">
              <w:rPr>
                <w:rFonts w:ascii="宋体" w:hAnsi="宋体" w:hint="eastAsia"/>
                <w:color w:val="auto"/>
                <w:sz w:val="21"/>
                <w:szCs w:val="21"/>
              </w:rPr>
              <w:t>内容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、</w:t>
            </w:r>
            <w:r w:rsidR="00C42E94">
              <w:rPr>
                <w:rFonts w:ascii="宋体" w:hAnsi="宋体" w:hint="eastAsia"/>
                <w:color w:val="auto"/>
                <w:sz w:val="21"/>
                <w:szCs w:val="21"/>
              </w:rPr>
              <w:t>时间进度、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发版</w:t>
            </w:r>
            <w:r w:rsidR="00A2607A">
              <w:rPr>
                <w:rFonts w:ascii="宋体" w:hAnsi="宋体" w:hint="eastAsia"/>
                <w:color w:val="auto"/>
                <w:sz w:val="21"/>
                <w:szCs w:val="21"/>
              </w:rPr>
              <w:t>时间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、</w:t>
            </w:r>
            <w:r w:rsidR="00A2607A">
              <w:rPr>
                <w:rFonts w:ascii="宋体" w:hAnsi="宋体" w:hint="eastAsia"/>
                <w:color w:val="auto"/>
                <w:sz w:val="21"/>
                <w:szCs w:val="21"/>
              </w:rPr>
              <w:t>客户升级</w:t>
            </w:r>
            <w:r w:rsidR="00A2607A">
              <w:rPr>
                <w:rFonts w:ascii="宋体" w:hAnsi="宋体"/>
                <w:color w:val="auto"/>
                <w:sz w:val="21"/>
                <w:szCs w:val="21"/>
              </w:rPr>
              <w:t>流程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。</w:t>
            </w:r>
          </w:p>
        </w:tc>
        <w:tc>
          <w:tcPr>
            <w:tcW w:w="943" w:type="dxa"/>
            <w:vAlign w:val="center"/>
          </w:tcPr>
          <w:p w:rsidR="00D365BA" w:rsidRPr="00CA09EF" w:rsidRDefault="005157F6" w:rsidP="00CA09EF">
            <w:pPr>
              <w:pStyle w:val="aff"/>
              <w:spacing w:before="120" w:after="120" w:line="240" w:lineRule="auto"/>
              <w:ind w:firstLineChars="0" w:firstLine="0"/>
              <w:jc w:val="left"/>
              <w:rPr>
                <w:rFonts w:ascii="宋体" w:hAnsi="宋体"/>
                <w:color w:val="auto"/>
                <w:sz w:val="21"/>
                <w:szCs w:val="21"/>
              </w:rPr>
            </w:pPr>
            <w:r w:rsidRPr="00CA09EF">
              <w:rPr>
                <w:rFonts w:ascii="宋体" w:hAnsi="宋体" w:hint="eastAsia"/>
                <w:color w:val="auto"/>
                <w:sz w:val="21"/>
                <w:szCs w:val="21"/>
              </w:rPr>
              <w:t>Sara</w:t>
            </w:r>
          </w:p>
        </w:tc>
        <w:tc>
          <w:tcPr>
            <w:tcW w:w="1120" w:type="dxa"/>
            <w:vAlign w:val="center"/>
          </w:tcPr>
          <w:p w:rsidR="00D365BA" w:rsidRPr="00CA09EF" w:rsidRDefault="00D365BA" w:rsidP="008B1A10">
            <w:pPr>
              <w:jc w:val="center"/>
              <w:rPr>
                <w:rFonts w:ascii="宋体" w:eastAsia="宋体" w:hAnsi="宋体"/>
                <w:color w:val="auto"/>
                <w:kern w:val="2"/>
                <w:szCs w:val="21"/>
              </w:rPr>
            </w:pPr>
          </w:p>
        </w:tc>
        <w:tc>
          <w:tcPr>
            <w:tcW w:w="1047" w:type="dxa"/>
            <w:vAlign w:val="center"/>
          </w:tcPr>
          <w:p w:rsidR="00D365BA" w:rsidRDefault="00D365BA" w:rsidP="008B1A10">
            <w:pPr>
              <w:jc w:val="center"/>
              <w:rPr>
                <w:rFonts w:ascii="宋体" w:hAnsi="宋体"/>
              </w:rPr>
            </w:pPr>
          </w:p>
        </w:tc>
      </w:tr>
      <w:tr w:rsidR="00206155" w:rsidTr="0090103D">
        <w:trPr>
          <w:trHeight w:val="611"/>
          <w:jc w:val="center"/>
        </w:trPr>
        <w:tc>
          <w:tcPr>
            <w:tcW w:w="1114" w:type="dxa"/>
            <w:vAlign w:val="center"/>
          </w:tcPr>
          <w:p w:rsidR="00206155" w:rsidRPr="00CA09EF" w:rsidRDefault="00206155" w:rsidP="00CA09EF">
            <w:pPr>
              <w:pStyle w:val="aff"/>
              <w:spacing w:before="120" w:after="120" w:line="240" w:lineRule="auto"/>
              <w:ind w:firstLineChars="0" w:firstLine="0"/>
              <w:jc w:val="lef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252" w:type="dxa"/>
            <w:vAlign w:val="center"/>
          </w:tcPr>
          <w:p w:rsidR="00206155" w:rsidRPr="00CA09EF" w:rsidRDefault="00206155" w:rsidP="00CA09EF">
            <w:pPr>
              <w:pStyle w:val="aff"/>
              <w:spacing w:before="120" w:after="120" w:line="240" w:lineRule="auto"/>
              <w:ind w:firstLineChars="0" w:firstLine="0"/>
              <w:jc w:val="lef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046" w:type="dxa"/>
            <w:vAlign w:val="center"/>
          </w:tcPr>
          <w:p w:rsidR="00206155" w:rsidRDefault="00206155" w:rsidP="00CA09EF">
            <w:pPr>
              <w:pStyle w:val="aff"/>
              <w:spacing w:before="120" w:after="120" w:line="240" w:lineRule="auto"/>
              <w:ind w:firstLineChars="0" w:firstLine="0"/>
              <w:jc w:val="lef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43" w:type="dxa"/>
            <w:vAlign w:val="center"/>
          </w:tcPr>
          <w:p w:rsidR="00206155" w:rsidRPr="00CA09EF" w:rsidRDefault="00206155" w:rsidP="00CA09EF">
            <w:pPr>
              <w:pStyle w:val="aff"/>
              <w:spacing w:before="120" w:after="120" w:line="240" w:lineRule="auto"/>
              <w:ind w:firstLineChars="0" w:firstLine="0"/>
              <w:jc w:val="lef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20" w:type="dxa"/>
            <w:vAlign w:val="center"/>
          </w:tcPr>
          <w:p w:rsidR="00206155" w:rsidRPr="00CA09EF" w:rsidRDefault="00206155" w:rsidP="00206155">
            <w:pPr>
              <w:jc w:val="center"/>
              <w:rPr>
                <w:rFonts w:ascii="宋体" w:eastAsia="宋体" w:hAnsi="宋体"/>
                <w:color w:val="auto"/>
                <w:kern w:val="2"/>
                <w:szCs w:val="21"/>
              </w:rPr>
            </w:pPr>
          </w:p>
        </w:tc>
        <w:tc>
          <w:tcPr>
            <w:tcW w:w="1047" w:type="dxa"/>
            <w:vAlign w:val="center"/>
          </w:tcPr>
          <w:p w:rsidR="00206155" w:rsidRDefault="00206155" w:rsidP="00206155">
            <w:pPr>
              <w:jc w:val="center"/>
            </w:pPr>
          </w:p>
        </w:tc>
      </w:tr>
      <w:tr w:rsidR="00CA09EF" w:rsidTr="00CA09EF">
        <w:trPr>
          <w:trHeight w:val="691"/>
          <w:jc w:val="center"/>
        </w:trPr>
        <w:tc>
          <w:tcPr>
            <w:tcW w:w="1114" w:type="dxa"/>
            <w:vAlign w:val="center"/>
          </w:tcPr>
          <w:p w:rsidR="00CA09EF" w:rsidRPr="00CA09EF" w:rsidRDefault="00CA09EF" w:rsidP="00CA09EF">
            <w:pPr>
              <w:pStyle w:val="aff"/>
              <w:spacing w:before="120" w:after="120" w:line="240" w:lineRule="auto"/>
              <w:ind w:firstLineChars="0" w:firstLine="0"/>
              <w:jc w:val="lef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252" w:type="dxa"/>
            <w:vAlign w:val="center"/>
          </w:tcPr>
          <w:p w:rsidR="00CA09EF" w:rsidRPr="00CA09EF" w:rsidRDefault="00CA09EF" w:rsidP="00CA09EF">
            <w:pPr>
              <w:pStyle w:val="aff"/>
              <w:spacing w:before="120" w:after="120" w:line="240" w:lineRule="auto"/>
              <w:ind w:firstLineChars="0" w:firstLine="0"/>
              <w:jc w:val="lef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046" w:type="dxa"/>
            <w:vAlign w:val="center"/>
          </w:tcPr>
          <w:p w:rsidR="00CA09EF" w:rsidRDefault="00CA09EF" w:rsidP="00CA09EF">
            <w:pPr>
              <w:pStyle w:val="aff"/>
              <w:spacing w:before="120" w:after="120" w:line="240" w:lineRule="auto"/>
              <w:ind w:firstLineChars="0" w:firstLine="0"/>
              <w:jc w:val="lef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43" w:type="dxa"/>
            <w:vAlign w:val="center"/>
          </w:tcPr>
          <w:p w:rsidR="00CA09EF" w:rsidRPr="00CA09EF" w:rsidRDefault="00CA09EF" w:rsidP="00CA09EF">
            <w:pPr>
              <w:pStyle w:val="aff"/>
              <w:spacing w:before="120" w:after="120" w:line="240" w:lineRule="auto"/>
              <w:ind w:firstLineChars="0" w:firstLine="0"/>
              <w:jc w:val="lef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20" w:type="dxa"/>
            <w:vAlign w:val="center"/>
          </w:tcPr>
          <w:p w:rsidR="00CA09EF" w:rsidRDefault="00CA09EF" w:rsidP="00CA09EF">
            <w:pPr>
              <w:pStyle w:val="aff"/>
              <w:spacing w:before="120" w:after="120" w:line="240" w:lineRule="auto"/>
              <w:ind w:firstLineChars="0" w:firstLine="0"/>
              <w:jc w:val="lef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47" w:type="dxa"/>
            <w:vAlign w:val="center"/>
          </w:tcPr>
          <w:p w:rsidR="00CA09EF" w:rsidRDefault="00CA09EF" w:rsidP="00CA09EF">
            <w:pPr>
              <w:pStyle w:val="aff"/>
              <w:spacing w:before="120" w:after="120" w:line="240" w:lineRule="auto"/>
              <w:ind w:firstLineChars="0" w:firstLine="0"/>
              <w:jc w:val="lef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CA09EF" w:rsidTr="008B1A10">
        <w:trPr>
          <w:trHeight w:val="798"/>
          <w:jc w:val="center"/>
        </w:trPr>
        <w:tc>
          <w:tcPr>
            <w:tcW w:w="1114" w:type="dxa"/>
            <w:vAlign w:val="center"/>
          </w:tcPr>
          <w:p w:rsidR="00CA09EF" w:rsidRDefault="00CA09EF" w:rsidP="00CA09EF">
            <w:pPr>
              <w:pStyle w:val="aff"/>
              <w:spacing w:before="120" w:after="120" w:line="240" w:lineRule="auto"/>
              <w:ind w:firstLineChars="0" w:firstLine="0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252" w:type="dxa"/>
            <w:vAlign w:val="center"/>
          </w:tcPr>
          <w:p w:rsidR="00CA09EF" w:rsidRDefault="00CA09EF" w:rsidP="00CA09E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046" w:type="dxa"/>
            <w:vAlign w:val="center"/>
          </w:tcPr>
          <w:p w:rsidR="00CA09EF" w:rsidRDefault="00CA09EF" w:rsidP="00CA09EF">
            <w:pPr>
              <w:pStyle w:val="aff"/>
              <w:spacing w:before="120" w:after="120" w:line="240" w:lineRule="auto"/>
              <w:ind w:firstLineChars="0" w:firstLine="0"/>
              <w:jc w:val="lef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43" w:type="dxa"/>
            <w:vAlign w:val="center"/>
          </w:tcPr>
          <w:p w:rsidR="00CA09EF" w:rsidRDefault="00CA09EF" w:rsidP="00CA09EF">
            <w:pPr>
              <w:pStyle w:val="aff"/>
              <w:spacing w:before="120" w:after="120" w:line="240" w:lineRule="auto"/>
              <w:ind w:firstLineChars="0" w:firstLine="0"/>
              <w:jc w:val="lef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20" w:type="dxa"/>
            <w:vAlign w:val="center"/>
          </w:tcPr>
          <w:p w:rsidR="00CA09EF" w:rsidRDefault="00CA09EF" w:rsidP="00CA09EF">
            <w:pPr>
              <w:pStyle w:val="aff"/>
              <w:spacing w:before="120" w:after="120" w:line="240" w:lineRule="auto"/>
              <w:ind w:firstLineChars="0" w:firstLine="0"/>
              <w:jc w:val="lef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47" w:type="dxa"/>
            <w:vAlign w:val="center"/>
          </w:tcPr>
          <w:p w:rsidR="00CA09EF" w:rsidRDefault="00CA09EF" w:rsidP="00CA09EF">
            <w:pPr>
              <w:pStyle w:val="aff"/>
              <w:spacing w:before="120" w:after="120" w:line="240" w:lineRule="auto"/>
              <w:ind w:firstLineChars="0" w:firstLine="0"/>
              <w:jc w:val="lef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</w:tbl>
    <w:p w:rsidR="00D365BA" w:rsidRDefault="00D365BA" w:rsidP="00D365BA"/>
    <w:p w:rsidR="00D365BA" w:rsidRDefault="00D365BA" w:rsidP="00D365BA">
      <w:pPr>
        <w:jc w:val="center"/>
      </w:pPr>
      <w:r>
        <w:rPr>
          <w:rFonts w:ascii="Arial Narrow" w:eastAsia="黑体" w:hAnsi="Arial Narrow" w:cs="Courier New"/>
          <w:b/>
          <w:sz w:val="44"/>
          <w:szCs w:val="44"/>
        </w:rPr>
        <w:br w:type="page"/>
      </w:r>
      <w:r>
        <w:rPr>
          <w:lang w:val="zh-CN"/>
        </w:rPr>
        <w:lastRenderedPageBreak/>
        <w:t>目录</w:t>
      </w:r>
    </w:p>
    <w:p w:rsidR="0066672B" w:rsidRDefault="00D365BA">
      <w:pPr>
        <w:pStyle w:val="11"/>
        <w:rPr>
          <w:rFonts w:cstheme="minorBidi"/>
          <w:b w:val="0"/>
          <w:smallCaps w:val="0"/>
          <w:color w:val="auto"/>
          <w:kern w:val="2"/>
          <w:sz w:val="21"/>
          <w:szCs w:val="22"/>
        </w:rPr>
      </w:pPr>
      <w:r w:rsidRPr="00C42E94">
        <w:rPr>
          <w:bCs/>
          <w:caps/>
          <w:color w:val="000000" w:themeColor="text1"/>
        </w:rPr>
        <w:fldChar w:fldCharType="begin"/>
      </w:r>
      <w:r w:rsidRPr="00C42E94">
        <w:rPr>
          <w:color w:val="000000" w:themeColor="text1"/>
        </w:rPr>
        <w:instrText xml:space="preserve"> TOC \o "1-3" \h \z \u </w:instrText>
      </w:r>
      <w:r w:rsidRPr="00C42E94">
        <w:rPr>
          <w:bCs/>
          <w:caps/>
          <w:color w:val="000000" w:themeColor="text1"/>
        </w:rPr>
        <w:fldChar w:fldCharType="separate"/>
      </w:r>
      <w:hyperlink w:anchor="_Toc458789569" w:history="1">
        <w:r w:rsidR="0066672B" w:rsidRPr="00CB6930">
          <w:rPr>
            <w:rStyle w:val="af7"/>
          </w:rPr>
          <w:t>1.</w:t>
        </w:r>
        <w:r w:rsidR="0066672B">
          <w:rPr>
            <w:rFonts w:cstheme="minorBidi"/>
            <w:b w:val="0"/>
            <w:smallCaps w:val="0"/>
            <w:color w:val="auto"/>
            <w:kern w:val="2"/>
            <w:sz w:val="21"/>
            <w:szCs w:val="22"/>
          </w:rPr>
          <w:tab/>
        </w:r>
        <w:r w:rsidR="0066672B" w:rsidRPr="00CB6930">
          <w:rPr>
            <w:rStyle w:val="af7"/>
            <w:rFonts w:hint="eastAsia"/>
          </w:rPr>
          <w:t>发版内容</w:t>
        </w:r>
        <w:r w:rsidR="0066672B">
          <w:rPr>
            <w:webHidden/>
          </w:rPr>
          <w:tab/>
        </w:r>
        <w:r w:rsidR="0066672B">
          <w:rPr>
            <w:webHidden/>
          </w:rPr>
          <w:fldChar w:fldCharType="begin"/>
        </w:r>
        <w:r w:rsidR="0066672B">
          <w:rPr>
            <w:webHidden/>
          </w:rPr>
          <w:instrText xml:space="preserve"> PAGEREF _Toc458789569 \h </w:instrText>
        </w:r>
        <w:r w:rsidR="0066672B">
          <w:rPr>
            <w:webHidden/>
          </w:rPr>
        </w:r>
        <w:r w:rsidR="0066672B">
          <w:rPr>
            <w:webHidden/>
          </w:rPr>
          <w:fldChar w:fldCharType="separate"/>
        </w:r>
        <w:r w:rsidR="0066672B">
          <w:rPr>
            <w:webHidden/>
          </w:rPr>
          <w:t>2</w:t>
        </w:r>
        <w:r w:rsidR="0066672B">
          <w:rPr>
            <w:webHidden/>
          </w:rPr>
          <w:fldChar w:fldCharType="end"/>
        </w:r>
      </w:hyperlink>
    </w:p>
    <w:p w:rsidR="0066672B" w:rsidRDefault="001964A7">
      <w:pPr>
        <w:pStyle w:val="11"/>
        <w:rPr>
          <w:rFonts w:cstheme="minorBidi"/>
          <w:b w:val="0"/>
          <w:smallCaps w:val="0"/>
          <w:color w:val="auto"/>
          <w:kern w:val="2"/>
          <w:sz w:val="21"/>
          <w:szCs w:val="22"/>
        </w:rPr>
      </w:pPr>
      <w:hyperlink w:anchor="_Toc458789570" w:history="1">
        <w:r w:rsidR="0066672B" w:rsidRPr="00CB6930">
          <w:rPr>
            <w:rStyle w:val="af7"/>
          </w:rPr>
          <w:t>2.</w:t>
        </w:r>
        <w:r w:rsidR="0066672B">
          <w:rPr>
            <w:rFonts w:cstheme="minorBidi"/>
            <w:b w:val="0"/>
            <w:smallCaps w:val="0"/>
            <w:color w:val="auto"/>
            <w:kern w:val="2"/>
            <w:sz w:val="21"/>
            <w:szCs w:val="22"/>
          </w:rPr>
          <w:tab/>
        </w:r>
        <w:r w:rsidR="0066672B" w:rsidRPr="00CB6930">
          <w:rPr>
            <w:rStyle w:val="af7"/>
            <w:rFonts w:hint="eastAsia"/>
          </w:rPr>
          <w:t>时间进度</w:t>
        </w:r>
        <w:r w:rsidR="0066672B">
          <w:rPr>
            <w:webHidden/>
          </w:rPr>
          <w:tab/>
        </w:r>
        <w:r w:rsidR="0066672B">
          <w:rPr>
            <w:webHidden/>
          </w:rPr>
          <w:fldChar w:fldCharType="begin"/>
        </w:r>
        <w:r w:rsidR="0066672B">
          <w:rPr>
            <w:webHidden/>
          </w:rPr>
          <w:instrText xml:space="preserve"> PAGEREF _Toc458789570 \h </w:instrText>
        </w:r>
        <w:r w:rsidR="0066672B">
          <w:rPr>
            <w:webHidden/>
          </w:rPr>
        </w:r>
        <w:r w:rsidR="0066672B">
          <w:rPr>
            <w:webHidden/>
          </w:rPr>
          <w:fldChar w:fldCharType="separate"/>
        </w:r>
        <w:r w:rsidR="0066672B">
          <w:rPr>
            <w:webHidden/>
          </w:rPr>
          <w:t>3</w:t>
        </w:r>
        <w:r w:rsidR="0066672B">
          <w:rPr>
            <w:webHidden/>
          </w:rPr>
          <w:fldChar w:fldCharType="end"/>
        </w:r>
      </w:hyperlink>
    </w:p>
    <w:p w:rsidR="0066672B" w:rsidRDefault="001964A7">
      <w:pPr>
        <w:pStyle w:val="11"/>
        <w:rPr>
          <w:rFonts w:cstheme="minorBidi"/>
          <w:b w:val="0"/>
          <w:smallCaps w:val="0"/>
          <w:color w:val="auto"/>
          <w:kern w:val="2"/>
          <w:sz w:val="21"/>
          <w:szCs w:val="22"/>
        </w:rPr>
      </w:pPr>
      <w:hyperlink w:anchor="_Toc458789571" w:history="1">
        <w:r w:rsidR="0066672B" w:rsidRPr="00CB6930">
          <w:rPr>
            <w:rStyle w:val="af7"/>
          </w:rPr>
          <w:t>3.</w:t>
        </w:r>
        <w:r w:rsidR="0066672B">
          <w:rPr>
            <w:rFonts w:cstheme="minorBidi"/>
            <w:b w:val="0"/>
            <w:smallCaps w:val="0"/>
            <w:color w:val="auto"/>
            <w:kern w:val="2"/>
            <w:sz w:val="21"/>
            <w:szCs w:val="22"/>
          </w:rPr>
          <w:tab/>
        </w:r>
        <w:r w:rsidR="0066672B" w:rsidRPr="00CB6930">
          <w:rPr>
            <w:rStyle w:val="af7"/>
            <w:rFonts w:hint="eastAsia"/>
          </w:rPr>
          <w:t>发版时间</w:t>
        </w:r>
        <w:r w:rsidR="0066672B">
          <w:rPr>
            <w:webHidden/>
          </w:rPr>
          <w:tab/>
        </w:r>
        <w:r w:rsidR="0066672B">
          <w:rPr>
            <w:webHidden/>
          </w:rPr>
          <w:fldChar w:fldCharType="begin"/>
        </w:r>
        <w:r w:rsidR="0066672B">
          <w:rPr>
            <w:webHidden/>
          </w:rPr>
          <w:instrText xml:space="preserve"> PAGEREF _Toc458789571 \h </w:instrText>
        </w:r>
        <w:r w:rsidR="0066672B">
          <w:rPr>
            <w:webHidden/>
          </w:rPr>
        </w:r>
        <w:r w:rsidR="0066672B">
          <w:rPr>
            <w:webHidden/>
          </w:rPr>
          <w:fldChar w:fldCharType="separate"/>
        </w:r>
        <w:r w:rsidR="0066672B">
          <w:rPr>
            <w:webHidden/>
          </w:rPr>
          <w:t>4</w:t>
        </w:r>
        <w:r w:rsidR="0066672B">
          <w:rPr>
            <w:webHidden/>
          </w:rPr>
          <w:fldChar w:fldCharType="end"/>
        </w:r>
      </w:hyperlink>
    </w:p>
    <w:p w:rsidR="0066672B" w:rsidRDefault="001964A7">
      <w:pPr>
        <w:pStyle w:val="11"/>
        <w:rPr>
          <w:rFonts w:cstheme="minorBidi"/>
          <w:b w:val="0"/>
          <w:smallCaps w:val="0"/>
          <w:color w:val="auto"/>
          <w:kern w:val="2"/>
          <w:sz w:val="21"/>
          <w:szCs w:val="22"/>
        </w:rPr>
      </w:pPr>
      <w:hyperlink w:anchor="_Toc458789572" w:history="1">
        <w:r w:rsidR="0066672B" w:rsidRPr="00CB6930">
          <w:rPr>
            <w:rStyle w:val="af7"/>
          </w:rPr>
          <w:t>4.</w:t>
        </w:r>
        <w:r w:rsidR="0066672B">
          <w:rPr>
            <w:rFonts w:cstheme="minorBidi"/>
            <w:b w:val="0"/>
            <w:smallCaps w:val="0"/>
            <w:color w:val="auto"/>
            <w:kern w:val="2"/>
            <w:sz w:val="21"/>
            <w:szCs w:val="22"/>
          </w:rPr>
          <w:tab/>
        </w:r>
        <w:r w:rsidR="0066672B" w:rsidRPr="00CB6930">
          <w:rPr>
            <w:rStyle w:val="af7"/>
            <w:rFonts w:hint="eastAsia"/>
          </w:rPr>
          <w:t>风险评估</w:t>
        </w:r>
        <w:r w:rsidR="0066672B">
          <w:rPr>
            <w:webHidden/>
          </w:rPr>
          <w:tab/>
        </w:r>
        <w:r w:rsidR="0066672B">
          <w:rPr>
            <w:webHidden/>
          </w:rPr>
          <w:fldChar w:fldCharType="begin"/>
        </w:r>
        <w:r w:rsidR="0066672B">
          <w:rPr>
            <w:webHidden/>
          </w:rPr>
          <w:instrText xml:space="preserve"> PAGEREF _Toc458789572 \h </w:instrText>
        </w:r>
        <w:r w:rsidR="0066672B">
          <w:rPr>
            <w:webHidden/>
          </w:rPr>
        </w:r>
        <w:r w:rsidR="0066672B">
          <w:rPr>
            <w:webHidden/>
          </w:rPr>
          <w:fldChar w:fldCharType="separate"/>
        </w:r>
        <w:r w:rsidR="0066672B">
          <w:rPr>
            <w:webHidden/>
          </w:rPr>
          <w:t>4</w:t>
        </w:r>
        <w:r w:rsidR="0066672B">
          <w:rPr>
            <w:webHidden/>
          </w:rPr>
          <w:fldChar w:fldCharType="end"/>
        </w:r>
      </w:hyperlink>
    </w:p>
    <w:p w:rsidR="0066672B" w:rsidRDefault="001964A7">
      <w:pPr>
        <w:pStyle w:val="11"/>
        <w:rPr>
          <w:rFonts w:cstheme="minorBidi"/>
          <w:b w:val="0"/>
          <w:smallCaps w:val="0"/>
          <w:color w:val="auto"/>
          <w:kern w:val="2"/>
          <w:sz w:val="21"/>
          <w:szCs w:val="22"/>
        </w:rPr>
      </w:pPr>
      <w:hyperlink w:anchor="_Toc458789573" w:history="1">
        <w:r w:rsidR="0066672B" w:rsidRPr="00CB6930">
          <w:rPr>
            <w:rStyle w:val="af7"/>
          </w:rPr>
          <w:t>5.</w:t>
        </w:r>
        <w:r w:rsidR="0066672B">
          <w:rPr>
            <w:rFonts w:cstheme="minorBidi"/>
            <w:b w:val="0"/>
            <w:smallCaps w:val="0"/>
            <w:color w:val="auto"/>
            <w:kern w:val="2"/>
            <w:sz w:val="21"/>
            <w:szCs w:val="22"/>
          </w:rPr>
          <w:tab/>
        </w:r>
        <w:r w:rsidR="0066672B" w:rsidRPr="00CB6930">
          <w:rPr>
            <w:rStyle w:val="af7"/>
            <w:rFonts w:hint="eastAsia"/>
          </w:rPr>
          <w:t>客户验证及试用</w:t>
        </w:r>
        <w:r w:rsidR="0066672B">
          <w:rPr>
            <w:webHidden/>
          </w:rPr>
          <w:tab/>
        </w:r>
        <w:r w:rsidR="0066672B">
          <w:rPr>
            <w:webHidden/>
          </w:rPr>
          <w:fldChar w:fldCharType="begin"/>
        </w:r>
        <w:r w:rsidR="0066672B">
          <w:rPr>
            <w:webHidden/>
          </w:rPr>
          <w:instrText xml:space="preserve"> PAGEREF _Toc458789573 \h </w:instrText>
        </w:r>
        <w:r w:rsidR="0066672B">
          <w:rPr>
            <w:webHidden/>
          </w:rPr>
        </w:r>
        <w:r w:rsidR="0066672B">
          <w:rPr>
            <w:webHidden/>
          </w:rPr>
          <w:fldChar w:fldCharType="separate"/>
        </w:r>
        <w:r w:rsidR="0066672B">
          <w:rPr>
            <w:webHidden/>
          </w:rPr>
          <w:t>5</w:t>
        </w:r>
        <w:r w:rsidR="0066672B">
          <w:rPr>
            <w:webHidden/>
          </w:rPr>
          <w:fldChar w:fldCharType="end"/>
        </w:r>
      </w:hyperlink>
    </w:p>
    <w:p w:rsidR="0066672B" w:rsidRDefault="001964A7">
      <w:pPr>
        <w:pStyle w:val="11"/>
        <w:rPr>
          <w:rFonts w:cstheme="minorBidi"/>
          <w:b w:val="0"/>
          <w:smallCaps w:val="0"/>
          <w:color w:val="auto"/>
          <w:kern w:val="2"/>
          <w:sz w:val="21"/>
          <w:szCs w:val="22"/>
        </w:rPr>
      </w:pPr>
      <w:hyperlink w:anchor="_Toc458789574" w:history="1">
        <w:r w:rsidR="0066672B" w:rsidRPr="00CB6930">
          <w:rPr>
            <w:rStyle w:val="af7"/>
          </w:rPr>
          <w:t>6.</w:t>
        </w:r>
        <w:r w:rsidR="0066672B">
          <w:rPr>
            <w:rFonts w:cstheme="minorBidi"/>
            <w:b w:val="0"/>
            <w:smallCaps w:val="0"/>
            <w:color w:val="auto"/>
            <w:kern w:val="2"/>
            <w:sz w:val="21"/>
            <w:szCs w:val="22"/>
          </w:rPr>
          <w:tab/>
        </w:r>
        <w:r w:rsidR="0066672B" w:rsidRPr="00CB6930">
          <w:rPr>
            <w:rStyle w:val="af7"/>
            <w:rFonts w:hint="eastAsia"/>
          </w:rPr>
          <w:t>客户升级流程</w:t>
        </w:r>
        <w:r w:rsidR="0066672B">
          <w:rPr>
            <w:webHidden/>
          </w:rPr>
          <w:tab/>
        </w:r>
        <w:r w:rsidR="0066672B">
          <w:rPr>
            <w:webHidden/>
          </w:rPr>
          <w:fldChar w:fldCharType="begin"/>
        </w:r>
        <w:r w:rsidR="0066672B">
          <w:rPr>
            <w:webHidden/>
          </w:rPr>
          <w:instrText xml:space="preserve"> PAGEREF _Toc458789574 \h </w:instrText>
        </w:r>
        <w:r w:rsidR="0066672B">
          <w:rPr>
            <w:webHidden/>
          </w:rPr>
        </w:r>
        <w:r w:rsidR="0066672B">
          <w:rPr>
            <w:webHidden/>
          </w:rPr>
          <w:fldChar w:fldCharType="separate"/>
        </w:r>
        <w:r w:rsidR="0066672B">
          <w:rPr>
            <w:webHidden/>
          </w:rPr>
          <w:t>6</w:t>
        </w:r>
        <w:r w:rsidR="0066672B">
          <w:rPr>
            <w:webHidden/>
          </w:rPr>
          <w:fldChar w:fldCharType="end"/>
        </w:r>
      </w:hyperlink>
    </w:p>
    <w:p w:rsidR="0066672B" w:rsidRDefault="001964A7">
      <w:pPr>
        <w:pStyle w:val="11"/>
        <w:rPr>
          <w:rFonts w:cstheme="minorBidi"/>
          <w:b w:val="0"/>
          <w:smallCaps w:val="0"/>
          <w:color w:val="auto"/>
          <w:kern w:val="2"/>
          <w:sz w:val="21"/>
          <w:szCs w:val="22"/>
        </w:rPr>
      </w:pPr>
      <w:hyperlink w:anchor="_Toc458789575" w:history="1">
        <w:r w:rsidR="0066672B" w:rsidRPr="00CB6930">
          <w:rPr>
            <w:rStyle w:val="af7"/>
          </w:rPr>
          <w:t>7.</w:t>
        </w:r>
        <w:r w:rsidR="0066672B">
          <w:rPr>
            <w:rFonts w:cstheme="minorBidi"/>
            <w:b w:val="0"/>
            <w:smallCaps w:val="0"/>
            <w:color w:val="auto"/>
            <w:kern w:val="2"/>
            <w:sz w:val="21"/>
            <w:szCs w:val="22"/>
          </w:rPr>
          <w:tab/>
        </w:r>
        <w:r w:rsidR="0066672B" w:rsidRPr="00CB6930">
          <w:rPr>
            <w:rStyle w:val="af7"/>
            <w:rFonts w:hint="eastAsia"/>
          </w:rPr>
          <w:t>开发计划</w:t>
        </w:r>
        <w:r w:rsidR="0066672B">
          <w:rPr>
            <w:webHidden/>
          </w:rPr>
          <w:tab/>
        </w:r>
        <w:r w:rsidR="0066672B">
          <w:rPr>
            <w:webHidden/>
          </w:rPr>
          <w:fldChar w:fldCharType="begin"/>
        </w:r>
        <w:r w:rsidR="0066672B">
          <w:rPr>
            <w:webHidden/>
          </w:rPr>
          <w:instrText xml:space="preserve"> PAGEREF _Toc458789575 \h </w:instrText>
        </w:r>
        <w:r w:rsidR="0066672B">
          <w:rPr>
            <w:webHidden/>
          </w:rPr>
        </w:r>
        <w:r w:rsidR="0066672B">
          <w:rPr>
            <w:webHidden/>
          </w:rPr>
          <w:fldChar w:fldCharType="separate"/>
        </w:r>
        <w:r w:rsidR="0066672B">
          <w:rPr>
            <w:webHidden/>
          </w:rPr>
          <w:t>7</w:t>
        </w:r>
        <w:r w:rsidR="0066672B">
          <w:rPr>
            <w:webHidden/>
          </w:rPr>
          <w:fldChar w:fldCharType="end"/>
        </w:r>
      </w:hyperlink>
    </w:p>
    <w:p w:rsidR="0066672B" w:rsidRDefault="001964A7">
      <w:pPr>
        <w:pStyle w:val="11"/>
        <w:rPr>
          <w:rFonts w:cstheme="minorBidi"/>
          <w:b w:val="0"/>
          <w:smallCaps w:val="0"/>
          <w:color w:val="auto"/>
          <w:kern w:val="2"/>
          <w:sz w:val="21"/>
          <w:szCs w:val="22"/>
        </w:rPr>
      </w:pPr>
      <w:hyperlink w:anchor="_Toc458789576" w:history="1">
        <w:r w:rsidR="0066672B" w:rsidRPr="00CB6930">
          <w:rPr>
            <w:rStyle w:val="af7"/>
          </w:rPr>
          <w:t>8.</w:t>
        </w:r>
        <w:r w:rsidR="0066672B">
          <w:rPr>
            <w:rFonts w:cstheme="minorBidi"/>
            <w:b w:val="0"/>
            <w:smallCaps w:val="0"/>
            <w:color w:val="auto"/>
            <w:kern w:val="2"/>
            <w:sz w:val="21"/>
            <w:szCs w:val="22"/>
          </w:rPr>
          <w:tab/>
        </w:r>
        <w:r w:rsidR="0066672B" w:rsidRPr="00CB6930">
          <w:rPr>
            <w:rStyle w:val="af7"/>
            <w:rFonts w:hint="eastAsia"/>
          </w:rPr>
          <w:t>测试计划</w:t>
        </w:r>
        <w:r w:rsidR="0066672B">
          <w:rPr>
            <w:webHidden/>
          </w:rPr>
          <w:tab/>
        </w:r>
        <w:r w:rsidR="0066672B">
          <w:rPr>
            <w:webHidden/>
          </w:rPr>
          <w:fldChar w:fldCharType="begin"/>
        </w:r>
        <w:r w:rsidR="0066672B">
          <w:rPr>
            <w:webHidden/>
          </w:rPr>
          <w:instrText xml:space="preserve"> PAGEREF _Toc458789576 \h </w:instrText>
        </w:r>
        <w:r w:rsidR="0066672B">
          <w:rPr>
            <w:webHidden/>
          </w:rPr>
        </w:r>
        <w:r w:rsidR="0066672B">
          <w:rPr>
            <w:webHidden/>
          </w:rPr>
          <w:fldChar w:fldCharType="separate"/>
        </w:r>
        <w:r w:rsidR="0066672B">
          <w:rPr>
            <w:webHidden/>
          </w:rPr>
          <w:t>8</w:t>
        </w:r>
        <w:r w:rsidR="0066672B">
          <w:rPr>
            <w:webHidden/>
          </w:rPr>
          <w:fldChar w:fldCharType="end"/>
        </w:r>
      </w:hyperlink>
    </w:p>
    <w:p w:rsidR="00D365BA" w:rsidRDefault="00D365BA" w:rsidP="00D365BA">
      <w:r w:rsidRPr="00C42E94">
        <w:fldChar w:fldCharType="end"/>
      </w:r>
    </w:p>
    <w:p w:rsidR="00D365BA" w:rsidRDefault="00D365BA" w:rsidP="00D365BA">
      <w:pPr>
        <w:jc w:val="center"/>
        <w:rPr>
          <w:rFonts w:ascii="Arial Narrow" w:eastAsia="黑体" w:hAnsi="Arial Narrow" w:cs="Courier New"/>
          <w:b/>
          <w:sz w:val="44"/>
          <w:szCs w:val="44"/>
        </w:rPr>
      </w:pPr>
    </w:p>
    <w:p w:rsidR="007D4248" w:rsidRDefault="00D365BA" w:rsidP="007D4248">
      <w:pPr>
        <w:pStyle w:val="10"/>
        <w:keepNext/>
        <w:keepLines/>
        <w:widowControl w:val="0"/>
        <w:tabs>
          <w:tab w:val="left" w:pos="432"/>
        </w:tabs>
        <w:spacing w:before="480" w:after="0" w:line="360" w:lineRule="auto"/>
        <w:ind w:left="432" w:hanging="432"/>
        <w:jc w:val="both"/>
      </w:pPr>
      <w:r>
        <w:rPr>
          <w:rFonts w:ascii="Arial Narrow" w:hAnsi="Arial Narrow" w:cs="Courier New"/>
          <w:sz w:val="44"/>
          <w:szCs w:val="44"/>
        </w:rPr>
        <w:br w:type="page"/>
      </w:r>
      <w:bookmarkStart w:id="0" w:name="_Toc458789569"/>
      <w:bookmarkStart w:id="1" w:name="_Toc458789570"/>
      <w:r w:rsidR="007D4248">
        <w:rPr>
          <w:rFonts w:hint="eastAsia"/>
        </w:rPr>
        <w:lastRenderedPageBreak/>
        <w:t>发版内容</w:t>
      </w:r>
      <w:bookmarkEnd w:id="0"/>
    </w:p>
    <w:tbl>
      <w:tblPr>
        <w:tblW w:w="9917" w:type="dxa"/>
        <w:tblInd w:w="-5" w:type="dxa"/>
        <w:tblLook w:val="04A0" w:firstRow="1" w:lastRow="0" w:firstColumn="1" w:lastColumn="0" w:noHBand="0" w:noVBand="1"/>
      </w:tblPr>
      <w:tblGrid>
        <w:gridCol w:w="1020"/>
        <w:gridCol w:w="3091"/>
        <w:gridCol w:w="992"/>
        <w:gridCol w:w="567"/>
        <w:gridCol w:w="4247"/>
      </w:tblGrid>
      <w:tr w:rsidR="00640F49" w:rsidRPr="00E344C2" w:rsidTr="006C650D">
        <w:trPr>
          <w:trHeight w:val="58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0F49" w:rsidRPr="00640F49" w:rsidRDefault="001964A7" w:rsidP="00E344C2">
            <w:pPr>
              <w:spacing w:after="0" w:line="240" w:lineRule="auto"/>
              <w:rPr>
                <w:rFonts w:ascii="宋体" w:eastAsia="宋体" w:hAnsi="宋体" w:cs="宋体"/>
                <w:color w:val="0563C1"/>
                <w:sz w:val="20"/>
                <w:u w:val="single"/>
              </w:rPr>
            </w:pPr>
            <w:hyperlink r:id="rId11" w:history="1">
              <w:r w:rsidR="00640F49" w:rsidRPr="00640F49">
                <w:rPr>
                  <w:rFonts w:ascii="宋体" w:eastAsia="宋体" w:hAnsi="宋体" w:cs="宋体" w:hint="eastAsia"/>
                  <w:color w:val="0563C1"/>
                  <w:sz w:val="20"/>
                  <w:u w:val="single"/>
                </w:rPr>
                <w:t>UCC-193</w:t>
              </w:r>
            </w:hyperlink>
          </w:p>
        </w:tc>
        <w:tc>
          <w:tcPr>
            <w:tcW w:w="3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F49" w:rsidRPr="00640F49" w:rsidRDefault="00640F49" w:rsidP="00E344C2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640F49">
              <w:rPr>
                <w:rFonts w:ascii="宋体" w:eastAsia="宋体" w:hAnsi="宋体" w:cs="宋体" w:hint="eastAsia"/>
                <w:color w:val="000000"/>
                <w:sz w:val="20"/>
              </w:rPr>
              <w:t>B/S版坐席端嵌的后台的几个页面的开发，包括服务记录、常用预存、留言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0F49" w:rsidRPr="00640F49" w:rsidRDefault="00640F49" w:rsidP="00E344C2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640F49">
              <w:rPr>
                <w:rFonts w:ascii="宋体" w:eastAsia="宋体" w:hAnsi="宋体" w:cs="宋体" w:hint="eastAsia"/>
                <w:color w:val="000000"/>
                <w:sz w:val="20"/>
              </w:rPr>
              <w:t>新功能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0F49" w:rsidRPr="00640F49" w:rsidRDefault="00640F49" w:rsidP="00E344C2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</w:rPr>
              <w:t>1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F49" w:rsidRPr="00640F49" w:rsidRDefault="00640F49" w:rsidP="00E344C2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640F49">
              <w:rPr>
                <w:rFonts w:ascii="宋体" w:eastAsia="宋体" w:hAnsi="宋体" w:cs="宋体" w:hint="eastAsia"/>
                <w:color w:val="000000"/>
                <w:sz w:val="20"/>
              </w:rPr>
              <w:t xml:space="preserve">　</w:t>
            </w:r>
          </w:p>
        </w:tc>
      </w:tr>
      <w:tr w:rsidR="00640F49" w:rsidRPr="00E344C2" w:rsidTr="006C650D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F49" w:rsidRPr="00640F49" w:rsidRDefault="001964A7" w:rsidP="00E344C2">
            <w:pPr>
              <w:spacing w:after="0" w:line="240" w:lineRule="auto"/>
              <w:rPr>
                <w:rFonts w:ascii="宋体" w:eastAsia="宋体" w:hAnsi="宋体" w:cs="宋体"/>
                <w:color w:val="0563C1"/>
                <w:sz w:val="20"/>
                <w:u w:val="single"/>
              </w:rPr>
            </w:pPr>
            <w:hyperlink r:id="rId12" w:history="1">
              <w:r w:rsidR="00640F49" w:rsidRPr="00640F49">
                <w:rPr>
                  <w:rFonts w:ascii="宋体" w:eastAsia="宋体" w:hAnsi="宋体" w:cs="宋体" w:hint="eastAsia"/>
                  <w:color w:val="0563C1"/>
                  <w:sz w:val="20"/>
                  <w:u w:val="single"/>
                </w:rPr>
                <w:t>UCC-119</w:t>
              </w:r>
            </w:hyperlink>
          </w:p>
        </w:tc>
        <w:tc>
          <w:tcPr>
            <w:tcW w:w="3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F49" w:rsidRPr="00640F49" w:rsidRDefault="00640F49" w:rsidP="00E344C2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640F49">
              <w:rPr>
                <w:rFonts w:ascii="宋体" w:eastAsia="宋体" w:hAnsi="宋体" w:cs="宋体" w:hint="eastAsia"/>
                <w:color w:val="000000"/>
                <w:sz w:val="20"/>
              </w:rPr>
              <w:t>封锁访客管理加封锁客服名称和解锁客服名称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F49" w:rsidRPr="00640F49" w:rsidRDefault="00640F49" w:rsidP="00E344C2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640F49">
              <w:rPr>
                <w:rFonts w:ascii="宋体" w:eastAsia="宋体" w:hAnsi="宋体" w:cs="宋体" w:hint="eastAsia"/>
                <w:color w:val="000000"/>
                <w:sz w:val="20"/>
              </w:rPr>
              <w:t>新功能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0F49" w:rsidRPr="00640F49" w:rsidRDefault="00640F49" w:rsidP="00E344C2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</w:rPr>
              <w:t>2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F49" w:rsidRPr="00640F49" w:rsidRDefault="00640F49" w:rsidP="00E344C2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640F49">
              <w:rPr>
                <w:rFonts w:ascii="宋体" w:eastAsia="宋体" w:hAnsi="宋体" w:cs="宋体" w:hint="eastAsia"/>
                <w:color w:val="000000"/>
                <w:sz w:val="20"/>
              </w:rPr>
              <w:t xml:space="preserve">　</w:t>
            </w:r>
          </w:p>
        </w:tc>
      </w:tr>
      <w:tr w:rsidR="00640F49" w:rsidRPr="00E344C2" w:rsidTr="006C650D">
        <w:trPr>
          <w:trHeight w:val="54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F49" w:rsidRPr="00640F49" w:rsidRDefault="001964A7" w:rsidP="00E344C2">
            <w:pPr>
              <w:spacing w:after="0" w:line="240" w:lineRule="auto"/>
              <w:rPr>
                <w:rFonts w:ascii="宋体" w:eastAsia="宋体" w:hAnsi="宋体" w:cs="宋体"/>
                <w:color w:val="0563C1"/>
                <w:sz w:val="20"/>
                <w:u w:val="single"/>
              </w:rPr>
            </w:pPr>
            <w:hyperlink r:id="rId13" w:history="1">
              <w:r w:rsidR="00640F49" w:rsidRPr="00640F49">
                <w:rPr>
                  <w:rFonts w:ascii="宋体" w:eastAsia="宋体" w:hAnsi="宋体" w:cs="宋体" w:hint="eastAsia"/>
                  <w:color w:val="0563C1"/>
                  <w:sz w:val="20"/>
                  <w:u w:val="single"/>
                </w:rPr>
                <w:t>UCC-107</w:t>
              </w:r>
            </w:hyperlink>
          </w:p>
        </w:tc>
        <w:tc>
          <w:tcPr>
            <w:tcW w:w="3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F49" w:rsidRPr="00640F49" w:rsidRDefault="00640F49" w:rsidP="00E344C2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640F49">
              <w:rPr>
                <w:rFonts w:ascii="宋体" w:eastAsia="宋体" w:hAnsi="宋体" w:cs="宋体" w:hint="eastAsia"/>
                <w:color w:val="000000"/>
                <w:sz w:val="20"/>
              </w:rPr>
              <w:t>APP断线重连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F49" w:rsidRPr="00640F49" w:rsidRDefault="00640F49" w:rsidP="00E344C2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640F49">
              <w:rPr>
                <w:rFonts w:ascii="宋体" w:eastAsia="宋体" w:hAnsi="宋体" w:cs="宋体" w:hint="eastAsia"/>
                <w:color w:val="000000"/>
                <w:sz w:val="20"/>
              </w:rPr>
              <w:t>新功能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0F49" w:rsidRPr="00640F49" w:rsidRDefault="00640F49" w:rsidP="00E344C2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>
              <w:rPr>
                <w:rFonts w:ascii="宋体" w:eastAsia="宋体" w:hAnsi="宋体" w:cs="宋体"/>
                <w:color w:val="000000"/>
                <w:sz w:val="20"/>
              </w:rPr>
              <w:t>1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F49" w:rsidRPr="00640F49" w:rsidRDefault="00640F49" w:rsidP="00E344C2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640F49">
              <w:rPr>
                <w:rFonts w:ascii="宋体" w:eastAsia="宋体" w:hAnsi="宋体" w:cs="宋体" w:hint="eastAsia"/>
                <w:color w:val="000000"/>
                <w:sz w:val="20"/>
              </w:rPr>
              <w:t xml:space="preserve">　</w:t>
            </w:r>
          </w:p>
        </w:tc>
      </w:tr>
      <w:tr w:rsidR="00640F49" w:rsidRPr="00E344C2" w:rsidTr="006C650D">
        <w:trPr>
          <w:trHeight w:val="70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F49" w:rsidRPr="00640F49" w:rsidRDefault="001964A7" w:rsidP="00E344C2">
            <w:pPr>
              <w:spacing w:after="0" w:line="240" w:lineRule="auto"/>
              <w:rPr>
                <w:rFonts w:ascii="宋体" w:eastAsia="宋体" w:hAnsi="宋体" w:cs="宋体"/>
                <w:color w:val="0563C1"/>
                <w:sz w:val="20"/>
                <w:u w:val="single"/>
              </w:rPr>
            </w:pPr>
            <w:hyperlink r:id="rId14" w:history="1">
              <w:r w:rsidR="00640F49" w:rsidRPr="00640F49">
                <w:rPr>
                  <w:rFonts w:ascii="宋体" w:eastAsia="宋体" w:hAnsi="宋体" w:cs="宋体" w:hint="eastAsia"/>
                  <w:color w:val="0563C1"/>
                  <w:sz w:val="20"/>
                  <w:u w:val="single"/>
                </w:rPr>
                <w:t>UCC-81</w:t>
              </w:r>
            </w:hyperlink>
          </w:p>
        </w:tc>
        <w:tc>
          <w:tcPr>
            <w:tcW w:w="3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F49" w:rsidRPr="00640F49" w:rsidRDefault="00640F49" w:rsidP="00E344C2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640F49">
              <w:rPr>
                <w:rFonts w:ascii="宋体" w:eastAsia="宋体" w:hAnsi="宋体" w:cs="宋体" w:hint="eastAsia"/>
                <w:color w:val="000000"/>
                <w:sz w:val="20"/>
              </w:rPr>
              <w:t>微信接口实现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F49" w:rsidRPr="00640F49" w:rsidRDefault="00640F49" w:rsidP="00E344C2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640F49">
              <w:rPr>
                <w:rFonts w:ascii="宋体" w:eastAsia="宋体" w:hAnsi="宋体" w:cs="宋体" w:hint="eastAsia"/>
                <w:color w:val="000000"/>
                <w:sz w:val="20"/>
              </w:rPr>
              <w:t>新功能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0F49" w:rsidRPr="00640F49" w:rsidRDefault="00640F49" w:rsidP="00E344C2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>
              <w:rPr>
                <w:rFonts w:ascii="宋体" w:eastAsia="宋体" w:hAnsi="宋体" w:cs="宋体"/>
                <w:color w:val="000000"/>
                <w:sz w:val="20"/>
              </w:rPr>
              <w:t>1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F49" w:rsidRPr="00640F49" w:rsidRDefault="00640F49" w:rsidP="00E344C2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640F49">
              <w:rPr>
                <w:rFonts w:ascii="宋体" w:eastAsia="宋体" w:hAnsi="宋体" w:cs="宋体" w:hint="eastAsia"/>
                <w:color w:val="000000"/>
                <w:sz w:val="20"/>
              </w:rPr>
              <w:t>接口部分功能未能实现：1.对话过程中推送满意度评价（未评估联调）2.工作时间限制 3.客服忙碌提示语及无应答提示语。</w:t>
            </w:r>
          </w:p>
        </w:tc>
      </w:tr>
      <w:tr w:rsidR="00640F49" w:rsidRPr="00E344C2" w:rsidTr="006C650D">
        <w:trPr>
          <w:trHeight w:val="48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F49" w:rsidRPr="00640F49" w:rsidRDefault="001964A7" w:rsidP="00E344C2">
            <w:pPr>
              <w:spacing w:after="0" w:line="240" w:lineRule="auto"/>
              <w:rPr>
                <w:rFonts w:ascii="宋体" w:eastAsia="宋体" w:hAnsi="宋体" w:cs="宋体"/>
                <w:color w:val="0563C1"/>
                <w:sz w:val="20"/>
                <w:u w:val="single"/>
              </w:rPr>
            </w:pPr>
            <w:hyperlink r:id="rId15" w:history="1">
              <w:r w:rsidR="00640F49" w:rsidRPr="00640F49">
                <w:rPr>
                  <w:rFonts w:ascii="宋体" w:eastAsia="宋体" w:hAnsi="宋体" w:cs="宋体" w:hint="eastAsia"/>
                  <w:color w:val="0563C1"/>
                  <w:sz w:val="20"/>
                  <w:u w:val="single"/>
                </w:rPr>
                <w:t>UCC-80</w:t>
              </w:r>
            </w:hyperlink>
          </w:p>
        </w:tc>
        <w:tc>
          <w:tcPr>
            <w:tcW w:w="3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F49" w:rsidRPr="00640F49" w:rsidRDefault="00640F49" w:rsidP="00E344C2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640F49">
              <w:rPr>
                <w:rFonts w:ascii="宋体" w:eastAsia="宋体" w:hAnsi="宋体" w:cs="宋体" w:hint="eastAsia"/>
                <w:color w:val="000000"/>
                <w:sz w:val="20"/>
              </w:rPr>
              <w:t>微信访客的封锁和解锁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F49" w:rsidRPr="00640F49" w:rsidRDefault="00640F49" w:rsidP="00E344C2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640F49">
              <w:rPr>
                <w:rFonts w:ascii="宋体" w:eastAsia="宋体" w:hAnsi="宋体" w:cs="宋体" w:hint="eastAsia"/>
                <w:color w:val="000000"/>
                <w:sz w:val="20"/>
              </w:rPr>
              <w:t>新功能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0F49" w:rsidRPr="00640F49" w:rsidRDefault="00640F49" w:rsidP="00E344C2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>
              <w:rPr>
                <w:rFonts w:ascii="宋体" w:eastAsia="宋体" w:hAnsi="宋体" w:cs="宋体"/>
                <w:color w:val="000000"/>
                <w:sz w:val="20"/>
              </w:rPr>
              <w:t>1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F49" w:rsidRPr="00640F49" w:rsidRDefault="00640F49" w:rsidP="00E344C2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640F49">
              <w:rPr>
                <w:rFonts w:ascii="宋体" w:eastAsia="宋体" w:hAnsi="宋体" w:cs="宋体" w:hint="eastAsia"/>
                <w:color w:val="000000"/>
                <w:sz w:val="20"/>
              </w:rPr>
              <w:t>微信接入的访客无法封锁；后台无法解锁；后台和APP的封锁和解锁状态不一致</w:t>
            </w:r>
          </w:p>
        </w:tc>
      </w:tr>
      <w:tr w:rsidR="00640F49" w:rsidRPr="00E344C2" w:rsidTr="006C650D">
        <w:trPr>
          <w:trHeight w:val="48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F49" w:rsidRPr="00640F49" w:rsidRDefault="001964A7" w:rsidP="00E344C2">
            <w:pPr>
              <w:spacing w:after="0" w:line="240" w:lineRule="auto"/>
              <w:rPr>
                <w:rFonts w:ascii="宋体" w:eastAsia="宋体" w:hAnsi="宋体" w:cs="宋体"/>
                <w:color w:val="0563C1"/>
                <w:sz w:val="20"/>
                <w:u w:val="single"/>
              </w:rPr>
            </w:pPr>
            <w:hyperlink r:id="rId16" w:history="1">
              <w:r w:rsidR="00640F49" w:rsidRPr="00640F49">
                <w:rPr>
                  <w:rFonts w:ascii="宋体" w:eastAsia="宋体" w:hAnsi="宋体" w:cs="宋体" w:hint="eastAsia"/>
                  <w:color w:val="0563C1"/>
                  <w:sz w:val="20"/>
                  <w:u w:val="single"/>
                </w:rPr>
                <w:t>UCC-79</w:t>
              </w:r>
            </w:hyperlink>
          </w:p>
        </w:tc>
        <w:tc>
          <w:tcPr>
            <w:tcW w:w="3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F49" w:rsidRPr="00640F49" w:rsidRDefault="00640F49" w:rsidP="00E344C2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640F49">
              <w:rPr>
                <w:rFonts w:ascii="宋体" w:eastAsia="宋体" w:hAnsi="宋体" w:cs="宋体" w:hint="eastAsia"/>
                <w:color w:val="000000"/>
                <w:sz w:val="20"/>
              </w:rPr>
              <w:t>官网注册优化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F49" w:rsidRPr="00640F49" w:rsidRDefault="00640F49" w:rsidP="00E344C2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640F49">
              <w:rPr>
                <w:rFonts w:ascii="宋体" w:eastAsia="宋体" w:hAnsi="宋体" w:cs="宋体" w:hint="eastAsia"/>
                <w:color w:val="000000"/>
                <w:sz w:val="20"/>
              </w:rPr>
              <w:t>新功能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0F49" w:rsidRPr="00640F49" w:rsidRDefault="00640F49" w:rsidP="00E344C2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</w:rPr>
              <w:t>1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F49" w:rsidRPr="00640F49" w:rsidRDefault="00640F49" w:rsidP="00E344C2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640F49">
              <w:rPr>
                <w:rFonts w:ascii="宋体" w:eastAsia="宋体" w:hAnsi="宋体" w:cs="宋体" w:hint="eastAsia"/>
                <w:color w:val="000000"/>
                <w:sz w:val="20"/>
              </w:rPr>
              <w:t>用户注册时，用户需要选择试用产品和联系人手机号、点击获取验证码后，收到一条包含验证码的短信，输入对应的6为验证码（数字+26位小写英文字母），验证通过后，点击注册，会将注册产品的下载/登录地址、默认的公司ID、账号和密码以短信的形式发送到手机。</w:t>
            </w:r>
          </w:p>
        </w:tc>
      </w:tr>
      <w:tr w:rsidR="00640F49" w:rsidRPr="00E344C2" w:rsidTr="006C650D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F49" w:rsidRPr="00640F49" w:rsidRDefault="001964A7" w:rsidP="00E344C2">
            <w:pPr>
              <w:spacing w:after="0" w:line="240" w:lineRule="auto"/>
              <w:rPr>
                <w:rFonts w:ascii="宋体" w:eastAsia="宋体" w:hAnsi="宋体" w:cs="宋体"/>
                <w:color w:val="0563C1"/>
                <w:sz w:val="20"/>
                <w:u w:val="single"/>
              </w:rPr>
            </w:pPr>
            <w:hyperlink r:id="rId17" w:history="1">
              <w:r w:rsidR="00640F49" w:rsidRPr="00640F49">
                <w:rPr>
                  <w:rFonts w:ascii="宋体" w:eastAsia="宋体" w:hAnsi="宋体" w:cs="宋体" w:hint="eastAsia"/>
                  <w:color w:val="0563C1"/>
                  <w:sz w:val="20"/>
                  <w:u w:val="single"/>
                </w:rPr>
                <w:t>UCC-36</w:t>
              </w:r>
            </w:hyperlink>
          </w:p>
        </w:tc>
        <w:tc>
          <w:tcPr>
            <w:tcW w:w="3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F49" w:rsidRPr="00640F49" w:rsidRDefault="00640F49" w:rsidP="00E344C2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640F49">
              <w:rPr>
                <w:rFonts w:ascii="宋体" w:eastAsia="宋体" w:hAnsi="宋体" w:cs="宋体" w:hint="eastAsia"/>
                <w:color w:val="000000"/>
                <w:sz w:val="20"/>
              </w:rPr>
              <w:t>APP邀请客服功能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F49" w:rsidRPr="00640F49" w:rsidRDefault="00640F49" w:rsidP="00E344C2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640F49">
              <w:rPr>
                <w:rFonts w:ascii="宋体" w:eastAsia="宋体" w:hAnsi="宋体" w:cs="宋体" w:hint="eastAsia"/>
                <w:color w:val="000000"/>
                <w:sz w:val="20"/>
              </w:rPr>
              <w:t>新功能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0F49" w:rsidRPr="00640F49" w:rsidRDefault="00640F49" w:rsidP="00E344C2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</w:rPr>
              <w:t>1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F49" w:rsidRPr="00640F49" w:rsidRDefault="00640F49" w:rsidP="00E344C2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640F49">
              <w:rPr>
                <w:rFonts w:ascii="宋体" w:eastAsia="宋体" w:hAnsi="宋体" w:cs="宋体" w:hint="eastAsia"/>
                <w:color w:val="000000"/>
                <w:sz w:val="20"/>
              </w:rPr>
              <w:t>APP添加邀请客服功能，服务端需开发邀请客服接口。</w:t>
            </w:r>
          </w:p>
        </w:tc>
      </w:tr>
      <w:tr w:rsidR="00640F49" w:rsidRPr="00E344C2" w:rsidTr="006C650D">
        <w:trPr>
          <w:trHeight w:val="8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0F49" w:rsidRPr="00640F49" w:rsidRDefault="001964A7" w:rsidP="00E344C2">
            <w:pPr>
              <w:spacing w:after="0" w:line="240" w:lineRule="auto"/>
              <w:rPr>
                <w:rFonts w:ascii="宋体" w:eastAsia="宋体" w:hAnsi="宋体" w:cs="宋体"/>
                <w:color w:val="0563C1"/>
                <w:sz w:val="20"/>
                <w:u w:val="single"/>
              </w:rPr>
            </w:pPr>
            <w:hyperlink r:id="rId18" w:history="1">
              <w:r w:rsidR="00640F49" w:rsidRPr="00640F49">
                <w:rPr>
                  <w:rFonts w:ascii="宋体" w:eastAsia="宋体" w:hAnsi="宋体" w:cs="宋体" w:hint="eastAsia"/>
                  <w:color w:val="0563C1"/>
                  <w:sz w:val="20"/>
                  <w:u w:val="single"/>
                </w:rPr>
                <w:t>UCC-283</w:t>
              </w:r>
            </w:hyperlink>
          </w:p>
        </w:tc>
        <w:tc>
          <w:tcPr>
            <w:tcW w:w="3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F49" w:rsidRPr="00640F49" w:rsidRDefault="00640F49" w:rsidP="00E344C2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640F49">
              <w:rPr>
                <w:rFonts w:ascii="宋体" w:eastAsia="宋体" w:hAnsi="宋体" w:cs="宋体" w:hint="eastAsia"/>
                <w:color w:val="000000"/>
                <w:sz w:val="20"/>
              </w:rPr>
              <w:t>APP坐席推送满意度评价、对话小结（对话分类）、复制；</w:t>
            </w:r>
            <w:r w:rsidRPr="00640F49">
              <w:rPr>
                <w:rFonts w:ascii="宋体" w:eastAsia="宋体" w:hAnsi="宋体" w:cs="宋体" w:hint="eastAsia"/>
                <w:color w:val="000000"/>
                <w:sz w:val="20"/>
              </w:rPr>
              <w:br/>
              <w:t>“我”中加入最大接入数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F49" w:rsidRPr="00640F49" w:rsidRDefault="00640F49" w:rsidP="00E344C2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640F49">
              <w:rPr>
                <w:rFonts w:ascii="宋体" w:eastAsia="宋体" w:hAnsi="宋体" w:cs="宋体" w:hint="eastAsia"/>
                <w:color w:val="000000"/>
                <w:sz w:val="20"/>
              </w:rPr>
              <w:t>新功能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0F49" w:rsidRPr="00640F49" w:rsidRDefault="00640F49" w:rsidP="00E344C2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</w:rPr>
              <w:t>1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F49" w:rsidRPr="00640F49" w:rsidRDefault="00640F49" w:rsidP="00E344C2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640F49">
              <w:rPr>
                <w:rFonts w:ascii="宋体" w:eastAsia="宋体" w:hAnsi="宋体" w:cs="宋体" w:hint="eastAsia"/>
                <w:color w:val="000000"/>
                <w:sz w:val="20"/>
              </w:rPr>
              <w:t xml:space="preserve">　</w:t>
            </w:r>
          </w:p>
        </w:tc>
      </w:tr>
      <w:tr w:rsidR="00640F49" w:rsidRPr="00E344C2" w:rsidTr="006C650D">
        <w:trPr>
          <w:trHeight w:val="34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0F49" w:rsidRPr="00640F49" w:rsidRDefault="001964A7" w:rsidP="00E344C2">
            <w:pPr>
              <w:spacing w:after="0" w:line="240" w:lineRule="auto"/>
              <w:rPr>
                <w:rFonts w:ascii="宋体" w:eastAsia="宋体" w:hAnsi="宋体" w:cs="宋体"/>
                <w:color w:val="0563C1"/>
                <w:sz w:val="20"/>
                <w:u w:val="single"/>
              </w:rPr>
            </w:pPr>
            <w:hyperlink r:id="rId19" w:history="1">
              <w:r w:rsidR="00640F49" w:rsidRPr="00640F49">
                <w:rPr>
                  <w:rFonts w:ascii="宋体" w:eastAsia="宋体" w:hAnsi="宋体" w:cs="宋体" w:hint="eastAsia"/>
                  <w:color w:val="0563C1"/>
                  <w:sz w:val="20"/>
                  <w:u w:val="single"/>
                </w:rPr>
                <w:t>UCC-299</w:t>
              </w:r>
            </w:hyperlink>
          </w:p>
        </w:tc>
        <w:tc>
          <w:tcPr>
            <w:tcW w:w="3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F49" w:rsidRPr="00640F49" w:rsidRDefault="00640F49" w:rsidP="00E344C2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640F49">
              <w:rPr>
                <w:rFonts w:ascii="宋体" w:eastAsia="宋体" w:hAnsi="宋体" w:cs="宋体" w:hint="eastAsia"/>
                <w:color w:val="000000"/>
                <w:sz w:val="20"/>
              </w:rPr>
              <w:t>B/S版坐席端完善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F49" w:rsidRPr="00640F49" w:rsidRDefault="00640F49" w:rsidP="00E344C2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640F49">
              <w:rPr>
                <w:rFonts w:ascii="宋体" w:eastAsia="宋体" w:hAnsi="宋体" w:cs="宋体" w:hint="eastAsia"/>
                <w:color w:val="000000"/>
                <w:sz w:val="20"/>
              </w:rPr>
              <w:t>新功能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0F49" w:rsidRPr="00640F49" w:rsidRDefault="00640F49" w:rsidP="00E344C2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</w:rPr>
              <w:t>1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F49" w:rsidRPr="00640F49" w:rsidRDefault="00640F49" w:rsidP="00E344C2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640F49">
              <w:rPr>
                <w:rFonts w:ascii="宋体" w:eastAsia="宋体" w:hAnsi="宋体" w:cs="宋体" w:hint="eastAsia"/>
                <w:color w:val="000000"/>
                <w:sz w:val="20"/>
              </w:rPr>
              <w:t xml:space="preserve">　</w:t>
            </w:r>
          </w:p>
        </w:tc>
      </w:tr>
      <w:tr w:rsidR="00640F49" w:rsidRPr="00E344C2" w:rsidTr="006C650D">
        <w:trPr>
          <w:trHeight w:val="5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0F49" w:rsidRPr="00640F49" w:rsidRDefault="001964A7" w:rsidP="00E344C2">
            <w:pPr>
              <w:spacing w:after="0" w:line="240" w:lineRule="auto"/>
              <w:rPr>
                <w:rFonts w:ascii="宋体" w:eastAsia="宋体" w:hAnsi="宋体" w:cs="宋体"/>
                <w:color w:val="0563C1"/>
                <w:sz w:val="20"/>
                <w:u w:val="single"/>
              </w:rPr>
            </w:pPr>
            <w:hyperlink r:id="rId20" w:history="1">
              <w:r w:rsidR="00640F49" w:rsidRPr="00640F49">
                <w:rPr>
                  <w:rFonts w:ascii="宋体" w:eastAsia="宋体" w:hAnsi="宋体" w:cs="宋体" w:hint="eastAsia"/>
                  <w:color w:val="0563C1"/>
                  <w:sz w:val="20"/>
                  <w:u w:val="single"/>
                </w:rPr>
                <w:t>UCC-301</w:t>
              </w:r>
            </w:hyperlink>
          </w:p>
        </w:tc>
        <w:tc>
          <w:tcPr>
            <w:tcW w:w="3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F49" w:rsidRPr="00640F49" w:rsidRDefault="00640F49" w:rsidP="00E344C2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640F49">
              <w:rPr>
                <w:rFonts w:ascii="宋体" w:eastAsia="宋体" w:hAnsi="宋体" w:cs="宋体" w:hint="eastAsia"/>
                <w:color w:val="000000"/>
                <w:sz w:val="20"/>
              </w:rPr>
              <w:t>渠道版本（初始化数据、部署可执行文件或脚本/安装程序、配置包（logo包））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F49" w:rsidRPr="00640F49" w:rsidRDefault="00640F49" w:rsidP="00E344C2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640F49">
              <w:rPr>
                <w:rFonts w:ascii="宋体" w:eastAsia="宋体" w:hAnsi="宋体" w:cs="宋体" w:hint="eastAsia"/>
                <w:color w:val="000000"/>
                <w:sz w:val="20"/>
              </w:rPr>
              <w:t>新功能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0F49" w:rsidRPr="00640F49" w:rsidRDefault="00640F49" w:rsidP="00E344C2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</w:rPr>
              <w:t>1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F49" w:rsidRPr="00640F49" w:rsidRDefault="00640F49" w:rsidP="00E344C2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640F49">
              <w:rPr>
                <w:rFonts w:ascii="宋体" w:eastAsia="宋体" w:hAnsi="宋体" w:cs="宋体" w:hint="eastAsia"/>
                <w:color w:val="000000"/>
                <w:sz w:val="20"/>
              </w:rPr>
              <w:t xml:space="preserve">　</w:t>
            </w:r>
          </w:p>
        </w:tc>
      </w:tr>
      <w:tr w:rsidR="00640F49" w:rsidRPr="00E344C2" w:rsidTr="006C650D">
        <w:trPr>
          <w:trHeight w:val="31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0F49" w:rsidRPr="00640F49" w:rsidRDefault="001964A7" w:rsidP="00E344C2">
            <w:pPr>
              <w:spacing w:after="0" w:line="240" w:lineRule="auto"/>
              <w:rPr>
                <w:rFonts w:ascii="宋体" w:eastAsia="宋体" w:hAnsi="宋体" w:cs="宋体"/>
                <w:color w:val="0563C1"/>
                <w:sz w:val="20"/>
                <w:u w:val="single"/>
              </w:rPr>
            </w:pPr>
            <w:hyperlink r:id="rId21" w:history="1">
              <w:r w:rsidR="00640F49" w:rsidRPr="00640F49">
                <w:rPr>
                  <w:rFonts w:ascii="宋体" w:eastAsia="宋体" w:hAnsi="宋体" w:cs="宋体" w:hint="eastAsia"/>
                  <w:color w:val="0563C1"/>
                  <w:sz w:val="20"/>
                  <w:u w:val="single"/>
                </w:rPr>
                <w:t>UCC-349</w:t>
              </w:r>
            </w:hyperlink>
          </w:p>
        </w:tc>
        <w:tc>
          <w:tcPr>
            <w:tcW w:w="3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F49" w:rsidRPr="00640F49" w:rsidRDefault="00640F49" w:rsidP="00E344C2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640F49">
              <w:rPr>
                <w:rFonts w:ascii="宋体" w:eastAsia="宋体" w:hAnsi="宋体" w:cs="宋体" w:hint="eastAsia"/>
                <w:color w:val="000000"/>
                <w:sz w:val="20"/>
              </w:rPr>
              <w:t>智能推荐使用统计报表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F49" w:rsidRPr="00640F49" w:rsidRDefault="00640F49" w:rsidP="00E344C2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640F49">
              <w:rPr>
                <w:rFonts w:ascii="宋体" w:eastAsia="宋体" w:hAnsi="宋体" w:cs="宋体" w:hint="eastAsia"/>
                <w:color w:val="000000"/>
                <w:sz w:val="20"/>
              </w:rPr>
              <w:t>新功能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0F49" w:rsidRPr="00640F49" w:rsidRDefault="006C650D" w:rsidP="00E344C2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</w:rPr>
              <w:t>1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F49" w:rsidRPr="00640F49" w:rsidRDefault="00640F49" w:rsidP="00E344C2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640F49">
              <w:rPr>
                <w:rFonts w:ascii="宋体" w:eastAsia="宋体" w:hAnsi="宋体" w:cs="宋体" w:hint="eastAsia"/>
                <w:color w:val="000000"/>
                <w:sz w:val="20"/>
              </w:rPr>
              <w:t>统计每天新增知识；知识排行榜；采纳知识量；</w:t>
            </w:r>
          </w:p>
        </w:tc>
      </w:tr>
      <w:tr w:rsidR="00640F49" w:rsidRPr="00E344C2" w:rsidTr="006C650D">
        <w:trPr>
          <w:trHeight w:val="28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F49" w:rsidRPr="00640F49" w:rsidRDefault="001964A7" w:rsidP="00E344C2">
            <w:pPr>
              <w:spacing w:after="0" w:line="240" w:lineRule="auto"/>
              <w:rPr>
                <w:rFonts w:ascii="宋体" w:eastAsia="宋体" w:hAnsi="宋体" w:cs="宋体"/>
                <w:color w:val="0563C1"/>
                <w:sz w:val="20"/>
                <w:u w:val="single"/>
              </w:rPr>
            </w:pPr>
            <w:hyperlink r:id="rId22" w:history="1">
              <w:r w:rsidR="00640F49" w:rsidRPr="00640F49">
                <w:rPr>
                  <w:rFonts w:ascii="宋体" w:eastAsia="宋体" w:hAnsi="宋体" w:cs="宋体" w:hint="eastAsia"/>
                  <w:color w:val="0563C1"/>
                  <w:sz w:val="20"/>
                  <w:u w:val="single"/>
                </w:rPr>
                <w:t>UCC-41</w:t>
              </w:r>
            </w:hyperlink>
          </w:p>
        </w:tc>
        <w:tc>
          <w:tcPr>
            <w:tcW w:w="3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F49" w:rsidRPr="00640F49" w:rsidRDefault="00640F49" w:rsidP="00E344C2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640F49">
              <w:rPr>
                <w:rFonts w:ascii="宋体" w:eastAsia="宋体" w:hAnsi="宋体" w:cs="宋体" w:hint="eastAsia"/>
                <w:color w:val="000000"/>
                <w:sz w:val="20"/>
              </w:rPr>
              <w:t>客服管理查询功能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F49" w:rsidRPr="00640F49" w:rsidRDefault="00640F49" w:rsidP="00E344C2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640F49">
              <w:rPr>
                <w:rFonts w:ascii="宋体" w:eastAsia="宋体" w:hAnsi="宋体" w:cs="宋体" w:hint="eastAsia"/>
                <w:color w:val="000000"/>
                <w:sz w:val="20"/>
              </w:rPr>
              <w:t>新功能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0F49" w:rsidRPr="00640F49" w:rsidRDefault="006C650D" w:rsidP="00E344C2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</w:rPr>
              <w:t>2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F49" w:rsidRPr="00640F49" w:rsidRDefault="00640F49" w:rsidP="00E344C2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640F49">
              <w:rPr>
                <w:rFonts w:ascii="宋体" w:eastAsia="宋体" w:hAnsi="宋体" w:cs="宋体" w:hint="eastAsia"/>
                <w:color w:val="000000"/>
                <w:sz w:val="20"/>
              </w:rPr>
              <w:t>客服管理界面没有查询功能，当坐席较多时，如果需要调整某坐席权限等其他信息时，只能一个个去查找，比较麻烦。需添加查询功能。支持按权限、组织架构查询。</w:t>
            </w:r>
          </w:p>
        </w:tc>
      </w:tr>
      <w:tr w:rsidR="00640F49" w:rsidRPr="00E344C2" w:rsidTr="006C650D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F49" w:rsidRPr="00640F49" w:rsidRDefault="001964A7" w:rsidP="00E344C2">
            <w:pPr>
              <w:spacing w:after="0" w:line="240" w:lineRule="auto"/>
              <w:rPr>
                <w:rFonts w:ascii="宋体" w:eastAsia="宋体" w:hAnsi="宋体" w:cs="宋体"/>
                <w:color w:val="0563C1"/>
                <w:sz w:val="20"/>
                <w:u w:val="single"/>
              </w:rPr>
            </w:pPr>
            <w:hyperlink r:id="rId23" w:history="1">
              <w:r w:rsidR="00640F49" w:rsidRPr="00640F49">
                <w:rPr>
                  <w:rFonts w:ascii="宋体" w:eastAsia="宋体" w:hAnsi="宋体" w:cs="宋体" w:hint="eastAsia"/>
                  <w:color w:val="0563C1"/>
                  <w:sz w:val="20"/>
                  <w:u w:val="single"/>
                </w:rPr>
                <w:t>UCC-295</w:t>
              </w:r>
            </w:hyperlink>
          </w:p>
        </w:tc>
        <w:tc>
          <w:tcPr>
            <w:tcW w:w="3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F49" w:rsidRPr="00640F49" w:rsidRDefault="00640F49" w:rsidP="00E344C2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640F49">
              <w:rPr>
                <w:rFonts w:ascii="宋体" w:eastAsia="宋体" w:hAnsi="宋体" w:cs="宋体" w:hint="eastAsia"/>
                <w:color w:val="000000"/>
                <w:sz w:val="20"/>
              </w:rPr>
              <w:t>机器人配置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F49" w:rsidRPr="00640F49" w:rsidRDefault="00640F49" w:rsidP="00E344C2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640F49">
              <w:rPr>
                <w:rFonts w:ascii="宋体" w:eastAsia="宋体" w:hAnsi="宋体" w:cs="宋体" w:hint="eastAsia"/>
                <w:color w:val="000000"/>
                <w:sz w:val="20"/>
              </w:rPr>
              <w:t>新功能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0F49" w:rsidRPr="00640F49" w:rsidRDefault="006C650D" w:rsidP="00E344C2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</w:rPr>
              <w:t>1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F49" w:rsidRPr="00640F49" w:rsidRDefault="00640F49" w:rsidP="00E344C2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640F49">
              <w:rPr>
                <w:rFonts w:ascii="宋体" w:eastAsia="宋体" w:hAnsi="宋体" w:cs="宋体" w:hint="eastAsia"/>
                <w:color w:val="000000"/>
                <w:sz w:val="20"/>
              </w:rPr>
              <w:t>后台配置选自有、icontek、小i</w:t>
            </w:r>
          </w:p>
        </w:tc>
      </w:tr>
      <w:tr w:rsidR="00640F49" w:rsidRPr="00E344C2" w:rsidTr="006C650D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F49" w:rsidRPr="00E344C2" w:rsidRDefault="001964A7" w:rsidP="00E344C2">
            <w:pPr>
              <w:spacing w:after="0" w:line="240" w:lineRule="auto"/>
              <w:rPr>
                <w:rFonts w:ascii="宋体" w:eastAsia="宋体" w:hAnsi="宋体" w:cs="宋体"/>
                <w:color w:val="0563C1"/>
                <w:sz w:val="20"/>
                <w:u w:val="single"/>
              </w:rPr>
            </w:pPr>
            <w:hyperlink r:id="rId24" w:history="1">
              <w:r w:rsidR="00640F49" w:rsidRPr="00E344C2">
                <w:rPr>
                  <w:rFonts w:ascii="宋体" w:eastAsia="宋体" w:hAnsi="宋体" w:cs="宋体" w:hint="eastAsia"/>
                  <w:color w:val="0563C1"/>
                  <w:sz w:val="20"/>
                  <w:u w:val="single"/>
                </w:rPr>
                <w:t>UCC-269</w:t>
              </w:r>
            </w:hyperlink>
          </w:p>
        </w:tc>
        <w:tc>
          <w:tcPr>
            <w:tcW w:w="3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F49" w:rsidRPr="00E344C2" w:rsidRDefault="00640F49" w:rsidP="00E344C2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>智能推荐算法句式优化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F49" w:rsidRPr="00E344C2" w:rsidRDefault="00640F49" w:rsidP="00E344C2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>Bug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0F49" w:rsidRPr="00E344C2" w:rsidRDefault="00640F49" w:rsidP="00BD3BC2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</w:rPr>
              <w:t>1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F49" w:rsidRPr="00E344C2" w:rsidRDefault="00640F49" w:rsidP="00BD3BC2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 xml:space="preserve">访客发消息：请介绍以下你们的产品。客服做了对应答复，但该问答对机器人并没有进行提取存储。 </w:t>
            </w: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br/>
              <w:t xml:space="preserve">隔了一天以后，访客再发同样的消息，无法查到对应答案。 </w:t>
            </w: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br/>
              <w:t xml:space="preserve">期望： </w:t>
            </w: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br/>
              <w:t xml:space="preserve">“请介绍一下你们的产品”虽然是一句陈述句，但应当判断为有效问句，进行知识提取。 </w:t>
            </w: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br/>
              <w:t xml:space="preserve">一个小时更新后，访客再进行提问，应可查到对应答案。 </w:t>
            </w: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br/>
              <w:t xml:space="preserve">类似于介绍一下，请介绍的词语，应判定为有效问句。 </w:t>
            </w:r>
          </w:p>
        </w:tc>
      </w:tr>
      <w:tr w:rsidR="00640F49" w:rsidRPr="00E344C2" w:rsidTr="006C650D">
        <w:trPr>
          <w:trHeight w:val="152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F49" w:rsidRPr="00E344C2" w:rsidRDefault="001964A7" w:rsidP="00E344C2">
            <w:pPr>
              <w:spacing w:after="0" w:line="240" w:lineRule="auto"/>
              <w:rPr>
                <w:rFonts w:ascii="宋体" w:eastAsia="宋体" w:hAnsi="宋体" w:cs="宋体"/>
                <w:color w:val="0563C1"/>
                <w:sz w:val="20"/>
                <w:u w:val="single"/>
              </w:rPr>
            </w:pPr>
            <w:hyperlink r:id="rId25" w:history="1">
              <w:r w:rsidR="00640F49" w:rsidRPr="00E344C2">
                <w:rPr>
                  <w:rFonts w:ascii="宋体" w:eastAsia="宋体" w:hAnsi="宋体" w:cs="宋体" w:hint="eastAsia"/>
                  <w:color w:val="0563C1"/>
                  <w:sz w:val="20"/>
                  <w:u w:val="single"/>
                </w:rPr>
                <w:t>UCC-245</w:t>
              </w:r>
            </w:hyperlink>
          </w:p>
        </w:tc>
        <w:tc>
          <w:tcPr>
            <w:tcW w:w="3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F49" w:rsidRPr="00E344C2" w:rsidRDefault="00640F49" w:rsidP="00E344C2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>系统公告详情页的图片应按宽度等比例缩放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F49" w:rsidRPr="00E344C2" w:rsidRDefault="00640F49" w:rsidP="00E344C2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>Bug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0F49" w:rsidRPr="00E344C2" w:rsidRDefault="00640F49" w:rsidP="00AC6842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</w:rPr>
              <w:t>3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F49" w:rsidRPr="00E344C2" w:rsidRDefault="00640F49" w:rsidP="00AC6842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 xml:space="preserve">操作：接收到含图片的公告，点击该公告，进入详情页面； </w:t>
            </w: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br/>
              <w:t xml:space="preserve">结果：图片变形了，看附件； </w:t>
            </w: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br/>
              <w:t>期望：宽度超过屏幕的，图片按屏幕宽度等比例缩放。宽度小于屏幕的，按实际大小显示。</w:t>
            </w:r>
          </w:p>
        </w:tc>
      </w:tr>
      <w:tr w:rsidR="00640F49" w:rsidRPr="00E344C2" w:rsidTr="006C650D">
        <w:trPr>
          <w:trHeight w:val="264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F49" w:rsidRPr="00E344C2" w:rsidRDefault="001964A7" w:rsidP="00E344C2">
            <w:pPr>
              <w:spacing w:after="0" w:line="240" w:lineRule="auto"/>
              <w:rPr>
                <w:rFonts w:ascii="宋体" w:eastAsia="宋体" w:hAnsi="宋体" w:cs="宋体"/>
                <w:color w:val="0563C1"/>
                <w:sz w:val="20"/>
                <w:u w:val="single"/>
              </w:rPr>
            </w:pPr>
            <w:hyperlink r:id="rId26" w:history="1">
              <w:r w:rsidR="00640F49" w:rsidRPr="00E344C2">
                <w:rPr>
                  <w:rFonts w:ascii="宋体" w:eastAsia="宋体" w:hAnsi="宋体" w:cs="宋体" w:hint="eastAsia"/>
                  <w:color w:val="0563C1"/>
                  <w:sz w:val="20"/>
                  <w:u w:val="single"/>
                </w:rPr>
                <w:t>UCC-223</w:t>
              </w:r>
            </w:hyperlink>
          </w:p>
        </w:tc>
        <w:tc>
          <w:tcPr>
            <w:tcW w:w="3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F49" w:rsidRPr="00E344C2" w:rsidRDefault="00640F49" w:rsidP="00E344C2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>访客端父业务类型显示在线,子业务类型显示离线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F49" w:rsidRPr="00E344C2" w:rsidRDefault="00640F49" w:rsidP="00E344C2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>Bug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0F49" w:rsidRPr="00E344C2" w:rsidRDefault="00640F49" w:rsidP="00E344C2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</w:rPr>
              <w:t>1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F49" w:rsidRPr="00E344C2" w:rsidRDefault="00640F49" w:rsidP="00E344C2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 xml:space="preserve">1.后台有父业务类型：rachel </w:t>
            </w: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br/>
              <w:t xml:space="preserve">2.坐席rachel1 选择父业务类型 </w:t>
            </w: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br/>
              <w:t xml:space="preserve">3.后台在rachel业务类型下建子业务类型：rachel-业务类型1、rachel-业务类型2； </w:t>
            </w: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br/>
              <w:t xml:space="preserve">4.坐席rachel联机登陆， </w:t>
            </w: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br/>
              <w:t xml:space="preserve">5.访客端看到的业务类型为：父级rachel在线，子级都离线； </w:t>
            </w: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br/>
              <w:t xml:space="preserve">见截图 </w:t>
            </w: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br/>
              <w:t>---此时父业务类型显示在线却无法选择，请需求优化；</w:t>
            </w:r>
          </w:p>
        </w:tc>
      </w:tr>
      <w:tr w:rsidR="00640F49" w:rsidRPr="00E344C2" w:rsidTr="006C650D">
        <w:trPr>
          <w:trHeight w:val="168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F49" w:rsidRPr="00E344C2" w:rsidRDefault="001964A7" w:rsidP="00E344C2">
            <w:pPr>
              <w:spacing w:after="0" w:line="240" w:lineRule="auto"/>
              <w:rPr>
                <w:rFonts w:ascii="宋体" w:eastAsia="宋体" w:hAnsi="宋体" w:cs="宋体"/>
                <w:color w:val="0563C1"/>
                <w:sz w:val="20"/>
                <w:u w:val="single"/>
              </w:rPr>
            </w:pPr>
            <w:hyperlink r:id="rId27" w:history="1">
              <w:r w:rsidR="00640F49" w:rsidRPr="00E344C2">
                <w:rPr>
                  <w:rFonts w:ascii="宋体" w:eastAsia="宋体" w:hAnsi="宋体" w:cs="宋体" w:hint="eastAsia"/>
                  <w:color w:val="0563C1"/>
                  <w:sz w:val="20"/>
                  <w:u w:val="single"/>
                </w:rPr>
                <w:t>UCC-153</w:t>
              </w:r>
            </w:hyperlink>
          </w:p>
        </w:tc>
        <w:tc>
          <w:tcPr>
            <w:tcW w:w="3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F49" w:rsidRPr="00E344C2" w:rsidRDefault="00640F49" w:rsidP="00E344C2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>跨天仍处于登录状态时，未退出前，接入数未重新计算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F49" w:rsidRPr="00E344C2" w:rsidRDefault="00640F49" w:rsidP="00E344C2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>Bug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0F49" w:rsidRPr="00E344C2" w:rsidRDefault="00640F49" w:rsidP="00AC6842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</w:rPr>
              <w:t>1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F49" w:rsidRPr="00E344C2" w:rsidRDefault="00640F49" w:rsidP="00AC6842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 xml:space="preserve">现象：登录坐席端一直到超过0点以后，继续接入对话，接入数没有重新计数，而是在前一天的接入数上继续计数，直至重新登录。 </w:t>
            </w: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br/>
              <w:t>期望：超过0点以后，无论坐席端是否退出，新接入数应从0开始计起。</w:t>
            </w:r>
          </w:p>
        </w:tc>
      </w:tr>
      <w:tr w:rsidR="00640F49" w:rsidRPr="00E344C2" w:rsidTr="006C650D">
        <w:trPr>
          <w:trHeight w:val="293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F49" w:rsidRPr="00E344C2" w:rsidRDefault="001964A7" w:rsidP="00E344C2">
            <w:pPr>
              <w:spacing w:after="0" w:line="240" w:lineRule="auto"/>
              <w:rPr>
                <w:rFonts w:ascii="宋体" w:eastAsia="宋体" w:hAnsi="宋体" w:cs="宋体"/>
                <w:color w:val="0563C1"/>
                <w:sz w:val="20"/>
                <w:u w:val="single"/>
              </w:rPr>
            </w:pPr>
            <w:hyperlink r:id="rId28" w:history="1">
              <w:r w:rsidR="00640F49" w:rsidRPr="00E344C2">
                <w:rPr>
                  <w:rFonts w:ascii="宋体" w:eastAsia="宋体" w:hAnsi="宋体" w:cs="宋体" w:hint="eastAsia"/>
                  <w:color w:val="0563C1"/>
                  <w:sz w:val="20"/>
                  <w:u w:val="single"/>
                </w:rPr>
                <w:t>UCC-120</w:t>
              </w:r>
            </w:hyperlink>
          </w:p>
        </w:tc>
        <w:tc>
          <w:tcPr>
            <w:tcW w:w="3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F49" w:rsidRPr="00E344C2" w:rsidRDefault="00640F49" w:rsidP="00E344C2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>转移APP的时候窗口没清空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F49" w:rsidRPr="00E344C2" w:rsidRDefault="00640F49" w:rsidP="00E344C2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>Bug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0F49" w:rsidRPr="00E344C2" w:rsidRDefault="00640F49" w:rsidP="00E344C2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</w:rPr>
              <w:t>2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F49" w:rsidRPr="00E344C2" w:rsidRDefault="00640F49" w:rsidP="00E344C2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>转移APP的时候窗口没清空</w:t>
            </w:r>
          </w:p>
        </w:tc>
      </w:tr>
      <w:tr w:rsidR="00640F49" w:rsidRPr="00E344C2" w:rsidTr="006C650D">
        <w:trPr>
          <w:trHeight w:val="192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F49" w:rsidRPr="00E344C2" w:rsidRDefault="001964A7" w:rsidP="00E344C2">
            <w:pPr>
              <w:spacing w:after="0" w:line="240" w:lineRule="auto"/>
              <w:rPr>
                <w:rFonts w:ascii="宋体" w:eastAsia="宋体" w:hAnsi="宋体" w:cs="宋体"/>
                <w:color w:val="0563C1"/>
                <w:sz w:val="20"/>
                <w:u w:val="single"/>
              </w:rPr>
            </w:pPr>
            <w:hyperlink r:id="rId29" w:history="1">
              <w:r w:rsidR="00640F49" w:rsidRPr="00E344C2">
                <w:rPr>
                  <w:rFonts w:ascii="宋体" w:eastAsia="宋体" w:hAnsi="宋体" w:cs="宋体" w:hint="eastAsia"/>
                  <w:color w:val="0563C1"/>
                  <w:sz w:val="20"/>
                  <w:u w:val="single"/>
                </w:rPr>
                <w:t>UCC-112</w:t>
              </w:r>
            </w:hyperlink>
          </w:p>
        </w:tc>
        <w:tc>
          <w:tcPr>
            <w:tcW w:w="3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F49" w:rsidRPr="00E344C2" w:rsidRDefault="00640F49" w:rsidP="00E344C2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>PC坐席端消息回执实现待完善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F49" w:rsidRPr="00E344C2" w:rsidRDefault="00640F49" w:rsidP="00E344C2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>Bug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0F49" w:rsidRPr="00E344C2" w:rsidRDefault="006C650D" w:rsidP="00E344C2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</w:rPr>
              <w:t>1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F49" w:rsidRPr="00E344C2" w:rsidRDefault="00640F49" w:rsidP="00E344C2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 xml:space="preserve">PC坐席端给PC访客发了2条网页预存，访客只收到1条，坐席另一条没显示转圈图标和发送失败“重新发送”+“！”的图标； </w:t>
            </w: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br/>
              <w:t xml:space="preserve">chatID："8a28ccbd562ba8c201562baefd200014" </w:t>
            </w: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br/>
              <w:t>见截图</w:t>
            </w:r>
          </w:p>
        </w:tc>
      </w:tr>
      <w:tr w:rsidR="00640F49" w:rsidRPr="00E344C2" w:rsidTr="006C650D">
        <w:trPr>
          <w:trHeight w:val="70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F49" w:rsidRPr="00E344C2" w:rsidRDefault="001964A7" w:rsidP="00E344C2">
            <w:pPr>
              <w:spacing w:after="0" w:line="240" w:lineRule="auto"/>
              <w:rPr>
                <w:rFonts w:ascii="宋体" w:eastAsia="宋体" w:hAnsi="宋体" w:cs="宋体"/>
                <w:color w:val="0563C1"/>
                <w:sz w:val="20"/>
                <w:u w:val="single"/>
              </w:rPr>
            </w:pPr>
            <w:hyperlink r:id="rId30" w:history="1">
              <w:r w:rsidR="00640F49" w:rsidRPr="00E344C2">
                <w:rPr>
                  <w:rFonts w:ascii="宋体" w:eastAsia="宋体" w:hAnsi="宋体" w:cs="宋体" w:hint="eastAsia"/>
                  <w:color w:val="0563C1"/>
                  <w:sz w:val="20"/>
                  <w:u w:val="single"/>
                </w:rPr>
                <w:t>UCC-331</w:t>
              </w:r>
            </w:hyperlink>
          </w:p>
        </w:tc>
        <w:tc>
          <w:tcPr>
            <w:tcW w:w="3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F49" w:rsidRPr="00E344C2" w:rsidRDefault="00640F49" w:rsidP="00E344C2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>添加留言分类优化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F49" w:rsidRPr="00E344C2" w:rsidRDefault="00640F49" w:rsidP="00E344C2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>Bug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0F49" w:rsidRPr="00E344C2" w:rsidRDefault="006C650D" w:rsidP="000A3FEF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</w:rPr>
              <w:t>2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F49" w:rsidRPr="00E344C2" w:rsidRDefault="00640F49" w:rsidP="000A3FEF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 xml:space="preserve">操作：在留言设置中，添加留言分类，点击确定没有响应，很长时间点击了关闭，再刷新页面，已经生成了记录 </w:t>
            </w: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br/>
              <w:t>期望：点击“确定”后，提示框隐藏，显示新添加的留言分类</w:t>
            </w:r>
          </w:p>
        </w:tc>
      </w:tr>
      <w:tr w:rsidR="006C650D" w:rsidRPr="006C650D" w:rsidTr="009745A9">
        <w:trPr>
          <w:trHeight w:val="360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C650D" w:rsidRPr="006C650D" w:rsidRDefault="001964A7" w:rsidP="006C650D">
            <w:pPr>
              <w:spacing w:after="0" w:line="240" w:lineRule="auto"/>
              <w:rPr>
                <w:rFonts w:ascii="宋体" w:eastAsia="宋体" w:hAnsi="宋体" w:cs="宋体"/>
                <w:color w:val="0563C1"/>
                <w:sz w:val="22"/>
                <w:szCs w:val="22"/>
                <w:u w:val="single"/>
              </w:rPr>
            </w:pPr>
            <w:hyperlink r:id="rId31" w:history="1">
              <w:r w:rsidR="006C650D" w:rsidRPr="006C650D">
                <w:rPr>
                  <w:rFonts w:ascii="宋体" w:eastAsia="宋体" w:hAnsi="宋体" w:cs="宋体" w:hint="eastAsia"/>
                  <w:color w:val="0563C1"/>
                  <w:sz w:val="22"/>
                  <w:szCs w:val="22"/>
                  <w:u w:val="single"/>
                </w:rPr>
                <w:t>UCC-42</w:t>
              </w:r>
            </w:hyperlink>
          </w:p>
        </w:tc>
        <w:tc>
          <w:tcPr>
            <w:tcW w:w="3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650D" w:rsidRPr="006C650D" w:rsidRDefault="006C650D" w:rsidP="006C650D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C650D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大屏监控重构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650D" w:rsidRPr="006C650D" w:rsidRDefault="006C650D" w:rsidP="006C650D">
            <w:pPr>
              <w:spacing w:after="0" w:line="240" w:lineRule="auto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6C650D">
              <w:rPr>
                <w:rFonts w:ascii="Arial" w:eastAsia="宋体" w:hAnsi="Arial" w:cs="Arial"/>
                <w:color w:val="000000"/>
                <w:sz w:val="18"/>
                <w:szCs w:val="18"/>
              </w:rPr>
              <w:t>改进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6C650D" w:rsidRPr="006C650D" w:rsidRDefault="006C650D" w:rsidP="006C650D">
            <w:pPr>
              <w:spacing w:after="0" w:line="240" w:lineRule="auto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 w:rsidRPr="006C650D">
              <w:rPr>
                <w:rFonts w:ascii="宋体" w:eastAsia="宋体" w:hAnsi="宋体" w:cs="宋体"/>
                <w:color w:val="000000"/>
                <w:sz w:val="20"/>
              </w:rPr>
              <w:t>1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650D" w:rsidRPr="006C650D" w:rsidRDefault="006C650D" w:rsidP="006C650D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6C650D">
              <w:rPr>
                <w:rFonts w:ascii="宋体" w:eastAsia="宋体" w:hAnsi="宋体" w:cs="宋体" w:hint="eastAsia"/>
                <w:color w:val="000000"/>
                <w:sz w:val="20"/>
              </w:rPr>
              <w:t xml:space="preserve">1、考虑多渠道多业务类型； </w:t>
            </w:r>
          </w:p>
          <w:p w:rsidR="006C650D" w:rsidRPr="006C650D" w:rsidRDefault="006C650D" w:rsidP="006C650D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6C650D">
              <w:rPr>
                <w:rFonts w:ascii="宋体" w:eastAsia="宋体" w:hAnsi="宋体" w:cs="宋体" w:hint="eastAsia"/>
                <w:color w:val="000000"/>
                <w:sz w:val="20"/>
              </w:rPr>
              <w:t xml:space="preserve">2、要按设定的顺序显示； </w:t>
            </w:r>
          </w:p>
          <w:p w:rsidR="006C650D" w:rsidRPr="006C650D" w:rsidRDefault="006C650D" w:rsidP="006C650D">
            <w:pPr>
              <w:spacing w:after="0" w:line="240" w:lineRule="auto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 w:rsidRPr="006C650D">
              <w:rPr>
                <w:rFonts w:ascii="宋体" w:eastAsia="宋体" w:hAnsi="宋体" w:cs="宋体" w:hint="eastAsia"/>
                <w:color w:val="000000"/>
                <w:sz w:val="20"/>
              </w:rPr>
              <w:t>3、可配置。</w:t>
            </w:r>
          </w:p>
        </w:tc>
      </w:tr>
      <w:tr w:rsidR="006C650D" w:rsidRPr="00E344C2" w:rsidTr="006C650D">
        <w:trPr>
          <w:trHeight w:val="6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650D" w:rsidRPr="00E344C2" w:rsidRDefault="001964A7" w:rsidP="006C650D">
            <w:pPr>
              <w:spacing w:after="0" w:line="240" w:lineRule="auto"/>
              <w:rPr>
                <w:rFonts w:ascii="宋体" w:eastAsia="宋体" w:hAnsi="宋体" w:cs="宋体"/>
                <w:color w:val="0563C1"/>
                <w:sz w:val="20"/>
                <w:u w:val="single"/>
              </w:rPr>
            </w:pPr>
            <w:hyperlink r:id="rId32" w:history="1">
              <w:r w:rsidR="006C650D" w:rsidRPr="00E344C2">
                <w:rPr>
                  <w:rFonts w:ascii="宋体" w:eastAsia="宋体" w:hAnsi="宋体" w:cs="宋体" w:hint="eastAsia"/>
                  <w:color w:val="0563C1"/>
                  <w:sz w:val="20"/>
                  <w:u w:val="single"/>
                </w:rPr>
                <w:t>UCC-266</w:t>
              </w:r>
            </w:hyperlink>
          </w:p>
        </w:tc>
        <w:tc>
          <w:tcPr>
            <w:tcW w:w="3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650D" w:rsidRPr="00E344C2" w:rsidRDefault="006C650D" w:rsidP="006C650D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>APP转移的时候显示有2个在线，点进去后只有1个在线。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650D" w:rsidRPr="00E344C2" w:rsidRDefault="006C650D" w:rsidP="006C650D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>改进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650D" w:rsidRPr="00E344C2" w:rsidRDefault="006C650D" w:rsidP="006C650D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</w:rPr>
              <w:t>1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650D" w:rsidRPr="00E344C2" w:rsidRDefault="006C650D" w:rsidP="006C650D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>APP转移的时候显示有2个在线，点进去后只有1个坐席在线。</w:t>
            </w:r>
          </w:p>
        </w:tc>
      </w:tr>
      <w:tr w:rsidR="006C650D" w:rsidRPr="00E344C2" w:rsidTr="006C650D">
        <w:trPr>
          <w:trHeight w:val="34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650D" w:rsidRPr="00E344C2" w:rsidRDefault="001964A7" w:rsidP="006C650D">
            <w:pPr>
              <w:spacing w:after="0" w:line="240" w:lineRule="auto"/>
              <w:rPr>
                <w:rFonts w:ascii="宋体" w:eastAsia="宋体" w:hAnsi="宋体" w:cs="宋体"/>
                <w:color w:val="0563C1"/>
                <w:sz w:val="20"/>
                <w:u w:val="single"/>
              </w:rPr>
            </w:pPr>
            <w:hyperlink r:id="rId33" w:history="1">
              <w:r w:rsidR="006C650D" w:rsidRPr="00E344C2">
                <w:rPr>
                  <w:rFonts w:ascii="宋体" w:eastAsia="宋体" w:hAnsi="宋体" w:cs="宋体" w:hint="eastAsia"/>
                  <w:color w:val="0563C1"/>
                  <w:sz w:val="20"/>
                  <w:u w:val="single"/>
                </w:rPr>
                <w:t>UCC-88</w:t>
              </w:r>
            </w:hyperlink>
          </w:p>
        </w:tc>
        <w:tc>
          <w:tcPr>
            <w:tcW w:w="3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650D" w:rsidRPr="00E344C2" w:rsidRDefault="006C650D" w:rsidP="006C650D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>H5断线重连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650D" w:rsidRPr="00E344C2" w:rsidRDefault="006C650D" w:rsidP="006C650D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>改进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650D" w:rsidRPr="00E344C2" w:rsidRDefault="006C650D" w:rsidP="006C650D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</w:rPr>
              <w:t>1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650D" w:rsidRPr="00E344C2" w:rsidRDefault="006C650D" w:rsidP="006C650D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 xml:space="preserve">　</w:t>
            </w:r>
          </w:p>
        </w:tc>
      </w:tr>
      <w:tr w:rsidR="006C650D" w:rsidRPr="00E344C2" w:rsidTr="006C650D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650D" w:rsidRPr="00E344C2" w:rsidRDefault="001964A7" w:rsidP="006C650D">
            <w:pPr>
              <w:spacing w:after="0" w:line="240" w:lineRule="auto"/>
              <w:rPr>
                <w:rFonts w:ascii="宋体" w:eastAsia="宋体" w:hAnsi="宋体" w:cs="宋体"/>
                <w:color w:val="0563C1"/>
                <w:sz w:val="20"/>
                <w:u w:val="single"/>
              </w:rPr>
            </w:pPr>
            <w:hyperlink r:id="rId34" w:history="1">
              <w:r w:rsidR="006C650D" w:rsidRPr="00E344C2">
                <w:rPr>
                  <w:rFonts w:ascii="宋体" w:eastAsia="宋体" w:hAnsi="宋体" w:cs="宋体" w:hint="eastAsia"/>
                  <w:color w:val="0563C1"/>
                  <w:sz w:val="20"/>
                  <w:u w:val="single"/>
                </w:rPr>
                <w:t>UCC-55</w:t>
              </w:r>
            </w:hyperlink>
          </w:p>
        </w:tc>
        <w:tc>
          <w:tcPr>
            <w:tcW w:w="3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650D" w:rsidRPr="00E344C2" w:rsidRDefault="006C650D" w:rsidP="006C650D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>满意度评价优化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650D" w:rsidRPr="00E344C2" w:rsidRDefault="006C650D" w:rsidP="006C650D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>改进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650D" w:rsidRPr="00E344C2" w:rsidRDefault="006C650D" w:rsidP="006C650D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</w:rPr>
              <w:t>2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650D" w:rsidRPr="00E344C2" w:rsidRDefault="006C650D" w:rsidP="006C650D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 xml:space="preserve">　</w:t>
            </w:r>
          </w:p>
        </w:tc>
      </w:tr>
      <w:tr w:rsidR="006C650D" w:rsidRPr="00E344C2" w:rsidTr="006C650D">
        <w:trPr>
          <w:trHeight w:val="5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50D" w:rsidRPr="00E344C2" w:rsidRDefault="001964A7" w:rsidP="006C650D">
            <w:pPr>
              <w:spacing w:after="0" w:line="240" w:lineRule="auto"/>
              <w:rPr>
                <w:rFonts w:ascii="宋体" w:eastAsia="宋体" w:hAnsi="宋体" w:cs="宋体"/>
                <w:color w:val="0563C1"/>
                <w:sz w:val="20"/>
                <w:u w:val="single"/>
              </w:rPr>
            </w:pPr>
            <w:hyperlink r:id="rId35" w:history="1">
              <w:r w:rsidR="006C650D" w:rsidRPr="00E344C2">
                <w:rPr>
                  <w:rFonts w:ascii="宋体" w:eastAsia="宋体" w:hAnsi="宋体" w:cs="宋体" w:hint="eastAsia"/>
                  <w:color w:val="0563C1"/>
                  <w:sz w:val="20"/>
                  <w:u w:val="single"/>
                </w:rPr>
                <w:t>UCC-282</w:t>
              </w:r>
            </w:hyperlink>
          </w:p>
        </w:tc>
        <w:tc>
          <w:tcPr>
            <w:tcW w:w="3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650D" w:rsidRPr="00E344C2" w:rsidRDefault="006C650D" w:rsidP="006C650D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>客服监控，每个在线客服后面加一个当前接待数/最大接入数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650D" w:rsidRPr="00E344C2" w:rsidRDefault="006C650D" w:rsidP="006C650D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>改进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650D" w:rsidRPr="00E344C2" w:rsidRDefault="006C650D" w:rsidP="006C650D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</w:rPr>
              <w:t>2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50D" w:rsidRPr="00E344C2" w:rsidRDefault="006C650D" w:rsidP="006C650D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 xml:space="preserve">　</w:t>
            </w:r>
          </w:p>
        </w:tc>
      </w:tr>
      <w:tr w:rsidR="006C650D" w:rsidRPr="00E344C2" w:rsidTr="006C650D">
        <w:trPr>
          <w:trHeight w:val="34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50D" w:rsidRPr="00E344C2" w:rsidRDefault="001964A7" w:rsidP="006C650D">
            <w:pPr>
              <w:spacing w:after="0" w:line="240" w:lineRule="auto"/>
              <w:rPr>
                <w:rFonts w:ascii="宋体" w:eastAsia="宋体" w:hAnsi="宋体" w:cs="宋体"/>
                <w:color w:val="0563C1"/>
                <w:sz w:val="20"/>
                <w:u w:val="single"/>
              </w:rPr>
            </w:pPr>
            <w:hyperlink r:id="rId36" w:history="1">
              <w:r w:rsidR="006C650D" w:rsidRPr="00E344C2">
                <w:rPr>
                  <w:rFonts w:ascii="宋体" w:eastAsia="宋体" w:hAnsi="宋体" w:cs="宋体" w:hint="eastAsia"/>
                  <w:color w:val="0563C1"/>
                  <w:sz w:val="20"/>
                  <w:u w:val="single"/>
                </w:rPr>
                <w:t>UCC-332</w:t>
              </w:r>
            </w:hyperlink>
          </w:p>
        </w:tc>
        <w:tc>
          <w:tcPr>
            <w:tcW w:w="3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50D" w:rsidRPr="00E344C2" w:rsidRDefault="006C650D" w:rsidP="006C650D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>坐席端工具条优化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650D" w:rsidRPr="00E344C2" w:rsidRDefault="006C650D" w:rsidP="006C650D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>改进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650D" w:rsidRPr="00E344C2" w:rsidRDefault="006C650D" w:rsidP="006C650D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</w:rPr>
              <w:t>1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50D" w:rsidRPr="00E344C2" w:rsidRDefault="006C650D" w:rsidP="006C650D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>语音去掉、坐席端发送的文件要保存到对话记录</w:t>
            </w:r>
          </w:p>
        </w:tc>
      </w:tr>
      <w:tr w:rsidR="006C650D" w:rsidRPr="00E344C2" w:rsidTr="006C650D">
        <w:trPr>
          <w:trHeight w:val="45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650D" w:rsidRPr="00E344C2" w:rsidRDefault="001964A7" w:rsidP="006C650D">
            <w:pPr>
              <w:spacing w:after="0" w:line="240" w:lineRule="auto"/>
              <w:rPr>
                <w:rFonts w:ascii="宋体" w:eastAsia="宋体" w:hAnsi="宋体" w:cs="宋体"/>
                <w:color w:val="0563C1"/>
                <w:sz w:val="20"/>
                <w:u w:val="single"/>
              </w:rPr>
            </w:pPr>
            <w:hyperlink r:id="rId37" w:history="1">
              <w:r w:rsidR="006C650D" w:rsidRPr="00E344C2">
                <w:rPr>
                  <w:rFonts w:ascii="宋体" w:eastAsia="宋体" w:hAnsi="宋体" w:cs="宋体" w:hint="eastAsia"/>
                  <w:color w:val="0563C1"/>
                  <w:sz w:val="20"/>
                  <w:u w:val="single"/>
                </w:rPr>
                <w:t>UCC-324</w:t>
              </w:r>
            </w:hyperlink>
          </w:p>
        </w:tc>
        <w:tc>
          <w:tcPr>
            <w:tcW w:w="3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650D" w:rsidRPr="00E344C2" w:rsidRDefault="006C650D" w:rsidP="006C650D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>坐席端最小化时有新消息应闪烁提醒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650D" w:rsidRPr="00E344C2" w:rsidRDefault="006C650D" w:rsidP="006C650D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>改进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650D" w:rsidRPr="00E344C2" w:rsidRDefault="00382E9C" w:rsidP="006C650D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>
              <w:rPr>
                <w:rFonts w:ascii="宋体" w:eastAsia="宋体" w:hAnsi="宋体" w:cs="宋体"/>
                <w:color w:val="000000"/>
                <w:sz w:val="20"/>
              </w:rPr>
              <w:t>2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650D" w:rsidRPr="00E344C2" w:rsidRDefault="006C650D" w:rsidP="006C650D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>PC坐</w:t>
            </w:r>
            <w:bookmarkStart w:id="2" w:name="_GoBack"/>
            <w:bookmarkEnd w:id="2"/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>席端最小化时有新消息应有闪烁提醒通知，像qq和微信一样。</w:t>
            </w:r>
          </w:p>
        </w:tc>
      </w:tr>
      <w:tr w:rsidR="006C650D" w:rsidRPr="00E344C2" w:rsidTr="006C650D">
        <w:trPr>
          <w:trHeight w:val="24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650D" w:rsidRPr="00E344C2" w:rsidRDefault="001964A7" w:rsidP="006C650D">
            <w:pPr>
              <w:spacing w:after="0" w:line="240" w:lineRule="auto"/>
              <w:rPr>
                <w:rFonts w:ascii="宋体" w:eastAsia="宋体" w:hAnsi="宋体" w:cs="宋体"/>
                <w:color w:val="0563C1"/>
                <w:sz w:val="20"/>
                <w:u w:val="single"/>
              </w:rPr>
            </w:pPr>
            <w:hyperlink r:id="rId38" w:history="1">
              <w:r w:rsidR="006C650D" w:rsidRPr="00E344C2">
                <w:rPr>
                  <w:rFonts w:ascii="宋体" w:eastAsia="宋体" w:hAnsi="宋体" w:cs="宋体" w:hint="eastAsia"/>
                  <w:color w:val="0563C1"/>
                  <w:sz w:val="20"/>
                  <w:u w:val="single"/>
                </w:rPr>
                <w:t>UCC-323</w:t>
              </w:r>
            </w:hyperlink>
          </w:p>
        </w:tc>
        <w:tc>
          <w:tcPr>
            <w:tcW w:w="3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650D" w:rsidRPr="00E344C2" w:rsidRDefault="006C650D" w:rsidP="006C650D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>发送文件、推送满意度、推送访客信息消息回执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650D" w:rsidRPr="00E344C2" w:rsidRDefault="006C650D" w:rsidP="006C650D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>改进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650D" w:rsidRPr="00E344C2" w:rsidRDefault="006C650D" w:rsidP="006C650D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</w:rPr>
              <w:t>1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650D" w:rsidRPr="00E344C2" w:rsidRDefault="006C650D" w:rsidP="006C650D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 xml:space="preserve">坐席端发送文件、推送满意度、推送访客信息收集时，应添加消息回执， </w:t>
            </w: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br/>
              <w:t xml:space="preserve">推送中时，提示：文件发送中、满意度推送中、收集访客信息推送中； </w:t>
            </w: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br/>
              <w:t xml:space="preserve">仅当收到成功的消息回执时，提示：文件发送成功；满意度推送成功；收集访客信息推送成功； </w:t>
            </w: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br/>
              <w:t>在60s内未收到消息回执时，提示：文件发送失败；满意度推送失败；；收集访客信息推送失败；</w:t>
            </w:r>
          </w:p>
        </w:tc>
      </w:tr>
      <w:tr w:rsidR="006C650D" w:rsidRPr="00E344C2" w:rsidTr="006C650D">
        <w:trPr>
          <w:trHeight w:val="84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650D" w:rsidRPr="00E344C2" w:rsidRDefault="001964A7" w:rsidP="006C650D">
            <w:pPr>
              <w:spacing w:after="0" w:line="240" w:lineRule="auto"/>
              <w:rPr>
                <w:rFonts w:ascii="宋体" w:eastAsia="宋体" w:hAnsi="宋体" w:cs="宋体"/>
                <w:color w:val="0563C1"/>
                <w:sz w:val="20"/>
                <w:u w:val="single"/>
              </w:rPr>
            </w:pPr>
            <w:hyperlink r:id="rId39" w:history="1">
              <w:r w:rsidR="006C650D" w:rsidRPr="00E344C2">
                <w:rPr>
                  <w:rFonts w:ascii="宋体" w:eastAsia="宋体" w:hAnsi="宋体" w:cs="宋体" w:hint="eastAsia"/>
                  <w:color w:val="0563C1"/>
                  <w:sz w:val="20"/>
                  <w:u w:val="single"/>
                </w:rPr>
                <w:t>UCC-322</w:t>
              </w:r>
            </w:hyperlink>
          </w:p>
        </w:tc>
        <w:tc>
          <w:tcPr>
            <w:tcW w:w="3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650D" w:rsidRPr="00E344C2" w:rsidRDefault="006C650D" w:rsidP="006C650D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>服务记录的导出中添加对话分类备注字段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650D" w:rsidRPr="00E344C2" w:rsidRDefault="006C650D" w:rsidP="006C650D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>改进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650D" w:rsidRPr="00E344C2" w:rsidRDefault="006C650D" w:rsidP="006C650D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</w:rPr>
              <w:t>1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650D" w:rsidRPr="00E344C2" w:rsidRDefault="006C650D" w:rsidP="006C650D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>点击服务记录的“导出”，导出的excel表中，在对话分类后面，添加一栏“对话分类备注”，读取该对话分类的备注内容。</w:t>
            </w:r>
          </w:p>
        </w:tc>
      </w:tr>
      <w:tr w:rsidR="006C650D" w:rsidRPr="00E344C2" w:rsidTr="006C650D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650D" w:rsidRPr="00E344C2" w:rsidRDefault="001964A7" w:rsidP="006C650D">
            <w:pPr>
              <w:spacing w:after="0" w:line="240" w:lineRule="auto"/>
              <w:rPr>
                <w:rFonts w:ascii="宋体" w:eastAsia="宋体" w:hAnsi="宋体" w:cs="宋体"/>
                <w:color w:val="0563C1"/>
                <w:sz w:val="20"/>
                <w:u w:val="single"/>
              </w:rPr>
            </w:pPr>
            <w:hyperlink r:id="rId40" w:history="1">
              <w:r w:rsidR="006C650D" w:rsidRPr="00E344C2">
                <w:rPr>
                  <w:rFonts w:ascii="宋体" w:eastAsia="宋体" w:hAnsi="宋体" w:cs="宋体" w:hint="eastAsia"/>
                  <w:color w:val="0563C1"/>
                  <w:sz w:val="20"/>
                  <w:u w:val="single"/>
                </w:rPr>
                <w:t>UCC-27</w:t>
              </w:r>
            </w:hyperlink>
          </w:p>
        </w:tc>
        <w:tc>
          <w:tcPr>
            <w:tcW w:w="3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50D" w:rsidRPr="00E344C2" w:rsidRDefault="006C650D" w:rsidP="006C650D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>转移、邀请、接管对话归属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650D" w:rsidRPr="00E344C2" w:rsidRDefault="006C650D" w:rsidP="006C650D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>优化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650D" w:rsidRPr="00E344C2" w:rsidRDefault="006C650D" w:rsidP="006C650D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</w:rPr>
              <w:t>1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650D" w:rsidRPr="00E344C2" w:rsidRDefault="006C650D" w:rsidP="006C650D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 xml:space="preserve">　</w:t>
            </w:r>
          </w:p>
        </w:tc>
      </w:tr>
      <w:tr w:rsidR="006C650D" w:rsidRPr="00E344C2" w:rsidTr="006C650D">
        <w:trPr>
          <w:trHeight w:val="48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C650D" w:rsidRPr="00E344C2" w:rsidRDefault="001964A7" w:rsidP="006C650D">
            <w:pPr>
              <w:spacing w:after="0" w:line="240" w:lineRule="auto"/>
              <w:rPr>
                <w:rFonts w:ascii="宋体" w:eastAsia="宋体" w:hAnsi="宋体" w:cs="宋体"/>
                <w:color w:val="0563C1"/>
                <w:sz w:val="20"/>
                <w:u w:val="single"/>
              </w:rPr>
            </w:pPr>
            <w:hyperlink r:id="rId41" w:history="1">
              <w:r w:rsidR="006C650D" w:rsidRPr="00E344C2">
                <w:rPr>
                  <w:rFonts w:ascii="宋体" w:eastAsia="宋体" w:hAnsi="宋体" w:cs="宋体" w:hint="eastAsia"/>
                  <w:color w:val="0563C1"/>
                  <w:sz w:val="20"/>
                  <w:u w:val="single"/>
                </w:rPr>
                <w:t>UCC-287</w:t>
              </w:r>
            </w:hyperlink>
          </w:p>
        </w:tc>
        <w:tc>
          <w:tcPr>
            <w:tcW w:w="3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50D" w:rsidRPr="00E344C2" w:rsidRDefault="006C650D" w:rsidP="006C650D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>坐席是否可查看客户进行的满意度评价作为配置项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50D" w:rsidRPr="00E344C2" w:rsidRDefault="006C650D" w:rsidP="006C650D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>优化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650D" w:rsidRPr="00E344C2" w:rsidRDefault="006C650D" w:rsidP="006C650D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</w:rPr>
              <w:t>2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50D" w:rsidRPr="00E344C2" w:rsidRDefault="006C650D" w:rsidP="006C650D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>访客进行满意度评价后，坐席端是否能看到访客的评价</w:t>
            </w:r>
          </w:p>
        </w:tc>
      </w:tr>
      <w:tr w:rsidR="006C650D" w:rsidRPr="00E344C2" w:rsidTr="006C650D">
        <w:trPr>
          <w:trHeight w:val="24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C650D" w:rsidRPr="00E344C2" w:rsidRDefault="001964A7" w:rsidP="006C650D">
            <w:pPr>
              <w:spacing w:after="0" w:line="240" w:lineRule="auto"/>
              <w:rPr>
                <w:rFonts w:ascii="宋体" w:eastAsia="宋体" w:hAnsi="宋体" w:cs="宋体"/>
                <w:color w:val="0563C1"/>
                <w:sz w:val="20"/>
                <w:u w:val="single"/>
              </w:rPr>
            </w:pPr>
            <w:hyperlink r:id="rId42" w:history="1">
              <w:r w:rsidR="006C650D" w:rsidRPr="00E344C2">
                <w:rPr>
                  <w:rFonts w:ascii="宋体" w:eastAsia="宋体" w:hAnsi="宋体" w:cs="宋体" w:hint="eastAsia"/>
                  <w:color w:val="0563C1"/>
                  <w:sz w:val="20"/>
                  <w:u w:val="single"/>
                </w:rPr>
                <w:t>UCC-343</w:t>
              </w:r>
            </w:hyperlink>
          </w:p>
        </w:tc>
        <w:tc>
          <w:tcPr>
            <w:tcW w:w="3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50D" w:rsidRPr="00E344C2" w:rsidRDefault="006C650D" w:rsidP="006C650D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访客端、坐席端应最大提示（1000字）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50D" w:rsidRPr="00E344C2" w:rsidRDefault="006C650D" w:rsidP="006C650D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>优化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650D" w:rsidRPr="00E344C2" w:rsidRDefault="006C650D" w:rsidP="006C650D">
            <w:pPr>
              <w:spacing w:after="0" w:line="240" w:lineRule="auto"/>
              <w:rPr>
                <w:rFonts w:ascii="宋体" w:eastAsia="宋体" w:hAnsi="宋体" w:cs="Arial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50D" w:rsidRPr="00E344C2" w:rsidRDefault="006C650D" w:rsidP="006C650D">
            <w:pPr>
              <w:spacing w:after="0" w:line="240" w:lineRule="auto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E344C2">
              <w:rPr>
                <w:rFonts w:ascii="宋体" w:eastAsia="宋体" w:hAnsi="宋体" w:cs="Arial" w:hint="eastAsia"/>
                <w:color w:val="000000"/>
                <w:sz w:val="18"/>
                <w:szCs w:val="18"/>
              </w:rPr>
              <w:t>访客端应最大提示（</w:t>
            </w:r>
            <w:r w:rsidRPr="00E344C2">
              <w:rPr>
                <w:rFonts w:ascii="Arial" w:eastAsia="宋体" w:hAnsi="Arial" w:cs="Arial"/>
                <w:color w:val="000000"/>
                <w:sz w:val="18"/>
                <w:szCs w:val="18"/>
              </w:rPr>
              <w:t>1000</w:t>
            </w:r>
            <w:r w:rsidRPr="00E344C2">
              <w:rPr>
                <w:rFonts w:ascii="宋体" w:eastAsia="宋体" w:hAnsi="宋体" w:cs="Arial" w:hint="eastAsia"/>
                <w:color w:val="000000"/>
                <w:sz w:val="18"/>
                <w:szCs w:val="18"/>
              </w:rPr>
              <w:t>字）</w:t>
            </w:r>
          </w:p>
        </w:tc>
      </w:tr>
      <w:tr w:rsidR="006C650D" w:rsidRPr="00E344C2" w:rsidTr="006C650D">
        <w:trPr>
          <w:trHeight w:val="48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C650D" w:rsidRPr="00E344C2" w:rsidRDefault="001964A7" w:rsidP="006C650D">
            <w:pPr>
              <w:spacing w:after="0" w:line="240" w:lineRule="auto"/>
              <w:rPr>
                <w:rFonts w:ascii="宋体" w:eastAsia="宋体" w:hAnsi="宋体" w:cs="宋体"/>
                <w:color w:val="0563C1"/>
                <w:sz w:val="20"/>
                <w:u w:val="single"/>
              </w:rPr>
            </w:pPr>
            <w:hyperlink r:id="rId43" w:history="1">
              <w:r w:rsidR="006C650D" w:rsidRPr="00E344C2">
                <w:rPr>
                  <w:rFonts w:ascii="宋体" w:eastAsia="宋体" w:hAnsi="宋体" w:cs="宋体" w:hint="eastAsia"/>
                  <w:color w:val="0563C1"/>
                  <w:sz w:val="20"/>
                  <w:u w:val="single"/>
                </w:rPr>
                <w:t>UCC-344</w:t>
              </w:r>
            </w:hyperlink>
          </w:p>
        </w:tc>
        <w:tc>
          <w:tcPr>
            <w:tcW w:w="3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50D" w:rsidRPr="00E344C2" w:rsidRDefault="006C650D" w:rsidP="006C650D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>智能推荐：搜索框中加个清空按钮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50D" w:rsidRPr="00E344C2" w:rsidRDefault="006C650D" w:rsidP="006C650D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>优化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650D" w:rsidRPr="00E344C2" w:rsidRDefault="006C650D" w:rsidP="006C650D">
            <w:pPr>
              <w:spacing w:after="0" w:line="240" w:lineRule="auto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6C650D">
              <w:rPr>
                <w:rFonts w:ascii="宋体" w:eastAsia="宋体" w:hAnsi="宋体" w:cs="Arial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50D" w:rsidRPr="00E344C2" w:rsidRDefault="006C650D" w:rsidP="006C650D">
            <w:pPr>
              <w:spacing w:after="0" w:line="240" w:lineRule="auto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E344C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C650D" w:rsidRPr="00E344C2" w:rsidTr="006C650D">
        <w:trPr>
          <w:trHeight w:val="48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C650D" w:rsidRPr="00E344C2" w:rsidRDefault="001964A7" w:rsidP="006C650D">
            <w:pPr>
              <w:spacing w:after="0" w:line="240" w:lineRule="auto"/>
              <w:rPr>
                <w:rFonts w:ascii="宋体" w:eastAsia="宋体" w:hAnsi="宋体" w:cs="宋体"/>
                <w:color w:val="0563C1"/>
                <w:sz w:val="20"/>
                <w:u w:val="single"/>
              </w:rPr>
            </w:pPr>
            <w:hyperlink r:id="rId44" w:history="1">
              <w:r w:rsidR="006C650D" w:rsidRPr="00E344C2">
                <w:rPr>
                  <w:rFonts w:ascii="宋体" w:eastAsia="宋体" w:hAnsi="宋体" w:cs="宋体" w:hint="eastAsia"/>
                  <w:color w:val="0563C1"/>
                  <w:sz w:val="20"/>
                  <w:u w:val="single"/>
                </w:rPr>
                <w:t>UCC-345</w:t>
              </w:r>
            </w:hyperlink>
          </w:p>
        </w:tc>
        <w:tc>
          <w:tcPr>
            <w:tcW w:w="3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50D" w:rsidRPr="00E344C2" w:rsidRDefault="006C650D" w:rsidP="006C650D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>坐席端右侧的来源业务类型：显示一级和二级业务类型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50D" w:rsidRPr="00E344C2" w:rsidRDefault="006C650D" w:rsidP="006C650D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优化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650D" w:rsidRPr="00E344C2" w:rsidRDefault="006C650D" w:rsidP="006C650D">
            <w:pPr>
              <w:spacing w:after="0" w:line="240" w:lineRule="auto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6C650D">
              <w:rPr>
                <w:rFonts w:ascii="宋体" w:eastAsia="宋体" w:hAnsi="宋体" w:cs="Arial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50D" w:rsidRPr="00E344C2" w:rsidRDefault="006C650D" w:rsidP="006C650D">
            <w:pPr>
              <w:spacing w:after="0" w:line="240" w:lineRule="auto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E344C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C650D" w:rsidRPr="00E344C2" w:rsidTr="006C650D">
        <w:trPr>
          <w:trHeight w:val="24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C650D" w:rsidRPr="00E344C2" w:rsidRDefault="001964A7" w:rsidP="006C650D">
            <w:pPr>
              <w:spacing w:after="0" w:line="240" w:lineRule="auto"/>
              <w:rPr>
                <w:rFonts w:ascii="宋体" w:eastAsia="宋体" w:hAnsi="宋体" w:cs="宋体"/>
                <w:color w:val="0563C1"/>
                <w:sz w:val="20"/>
                <w:u w:val="single"/>
              </w:rPr>
            </w:pPr>
            <w:hyperlink r:id="rId45" w:history="1">
              <w:r w:rsidR="006C650D" w:rsidRPr="00E344C2">
                <w:rPr>
                  <w:rFonts w:ascii="宋体" w:eastAsia="宋体" w:hAnsi="宋体" w:cs="宋体" w:hint="eastAsia"/>
                  <w:color w:val="0563C1"/>
                  <w:sz w:val="20"/>
                  <w:u w:val="single"/>
                </w:rPr>
                <w:t>UCC-346</w:t>
              </w:r>
            </w:hyperlink>
          </w:p>
        </w:tc>
        <w:tc>
          <w:tcPr>
            <w:tcW w:w="3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50D" w:rsidRPr="00E344C2" w:rsidRDefault="006C650D" w:rsidP="006C650D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访客端</w:t>
            </w:r>
            <w:r w:rsidRPr="00E344C2">
              <w:rPr>
                <w:rFonts w:ascii="Arial" w:eastAsia="宋体" w:hAnsi="Arial" w:cs="Arial"/>
                <w:color w:val="000000"/>
                <w:sz w:val="18"/>
                <w:szCs w:val="18"/>
              </w:rPr>
              <w:t>URL</w:t>
            </w:r>
            <w:r w:rsidRPr="00E344C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修改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50D" w:rsidRPr="00E344C2" w:rsidRDefault="006C650D" w:rsidP="006C650D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优化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650D" w:rsidRPr="00E344C2" w:rsidRDefault="006C650D" w:rsidP="006C650D">
            <w:pPr>
              <w:spacing w:after="0" w:line="240" w:lineRule="auto"/>
              <w:rPr>
                <w:rFonts w:ascii="宋体" w:eastAsia="宋体" w:hAnsi="宋体" w:cs="Arial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50D" w:rsidRPr="00E344C2" w:rsidRDefault="006C650D" w:rsidP="006C650D">
            <w:pPr>
              <w:spacing w:after="0" w:line="240" w:lineRule="auto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E344C2">
              <w:rPr>
                <w:rFonts w:ascii="宋体" w:eastAsia="宋体" w:hAnsi="宋体" w:cs="Arial" w:hint="eastAsia"/>
                <w:color w:val="000000"/>
                <w:sz w:val="18"/>
                <w:szCs w:val="18"/>
              </w:rPr>
              <w:t>前后台（访客端和后台）</w:t>
            </w:r>
            <w:r w:rsidRPr="00E344C2">
              <w:rPr>
                <w:rFonts w:ascii="Arial" w:eastAsia="宋体" w:hAnsi="Arial" w:cs="Arial"/>
                <w:color w:val="000000"/>
                <w:sz w:val="18"/>
                <w:szCs w:val="18"/>
              </w:rPr>
              <w:t>URL</w:t>
            </w:r>
            <w:r w:rsidRPr="00E344C2">
              <w:rPr>
                <w:rFonts w:ascii="宋体" w:eastAsia="宋体" w:hAnsi="宋体" w:cs="Arial" w:hint="eastAsia"/>
                <w:color w:val="000000"/>
                <w:sz w:val="18"/>
                <w:szCs w:val="18"/>
              </w:rPr>
              <w:t>地址进行区分，不能同步暴露在外网</w:t>
            </w:r>
          </w:p>
        </w:tc>
      </w:tr>
      <w:tr w:rsidR="006C650D" w:rsidRPr="00E344C2" w:rsidTr="006C650D">
        <w:trPr>
          <w:trHeight w:val="45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C650D" w:rsidRPr="00E344C2" w:rsidRDefault="001964A7" w:rsidP="006C650D">
            <w:pPr>
              <w:spacing w:after="0" w:line="240" w:lineRule="auto"/>
              <w:rPr>
                <w:rFonts w:ascii="宋体" w:eastAsia="宋体" w:hAnsi="宋体" w:cs="宋体"/>
                <w:color w:val="0563C1"/>
                <w:sz w:val="20"/>
                <w:u w:val="single"/>
              </w:rPr>
            </w:pPr>
            <w:hyperlink r:id="rId46" w:history="1">
              <w:r w:rsidR="006C650D" w:rsidRPr="00E344C2">
                <w:rPr>
                  <w:rFonts w:ascii="宋体" w:eastAsia="宋体" w:hAnsi="宋体" w:cs="宋体" w:hint="eastAsia"/>
                  <w:color w:val="0563C1"/>
                  <w:sz w:val="20"/>
                  <w:u w:val="single"/>
                </w:rPr>
                <w:t>UCC-347</w:t>
              </w:r>
            </w:hyperlink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650D" w:rsidRPr="00E344C2" w:rsidRDefault="006C650D" w:rsidP="006C650D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C650D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坐席端修改的访客信息，访客下次咨询时，在坐席端左侧的对话列表中看到应该是之前保存过的访客信息。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50D" w:rsidRPr="00E344C2" w:rsidRDefault="006C650D" w:rsidP="006C650D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优化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650D" w:rsidRPr="006C650D" w:rsidRDefault="006C650D" w:rsidP="006C650D">
            <w:pPr>
              <w:spacing w:after="0" w:line="240" w:lineRule="auto"/>
              <w:rPr>
                <w:rFonts w:ascii="宋体" w:eastAsia="宋体" w:hAnsi="宋体" w:cs="Arial"/>
                <w:color w:val="000000"/>
                <w:sz w:val="18"/>
                <w:szCs w:val="18"/>
              </w:rPr>
            </w:pPr>
            <w:r w:rsidRPr="006C650D">
              <w:rPr>
                <w:rFonts w:ascii="宋体" w:eastAsia="宋体" w:hAnsi="宋体" w:cs="Arial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50D" w:rsidRPr="00E344C2" w:rsidRDefault="006C650D" w:rsidP="006C650D">
            <w:pPr>
              <w:spacing w:after="0" w:line="240" w:lineRule="auto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E344C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C650D" w:rsidRPr="00E344C2" w:rsidTr="006C650D">
        <w:trPr>
          <w:trHeight w:val="24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C650D" w:rsidRPr="00E344C2" w:rsidRDefault="001964A7" w:rsidP="006C650D">
            <w:pPr>
              <w:spacing w:after="0" w:line="240" w:lineRule="auto"/>
              <w:rPr>
                <w:rFonts w:ascii="宋体" w:eastAsia="宋体" w:hAnsi="宋体" w:cs="宋体"/>
                <w:color w:val="0563C1"/>
                <w:sz w:val="20"/>
                <w:u w:val="single"/>
              </w:rPr>
            </w:pPr>
            <w:hyperlink r:id="rId47" w:history="1">
              <w:r w:rsidR="006C650D" w:rsidRPr="00E344C2">
                <w:rPr>
                  <w:rFonts w:ascii="宋体" w:eastAsia="宋体" w:hAnsi="宋体" w:cs="宋体" w:hint="eastAsia"/>
                  <w:color w:val="0563C1"/>
                  <w:sz w:val="20"/>
                  <w:u w:val="single"/>
                </w:rPr>
                <w:t>UCC-348</w:t>
              </w:r>
            </w:hyperlink>
          </w:p>
        </w:tc>
        <w:tc>
          <w:tcPr>
            <w:tcW w:w="3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50D" w:rsidRPr="00E344C2" w:rsidRDefault="006C650D" w:rsidP="006C650D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>编辑常用预存时，可修改该预存的分类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50D" w:rsidRPr="00E344C2" w:rsidRDefault="006C650D" w:rsidP="006C650D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优化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650D" w:rsidRPr="006C650D" w:rsidRDefault="006C650D" w:rsidP="006C650D">
            <w:pPr>
              <w:spacing w:after="0" w:line="240" w:lineRule="auto"/>
              <w:rPr>
                <w:rFonts w:ascii="宋体" w:eastAsia="宋体" w:hAnsi="宋体" w:cs="Arial"/>
                <w:color w:val="000000"/>
                <w:sz w:val="18"/>
                <w:szCs w:val="18"/>
              </w:rPr>
            </w:pPr>
            <w:r w:rsidRPr="006C650D">
              <w:rPr>
                <w:rFonts w:ascii="宋体" w:eastAsia="宋体" w:hAnsi="宋体" w:cs="Arial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50D" w:rsidRPr="00E344C2" w:rsidRDefault="006C650D" w:rsidP="006C650D">
            <w:pPr>
              <w:spacing w:after="0" w:line="240" w:lineRule="auto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E344C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　</w:t>
            </w:r>
          </w:p>
        </w:tc>
      </w:tr>
    </w:tbl>
    <w:p w:rsidR="00E344C2" w:rsidRPr="00E344C2" w:rsidRDefault="00E344C2" w:rsidP="00E344C2"/>
    <w:p w:rsidR="00DB0A6B" w:rsidRPr="00251AE0" w:rsidRDefault="00DB0A6B" w:rsidP="007D4248">
      <w:pPr>
        <w:pStyle w:val="10"/>
        <w:keepNext/>
        <w:keepLines/>
        <w:widowControl w:val="0"/>
        <w:tabs>
          <w:tab w:val="left" w:pos="432"/>
        </w:tabs>
        <w:spacing w:before="480" w:after="0" w:line="360" w:lineRule="auto"/>
        <w:ind w:left="432" w:hanging="432"/>
        <w:jc w:val="both"/>
      </w:pPr>
      <w:r w:rsidRPr="00251AE0">
        <w:rPr>
          <w:rFonts w:hint="eastAsia"/>
        </w:rPr>
        <w:t>时间进度</w:t>
      </w:r>
      <w:bookmarkEnd w:id="1"/>
    </w:p>
    <w:p w:rsidR="00C514C3" w:rsidRDefault="00C514C3" w:rsidP="006B088A">
      <w:pPr>
        <w:rPr>
          <w:rFonts w:cstheme="minorBidi"/>
          <w:color w:val="auto"/>
          <w:sz w:val="22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LINK Excel.Sheet.12 "E:\\</w:instrText>
      </w:r>
      <w:r>
        <w:rPr>
          <w:rFonts w:hint="eastAsia"/>
        </w:rPr>
        <w:instrText>工作</w:instrText>
      </w:r>
      <w:r>
        <w:rPr>
          <w:rFonts w:hint="eastAsia"/>
        </w:rPr>
        <w:instrText>\\01_UCC\\</w:instrText>
      </w:r>
      <w:r>
        <w:rPr>
          <w:rFonts w:hint="eastAsia"/>
        </w:rPr>
        <w:instrText>发版计划</w:instrText>
      </w:r>
      <w:r>
        <w:rPr>
          <w:rFonts w:hint="eastAsia"/>
        </w:rPr>
        <w:instrText>\\</w:instrText>
      </w:r>
      <w:r>
        <w:rPr>
          <w:rFonts w:hint="eastAsia"/>
        </w:rPr>
        <w:instrText>现有项目问题列表</w:instrText>
      </w:r>
      <w:r>
        <w:rPr>
          <w:rFonts w:hint="eastAsia"/>
        </w:rPr>
        <w:instrText>20160628.xlsx" "</w:instrText>
      </w:r>
      <w:r>
        <w:rPr>
          <w:rFonts w:hint="eastAsia"/>
        </w:rPr>
        <w:instrText>进度</w:instrText>
      </w:r>
      <w:r>
        <w:rPr>
          <w:rFonts w:hint="eastAsia"/>
        </w:rPr>
        <w:instrText>!R4C3:R9C10" \a \f 5 \h</w:instrText>
      </w:r>
      <w:r>
        <w:instrText xml:space="preserve">  \* MERGEFORMAT </w:instrText>
      </w:r>
      <w:r>
        <w:fldChar w:fldCharType="separate"/>
      </w:r>
    </w:p>
    <w:tbl>
      <w:tblPr>
        <w:tblStyle w:val="af6"/>
        <w:tblW w:w="9912" w:type="dxa"/>
        <w:tblLook w:val="04A0" w:firstRow="1" w:lastRow="0" w:firstColumn="1" w:lastColumn="0" w:noHBand="0" w:noVBand="1"/>
      </w:tblPr>
      <w:tblGrid>
        <w:gridCol w:w="2858"/>
        <w:gridCol w:w="1023"/>
        <w:gridCol w:w="1022"/>
        <w:gridCol w:w="1023"/>
        <w:gridCol w:w="877"/>
        <w:gridCol w:w="872"/>
        <w:gridCol w:w="1009"/>
        <w:gridCol w:w="1228"/>
      </w:tblGrid>
      <w:tr w:rsidR="00251AE0" w:rsidRPr="00C514C3" w:rsidTr="00251AE0">
        <w:trPr>
          <w:trHeight w:val="380"/>
        </w:trPr>
        <w:tc>
          <w:tcPr>
            <w:tcW w:w="2858" w:type="dxa"/>
            <w:noWrap/>
            <w:hideMark/>
          </w:tcPr>
          <w:p w:rsidR="00251AE0" w:rsidRPr="00251AE0" w:rsidRDefault="00251AE0">
            <w:pPr>
              <w:rPr>
                <w:color w:val="auto"/>
              </w:rPr>
            </w:pPr>
          </w:p>
        </w:tc>
        <w:tc>
          <w:tcPr>
            <w:tcW w:w="1023" w:type="dxa"/>
            <w:noWrap/>
            <w:hideMark/>
          </w:tcPr>
          <w:p w:rsidR="00251AE0" w:rsidRPr="00251AE0" w:rsidRDefault="00F574C5" w:rsidP="00F574C5">
            <w:r>
              <w:rPr>
                <w:rFonts w:hint="eastAsia"/>
              </w:rPr>
              <w:t>9</w:t>
            </w:r>
            <w:r w:rsidR="00251AE0" w:rsidRPr="00251AE0">
              <w:rPr>
                <w:rFonts w:hint="eastAsia"/>
              </w:rPr>
              <w:t>/</w:t>
            </w:r>
            <w:r>
              <w:t>27</w:t>
            </w:r>
          </w:p>
        </w:tc>
        <w:tc>
          <w:tcPr>
            <w:tcW w:w="1022" w:type="dxa"/>
            <w:noWrap/>
            <w:hideMark/>
          </w:tcPr>
          <w:p w:rsidR="00251AE0" w:rsidRPr="00251AE0" w:rsidRDefault="00251AE0" w:rsidP="00F574C5">
            <w:r w:rsidRPr="00251AE0">
              <w:t>9</w:t>
            </w:r>
            <w:r w:rsidRPr="00251AE0">
              <w:rPr>
                <w:rFonts w:hint="eastAsia"/>
              </w:rPr>
              <w:t>/</w:t>
            </w:r>
            <w:r w:rsidR="00F574C5">
              <w:t>30</w:t>
            </w:r>
          </w:p>
        </w:tc>
        <w:tc>
          <w:tcPr>
            <w:tcW w:w="1023" w:type="dxa"/>
            <w:noWrap/>
            <w:hideMark/>
          </w:tcPr>
          <w:p w:rsidR="00251AE0" w:rsidRPr="00251AE0" w:rsidRDefault="00F574C5" w:rsidP="00F574C5">
            <w:r>
              <w:t>10</w:t>
            </w:r>
            <w:r w:rsidR="00251AE0" w:rsidRPr="00251AE0">
              <w:rPr>
                <w:rFonts w:hint="eastAsia"/>
              </w:rPr>
              <w:t>/</w:t>
            </w:r>
            <w:r>
              <w:t>8</w:t>
            </w:r>
          </w:p>
        </w:tc>
        <w:tc>
          <w:tcPr>
            <w:tcW w:w="877" w:type="dxa"/>
          </w:tcPr>
          <w:p w:rsidR="00251AE0" w:rsidRPr="00251AE0" w:rsidRDefault="00F574C5" w:rsidP="00F574C5">
            <w:r>
              <w:t>10</w:t>
            </w:r>
            <w:r w:rsidR="00251AE0" w:rsidRPr="00251AE0">
              <w:rPr>
                <w:rFonts w:hint="eastAsia"/>
              </w:rPr>
              <w:t>/1</w:t>
            </w:r>
            <w:r>
              <w:t>9</w:t>
            </w:r>
          </w:p>
        </w:tc>
        <w:tc>
          <w:tcPr>
            <w:tcW w:w="872" w:type="dxa"/>
          </w:tcPr>
          <w:p w:rsidR="00251AE0" w:rsidRDefault="00F574C5" w:rsidP="00971147">
            <w:r>
              <w:rPr>
                <w:rFonts w:hint="eastAsia"/>
              </w:rPr>
              <w:t>10</w:t>
            </w:r>
            <w:r w:rsidR="00251AE0">
              <w:rPr>
                <w:rFonts w:hint="eastAsia"/>
              </w:rPr>
              <w:t>/</w:t>
            </w:r>
            <w:r w:rsidR="00971147">
              <w:t>20</w:t>
            </w:r>
          </w:p>
        </w:tc>
        <w:tc>
          <w:tcPr>
            <w:tcW w:w="1009" w:type="dxa"/>
          </w:tcPr>
          <w:p w:rsidR="00251AE0" w:rsidRPr="00251AE0" w:rsidRDefault="00F574C5" w:rsidP="00251AE0">
            <w:r>
              <w:t>10</w:t>
            </w:r>
            <w:r w:rsidR="00251AE0" w:rsidRPr="00251AE0">
              <w:rPr>
                <w:rFonts w:hint="eastAsia"/>
              </w:rPr>
              <w:t>/</w:t>
            </w:r>
            <w:r w:rsidR="00251AE0">
              <w:t>26</w:t>
            </w:r>
          </w:p>
        </w:tc>
        <w:tc>
          <w:tcPr>
            <w:tcW w:w="1228" w:type="dxa"/>
            <w:noWrap/>
            <w:hideMark/>
          </w:tcPr>
          <w:p w:rsidR="00251AE0" w:rsidRPr="00251AE0" w:rsidRDefault="00F574C5" w:rsidP="00251AE0">
            <w:r>
              <w:t>10</w:t>
            </w:r>
            <w:r w:rsidR="00251AE0" w:rsidRPr="00251AE0">
              <w:rPr>
                <w:rFonts w:hint="eastAsia"/>
              </w:rPr>
              <w:t>/2</w:t>
            </w:r>
            <w:r w:rsidR="00251AE0">
              <w:t>7</w:t>
            </w:r>
          </w:p>
        </w:tc>
      </w:tr>
      <w:tr w:rsidR="00251AE0" w:rsidRPr="00C514C3" w:rsidTr="00251AE0">
        <w:trPr>
          <w:trHeight w:val="274"/>
        </w:trPr>
        <w:tc>
          <w:tcPr>
            <w:tcW w:w="2858" w:type="dxa"/>
            <w:noWrap/>
            <w:hideMark/>
          </w:tcPr>
          <w:p w:rsidR="00251AE0" w:rsidRPr="00251AE0" w:rsidRDefault="00251AE0">
            <w:pPr>
              <w:rPr>
                <w:color w:val="auto"/>
              </w:rPr>
            </w:pPr>
            <w:r w:rsidRPr="00251AE0">
              <w:rPr>
                <w:rFonts w:hint="eastAsia"/>
                <w:color w:val="auto"/>
              </w:rPr>
              <w:t>需求说明书</w:t>
            </w:r>
          </w:p>
        </w:tc>
        <w:tc>
          <w:tcPr>
            <w:tcW w:w="1023" w:type="dxa"/>
            <w:shd w:val="clear" w:color="auto" w:fill="FFFF00"/>
            <w:noWrap/>
            <w:hideMark/>
          </w:tcPr>
          <w:p w:rsidR="00251AE0" w:rsidRPr="00C514C3" w:rsidRDefault="00251AE0">
            <w:pPr>
              <w:rPr>
                <w:highlight w:val="green"/>
              </w:rPr>
            </w:pPr>
            <w:r w:rsidRPr="00C514C3">
              <w:rPr>
                <w:rFonts w:hint="eastAsia"/>
                <w:highlight w:val="green"/>
              </w:rPr>
              <w:t xml:space="preserve">　</w:t>
            </w:r>
          </w:p>
        </w:tc>
        <w:tc>
          <w:tcPr>
            <w:tcW w:w="1022" w:type="dxa"/>
            <w:shd w:val="clear" w:color="auto" w:fill="FFFF00"/>
            <w:noWrap/>
            <w:hideMark/>
          </w:tcPr>
          <w:p w:rsidR="00251AE0" w:rsidRPr="002C7099" w:rsidRDefault="00251AE0">
            <w:r w:rsidRPr="002C7099">
              <w:rPr>
                <w:rFonts w:hint="eastAsia"/>
              </w:rPr>
              <w:t xml:space="preserve">　</w:t>
            </w:r>
          </w:p>
        </w:tc>
        <w:tc>
          <w:tcPr>
            <w:tcW w:w="1023" w:type="dxa"/>
            <w:shd w:val="clear" w:color="auto" w:fill="auto"/>
            <w:noWrap/>
            <w:hideMark/>
          </w:tcPr>
          <w:p w:rsidR="00251AE0" w:rsidRPr="002C7099" w:rsidRDefault="00251AE0"/>
        </w:tc>
        <w:tc>
          <w:tcPr>
            <w:tcW w:w="877" w:type="dxa"/>
          </w:tcPr>
          <w:p w:rsidR="00251AE0" w:rsidRPr="00C514C3" w:rsidRDefault="00251AE0"/>
        </w:tc>
        <w:tc>
          <w:tcPr>
            <w:tcW w:w="872" w:type="dxa"/>
          </w:tcPr>
          <w:p w:rsidR="00251AE0" w:rsidRPr="00C514C3" w:rsidRDefault="00251AE0"/>
        </w:tc>
        <w:tc>
          <w:tcPr>
            <w:tcW w:w="1009" w:type="dxa"/>
          </w:tcPr>
          <w:p w:rsidR="00251AE0" w:rsidRPr="00C514C3" w:rsidRDefault="00251AE0"/>
        </w:tc>
        <w:tc>
          <w:tcPr>
            <w:tcW w:w="1228" w:type="dxa"/>
            <w:noWrap/>
            <w:hideMark/>
          </w:tcPr>
          <w:p w:rsidR="00251AE0" w:rsidRPr="00C514C3" w:rsidRDefault="00251AE0"/>
        </w:tc>
      </w:tr>
      <w:tr w:rsidR="00251AE0" w:rsidRPr="00C514C3" w:rsidTr="00251AE0">
        <w:trPr>
          <w:trHeight w:val="274"/>
        </w:trPr>
        <w:tc>
          <w:tcPr>
            <w:tcW w:w="2858" w:type="dxa"/>
            <w:noWrap/>
          </w:tcPr>
          <w:p w:rsidR="00251AE0" w:rsidRPr="00251AE0" w:rsidRDefault="00251AE0">
            <w:pPr>
              <w:rPr>
                <w:color w:val="auto"/>
              </w:rPr>
            </w:pPr>
            <w:r w:rsidRPr="00251AE0">
              <w:rPr>
                <w:rFonts w:hint="eastAsia"/>
                <w:color w:val="auto"/>
              </w:rPr>
              <w:t>需求文档评审</w:t>
            </w:r>
          </w:p>
        </w:tc>
        <w:tc>
          <w:tcPr>
            <w:tcW w:w="1023" w:type="dxa"/>
            <w:shd w:val="clear" w:color="auto" w:fill="auto"/>
            <w:noWrap/>
          </w:tcPr>
          <w:p w:rsidR="00251AE0" w:rsidRPr="00251AE0" w:rsidRDefault="00251AE0"/>
        </w:tc>
        <w:tc>
          <w:tcPr>
            <w:tcW w:w="1022" w:type="dxa"/>
            <w:shd w:val="clear" w:color="auto" w:fill="FFFF00"/>
            <w:noWrap/>
          </w:tcPr>
          <w:p w:rsidR="00251AE0" w:rsidRPr="00251AE0" w:rsidRDefault="00251AE0"/>
        </w:tc>
        <w:tc>
          <w:tcPr>
            <w:tcW w:w="1023" w:type="dxa"/>
            <w:shd w:val="clear" w:color="auto" w:fill="auto"/>
            <w:noWrap/>
          </w:tcPr>
          <w:p w:rsidR="00251AE0" w:rsidRPr="002C7099" w:rsidRDefault="00251AE0"/>
        </w:tc>
        <w:tc>
          <w:tcPr>
            <w:tcW w:w="877" w:type="dxa"/>
          </w:tcPr>
          <w:p w:rsidR="00251AE0" w:rsidRPr="00C514C3" w:rsidRDefault="00251AE0"/>
        </w:tc>
        <w:tc>
          <w:tcPr>
            <w:tcW w:w="872" w:type="dxa"/>
          </w:tcPr>
          <w:p w:rsidR="00251AE0" w:rsidRPr="00C514C3" w:rsidRDefault="00251AE0"/>
        </w:tc>
        <w:tc>
          <w:tcPr>
            <w:tcW w:w="1009" w:type="dxa"/>
          </w:tcPr>
          <w:p w:rsidR="00251AE0" w:rsidRPr="00C514C3" w:rsidRDefault="00251AE0"/>
        </w:tc>
        <w:tc>
          <w:tcPr>
            <w:tcW w:w="1228" w:type="dxa"/>
            <w:noWrap/>
          </w:tcPr>
          <w:p w:rsidR="00251AE0" w:rsidRPr="00C514C3" w:rsidRDefault="00251AE0"/>
        </w:tc>
      </w:tr>
      <w:tr w:rsidR="00251AE0" w:rsidRPr="00C514C3" w:rsidTr="00251AE0">
        <w:trPr>
          <w:trHeight w:val="274"/>
        </w:trPr>
        <w:tc>
          <w:tcPr>
            <w:tcW w:w="2858" w:type="dxa"/>
            <w:noWrap/>
          </w:tcPr>
          <w:p w:rsidR="00251AE0" w:rsidRPr="00251AE0" w:rsidRDefault="00251AE0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UI</w:t>
            </w:r>
            <w:r>
              <w:rPr>
                <w:rFonts w:hint="eastAsia"/>
                <w:color w:val="auto"/>
              </w:rPr>
              <w:t>设计</w:t>
            </w:r>
          </w:p>
        </w:tc>
        <w:tc>
          <w:tcPr>
            <w:tcW w:w="1023" w:type="dxa"/>
            <w:shd w:val="clear" w:color="auto" w:fill="E99C92" w:themeFill="accent2" w:themeFillTint="66"/>
            <w:noWrap/>
          </w:tcPr>
          <w:p w:rsidR="00251AE0" w:rsidRPr="00C514C3" w:rsidRDefault="00251AE0">
            <w:pPr>
              <w:rPr>
                <w:highlight w:val="green"/>
              </w:rPr>
            </w:pPr>
          </w:p>
        </w:tc>
        <w:tc>
          <w:tcPr>
            <w:tcW w:w="1022" w:type="dxa"/>
            <w:shd w:val="clear" w:color="auto" w:fill="E99C92" w:themeFill="accent2" w:themeFillTint="66"/>
            <w:noWrap/>
          </w:tcPr>
          <w:p w:rsidR="00251AE0" w:rsidRPr="002C7099" w:rsidRDefault="00251AE0"/>
        </w:tc>
        <w:tc>
          <w:tcPr>
            <w:tcW w:w="1023" w:type="dxa"/>
            <w:shd w:val="clear" w:color="auto" w:fill="auto"/>
            <w:noWrap/>
          </w:tcPr>
          <w:p w:rsidR="00251AE0" w:rsidRPr="002C7099" w:rsidRDefault="00251AE0"/>
        </w:tc>
        <w:tc>
          <w:tcPr>
            <w:tcW w:w="877" w:type="dxa"/>
          </w:tcPr>
          <w:p w:rsidR="00251AE0" w:rsidRPr="00C514C3" w:rsidRDefault="00251AE0"/>
        </w:tc>
        <w:tc>
          <w:tcPr>
            <w:tcW w:w="872" w:type="dxa"/>
          </w:tcPr>
          <w:p w:rsidR="00251AE0" w:rsidRPr="00C514C3" w:rsidRDefault="00251AE0"/>
        </w:tc>
        <w:tc>
          <w:tcPr>
            <w:tcW w:w="1009" w:type="dxa"/>
          </w:tcPr>
          <w:p w:rsidR="00251AE0" w:rsidRPr="00C514C3" w:rsidRDefault="00251AE0"/>
        </w:tc>
        <w:tc>
          <w:tcPr>
            <w:tcW w:w="1228" w:type="dxa"/>
            <w:noWrap/>
          </w:tcPr>
          <w:p w:rsidR="00251AE0" w:rsidRPr="00C514C3" w:rsidRDefault="00251AE0"/>
        </w:tc>
      </w:tr>
      <w:tr w:rsidR="00251AE0" w:rsidRPr="00C514C3" w:rsidTr="00C34651">
        <w:trPr>
          <w:trHeight w:val="274"/>
        </w:trPr>
        <w:tc>
          <w:tcPr>
            <w:tcW w:w="2858" w:type="dxa"/>
            <w:noWrap/>
            <w:hideMark/>
          </w:tcPr>
          <w:p w:rsidR="00251AE0" w:rsidRPr="00251AE0" w:rsidRDefault="00251AE0" w:rsidP="00C514C3">
            <w:pPr>
              <w:rPr>
                <w:color w:val="auto"/>
              </w:rPr>
            </w:pPr>
            <w:r w:rsidRPr="00251AE0">
              <w:rPr>
                <w:rFonts w:hint="eastAsia"/>
                <w:color w:val="auto"/>
              </w:rPr>
              <w:t>开发</w:t>
            </w:r>
          </w:p>
        </w:tc>
        <w:tc>
          <w:tcPr>
            <w:tcW w:w="1023" w:type="dxa"/>
            <w:shd w:val="clear" w:color="auto" w:fill="auto"/>
            <w:noWrap/>
            <w:hideMark/>
          </w:tcPr>
          <w:p w:rsidR="00251AE0" w:rsidRPr="00C514C3" w:rsidRDefault="00251AE0" w:rsidP="00C514C3"/>
        </w:tc>
        <w:tc>
          <w:tcPr>
            <w:tcW w:w="1022" w:type="dxa"/>
            <w:shd w:val="clear" w:color="auto" w:fill="auto"/>
            <w:noWrap/>
            <w:hideMark/>
          </w:tcPr>
          <w:p w:rsidR="00251AE0" w:rsidRPr="00C514C3" w:rsidRDefault="00251AE0" w:rsidP="00C514C3"/>
        </w:tc>
        <w:tc>
          <w:tcPr>
            <w:tcW w:w="1023" w:type="dxa"/>
            <w:shd w:val="clear" w:color="auto" w:fill="92D050"/>
            <w:noWrap/>
          </w:tcPr>
          <w:p w:rsidR="00251AE0" w:rsidRPr="00C514C3" w:rsidRDefault="00251AE0" w:rsidP="00C514C3"/>
        </w:tc>
        <w:tc>
          <w:tcPr>
            <w:tcW w:w="877" w:type="dxa"/>
            <w:shd w:val="clear" w:color="auto" w:fill="92D050"/>
          </w:tcPr>
          <w:p w:rsidR="00251AE0" w:rsidRPr="00C514C3" w:rsidRDefault="00251AE0" w:rsidP="00C514C3"/>
        </w:tc>
        <w:tc>
          <w:tcPr>
            <w:tcW w:w="872" w:type="dxa"/>
            <w:shd w:val="clear" w:color="auto" w:fill="92D050"/>
          </w:tcPr>
          <w:p w:rsidR="00251AE0" w:rsidRPr="00C514C3" w:rsidRDefault="00251AE0" w:rsidP="00C514C3"/>
        </w:tc>
        <w:tc>
          <w:tcPr>
            <w:tcW w:w="1009" w:type="dxa"/>
            <w:shd w:val="clear" w:color="auto" w:fill="auto"/>
          </w:tcPr>
          <w:p w:rsidR="00251AE0" w:rsidRPr="00C514C3" w:rsidRDefault="00251AE0" w:rsidP="00C514C3"/>
        </w:tc>
        <w:tc>
          <w:tcPr>
            <w:tcW w:w="1228" w:type="dxa"/>
            <w:shd w:val="clear" w:color="auto" w:fill="auto"/>
            <w:noWrap/>
            <w:hideMark/>
          </w:tcPr>
          <w:p w:rsidR="00251AE0" w:rsidRPr="00C514C3" w:rsidRDefault="00251AE0" w:rsidP="00C514C3"/>
        </w:tc>
      </w:tr>
      <w:tr w:rsidR="00F574C5" w:rsidRPr="00C514C3" w:rsidTr="00F574C5">
        <w:trPr>
          <w:trHeight w:val="274"/>
        </w:trPr>
        <w:tc>
          <w:tcPr>
            <w:tcW w:w="2858" w:type="dxa"/>
            <w:noWrap/>
            <w:hideMark/>
          </w:tcPr>
          <w:p w:rsidR="00F574C5" w:rsidRPr="00251AE0" w:rsidRDefault="00F574C5" w:rsidP="00F574C5">
            <w:pPr>
              <w:rPr>
                <w:color w:val="auto"/>
              </w:rPr>
            </w:pPr>
            <w:r w:rsidRPr="00251AE0">
              <w:rPr>
                <w:rFonts w:hint="eastAsia"/>
                <w:color w:val="auto"/>
              </w:rPr>
              <w:t>测试环境部署</w:t>
            </w:r>
          </w:p>
        </w:tc>
        <w:tc>
          <w:tcPr>
            <w:tcW w:w="1023" w:type="dxa"/>
            <w:noWrap/>
            <w:hideMark/>
          </w:tcPr>
          <w:p w:rsidR="00F574C5" w:rsidRPr="00C514C3" w:rsidRDefault="00F574C5" w:rsidP="00F574C5"/>
        </w:tc>
        <w:tc>
          <w:tcPr>
            <w:tcW w:w="1022" w:type="dxa"/>
            <w:noWrap/>
            <w:hideMark/>
          </w:tcPr>
          <w:p w:rsidR="00F574C5" w:rsidRPr="00C514C3" w:rsidRDefault="00F574C5" w:rsidP="00F574C5"/>
        </w:tc>
        <w:tc>
          <w:tcPr>
            <w:tcW w:w="1023" w:type="dxa"/>
            <w:shd w:val="clear" w:color="auto" w:fill="auto"/>
            <w:noWrap/>
          </w:tcPr>
          <w:p w:rsidR="00F574C5" w:rsidRPr="00C514C3" w:rsidRDefault="00F574C5" w:rsidP="00F574C5"/>
        </w:tc>
        <w:tc>
          <w:tcPr>
            <w:tcW w:w="877" w:type="dxa"/>
            <w:shd w:val="clear" w:color="auto" w:fill="00B0F0"/>
          </w:tcPr>
          <w:p w:rsidR="00F574C5" w:rsidRPr="00C514C3" w:rsidRDefault="00F574C5" w:rsidP="00F574C5"/>
        </w:tc>
        <w:tc>
          <w:tcPr>
            <w:tcW w:w="872" w:type="dxa"/>
          </w:tcPr>
          <w:p w:rsidR="00F574C5" w:rsidRPr="00C514C3" w:rsidRDefault="00F574C5" w:rsidP="00F574C5"/>
        </w:tc>
        <w:tc>
          <w:tcPr>
            <w:tcW w:w="1009" w:type="dxa"/>
            <w:shd w:val="clear" w:color="auto" w:fill="auto"/>
          </w:tcPr>
          <w:p w:rsidR="00F574C5" w:rsidRPr="00C514C3" w:rsidRDefault="00F574C5" w:rsidP="00F574C5"/>
        </w:tc>
        <w:tc>
          <w:tcPr>
            <w:tcW w:w="1228" w:type="dxa"/>
            <w:shd w:val="clear" w:color="auto" w:fill="auto"/>
            <w:noWrap/>
            <w:hideMark/>
          </w:tcPr>
          <w:p w:rsidR="00F574C5" w:rsidRPr="00C514C3" w:rsidRDefault="00F574C5" w:rsidP="00F574C5"/>
        </w:tc>
      </w:tr>
      <w:tr w:rsidR="00F574C5" w:rsidRPr="00C514C3" w:rsidTr="00F574C5">
        <w:trPr>
          <w:trHeight w:val="274"/>
        </w:trPr>
        <w:tc>
          <w:tcPr>
            <w:tcW w:w="2858" w:type="dxa"/>
            <w:noWrap/>
          </w:tcPr>
          <w:p w:rsidR="00F574C5" w:rsidRPr="00251AE0" w:rsidRDefault="00F574C5" w:rsidP="00F574C5">
            <w:pPr>
              <w:rPr>
                <w:color w:val="auto"/>
              </w:rPr>
            </w:pPr>
            <w:r w:rsidRPr="00251AE0">
              <w:rPr>
                <w:rFonts w:hint="eastAsia"/>
                <w:color w:val="auto"/>
              </w:rPr>
              <w:lastRenderedPageBreak/>
              <w:t>测试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rFonts w:hint="eastAsia"/>
                <w:color w:val="auto"/>
              </w:rPr>
              <w:t>Bug</w:t>
            </w:r>
            <w:r>
              <w:rPr>
                <w:rFonts w:hint="eastAsia"/>
                <w:color w:val="auto"/>
              </w:rPr>
              <w:t>修复</w:t>
            </w:r>
          </w:p>
        </w:tc>
        <w:tc>
          <w:tcPr>
            <w:tcW w:w="1023" w:type="dxa"/>
            <w:noWrap/>
          </w:tcPr>
          <w:p w:rsidR="00F574C5" w:rsidRPr="00C514C3" w:rsidRDefault="00F574C5" w:rsidP="00F574C5"/>
        </w:tc>
        <w:tc>
          <w:tcPr>
            <w:tcW w:w="1022" w:type="dxa"/>
            <w:noWrap/>
          </w:tcPr>
          <w:p w:rsidR="00F574C5" w:rsidRPr="00C514C3" w:rsidRDefault="00F574C5" w:rsidP="00F574C5"/>
        </w:tc>
        <w:tc>
          <w:tcPr>
            <w:tcW w:w="1023" w:type="dxa"/>
            <w:shd w:val="clear" w:color="auto" w:fill="auto"/>
            <w:noWrap/>
          </w:tcPr>
          <w:p w:rsidR="00F574C5" w:rsidRPr="00C514C3" w:rsidRDefault="00F574C5" w:rsidP="00F574C5"/>
        </w:tc>
        <w:tc>
          <w:tcPr>
            <w:tcW w:w="877" w:type="dxa"/>
            <w:shd w:val="clear" w:color="auto" w:fill="auto"/>
          </w:tcPr>
          <w:p w:rsidR="00F574C5" w:rsidRPr="00C514C3" w:rsidRDefault="00F574C5" w:rsidP="00F574C5"/>
        </w:tc>
        <w:tc>
          <w:tcPr>
            <w:tcW w:w="872" w:type="dxa"/>
            <w:shd w:val="clear" w:color="auto" w:fill="F4B29B" w:themeFill="accent1" w:themeFillTint="66"/>
          </w:tcPr>
          <w:p w:rsidR="00F574C5" w:rsidRPr="00C514C3" w:rsidRDefault="00F574C5" w:rsidP="00F574C5"/>
        </w:tc>
        <w:tc>
          <w:tcPr>
            <w:tcW w:w="1009" w:type="dxa"/>
            <w:shd w:val="clear" w:color="auto" w:fill="F4B29B" w:themeFill="accent1" w:themeFillTint="66"/>
          </w:tcPr>
          <w:p w:rsidR="00F574C5" w:rsidRPr="00C514C3" w:rsidRDefault="00F574C5" w:rsidP="00F574C5"/>
        </w:tc>
        <w:tc>
          <w:tcPr>
            <w:tcW w:w="1228" w:type="dxa"/>
            <w:shd w:val="clear" w:color="auto" w:fill="auto"/>
            <w:noWrap/>
          </w:tcPr>
          <w:p w:rsidR="00F574C5" w:rsidRPr="00C514C3" w:rsidRDefault="00F574C5" w:rsidP="00F574C5"/>
        </w:tc>
      </w:tr>
      <w:tr w:rsidR="00F574C5" w:rsidRPr="00C514C3" w:rsidTr="00251AE0">
        <w:trPr>
          <w:trHeight w:val="71"/>
        </w:trPr>
        <w:tc>
          <w:tcPr>
            <w:tcW w:w="2858" w:type="dxa"/>
            <w:noWrap/>
          </w:tcPr>
          <w:p w:rsidR="00F574C5" w:rsidRPr="00251AE0" w:rsidRDefault="00F574C5" w:rsidP="00F574C5">
            <w:pPr>
              <w:rPr>
                <w:color w:val="auto"/>
              </w:rPr>
            </w:pPr>
            <w:r w:rsidRPr="00251AE0">
              <w:rPr>
                <w:rFonts w:hint="eastAsia"/>
                <w:color w:val="auto"/>
              </w:rPr>
              <w:t>封版</w:t>
            </w:r>
          </w:p>
        </w:tc>
        <w:tc>
          <w:tcPr>
            <w:tcW w:w="1023" w:type="dxa"/>
            <w:noWrap/>
          </w:tcPr>
          <w:p w:rsidR="00F574C5" w:rsidRPr="00C514C3" w:rsidRDefault="00F574C5" w:rsidP="00F574C5"/>
        </w:tc>
        <w:tc>
          <w:tcPr>
            <w:tcW w:w="1022" w:type="dxa"/>
            <w:noWrap/>
          </w:tcPr>
          <w:p w:rsidR="00F574C5" w:rsidRPr="00C514C3" w:rsidRDefault="00F574C5" w:rsidP="00F574C5"/>
        </w:tc>
        <w:tc>
          <w:tcPr>
            <w:tcW w:w="1023" w:type="dxa"/>
            <w:noWrap/>
          </w:tcPr>
          <w:p w:rsidR="00F574C5" w:rsidRPr="00C514C3" w:rsidRDefault="00F574C5" w:rsidP="00F574C5"/>
        </w:tc>
        <w:tc>
          <w:tcPr>
            <w:tcW w:w="877" w:type="dxa"/>
          </w:tcPr>
          <w:p w:rsidR="00F574C5" w:rsidRPr="00C514C3" w:rsidRDefault="00F574C5" w:rsidP="00F574C5"/>
        </w:tc>
        <w:tc>
          <w:tcPr>
            <w:tcW w:w="872" w:type="dxa"/>
            <w:shd w:val="clear" w:color="auto" w:fill="auto"/>
          </w:tcPr>
          <w:p w:rsidR="00F574C5" w:rsidRPr="00C514C3" w:rsidRDefault="00F574C5" w:rsidP="00F574C5"/>
        </w:tc>
        <w:tc>
          <w:tcPr>
            <w:tcW w:w="1009" w:type="dxa"/>
            <w:shd w:val="clear" w:color="auto" w:fill="6D6262" w:themeFill="accent5" w:themeFillShade="BF"/>
          </w:tcPr>
          <w:p w:rsidR="00F574C5" w:rsidRPr="00C514C3" w:rsidRDefault="00F574C5" w:rsidP="00F574C5"/>
        </w:tc>
        <w:tc>
          <w:tcPr>
            <w:tcW w:w="1228" w:type="dxa"/>
            <w:shd w:val="clear" w:color="auto" w:fill="auto"/>
            <w:noWrap/>
          </w:tcPr>
          <w:p w:rsidR="00F574C5" w:rsidRPr="00C514C3" w:rsidRDefault="00F574C5" w:rsidP="00F574C5"/>
        </w:tc>
      </w:tr>
      <w:tr w:rsidR="00F574C5" w:rsidRPr="00C514C3" w:rsidTr="00251AE0">
        <w:trPr>
          <w:trHeight w:val="71"/>
        </w:trPr>
        <w:tc>
          <w:tcPr>
            <w:tcW w:w="2858" w:type="dxa"/>
            <w:noWrap/>
            <w:hideMark/>
          </w:tcPr>
          <w:p w:rsidR="00F574C5" w:rsidRPr="00251AE0" w:rsidRDefault="00F574C5" w:rsidP="00F574C5">
            <w:pPr>
              <w:rPr>
                <w:color w:val="auto"/>
              </w:rPr>
            </w:pPr>
            <w:r w:rsidRPr="00251AE0">
              <w:rPr>
                <w:rFonts w:hint="eastAsia"/>
                <w:color w:val="auto"/>
              </w:rPr>
              <w:t>上线</w:t>
            </w:r>
          </w:p>
        </w:tc>
        <w:tc>
          <w:tcPr>
            <w:tcW w:w="1023" w:type="dxa"/>
            <w:noWrap/>
            <w:hideMark/>
          </w:tcPr>
          <w:p w:rsidR="00F574C5" w:rsidRPr="00C514C3" w:rsidRDefault="00F574C5" w:rsidP="00F574C5"/>
        </w:tc>
        <w:tc>
          <w:tcPr>
            <w:tcW w:w="1022" w:type="dxa"/>
            <w:noWrap/>
            <w:hideMark/>
          </w:tcPr>
          <w:p w:rsidR="00F574C5" w:rsidRPr="00C514C3" w:rsidRDefault="00F574C5" w:rsidP="00F574C5"/>
        </w:tc>
        <w:tc>
          <w:tcPr>
            <w:tcW w:w="1023" w:type="dxa"/>
            <w:noWrap/>
            <w:hideMark/>
          </w:tcPr>
          <w:p w:rsidR="00F574C5" w:rsidRPr="00C514C3" w:rsidRDefault="00F574C5" w:rsidP="00F574C5"/>
        </w:tc>
        <w:tc>
          <w:tcPr>
            <w:tcW w:w="877" w:type="dxa"/>
          </w:tcPr>
          <w:p w:rsidR="00F574C5" w:rsidRPr="00C514C3" w:rsidRDefault="00F574C5" w:rsidP="00F574C5"/>
        </w:tc>
        <w:tc>
          <w:tcPr>
            <w:tcW w:w="872" w:type="dxa"/>
            <w:shd w:val="clear" w:color="auto" w:fill="auto"/>
          </w:tcPr>
          <w:p w:rsidR="00F574C5" w:rsidRPr="00C514C3" w:rsidRDefault="00F574C5" w:rsidP="00F574C5"/>
        </w:tc>
        <w:tc>
          <w:tcPr>
            <w:tcW w:w="1009" w:type="dxa"/>
          </w:tcPr>
          <w:p w:rsidR="00F574C5" w:rsidRPr="00C514C3" w:rsidRDefault="00F574C5" w:rsidP="00F574C5"/>
        </w:tc>
        <w:tc>
          <w:tcPr>
            <w:tcW w:w="1228" w:type="dxa"/>
            <w:shd w:val="clear" w:color="auto" w:fill="002060"/>
            <w:noWrap/>
            <w:hideMark/>
          </w:tcPr>
          <w:p w:rsidR="00F574C5" w:rsidRPr="00C514C3" w:rsidRDefault="00F574C5" w:rsidP="00F574C5"/>
        </w:tc>
      </w:tr>
    </w:tbl>
    <w:p w:rsidR="006B088A" w:rsidRPr="006B088A" w:rsidRDefault="00C514C3" w:rsidP="006B088A">
      <w:r>
        <w:fldChar w:fldCharType="end"/>
      </w:r>
    </w:p>
    <w:p w:rsidR="00DB0A6B" w:rsidRDefault="00DB0A6B" w:rsidP="00DB0A6B">
      <w:r>
        <w:t>注</w:t>
      </w:r>
      <w:r>
        <w:rPr>
          <w:rFonts w:hint="eastAsia"/>
        </w:rPr>
        <w:t>：</w:t>
      </w:r>
      <w:r w:rsidR="00F574C5">
        <w:rPr>
          <w:rFonts w:hint="eastAsia"/>
        </w:rPr>
        <w:t>9</w:t>
      </w:r>
      <w:r>
        <w:t>月</w:t>
      </w:r>
      <w:r w:rsidR="00F574C5">
        <w:t>29</w:t>
      </w:r>
      <w:r>
        <w:rPr>
          <w:rFonts w:hint="eastAsia"/>
        </w:rPr>
        <w:t>日—</w:t>
      </w:r>
      <w:r w:rsidR="00F574C5">
        <w:t>10</w:t>
      </w:r>
      <w:r>
        <w:rPr>
          <w:rFonts w:hint="eastAsia"/>
        </w:rPr>
        <w:t>月</w:t>
      </w:r>
      <w:r w:rsidR="008A2FC8">
        <w:t>19</w:t>
      </w:r>
      <w:r>
        <w:rPr>
          <w:rFonts w:hint="eastAsia"/>
        </w:rPr>
        <w:t>日开发部署完成</w:t>
      </w:r>
    </w:p>
    <w:p w:rsidR="00DB0A6B" w:rsidRDefault="00F574C5" w:rsidP="00DB0A6B">
      <w:r>
        <w:t>10</w:t>
      </w:r>
      <w:r w:rsidR="00DB0A6B">
        <w:rPr>
          <w:rFonts w:hint="eastAsia"/>
        </w:rPr>
        <w:t>月</w:t>
      </w:r>
      <w:r>
        <w:t>19</w:t>
      </w:r>
      <w:r w:rsidR="0036366E">
        <w:t>日</w:t>
      </w:r>
      <w:r w:rsidR="0036366E">
        <w:rPr>
          <w:rFonts w:hint="eastAsia"/>
        </w:rPr>
        <w:t>—</w:t>
      </w:r>
      <w:r>
        <w:rPr>
          <w:rFonts w:hint="eastAsia"/>
        </w:rPr>
        <w:t>10</w:t>
      </w:r>
      <w:r w:rsidR="0036366E">
        <w:rPr>
          <w:rFonts w:hint="eastAsia"/>
        </w:rPr>
        <w:t>月</w:t>
      </w:r>
      <w:r>
        <w:t>26</w:t>
      </w:r>
      <w:r w:rsidR="0036366E">
        <w:rPr>
          <w:rFonts w:hint="eastAsia"/>
        </w:rPr>
        <w:t>日</w:t>
      </w:r>
      <w:r w:rsidR="0036366E">
        <w:t>开始测试</w:t>
      </w:r>
      <w:r w:rsidR="00DB0A6B">
        <w:rPr>
          <w:rFonts w:hint="eastAsia"/>
        </w:rPr>
        <w:t>和</w:t>
      </w:r>
      <w:r w:rsidR="00DB0A6B">
        <w:rPr>
          <w:rFonts w:hint="eastAsia"/>
        </w:rPr>
        <w:t>B</w:t>
      </w:r>
      <w:r w:rsidR="00DB0A6B">
        <w:t>u</w:t>
      </w:r>
      <w:r w:rsidR="00DB0A6B">
        <w:rPr>
          <w:rFonts w:hint="eastAsia"/>
        </w:rPr>
        <w:t>g</w:t>
      </w:r>
      <w:r w:rsidR="00DB0A6B">
        <w:rPr>
          <w:rFonts w:hint="eastAsia"/>
        </w:rPr>
        <w:t>修复</w:t>
      </w:r>
    </w:p>
    <w:p w:rsidR="0036366E" w:rsidRPr="0036366E" w:rsidRDefault="00F574C5" w:rsidP="00DB0A6B">
      <w:r>
        <w:t>10</w:t>
      </w:r>
      <w:r w:rsidR="0036366E">
        <w:rPr>
          <w:rFonts w:hint="eastAsia"/>
        </w:rPr>
        <w:t>月</w:t>
      </w:r>
      <w:r w:rsidR="0036366E">
        <w:rPr>
          <w:rFonts w:hint="eastAsia"/>
        </w:rPr>
        <w:t>26</w:t>
      </w:r>
      <w:r w:rsidR="0036366E">
        <w:rPr>
          <w:rFonts w:hint="eastAsia"/>
        </w:rPr>
        <w:t>日封版</w:t>
      </w:r>
    </w:p>
    <w:p w:rsidR="00DB0A6B" w:rsidRDefault="00F574C5" w:rsidP="00DB0A6B">
      <w:r>
        <w:t>10</w:t>
      </w:r>
      <w:r w:rsidR="00DB0A6B">
        <w:rPr>
          <w:rFonts w:hint="eastAsia"/>
        </w:rPr>
        <w:t>月</w:t>
      </w:r>
      <w:r w:rsidR="00114693">
        <w:t>27</w:t>
      </w:r>
      <w:r w:rsidR="00DB0A6B">
        <w:rPr>
          <w:rFonts w:hint="eastAsia"/>
        </w:rPr>
        <w:t>日晚上</w:t>
      </w:r>
      <w:r w:rsidR="00DB0A6B">
        <w:t>1</w:t>
      </w:r>
      <w:r w:rsidR="008A2FC8">
        <w:t>7</w:t>
      </w:r>
      <w:r w:rsidR="00DB0A6B">
        <w:rPr>
          <w:rFonts w:hint="eastAsia"/>
        </w:rPr>
        <w:t>点</w:t>
      </w:r>
      <w:r w:rsidR="00DB0A6B">
        <w:rPr>
          <w:rFonts w:hint="eastAsia"/>
        </w:rPr>
        <w:t>-</w:t>
      </w:r>
      <w:r w:rsidR="008A2FC8">
        <w:t>21</w:t>
      </w:r>
      <w:r w:rsidR="00DB0A6B">
        <w:t>点</w:t>
      </w:r>
      <w:r w:rsidR="00DB0A6B">
        <w:rPr>
          <w:rFonts w:hint="eastAsia"/>
        </w:rPr>
        <w:t>上线</w:t>
      </w:r>
    </w:p>
    <w:p w:rsidR="005D0644" w:rsidRDefault="005D0644" w:rsidP="005D0644">
      <w:r>
        <w:t>发版的版本号</w:t>
      </w:r>
      <w:r>
        <w:rPr>
          <w:rFonts w:hint="eastAsia"/>
        </w:rPr>
        <w:t>：</w:t>
      </w:r>
    </w:p>
    <w:p w:rsidR="00F574C5" w:rsidRDefault="005D0644" w:rsidP="005D0644">
      <w:pPr>
        <w:ind w:left="432"/>
      </w:pPr>
      <w:r w:rsidRPr="00C514C3">
        <w:t>PC</w:t>
      </w:r>
      <w:r w:rsidRPr="00C514C3">
        <w:t>坐席端：</w:t>
      </w:r>
      <w:r>
        <w:t>V6.</w:t>
      </w:r>
      <w:r w:rsidR="0036366E">
        <w:t>3</w:t>
      </w:r>
      <w:r w:rsidRPr="00C514C3">
        <w:t>.</w:t>
      </w:r>
      <w:r w:rsidR="00F574C5">
        <w:t>1</w:t>
      </w:r>
    </w:p>
    <w:p w:rsidR="005D0644" w:rsidRDefault="00F574C5" w:rsidP="005D0644">
      <w:pPr>
        <w:ind w:left="432"/>
        <w:rPr>
          <w:rFonts w:ascii="宋体" w:eastAsia="宋体" w:hAnsi="宋体" w:cs="宋体"/>
          <w:color w:val="auto"/>
          <w:sz w:val="24"/>
          <w:szCs w:val="24"/>
        </w:rPr>
      </w:pPr>
      <w:r>
        <w:t>B/S</w:t>
      </w:r>
      <w:r>
        <w:t>坐席端</w:t>
      </w:r>
      <w:r>
        <w:rPr>
          <w:rFonts w:hint="eastAsia"/>
        </w:rPr>
        <w:t>：</w:t>
      </w:r>
      <w:r>
        <w:t>V1.1.0</w:t>
      </w:r>
      <w:r w:rsidR="005D0644" w:rsidRPr="00C514C3">
        <w:br/>
        <w:t>IOS</w:t>
      </w:r>
      <w:r w:rsidR="005D0644" w:rsidRPr="00C514C3">
        <w:t>：</w:t>
      </w:r>
      <w:r w:rsidR="005D0644">
        <w:t>V</w:t>
      </w:r>
      <w:r w:rsidR="00235EFA">
        <w:t>4</w:t>
      </w:r>
      <w:r w:rsidR="005D0644">
        <w:t>.</w:t>
      </w:r>
      <w:r>
        <w:t>3</w:t>
      </w:r>
      <w:r w:rsidR="005D0644">
        <w:t>.</w:t>
      </w:r>
      <w:r w:rsidR="002C7099">
        <w:t>0</w:t>
      </w:r>
      <w:r w:rsidR="005D0644" w:rsidRPr="00C514C3">
        <w:br/>
        <w:t>Android</w:t>
      </w:r>
      <w:r w:rsidR="005D0644" w:rsidRPr="00C514C3">
        <w:t>：</w:t>
      </w:r>
      <w:r w:rsidR="00235EFA">
        <w:t>V4</w:t>
      </w:r>
      <w:r w:rsidR="005D0644" w:rsidRPr="00C514C3">
        <w:t>.</w:t>
      </w:r>
      <w:r>
        <w:t>3</w:t>
      </w:r>
      <w:r w:rsidR="002C7099">
        <w:t>.0</w:t>
      </w:r>
      <w:r w:rsidR="005D0644" w:rsidRPr="00C514C3">
        <w:rPr>
          <w:rFonts w:ascii="宋体" w:eastAsia="宋体" w:hAnsi="宋体" w:cs="宋体"/>
          <w:color w:val="auto"/>
          <w:sz w:val="24"/>
          <w:szCs w:val="24"/>
        </w:rPr>
        <w:t xml:space="preserve"> </w:t>
      </w:r>
    </w:p>
    <w:p w:rsidR="00D365BA" w:rsidRDefault="00D365BA" w:rsidP="00D365BA">
      <w:pPr>
        <w:pStyle w:val="10"/>
        <w:keepNext/>
        <w:keepLines/>
        <w:widowControl w:val="0"/>
        <w:tabs>
          <w:tab w:val="left" w:pos="432"/>
        </w:tabs>
        <w:spacing w:before="480" w:after="0" w:line="360" w:lineRule="auto"/>
        <w:ind w:left="432" w:hanging="432"/>
        <w:jc w:val="both"/>
      </w:pPr>
      <w:bookmarkStart w:id="3" w:name="_Toc458789571"/>
      <w:bookmarkStart w:id="4" w:name="_Toc512752236"/>
      <w:bookmarkStart w:id="5" w:name="_Toc513108599"/>
      <w:bookmarkStart w:id="6" w:name="_Toc513108833"/>
      <w:bookmarkStart w:id="7" w:name="_Toc19069909"/>
      <w:r>
        <w:rPr>
          <w:rFonts w:hint="eastAsia"/>
        </w:rPr>
        <w:t>发版时间</w:t>
      </w:r>
      <w:bookmarkEnd w:id="3"/>
    </w:p>
    <w:p w:rsidR="00D365BA" w:rsidRDefault="00D365BA" w:rsidP="00D365BA">
      <w:pPr>
        <w:ind w:left="432"/>
      </w:pPr>
      <w:r>
        <w:rPr>
          <w:rFonts w:hint="eastAsia"/>
        </w:rPr>
        <w:t>产品</w:t>
      </w:r>
      <w:r>
        <w:t>发版时间</w:t>
      </w:r>
      <w:r>
        <w:rPr>
          <w:rFonts w:hint="eastAsia"/>
        </w:rPr>
        <w:t>：</w:t>
      </w:r>
      <w:r w:rsidR="00F574C5">
        <w:t>10</w:t>
      </w:r>
      <w:r>
        <w:rPr>
          <w:rFonts w:hint="eastAsia"/>
        </w:rPr>
        <w:t>月</w:t>
      </w:r>
      <w:r w:rsidR="008A2FC8">
        <w:t>27</w:t>
      </w:r>
      <w:r>
        <w:rPr>
          <w:rFonts w:hint="eastAsia"/>
        </w:rPr>
        <w:t>日</w:t>
      </w:r>
    </w:p>
    <w:p w:rsidR="00D365BA" w:rsidRDefault="00D365BA" w:rsidP="00D365BA">
      <w:pPr>
        <w:ind w:left="432"/>
      </w:pPr>
      <w:r>
        <w:rPr>
          <w:rFonts w:hint="eastAsia"/>
        </w:rPr>
        <w:t>产品发版</w:t>
      </w:r>
      <w:r>
        <w:t>相关文档</w:t>
      </w:r>
      <w:r>
        <w:rPr>
          <w:rFonts w:hint="eastAsia"/>
        </w:rPr>
        <w:t>：</w:t>
      </w:r>
      <w:r>
        <w:t>安装</w:t>
      </w:r>
      <w:r>
        <w:rPr>
          <w:rFonts w:hint="eastAsia"/>
        </w:rPr>
        <w:t>维护</w:t>
      </w:r>
      <w:r>
        <w:t>手册和用户使用手册</w:t>
      </w:r>
      <w:r>
        <w:rPr>
          <w:rFonts w:hint="eastAsia"/>
        </w:rPr>
        <w:t>提交时间</w:t>
      </w:r>
      <w:r>
        <w:t>：</w:t>
      </w:r>
      <w:r w:rsidR="00F574C5">
        <w:t>10</w:t>
      </w:r>
      <w:r>
        <w:rPr>
          <w:rFonts w:hint="eastAsia"/>
        </w:rPr>
        <w:t>月</w:t>
      </w:r>
      <w:r w:rsidR="008A2FC8">
        <w:t>27</w:t>
      </w:r>
      <w:r>
        <w:rPr>
          <w:rFonts w:hint="eastAsia"/>
        </w:rPr>
        <w:t>日</w:t>
      </w:r>
    </w:p>
    <w:p w:rsidR="00D365BA" w:rsidRDefault="00A2607A" w:rsidP="00D365BA">
      <w:pPr>
        <w:ind w:left="432"/>
      </w:pPr>
      <w:r w:rsidRPr="00A2607A">
        <w:t>产品安装金盘更新时间</w:t>
      </w:r>
      <w:r>
        <w:rPr>
          <w:rFonts w:hint="eastAsia"/>
        </w:rPr>
        <w:t>：</w:t>
      </w:r>
      <w:r w:rsidR="00F574C5">
        <w:t>10</w:t>
      </w:r>
      <w:r w:rsidRPr="00A2607A">
        <w:t>月</w:t>
      </w:r>
      <w:r w:rsidR="008A2FC8">
        <w:rPr>
          <w:rFonts w:hint="eastAsia"/>
        </w:rPr>
        <w:t>27</w:t>
      </w:r>
      <w:r w:rsidRPr="00A2607A">
        <w:t>日</w:t>
      </w:r>
    </w:p>
    <w:p w:rsidR="00670DFF" w:rsidRPr="000F3811" w:rsidRDefault="00670DFF" w:rsidP="00670DFF">
      <w:pPr>
        <w:pStyle w:val="10"/>
        <w:keepNext/>
        <w:keepLines/>
        <w:widowControl w:val="0"/>
        <w:tabs>
          <w:tab w:val="left" w:pos="432"/>
        </w:tabs>
        <w:spacing w:before="480" w:after="0" w:line="360" w:lineRule="auto"/>
        <w:ind w:left="432" w:hanging="432"/>
        <w:jc w:val="both"/>
      </w:pPr>
      <w:bookmarkStart w:id="8" w:name="_Toc458789572"/>
      <w:r w:rsidRPr="000F3811">
        <w:rPr>
          <w:rFonts w:hint="eastAsia"/>
        </w:rPr>
        <w:t>风险评估</w:t>
      </w:r>
      <w:bookmarkEnd w:id="8"/>
    </w:p>
    <w:tbl>
      <w:tblPr>
        <w:tblpPr w:leftFromText="180" w:rightFromText="180" w:vertAnchor="text" w:horzAnchor="margin" w:tblpY="315"/>
        <w:tblW w:w="94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1468"/>
        <w:gridCol w:w="820"/>
        <w:gridCol w:w="2552"/>
        <w:gridCol w:w="4081"/>
      </w:tblGrid>
      <w:tr w:rsidR="00375B46" w:rsidTr="00375B46">
        <w:trPr>
          <w:trHeight w:val="427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375B46" w:rsidRPr="000A3FEF" w:rsidRDefault="00375B46">
            <w:pPr>
              <w:rPr>
                <w:color w:val="auto"/>
              </w:rPr>
            </w:pPr>
            <w:r w:rsidRPr="000A3FEF">
              <w:rPr>
                <w:rFonts w:hint="eastAsia"/>
                <w:color w:val="auto"/>
              </w:rPr>
              <w:t>序号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375B46" w:rsidRPr="000A3FEF" w:rsidRDefault="00375B46">
            <w:pPr>
              <w:rPr>
                <w:color w:val="auto"/>
              </w:rPr>
            </w:pPr>
            <w:r w:rsidRPr="000A3FEF">
              <w:rPr>
                <w:rFonts w:hint="eastAsia"/>
                <w:color w:val="auto"/>
              </w:rPr>
              <w:t>名称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375B46" w:rsidRPr="000A3FEF" w:rsidRDefault="00375B46">
            <w:pPr>
              <w:rPr>
                <w:color w:val="auto"/>
              </w:rPr>
            </w:pPr>
            <w:r w:rsidRPr="000A3FEF">
              <w:rPr>
                <w:rFonts w:hint="eastAsia"/>
                <w:color w:val="auto"/>
              </w:rPr>
              <w:t>程度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375B46" w:rsidRPr="000A3FEF" w:rsidRDefault="00375B46">
            <w:pPr>
              <w:rPr>
                <w:color w:val="auto"/>
              </w:rPr>
            </w:pPr>
            <w:r w:rsidRPr="000A3FEF">
              <w:rPr>
                <w:rFonts w:hint="eastAsia"/>
                <w:color w:val="auto"/>
              </w:rPr>
              <w:t>说明</w:t>
            </w:r>
          </w:p>
        </w:tc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375B46" w:rsidRPr="000A3FEF" w:rsidRDefault="00A517BC">
            <w:pPr>
              <w:rPr>
                <w:color w:val="auto"/>
              </w:rPr>
            </w:pPr>
            <w:r w:rsidRPr="000A3FEF">
              <w:rPr>
                <w:rFonts w:hint="eastAsia"/>
                <w:color w:val="auto"/>
              </w:rPr>
              <w:t>应对</w:t>
            </w:r>
            <w:r w:rsidR="00375B46" w:rsidRPr="000A3FEF">
              <w:rPr>
                <w:rFonts w:hint="eastAsia"/>
                <w:color w:val="auto"/>
              </w:rPr>
              <w:t>方案</w:t>
            </w:r>
          </w:p>
        </w:tc>
      </w:tr>
      <w:tr w:rsidR="002B43DB" w:rsidTr="00375B46"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3DB" w:rsidRPr="008C0ADF" w:rsidRDefault="002B43DB" w:rsidP="00670DFF">
            <w:pPr>
              <w:widowControl w:val="0"/>
              <w:numPr>
                <w:ilvl w:val="0"/>
                <w:numId w:val="45"/>
              </w:numPr>
              <w:spacing w:after="0" w:line="300" w:lineRule="auto"/>
              <w:ind w:firstLine="0"/>
              <w:jc w:val="both"/>
              <w:rPr>
                <w:color w:val="auto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3DB" w:rsidRPr="008C0ADF" w:rsidRDefault="000A3FEF" w:rsidP="000F3811">
            <w:pPr>
              <w:rPr>
                <w:color w:val="auto"/>
              </w:rPr>
            </w:pPr>
            <w:r w:rsidRPr="008C0ADF">
              <w:rPr>
                <w:rFonts w:hint="eastAsia"/>
                <w:color w:val="auto"/>
              </w:rPr>
              <w:t>微信优化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3DB" w:rsidRPr="008C0ADF" w:rsidRDefault="002B43DB">
            <w:pPr>
              <w:rPr>
                <w:color w:val="auto"/>
              </w:rPr>
            </w:pPr>
            <w:r w:rsidRPr="008C0ADF">
              <w:rPr>
                <w:rFonts w:hint="eastAsia"/>
                <w:color w:val="auto"/>
              </w:rPr>
              <w:t>较高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3DB" w:rsidRPr="008C0ADF" w:rsidRDefault="000A3FEF" w:rsidP="002B43DB">
            <w:pPr>
              <w:rPr>
                <w:color w:val="auto"/>
              </w:rPr>
            </w:pPr>
            <w:r w:rsidRPr="008C0ADF">
              <w:rPr>
                <w:rFonts w:hint="eastAsia"/>
                <w:color w:val="auto"/>
              </w:rPr>
              <w:t>与</w:t>
            </w:r>
            <w:r w:rsidRPr="008C0ADF">
              <w:rPr>
                <w:rFonts w:hint="eastAsia"/>
                <w:color w:val="auto"/>
              </w:rPr>
              <w:t>SCRM</w:t>
            </w:r>
            <w:r w:rsidRPr="008C0ADF">
              <w:rPr>
                <w:rFonts w:hint="eastAsia"/>
                <w:color w:val="auto"/>
              </w:rPr>
              <w:t>对接，要等</w:t>
            </w:r>
            <w:r w:rsidRPr="008C0ADF">
              <w:rPr>
                <w:rFonts w:hint="eastAsia"/>
                <w:color w:val="auto"/>
              </w:rPr>
              <w:t>SCRM</w:t>
            </w:r>
            <w:r w:rsidRPr="008C0ADF">
              <w:rPr>
                <w:rFonts w:hint="eastAsia"/>
                <w:color w:val="auto"/>
              </w:rPr>
              <w:t>开发完成、对接完成后，才能进行</w:t>
            </w:r>
            <w:r w:rsidR="002B43DB" w:rsidRPr="008C0ADF">
              <w:rPr>
                <w:rFonts w:hint="eastAsia"/>
                <w:color w:val="auto"/>
              </w:rPr>
              <w:t>。</w:t>
            </w:r>
            <w:r w:rsidRPr="008C0ADF">
              <w:rPr>
                <w:rFonts w:hint="eastAsia"/>
                <w:color w:val="auto"/>
              </w:rPr>
              <w:t>wendy</w:t>
            </w:r>
            <w:r w:rsidRPr="008C0ADF">
              <w:rPr>
                <w:rFonts w:hint="eastAsia"/>
                <w:color w:val="auto"/>
              </w:rPr>
              <w:t>首次接触微信接口。</w:t>
            </w:r>
          </w:p>
        </w:tc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3DB" w:rsidRPr="008C0ADF" w:rsidRDefault="000A3FEF" w:rsidP="000A3FEF">
            <w:pPr>
              <w:rPr>
                <w:color w:val="auto"/>
              </w:rPr>
            </w:pPr>
            <w:r w:rsidRPr="008C0ADF">
              <w:rPr>
                <w:color w:val="auto"/>
              </w:rPr>
              <w:t>W</w:t>
            </w:r>
            <w:r w:rsidRPr="008C0ADF">
              <w:rPr>
                <w:rFonts w:hint="eastAsia"/>
                <w:color w:val="auto"/>
              </w:rPr>
              <w:t>endy</w:t>
            </w:r>
            <w:r w:rsidRPr="008C0ADF">
              <w:rPr>
                <w:rFonts w:hint="eastAsia"/>
                <w:color w:val="auto"/>
              </w:rPr>
              <w:t>提早熟悉下微信接口相关的代码，有问题及时向</w:t>
            </w:r>
            <w:r w:rsidRPr="008C0ADF">
              <w:rPr>
                <w:rFonts w:hint="eastAsia"/>
                <w:color w:val="auto"/>
              </w:rPr>
              <w:t>Brian</w:t>
            </w:r>
            <w:r w:rsidRPr="008C0ADF">
              <w:rPr>
                <w:rFonts w:hint="eastAsia"/>
                <w:color w:val="auto"/>
              </w:rPr>
              <w:t>请教</w:t>
            </w:r>
          </w:p>
        </w:tc>
      </w:tr>
      <w:tr w:rsidR="00A517BC" w:rsidTr="00375B46"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7BC" w:rsidRPr="008C0ADF" w:rsidRDefault="00A517BC" w:rsidP="00670DFF">
            <w:pPr>
              <w:widowControl w:val="0"/>
              <w:numPr>
                <w:ilvl w:val="0"/>
                <w:numId w:val="45"/>
              </w:numPr>
              <w:spacing w:after="0" w:line="300" w:lineRule="auto"/>
              <w:ind w:firstLine="0"/>
              <w:jc w:val="both"/>
              <w:rPr>
                <w:color w:val="auto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7BC" w:rsidRPr="008C0ADF" w:rsidRDefault="000A3FEF" w:rsidP="000F3811">
            <w:pPr>
              <w:rPr>
                <w:color w:val="auto"/>
              </w:rPr>
            </w:pPr>
            <w:r w:rsidRPr="008C0ADF">
              <w:rPr>
                <w:rFonts w:hint="eastAsia"/>
                <w:color w:val="auto"/>
              </w:rPr>
              <w:t>时间紧任务重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7BC" w:rsidRPr="008C0ADF" w:rsidRDefault="00A517BC">
            <w:pPr>
              <w:rPr>
                <w:color w:val="auto"/>
              </w:rPr>
            </w:pPr>
            <w:r w:rsidRPr="008C0ADF">
              <w:rPr>
                <w:rFonts w:hint="eastAsia"/>
                <w:color w:val="auto"/>
              </w:rPr>
              <w:t>较高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7BC" w:rsidRPr="008C0ADF" w:rsidRDefault="000A3FEF" w:rsidP="00A517BC">
            <w:pPr>
              <w:rPr>
                <w:color w:val="auto"/>
              </w:rPr>
            </w:pPr>
            <w:r w:rsidRPr="008C0ADF">
              <w:rPr>
                <w:rFonts w:hint="eastAsia"/>
                <w:color w:val="auto"/>
              </w:rPr>
              <w:t>开发时间在</w:t>
            </w:r>
            <w:r w:rsidRPr="008C0ADF">
              <w:rPr>
                <w:rFonts w:hint="eastAsia"/>
                <w:color w:val="auto"/>
              </w:rPr>
              <w:t>8</w:t>
            </w:r>
            <w:r w:rsidRPr="008C0ADF">
              <w:rPr>
                <w:rFonts w:hint="eastAsia"/>
                <w:color w:val="auto"/>
              </w:rPr>
              <w:t>天左右</w:t>
            </w:r>
            <w:r w:rsidR="00C34651">
              <w:rPr>
                <w:rFonts w:hint="eastAsia"/>
                <w:color w:val="auto"/>
              </w:rPr>
              <w:t>（存在请假的情况）</w:t>
            </w:r>
            <w:r w:rsidR="00781411" w:rsidRPr="008C0ADF">
              <w:rPr>
                <w:rFonts w:hint="eastAsia"/>
                <w:color w:val="auto"/>
              </w:rPr>
              <w:t>。</w:t>
            </w:r>
          </w:p>
        </w:tc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811" w:rsidRPr="008C0ADF" w:rsidRDefault="000A3FEF" w:rsidP="00375B46">
            <w:pPr>
              <w:rPr>
                <w:color w:val="auto"/>
              </w:rPr>
            </w:pPr>
            <w:r w:rsidRPr="008C0ADF">
              <w:rPr>
                <w:color w:val="auto"/>
              </w:rPr>
              <w:t>适当加班</w:t>
            </w:r>
            <w:r w:rsidRPr="008C0ADF">
              <w:rPr>
                <w:rFonts w:hint="eastAsia"/>
                <w:color w:val="auto"/>
              </w:rPr>
              <w:t>、</w:t>
            </w:r>
            <w:r w:rsidRPr="008C0ADF">
              <w:rPr>
                <w:color w:val="auto"/>
              </w:rPr>
              <w:t>提升大家</w:t>
            </w:r>
            <w:r w:rsidR="00BD3BC2" w:rsidRPr="008C0ADF">
              <w:rPr>
                <w:rFonts w:hint="eastAsia"/>
                <w:color w:val="auto"/>
              </w:rPr>
              <w:t>之间的</w:t>
            </w:r>
            <w:r w:rsidRPr="008C0ADF">
              <w:rPr>
                <w:color w:val="auto"/>
              </w:rPr>
              <w:t>协作</w:t>
            </w:r>
            <w:r w:rsidR="0003675C" w:rsidRPr="008C0ADF">
              <w:rPr>
                <w:rFonts w:hint="eastAsia"/>
                <w:color w:val="auto"/>
              </w:rPr>
              <w:t>。</w:t>
            </w:r>
          </w:p>
        </w:tc>
      </w:tr>
      <w:tr w:rsidR="000F3811" w:rsidTr="00375B46"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811" w:rsidRPr="008C0ADF" w:rsidRDefault="000F3811" w:rsidP="00670DFF">
            <w:pPr>
              <w:widowControl w:val="0"/>
              <w:numPr>
                <w:ilvl w:val="0"/>
                <w:numId w:val="45"/>
              </w:numPr>
              <w:spacing w:after="0" w:line="300" w:lineRule="auto"/>
              <w:ind w:firstLine="0"/>
              <w:jc w:val="both"/>
              <w:rPr>
                <w:color w:val="auto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811" w:rsidRPr="008C0ADF" w:rsidRDefault="001964A7" w:rsidP="000A3FEF">
            <w:pPr>
              <w:rPr>
                <w:color w:val="auto"/>
              </w:rPr>
            </w:pPr>
            <w:hyperlink r:id="rId48" w:history="1">
              <w:r w:rsidR="000F3811" w:rsidRPr="008C0ADF">
                <w:rPr>
                  <w:rFonts w:ascii="宋体" w:eastAsia="宋体" w:hAnsi="宋体" w:cs="Arial"/>
                  <w:color w:val="auto"/>
                  <w:sz w:val="22"/>
                  <w:szCs w:val="22"/>
                </w:rPr>
                <w:t>B/S</w:t>
              </w:r>
              <w:r w:rsidR="000A3FEF" w:rsidRPr="008C0ADF">
                <w:rPr>
                  <w:rFonts w:ascii="宋体" w:eastAsia="宋体" w:hAnsi="宋体" w:cs="Arial"/>
                  <w:color w:val="auto"/>
                  <w:sz w:val="22"/>
                  <w:szCs w:val="22"/>
                </w:rPr>
                <w:t>版坐席端</w:t>
              </w:r>
            </w:hyperlink>
            <w:r w:rsidR="00DD11CB" w:rsidRPr="008C0ADF">
              <w:rPr>
                <w:rFonts w:ascii="宋体" w:eastAsia="宋体" w:hAnsi="宋体" w:cs="Arial"/>
                <w:color w:val="auto"/>
                <w:sz w:val="22"/>
                <w:szCs w:val="22"/>
              </w:rPr>
              <w:t>Demo版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811" w:rsidRPr="008C0ADF" w:rsidRDefault="000F3811">
            <w:pPr>
              <w:rPr>
                <w:color w:val="auto"/>
              </w:rPr>
            </w:pPr>
            <w:r w:rsidRPr="008C0ADF">
              <w:rPr>
                <w:rFonts w:hint="eastAsia"/>
                <w:color w:val="auto"/>
              </w:rPr>
              <w:t>较高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811" w:rsidRPr="008C0ADF" w:rsidRDefault="000F3811" w:rsidP="00DD11CB">
            <w:pPr>
              <w:rPr>
                <w:color w:val="auto"/>
              </w:rPr>
            </w:pPr>
            <w:r w:rsidRPr="008C0ADF">
              <w:rPr>
                <w:color w:val="auto"/>
              </w:rPr>
              <w:t>B/S</w:t>
            </w:r>
            <w:r w:rsidRPr="008C0ADF">
              <w:rPr>
                <w:rFonts w:hint="eastAsia"/>
                <w:color w:val="auto"/>
              </w:rPr>
              <w:t>坐席端</w:t>
            </w:r>
            <w:r w:rsidR="00DD11CB" w:rsidRPr="008C0ADF">
              <w:rPr>
                <w:rFonts w:hint="eastAsia"/>
                <w:color w:val="auto"/>
              </w:rPr>
              <w:t>Demo</w:t>
            </w:r>
            <w:r w:rsidR="00DD11CB" w:rsidRPr="008C0ADF">
              <w:rPr>
                <w:rFonts w:hint="eastAsia"/>
                <w:color w:val="auto"/>
              </w:rPr>
              <w:t>版</w:t>
            </w:r>
            <w:r w:rsidRPr="008C0ADF">
              <w:rPr>
                <w:rFonts w:hint="eastAsia"/>
                <w:color w:val="auto"/>
              </w:rPr>
              <w:t>要把现有</w:t>
            </w:r>
            <w:r w:rsidR="00DD11CB" w:rsidRPr="008C0ADF">
              <w:rPr>
                <w:rFonts w:hint="eastAsia"/>
                <w:color w:val="auto"/>
              </w:rPr>
              <w:t>C</w:t>
            </w:r>
            <w:r w:rsidR="00DD11CB" w:rsidRPr="008C0ADF">
              <w:rPr>
                <w:color w:val="auto"/>
              </w:rPr>
              <w:t>/S</w:t>
            </w:r>
            <w:r w:rsidR="00DD11CB" w:rsidRPr="008C0ADF">
              <w:rPr>
                <w:color w:val="auto"/>
              </w:rPr>
              <w:t>版</w:t>
            </w:r>
            <w:r w:rsidRPr="008C0ADF">
              <w:rPr>
                <w:rFonts w:hint="eastAsia"/>
                <w:color w:val="auto"/>
              </w:rPr>
              <w:t>坐席端的大部分功能进行实现，</w:t>
            </w:r>
            <w:r w:rsidR="00DD11CB" w:rsidRPr="008C0ADF">
              <w:rPr>
                <w:rFonts w:hint="eastAsia"/>
                <w:color w:val="auto"/>
              </w:rPr>
              <w:t>开发时间较紧</w:t>
            </w:r>
            <w:r w:rsidR="008C0ADF">
              <w:rPr>
                <w:rFonts w:hint="eastAsia"/>
                <w:color w:val="auto"/>
              </w:rPr>
              <w:t>；</w:t>
            </w:r>
            <w:r w:rsidR="008C0ADF">
              <w:rPr>
                <w:rFonts w:hint="eastAsia"/>
                <w:color w:val="auto"/>
              </w:rPr>
              <w:t>Mike</w:t>
            </w:r>
            <w:r w:rsidR="008C0ADF">
              <w:rPr>
                <w:rFonts w:hint="eastAsia"/>
                <w:color w:val="auto"/>
              </w:rPr>
              <w:t>首次接触坐席端；</w:t>
            </w:r>
          </w:p>
        </w:tc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811" w:rsidRPr="008C0ADF" w:rsidRDefault="00DD11CB" w:rsidP="00375B46">
            <w:pPr>
              <w:rPr>
                <w:color w:val="auto"/>
              </w:rPr>
            </w:pPr>
            <w:r w:rsidRPr="008C0ADF">
              <w:rPr>
                <w:color w:val="auto"/>
              </w:rPr>
              <w:t>stefen</w:t>
            </w:r>
            <w:r w:rsidR="000F3811" w:rsidRPr="008C0ADF">
              <w:rPr>
                <w:color w:val="auto"/>
              </w:rPr>
              <w:t>坐席端的接口熟悉</w:t>
            </w:r>
            <w:r w:rsidR="000F3811" w:rsidRPr="008C0ADF">
              <w:rPr>
                <w:rFonts w:hint="eastAsia"/>
                <w:color w:val="auto"/>
              </w:rPr>
              <w:t>，</w:t>
            </w:r>
            <w:r w:rsidR="000F3811" w:rsidRPr="008C0ADF">
              <w:rPr>
                <w:color w:val="auto"/>
              </w:rPr>
              <w:t>需要</w:t>
            </w:r>
            <w:r w:rsidR="000F3811" w:rsidRPr="008C0ADF">
              <w:rPr>
                <w:color w:val="auto"/>
              </w:rPr>
              <w:t>stefen</w:t>
            </w:r>
            <w:r w:rsidR="000F3811" w:rsidRPr="008C0ADF">
              <w:rPr>
                <w:color w:val="auto"/>
              </w:rPr>
              <w:t>配合</w:t>
            </w:r>
            <w:r w:rsidR="000F3811" w:rsidRPr="008C0ADF">
              <w:rPr>
                <w:color w:val="auto"/>
              </w:rPr>
              <w:t>mike</w:t>
            </w:r>
            <w:r w:rsidR="000F3811" w:rsidRPr="008C0ADF">
              <w:rPr>
                <w:rFonts w:hint="eastAsia"/>
                <w:color w:val="auto"/>
              </w:rPr>
              <w:t>；</w:t>
            </w:r>
          </w:p>
        </w:tc>
      </w:tr>
    </w:tbl>
    <w:p w:rsidR="00670DFF" w:rsidRDefault="00670DFF" w:rsidP="00D365BA">
      <w:pPr>
        <w:ind w:left="432"/>
      </w:pPr>
    </w:p>
    <w:p w:rsidR="00C76A6A" w:rsidRPr="0003675C" w:rsidRDefault="00C76A6A" w:rsidP="00D365BA">
      <w:pPr>
        <w:pStyle w:val="10"/>
        <w:keepNext/>
        <w:keepLines/>
        <w:widowControl w:val="0"/>
        <w:tabs>
          <w:tab w:val="left" w:pos="432"/>
        </w:tabs>
        <w:spacing w:before="480" w:after="0" w:line="360" w:lineRule="auto"/>
        <w:ind w:left="432" w:hanging="432"/>
        <w:jc w:val="both"/>
      </w:pPr>
      <w:bookmarkStart w:id="9" w:name="_Toc458789573"/>
      <w:r w:rsidRPr="0003675C">
        <w:t>客户验证</w:t>
      </w:r>
      <w:r w:rsidR="001C2D30" w:rsidRPr="0003675C">
        <w:t>及试用</w:t>
      </w:r>
      <w:bookmarkEnd w:id="9"/>
    </w:p>
    <w:p w:rsidR="00781411" w:rsidRDefault="001C2D30" w:rsidP="001C2D30">
      <w:pPr>
        <w:ind w:left="432"/>
      </w:pPr>
      <w:r>
        <w:rPr>
          <w:rFonts w:hint="eastAsia"/>
        </w:rPr>
        <w:t>产品问题发版后，</w:t>
      </w:r>
      <w:r w:rsidR="00781411">
        <w:rPr>
          <w:rFonts w:hint="eastAsia"/>
        </w:rPr>
        <w:t>以下问题</w:t>
      </w:r>
      <w:r>
        <w:rPr>
          <w:rFonts w:hint="eastAsia"/>
        </w:rPr>
        <w:t>需客户验证</w:t>
      </w:r>
      <w:r w:rsidR="00781411">
        <w:rPr>
          <w:rFonts w:hint="eastAsia"/>
        </w:rPr>
        <w:t>，对应的验证</w:t>
      </w:r>
      <w:r>
        <w:rPr>
          <w:rFonts w:hint="eastAsia"/>
        </w:rPr>
        <w:t>名单：海航、联动优势</w:t>
      </w:r>
      <w:r w:rsidR="009867CB">
        <w:rPr>
          <w:rFonts w:hint="eastAsia"/>
        </w:rPr>
        <w:t>、牧海</w:t>
      </w:r>
      <w:r w:rsidR="0003675C">
        <w:rPr>
          <w:rFonts w:hint="eastAsia"/>
        </w:rPr>
        <w:t>、康宝莱</w:t>
      </w:r>
      <w:r w:rsidR="009867CB">
        <w:rPr>
          <w:rFonts w:hint="eastAsia"/>
        </w:rPr>
        <w:t>等</w:t>
      </w:r>
      <w:r>
        <w:rPr>
          <w:rFonts w:hint="eastAsia"/>
        </w:rPr>
        <w:t>；</w:t>
      </w:r>
      <w:r>
        <w:rPr>
          <w:rFonts w:hint="eastAsia"/>
        </w:rPr>
        <w:t>1</w:t>
      </w:r>
      <w:r>
        <w:rPr>
          <w:rFonts w:hint="eastAsia"/>
        </w:rPr>
        <w:t>周内完成客户升级（</w:t>
      </w:r>
      <w:r w:rsidR="00F574C5">
        <w:t>10</w:t>
      </w:r>
      <w:r>
        <w:rPr>
          <w:rFonts w:hint="eastAsia"/>
        </w:rPr>
        <w:t>月</w:t>
      </w:r>
      <w:r w:rsidR="0003675C">
        <w:t>3</w:t>
      </w:r>
      <w:r w:rsidR="00F574C5">
        <w:t>1</w:t>
      </w:r>
      <w:r>
        <w:rPr>
          <w:rFonts w:hint="eastAsia"/>
        </w:rPr>
        <w:t>号）并持续跟踪。</w:t>
      </w:r>
    </w:p>
    <w:tbl>
      <w:tblPr>
        <w:tblW w:w="9700" w:type="dxa"/>
        <w:tblInd w:w="-5" w:type="dxa"/>
        <w:tblLook w:val="04A0" w:firstRow="1" w:lastRow="0" w:firstColumn="1" w:lastColumn="0" w:noHBand="0" w:noVBand="1"/>
      </w:tblPr>
      <w:tblGrid>
        <w:gridCol w:w="1020"/>
        <w:gridCol w:w="3984"/>
        <w:gridCol w:w="1080"/>
        <w:gridCol w:w="3616"/>
      </w:tblGrid>
      <w:tr w:rsidR="00BD3BC2" w:rsidRPr="00E344C2" w:rsidTr="00BD3BC2">
        <w:trPr>
          <w:trHeight w:val="27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BC2" w:rsidRPr="00E344C2" w:rsidRDefault="001964A7" w:rsidP="00B50785">
            <w:pPr>
              <w:spacing w:after="0" w:line="240" w:lineRule="auto"/>
              <w:rPr>
                <w:rFonts w:ascii="宋体" w:eastAsia="宋体" w:hAnsi="宋体" w:cs="宋体"/>
                <w:color w:val="0563C1"/>
                <w:sz w:val="20"/>
                <w:u w:val="single"/>
              </w:rPr>
            </w:pPr>
            <w:hyperlink r:id="rId49" w:history="1">
              <w:r w:rsidR="00BD3BC2" w:rsidRPr="00E344C2">
                <w:rPr>
                  <w:rFonts w:ascii="宋体" w:eastAsia="宋体" w:hAnsi="宋体" w:cs="宋体" w:hint="eastAsia"/>
                  <w:color w:val="0563C1"/>
                  <w:sz w:val="20"/>
                  <w:u w:val="single"/>
                </w:rPr>
                <w:t>UCC-269</w:t>
              </w:r>
            </w:hyperlink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BC2" w:rsidRPr="00E344C2" w:rsidRDefault="00BD3BC2" w:rsidP="00B50785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>智能推荐算法句式优化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BC2" w:rsidRPr="00E344C2" w:rsidRDefault="00BD3BC2" w:rsidP="00B50785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>Bug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BC2" w:rsidRPr="00E344C2" w:rsidRDefault="00BD3BC2" w:rsidP="00B50785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 xml:space="preserve">访客发消息：请介绍以下你们的产品。客服做了对应答复，但该问答对机器人并没有进行提取存储。 </w:t>
            </w: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br/>
              <w:t xml:space="preserve">隔了一天以后，访客再发同样的消息，无法查到对应答案。 </w:t>
            </w: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br/>
              <w:t xml:space="preserve">期望： </w:t>
            </w: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br/>
              <w:t xml:space="preserve">“请介绍一下你们的产品”虽然是一句陈述句，但应当判断为有效问句，进行知识提取。 </w:t>
            </w: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br/>
              <w:t xml:space="preserve">一个小时更新后，访客再进行提问，应可查到对应答案。 </w:t>
            </w: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br/>
              <w:t xml:space="preserve">类似于介绍一下，请介绍的词语，应判定为有效问句。 </w:t>
            </w:r>
          </w:p>
        </w:tc>
      </w:tr>
      <w:tr w:rsidR="00BD3BC2" w:rsidRPr="00E344C2" w:rsidTr="00B50785">
        <w:trPr>
          <w:trHeight w:val="192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BC2" w:rsidRPr="00E344C2" w:rsidRDefault="001964A7" w:rsidP="00B50785">
            <w:pPr>
              <w:spacing w:after="0" w:line="240" w:lineRule="auto"/>
              <w:rPr>
                <w:rFonts w:ascii="宋体" w:eastAsia="宋体" w:hAnsi="宋体" w:cs="宋体"/>
                <w:color w:val="0563C1"/>
                <w:sz w:val="20"/>
                <w:u w:val="single"/>
              </w:rPr>
            </w:pPr>
            <w:hyperlink r:id="rId50" w:history="1">
              <w:r w:rsidR="00BD3BC2" w:rsidRPr="00E344C2">
                <w:rPr>
                  <w:rFonts w:ascii="宋体" w:eastAsia="宋体" w:hAnsi="宋体" w:cs="宋体" w:hint="eastAsia"/>
                  <w:color w:val="0563C1"/>
                  <w:sz w:val="20"/>
                  <w:u w:val="single"/>
                </w:rPr>
                <w:t>UCC-245</w:t>
              </w:r>
            </w:hyperlink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BC2" w:rsidRPr="00E344C2" w:rsidRDefault="00BD3BC2" w:rsidP="00B50785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>系统公告详情页的图片应按宽度等比例缩放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BC2" w:rsidRPr="00E344C2" w:rsidRDefault="00BD3BC2" w:rsidP="00B50785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>Bug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BC2" w:rsidRPr="00E344C2" w:rsidRDefault="00BD3BC2" w:rsidP="00B50785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 xml:space="preserve">操作：接收到含图片的公告，点击该公告，进入详情页面； </w:t>
            </w: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br/>
            </w: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br/>
              <w:t xml:space="preserve">结果：图片变形了，看附件； </w:t>
            </w: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br/>
            </w: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br/>
              <w:t>期望：宽度超过屏幕的，图片按屏幕宽度等比例缩放。宽度小于屏幕的，按实际大小显示。</w:t>
            </w:r>
          </w:p>
        </w:tc>
      </w:tr>
      <w:tr w:rsidR="00BD3BC2" w:rsidRPr="00E344C2" w:rsidTr="00B50785">
        <w:trPr>
          <w:trHeight w:val="264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BC2" w:rsidRPr="00E344C2" w:rsidRDefault="001964A7" w:rsidP="00B50785">
            <w:pPr>
              <w:spacing w:after="0" w:line="240" w:lineRule="auto"/>
              <w:rPr>
                <w:rFonts w:ascii="宋体" w:eastAsia="宋体" w:hAnsi="宋体" w:cs="宋体"/>
                <w:color w:val="0563C1"/>
                <w:sz w:val="20"/>
                <w:u w:val="single"/>
              </w:rPr>
            </w:pPr>
            <w:hyperlink r:id="rId51" w:history="1">
              <w:r w:rsidR="00BD3BC2" w:rsidRPr="00E344C2">
                <w:rPr>
                  <w:rFonts w:ascii="宋体" w:eastAsia="宋体" w:hAnsi="宋体" w:cs="宋体" w:hint="eastAsia"/>
                  <w:color w:val="0563C1"/>
                  <w:sz w:val="20"/>
                  <w:u w:val="single"/>
                </w:rPr>
                <w:t>UCC-223</w:t>
              </w:r>
            </w:hyperlink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BC2" w:rsidRPr="00E344C2" w:rsidRDefault="00BD3BC2" w:rsidP="00B50785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>访客端父业务类型显示在线,子业务类型显示离线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BC2" w:rsidRPr="00E344C2" w:rsidRDefault="00BD3BC2" w:rsidP="00B50785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>Bug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BC2" w:rsidRPr="00E344C2" w:rsidRDefault="00BD3BC2" w:rsidP="00B50785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 xml:space="preserve">1.后台有父业务类型：rachel </w:t>
            </w: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br/>
              <w:t xml:space="preserve">2.坐席rachel1 选择父业务类型 </w:t>
            </w: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br/>
              <w:t xml:space="preserve">3.后台在rachel业务类型下建子业务类型：rachel-业务类型1、rachel-业务类型2； </w:t>
            </w: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br/>
              <w:t xml:space="preserve">4.坐席rachel联机登陆， </w:t>
            </w: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br/>
              <w:t xml:space="preserve">5.访客端看到的业务类型为：父级rachel在线，子级都离线； </w:t>
            </w: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br/>
              <w:t xml:space="preserve">见截图 </w:t>
            </w: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br/>
              <w:t>---此时父业务类型显示在线却无法选择，请需求优化；</w:t>
            </w:r>
          </w:p>
        </w:tc>
      </w:tr>
      <w:tr w:rsidR="00BD3BC2" w:rsidRPr="00E344C2" w:rsidTr="00B50785">
        <w:trPr>
          <w:trHeight w:val="168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BC2" w:rsidRPr="00E344C2" w:rsidRDefault="001964A7" w:rsidP="00B50785">
            <w:pPr>
              <w:spacing w:after="0" w:line="240" w:lineRule="auto"/>
              <w:rPr>
                <w:rFonts w:ascii="宋体" w:eastAsia="宋体" w:hAnsi="宋体" w:cs="宋体"/>
                <w:color w:val="0563C1"/>
                <w:sz w:val="20"/>
                <w:u w:val="single"/>
              </w:rPr>
            </w:pPr>
            <w:hyperlink r:id="rId52" w:history="1">
              <w:r w:rsidR="00BD3BC2" w:rsidRPr="00E344C2">
                <w:rPr>
                  <w:rFonts w:ascii="宋体" w:eastAsia="宋体" w:hAnsi="宋体" w:cs="宋体" w:hint="eastAsia"/>
                  <w:color w:val="0563C1"/>
                  <w:sz w:val="20"/>
                  <w:u w:val="single"/>
                </w:rPr>
                <w:t>UCC-153</w:t>
              </w:r>
            </w:hyperlink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BC2" w:rsidRPr="00E344C2" w:rsidRDefault="00BD3BC2" w:rsidP="00B50785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>跨天仍处于登录状态时，未退出前，接入数未重新计算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BC2" w:rsidRPr="00E344C2" w:rsidRDefault="00BD3BC2" w:rsidP="00B50785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>Bug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BC2" w:rsidRPr="00E344C2" w:rsidRDefault="00BD3BC2" w:rsidP="00AC6842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 xml:space="preserve">现象：登录坐席端一直到超过0点以后，继续接入对话，接入数没有重新计数，而是在前一天的接入数上继续计数，直至重新登录。 </w:t>
            </w: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br/>
              <w:t>期望：超过0点以后，无论坐席端是否退出，新接入数应从0开始计起。</w:t>
            </w:r>
          </w:p>
        </w:tc>
      </w:tr>
      <w:tr w:rsidR="00BD3BC2" w:rsidRPr="00E344C2" w:rsidTr="00B50785">
        <w:trPr>
          <w:trHeight w:val="293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BC2" w:rsidRPr="00E344C2" w:rsidRDefault="001964A7" w:rsidP="00B50785">
            <w:pPr>
              <w:spacing w:after="0" w:line="240" w:lineRule="auto"/>
              <w:rPr>
                <w:rFonts w:ascii="宋体" w:eastAsia="宋体" w:hAnsi="宋体" w:cs="宋体"/>
                <w:color w:val="0563C1"/>
                <w:sz w:val="20"/>
                <w:u w:val="single"/>
              </w:rPr>
            </w:pPr>
            <w:hyperlink r:id="rId53" w:history="1">
              <w:r w:rsidR="00BD3BC2" w:rsidRPr="00E344C2">
                <w:rPr>
                  <w:rFonts w:ascii="宋体" w:eastAsia="宋体" w:hAnsi="宋体" w:cs="宋体" w:hint="eastAsia"/>
                  <w:color w:val="0563C1"/>
                  <w:sz w:val="20"/>
                  <w:u w:val="single"/>
                </w:rPr>
                <w:t>UCC-120</w:t>
              </w:r>
            </w:hyperlink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BC2" w:rsidRPr="00E344C2" w:rsidRDefault="00BD3BC2" w:rsidP="00B50785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>转移APP的时候窗口没清空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BC2" w:rsidRPr="00E344C2" w:rsidRDefault="00BD3BC2" w:rsidP="00B50785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>Bug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BC2" w:rsidRPr="00E344C2" w:rsidRDefault="00BD3BC2" w:rsidP="00B50785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>转移APP的时候窗口没清空</w:t>
            </w:r>
          </w:p>
        </w:tc>
      </w:tr>
      <w:tr w:rsidR="00BD3BC2" w:rsidRPr="00E344C2" w:rsidTr="00B50785">
        <w:trPr>
          <w:trHeight w:val="192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BC2" w:rsidRPr="00E344C2" w:rsidRDefault="001964A7" w:rsidP="00B50785">
            <w:pPr>
              <w:spacing w:after="0" w:line="240" w:lineRule="auto"/>
              <w:rPr>
                <w:rFonts w:ascii="宋体" w:eastAsia="宋体" w:hAnsi="宋体" w:cs="宋体"/>
                <w:color w:val="0563C1"/>
                <w:sz w:val="20"/>
                <w:u w:val="single"/>
              </w:rPr>
            </w:pPr>
            <w:hyperlink r:id="rId54" w:history="1">
              <w:r w:rsidR="00BD3BC2" w:rsidRPr="00E344C2">
                <w:rPr>
                  <w:rFonts w:ascii="宋体" w:eastAsia="宋体" w:hAnsi="宋体" w:cs="宋体" w:hint="eastAsia"/>
                  <w:color w:val="0563C1"/>
                  <w:sz w:val="20"/>
                  <w:u w:val="single"/>
                </w:rPr>
                <w:t>UCC-112</w:t>
              </w:r>
            </w:hyperlink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BC2" w:rsidRPr="00E344C2" w:rsidRDefault="00BD3BC2" w:rsidP="00B50785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>PC坐席端消息回执实现待完善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BC2" w:rsidRPr="00E344C2" w:rsidRDefault="00BD3BC2" w:rsidP="00B50785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>Bug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BC2" w:rsidRPr="00E344C2" w:rsidRDefault="00BD3BC2" w:rsidP="00B50785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 xml:space="preserve">PC坐席端给PC访客发了2条网页预存，访客只收到1条，坐席另一条没显示转圈图标和发送失败“重新发送”+“！”的图标； </w:t>
            </w: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br/>
              <w:t xml:space="preserve">chatID："8a28ccbd562ba8c201562baefd200014" </w:t>
            </w: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br/>
              <w:t>见截图</w:t>
            </w:r>
          </w:p>
        </w:tc>
      </w:tr>
      <w:tr w:rsidR="00BD3BC2" w:rsidRPr="00E344C2" w:rsidTr="00B50785">
        <w:trPr>
          <w:trHeight w:val="70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BC2" w:rsidRPr="00E344C2" w:rsidRDefault="001964A7" w:rsidP="00B50785">
            <w:pPr>
              <w:spacing w:after="0" w:line="240" w:lineRule="auto"/>
              <w:rPr>
                <w:rFonts w:ascii="宋体" w:eastAsia="宋体" w:hAnsi="宋体" w:cs="宋体"/>
                <w:color w:val="0563C1"/>
                <w:sz w:val="20"/>
                <w:u w:val="single"/>
              </w:rPr>
            </w:pPr>
            <w:hyperlink r:id="rId55" w:history="1">
              <w:r w:rsidR="00BD3BC2" w:rsidRPr="00E344C2">
                <w:rPr>
                  <w:rFonts w:ascii="宋体" w:eastAsia="宋体" w:hAnsi="宋体" w:cs="宋体" w:hint="eastAsia"/>
                  <w:color w:val="0563C1"/>
                  <w:sz w:val="20"/>
                  <w:u w:val="single"/>
                </w:rPr>
                <w:t>UCC-331</w:t>
              </w:r>
            </w:hyperlink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BC2" w:rsidRPr="00E344C2" w:rsidRDefault="00BD3BC2" w:rsidP="00B50785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>添加留言分类优化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BC2" w:rsidRPr="00E344C2" w:rsidRDefault="00BD3BC2" w:rsidP="00B50785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>Bug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BC2" w:rsidRPr="00E344C2" w:rsidRDefault="00BD3BC2" w:rsidP="00B50785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 xml:space="preserve">操作：在留言设置中，添加留言分类，点击确定没有响应，很长时间点击了关闭，再刷新页面，已经生成了记录 </w:t>
            </w: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br/>
              <w:t>期望：点击“确定”后，提示框隐藏，显示新添加的留言分类</w:t>
            </w:r>
          </w:p>
        </w:tc>
      </w:tr>
      <w:tr w:rsidR="00BD3BC2" w:rsidRPr="00E344C2" w:rsidTr="00B50785">
        <w:trPr>
          <w:trHeight w:val="6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BC2" w:rsidRPr="00E344C2" w:rsidRDefault="001964A7" w:rsidP="00B50785">
            <w:pPr>
              <w:spacing w:after="0" w:line="240" w:lineRule="auto"/>
              <w:rPr>
                <w:rFonts w:ascii="宋体" w:eastAsia="宋体" w:hAnsi="宋体" w:cs="宋体"/>
                <w:color w:val="0563C1"/>
                <w:sz w:val="20"/>
                <w:u w:val="single"/>
              </w:rPr>
            </w:pPr>
            <w:hyperlink r:id="rId56" w:history="1">
              <w:r w:rsidR="00BD3BC2" w:rsidRPr="00E344C2">
                <w:rPr>
                  <w:rFonts w:ascii="宋体" w:eastAsia="宋体" w:hAnsi="宋体" w:cs="宋体" w:hint="eastAsia"/>
                  <w:color w:val="0563C1"/>
                  <w:sz w:val="20"/>
                  <w:u w:val="single"/>
                </w:rPr>
                <w:t>UCC-266</w:t>
              </w:r>
            </w:hyperlink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BC2" w:rsidRPr="00E344C2" w:rsidRDefault="00BD3BC2" w:rsidP="00B50785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>APP转移的时候显示有2个在线，点进去后只有1个在线。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BC2" w:rsidRPr="00E344C2" w:rsidRDefault="00BD3BC2" w:rsidP="00B50785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>改进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BC2" w:rsidRPr="00E344C2" w:rsidRDefault="00BD3BC2" w:rsidP="00B50785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>APP转移的时候显示有2个在线，点进去后只有1个坐席在线。</w:t>
            </w:r>
          </w:p>
        </w:tc>
      </w:tr>
      <w:tr w:rsidR="00BD3BC2" w:rsidRPr="00E344C2" w:rsidTr="00B50785">
        <w:trPr>
          <w:trHeight w:val="34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BC2" w:rsidRPr="00E344C2" w:rsidRDefault="001964A7" w:rsidP="00B50785">
            <w:pPr>
              <w:spacing w:after="0" w:line="240" w:lineRule="auto"/>
              <w:rPr>
                <w:rFonts w:ascii="宋体" w:eastAsia="宋体" w:hAnsi="宋体" w:cs="宋体"/>
                <w:color w:val="0563C1"/>
                <w:sz w:val="20"/>
                <w:u w:val="single"/>
              </w:rPr>
            </w:pPr>
            <w:hyperlink r:id="rId57" w:history="1">
              <w:r w:rsidR="00BD3BC2" w:rsidRPr="00E344C2">
                <w:rPr>
                  <w:rFonts w:ascii="宋体" w:eastAsia="宋体" w:hAnsi="宋体" w:cs="宋体" w:hint="eastAsia"/>
                  <w:color w:val="0563C1"/>
                  <w:sz w:val="20"/>
                  <w:u w:val="single"/>
                </w:rPr>
                <w:t>UCC-88</w:t>
              </w:r>
            </w:hyperlink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BC2" w:rsidRPr="00E344C2" w:rsidRDefault="00BD3BC2" w:rsidP="00B50785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>H5断线重连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BC2" w:rsidRPr="00E344C2" w:rsidRDefault="00BD3BC2" w:rsidP="00B50785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>改进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BC2" w:rsidRPr="00E344C2" w:rsidRDefault="00BD3BC2" w:rsidP="00B50785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 xml:space="preserve">　</w:t>
            </w:r>
          </w:p>
        </w:tc>
      </w:tr>
      <w:tr w:rsidR="00BD3BC2" w:rsidRPr="00E344C2" w:rsidTr="00B50785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BC2" w:rsidRPr="00E344C2" w:rsidRDefault="001964A7" w:rsidP="00B50785">
            <w:pPr>
              <w:spacing w:after="0" w:line="240" w:lineRule="auto"/>
              <w:rPr>
                <w:rFonts w:ascii="宋体" w:eastAsia="宋体" w:hAnsi="宋体" w:cs="宋体"/>
                <w:color w:val="0563C1"/>
                <w:sz w:val="20"/>
                <w:u w:val="single"/>
              </w:rPr>
            </w:pPr>
            <w:hyperlink r:id="rId58" w:history="1">
              <w:r w:rsidR="00BD3BC2" w:rsidRPr="00E344C2">
                <w:rPr>
                  <w:rFonts w:ascii="宋体" w:eastAsia="宋体" w:hAnsi="宋体" w:cs="宋体" w:hint="eastAsia"/>
                  <w:color w:val="0563C1"/>
                  <w:sz w:val="20"/>
                  <w:u w:val="single"/>
                </w:rPr>
                <w:t>UCC-55</w:t>
              </w:r>
            </w:hyperlink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BC2" w:rsidRPr="00E344C2" w:rsidRDefault="00BD3BC2" w:rsidP="00B50785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>满意度评价优化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BC2" w:rsidRPr="00E344C2" w:rsidRDefault="00BD3BC2" w:rsidP="00B50785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>改进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BC2" w:rsidRPr="00E344C2" w:rsidRDefault="00BD3BC2" w:rsidP="00B50785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 xml:space="preserve">　</w:t>
            </w:r>
          </w:p>
        </w:tc>
      </w:tr>
      <w:tr w:rsidR="00BD3BC2" w:rsidRPr="00E344C2" w:rsidTr="00B50785">
        <w:trPr>
          <w:trHeight w:val="5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BC2" w:rsidRPr="00E344C2" w:rsidRDefault="001964A7" w:rsidP="00B50785">
            <w:pPr>
              <w:spacing w:after="0" w:line="240" w:lineRule="auto"/>
              <w:rPr>
                <w:rFonts w:ascii="宋体" w:eastAsia="宋体" w:hAnsi="宋体" w:cs="宋体"/>
                <w:color w:val="0563C1"/>
                <w:sz w:val="20"/>
                <w:u w:val="single"/>
              </w:rPr>
            </w:pPr>
            <w:hyperlink r:id="rId59" w:history="1">
              <w:r w:rsidR="00BD3BC2" w:rsidRPr="00E344C2">
                <w:rPr>
                  <w:rFonts w:ascii="宋体" w:eastAsia="宋体" w:hAnsi="宋体" w:cs="宋体" w:hint="eastAsia"/>
                  <w:color w:val="0563C1"/>
                  <w:sz w:val="20"/>
                  <w:u w:val="single"/>
                </w:rPr>
                <w:t>UCC-282</w:t>
              </w:r>
            </w:hyperlink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BC2" w:rsidRPr="00E344C2" w:rsidRDefault="00BD3BC2" w:rsidP="00B50785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>客服监控，每个在线客服后面加一个当前接待数/最大接入数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BC2" w:rsidRPr="00E344C2" w:rsidRDefault="00BD3BC2" w:rsidP="00B50785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>改进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BC2" w:rsidRPr="00E344C2" w:rsidRDefault="00BD3BC2" w:rsidP="00B50785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 xml:space="preserve">　</w:t>
            </w:r>
          </w:p>
        </w:tc>
      </w:tr>
      <w:tr w:rsidR="00BD3BC2" w:rsidRPr="00E344C2" w:rsidTr="00B50785">
        <w:trPr>
          <w:trHeight w:val="34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BC2" w:rsidRPr="00E344C2" w:rsidRDefault="001964A7" w:rsidP="00B50785">
            <w:pPr>
              <w:spacing w:after="0" w:line="240" w:lineRule="auto"/>
              <w:rPr>
                <w:rFonts w:ascii="宋体" w:eastAsia="宋体" w:hAnsi="宋体" w:cs="宋体"/>
                <w:color w:val="0563C1"/>
                <w:sz w:val="20"/>
                <w:u w:val="single"/>
              </w:rPr>
            </w:pPr>
            <w:hyperlink r:id="rId60" w:history="1">
              <w:r w:rsidR="00BD3BC2" w:rsidRPr="00E344C2">
                <w:rPr>
                  <w:rFonts w:ascii="宋体" w:eastAsia="宋体" w:hAnsi="宋体" w:cs="宋体" w:hint="eastAsia"/>
                  <w:color w:val="0563C1"/>
                  <w:sz w:val="20"/>
                  <w:u w:val="single"/>
                </w:rPr>
                <w:t>UCC-332</w:t>
              </w:r>
            </w:hyperlink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BC2" w:rsidRPr="00E344C2" w:rsidRDefault="00BD3BC2" w:rsidP="00B50785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>坐席端工具条优化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BC2" w:rsidRPr="00E344C2" w:rsidRDefault="00BD3BC2" w:rsidP="00B50785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>改进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BC2" w:rsidRPr="00E344C2" w:rsidRDefault="00BD3BC2" w:rsidP="00B50785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>语音去掉、坐席端发送的文件要保存到对话记录</w:t>
            </w:r>
          </w:p>
        </w:tc>
      </w:tr>
      <w:tr w:rsidR="00BD3BC2" w:rsidRPr="00E344C2" w:rsidTr="00B50785">
        <w:trPr>
          <w:trHeight w:val="45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BC2" w:rsidRPr="00E344C2" w:rsidRDefault="001964A7" w:rsidP="00B50785">
            <w:pPr>
              <w:spacing w:after="0" w:line="240" w:lineRule="auto"/>
              <w:rPr>
                <w:rFonts w:ascii="宋体" w:eastAsia="宋体" w:hAnsi="宋体" w:cs="宋体"/>
                <w:color w:val="0563C1"/>
                <w:sz w:val="20"/>
                <w:u w:val="single"/>
              </w:rPr>
            </w:pPr>
            <w:hyperlink r:id="rId61" w:history="1">
              <w:r w:rsidR="00BD3BC2" w:rsidRPr="00E344C2">
                <w:rPr>
                  <w:rFonts w:ascii="宋体" w:eastAsia="宋体" w:hAnsi="宋体" w:cs="宋体" w:hint="eastAsia"/>
                  <w:color w:val="0563C1"/>
                  <w:sz w:val="20"/>
                  <w:u w:val="single"/>
                </w:rPr>
                <w:t>UCC-324</w:t>
              </w:r>
            </w:hyperlink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BC2" w:rsidRPr="00E344C2" w:rsidRDefault="00BD3BC2" w:rsidP="00B50785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>坐席端最小化时有新消息应闪烁提醒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BC2" w:rsidRPr="00E344C2" w:rsidRDefault="00BD3BC2" w:rsidP="00B50785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>改进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BC2" w:rsidRPr="00E344C2" w:rsidRDefault="00BD3BC2" w:rsidP="00B50785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>PC坐席端最小化时有新消息应有闪烁提醒通知，像qq和微信一样。</w:t>
            </w:r>
          </w:p>
        </w:tc>
      </w:tr>
      <w:tr w:rsidR="00BD3BC2" w:rsidRPr="00E344C2" w:rsidTr="00B50785">
        <w:trPr>
          <w:trHeight w:val="24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BC2" w:rsidRPr="00E344C2" w:rsidRDefault="001964A7" w:rsidP="00B50785">
            <w:pPr>
              <w:spacing w:after="0" w:line="240" w:lineRule="auto"/>
              <w:rPr>
                <w:rFonts w:ascii="宋体" w:eastAsia="宋体" w:hAnsi="宋体" w:cs="宋体"/>
                <w:color w:val="0563C1"/>
                <w:sz w:val="20"/>
                <w:u w:val="single"/>
              </w:rPr>
            </w:pPr>
            <w:hyperlink r:id="rId62" w:history="1">
              <w:r w:rsidR="00BD3BC2" w:rsidRPr="00E344C2">
                <w:rPr>
                  <w:rFonts w:ascii="宋体" w:eastAsia="宋体" w:hAnsi="宋体" w:cs="宋体" w:hint="eastAsia"/>
                  <w:color w:val="0563C1"/>
                  <w:sz w:val="20"/>
                  <w:u w:val="single"/>
                </w:rPr>
                <w:t>UCC-323</w:t>
              </w:r>
            </w:hyperlink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BC2" w:rsidRPr="00E344C2" w:rsidRDefault="00BD3BC2" w:rsidP="00B50785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>发送文件、推送满意度、推送访客信息消息回执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BC2" w:rsidRPr="00E344C2" w:rsidRDefault="00BD3BC2" w:rsidP="00B50785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>改进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BC2" w:rsidRPr="00E344C2" w:rsidRDefault="00BD3BC2" w:rsidP="00B50785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 xml:space="preserve">坐席端发送文件、推送满意度、推送访客信息收集时，应添加消息回执， </w:t>
            </w: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br/>
              <w:t xml:space="preserve">推送中时，提示：文件发送中、满意度推送中、收集访客信息推送中； </w:t>
            </w: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br/>
              <w:t xml:space="preserve">仅当收到成功的消息回执时，提示：文件发送成功；满意度推送成功；收集访客信息推送成功； </w:t>
            </w: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br/>
              <w:t>在60s内未收到消息回执时，提示：文</w:t>
            </w: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lastRenderedPageBreak/>
              <w:t>件发送失败；满意度推送失败；；收集访客信息推送失败；</w:t>
            </w:r>
          </w:p>
        </w:tc>
      </w:tr>
      <w:tr w:rsidR="00BD3BC2" w:rsidRPr="00E344C2" w:rsidTr="00B50785">
        <w:trPr>
          <w:trHeight w:val="84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BC2" w:rsidRPr="00E344C2" w:rsidRDefault="001964A7" w:rsidP="00B50785">
            <w:pPr>
              <w:spacing w:after="0" w:line="240" w:lineRule="auto"/>
              <w:rPr>
                <w:rFonts w:ascii="宋体" w:eastAsia="宋体" w:hAnsi="宋体" w:cs="宋体"/>
                <w:color w:val="0563C1"/>
                <w:sz w:val="20"/>
                <w:u w:val="single"/>
              </w:rPr>
            </w:pPr>
            <w:hyperlink r:id="rId63" w:history="1">
              <w:r w:rsidR="00BD3BC2" w:rsidRPr="00E344C2">
                <w:rPr>
                  <w:rFonts w:ascii="宋体" w:eastAsia="宋体" w:hAnsi="宋体" w:cs="宋体" w:hint="eastAsia"/>
                  <w:color w:val="0563C1"/>
                  <w:sz w:val="20"/>
                  <w:u w:val="single"/>
                </w:rPr>
                <w:t>UCC-322</w:t>
              </w:r>
            </w:hyperlink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BC2" w:rsidRPr="00E344C2" w:rsidRDefault="00BD3BC2" w:rsidP="00B50785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>服务记录的导出中添加对话分类备注字段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BC2" w:rsidRPr="00E344C2" w:rsidRDefault="00BD3BC2" w:rsidP="00B50785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>改进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BC2" w:rsidRPr="00E344C2" w:rsidRDefault="00BD3BC2" w:rsidP="00B50785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>点击服务记录的“导出”，导出的excel表中，在对话分类后面，添加一栏“对话分类备注”，读取该对话分类的备注内容。</w:t>
            </w:r>
          </w:p>
        </w:tc>
      </w:tr>
      <w:tr w:rsidR="00BD3BC2" w:rsidRPr="00E344C2" w:rsidTr="00B50785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BC2" w:rsidRPr="00E344C2" w:rsidRDefault="001964A7" w:rsidP="00B50785">
            <w:pPr>
              <w:spacing w:after="0" w:line="240" w:lineRule="auto"/>
              <w:rPr>
                <w:rFonts w:ascii="宋体" w:eastAsia="宋体" w:hAnsi="宋体" w:cs="宋体"/>
                <w:color w:val="0563C1"/>
                <w:sz w:val="20"/>
                <w:u w:val="single"/>
              </w:rPr>
            </w:pPr>
            <w:hyperlink r:id="rId64" w:history="1">
              <w:r w:rsidR="00BD3BC2" w:rsidRPr="00E344C2">
                <w:rPr>
                  <w:rFonts w:ascii="宋体" w:eastAsia="宋体" w:hAnsi="宋体" w:cs="宋体" w:hint="eastAsia"/>
                  <w:color w:val="0563C1"/>
                  <w:sz w:val="20"/>
                  <w:u w:val="single"/>
                </w:rPr>
                <w:t>UCC-27</w:t>
              </w:r>
            </w:hyperlink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BC2" w:rsidRPr="00E344C2" w:rsidRDefault="00BD3BC2" w:rsidP="00B50785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>转移、邀请、接管对话归属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BC2" w:rsidRPr="00E344C2" w:rsidRDefault="00BD3BC2" w:rsidP="00B50785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>优化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BC2" w:rsidRPr="00E344C2" w:rsidRDefault="00BD3BC2" w:rsidP="00B50785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 xml:space="preserve">　</w:t>
            </w:r>
          </w:p>
        </w:tc>
      </w:tr>
      <w:tr w:rsidR="00BD3BC2" w:rsidRPr="00E344C2" w:rsidTr="00B50785">
        <w:trPr>
          <w:trHeight w:val="48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3BC2" w:rsidRPr="00E344C2" w:rsidRDefault="001964A7" w:rsidP="00B50785">
            <w:pPr>
              <w:spacing w:after="0" w:line="240" w:lineRule="auto"/>
              <w:rPr>
                <w:rFonts w:ascii="宋体" w:eastAsia="宋体" w:hAnsi="宋体" w:cs="宋体"/>
                <w:color w:val="0563C1"/>
                <w:sz w:val="20"/>
                <w:u w:val="single"/>
              </w:rPr>
            </w:pPr>
            <w:hyperlink r:id="rId65" w:history="1">
              <w:r w:rsidR="00BD3BC2" w:rsidRPr="00E344C2">
                <w:rPr>
                  <w:rFonts w:ascii="宋体" w:eastAsia="宋体" w:hAnsi="宋体" w:cs="宋体" w:hint="eastAsia"/>
                  <w:color w:val="0563C1"/>
                  <w:sz w:val="20"/>
                  <w:u w:val="single"/>
                </w:rPr>
                <w:t>UCC-287</w:t>
              </w:r>
            </w:hyperlink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BC2" w:rsidRPr="00E344C2" w:rsidRDefault="00BD3BC2" w:rsidP="00B50785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>坐席是否可查看客户进行的满意度评价作为配置项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BC2" w:rsidRPr="00E344C2" w:rsidRDefault="00BD3BC2" w:rsidP="00B50785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>优化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BC2" w:rsidRPr="00E344C2" w:rsidRDefault="00BD3BC2" w:rsidP="00B50785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>访客进行满意度评价后，坐席端是否能看到访客的评价</w:t>
            </w:r>
          </w:p>
        </w:tc>
      </w:tr>
      <w:tr w:rsidR="00BD3BC2" w:rsidRPr="00E344C2" w:rsidTr="00B50785">
        <w:trPr>
          <w:trHeight w:val="24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3BC2" w:rsidRPr="00E344C2" w:rsidRDefault="001964A7" w:rsidP="00B50785">
            <w:pPr>
              <w:spacing w:after="0" w:line="240" w:lineRule="auto"/>
              <w:rPr>
                <w:rFonts w:ascii="宋体" w:eastAsia="宋体" w:hAnsi="宋体" w:cs="宋体"/>
                <w:color w:val="0563C1"/>
                <w:sz w:val="20"/>
                <w:u w:val="single"/>
              </w:rPr>
            </w:pPr>
            <w:hyperlink r:id="rId66" w:history="1">
              <w:r w:rsidR="00BD3BC2" w:rsidRPr="00E344C2">
                <w:rPr>
                  <w:rFonts w:ascii="宋体" w:eastAsia="宋体" w:hAnsi="宋体" w:cs="宋体" w:hint="eastAsia"/>
                  <w:color w:val="0563C1"/>
                  <w:sz w:val="20"/>
                  <w:u w:val="single"/>
                </w:rPr>
                <w:t>UCC-343</w:t>
              </w:r>
            </w:hyperlink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BC2" w:rsidRPr="00E344C2" w:rsidRDefault="00BD3BC2" w:rsidP="00B50785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访客端、坐席端应最大提示（1000字）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BC2" w:rsidRPr="00E344C2" w:rsidRDefault="00BD3BC2" w:rsidP="00B50785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>优化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BC2" w:rsidRPr="00E344C2" w:rsidRDefault="00BD3BC2" w:rsidP="00B50785">
            <w:pPr>
              <w:spacing w:after="0" w:line="240" w:lineRule="auto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E344C2">
              <w:rPr>
                <w:rFonts w:ascii="宋体" w:eastAsia="宋体" w:hAnsi="宋体" w:cs="Arial" w:hint="eastAsia"/>
                <w:color w:val="000000"/>
                <w:sz w:val="18"/>
                <w:szCs w:val="18"/>
              </w:rPr>
              <w:t>访客端应最大提示（</w:t>
            </w:r>
            <w:r w:rsidRPr="00E344C2">
              <w:rPr>
                <w:rFonts w:ascii="Arial" w:eastAsia="宋体" w:hAnsi="Arial" w:cs="Arial"/>
                <w:color w:val="000000"/>
                <w:sz w:val="18"/>
                <w:szCs w:val="18"/>
              </w:rPr>
              <w:t>1000</w:t>
            </w:r>
            <w:r w:rsidRPr="00E344C2">
              <w:rPr>
                <w:rFonts w:ascii="宋体" w:eastAsia="宋体" w:hAnsi="宋体" w:cs="Arial" w:hint="eastAsia"/>
                <w:color w:val="000000"/>
                <w:sz w:val="18"/>
                <w:szCs w:val="18"/>
              </w:rPr>
              <w:t>字）</w:t>
            </w:r>
          </w:p>
        </w:tc>
      </w:tr>
      <w:tr w:rsidR="00BD3BC2" w:rsidRPr="00E344C2" w:rsidTr="00B50785">
        <w:trPr>
          <w:trHeight w:val="48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3BC2" w:rsidRPr="00E344C2" w:rsidRDefault="001964A7" w:rsidP="00B50785">
            <w:pPr>
              <w:spacing w:after="0" w:line="240" w:lineRule="auto"/>
              <w:rPr>
                <w:rFonts w:ascii="宋体" w:eastAsia="宋体" w:hAnsi="宋体" w:cs="宋体"/>
                <w:color w:val="0563C1"/>
                <w:sz w:val="20"/>
                <w:u w:val="single"/>
              </w:rPr>
            </w:pPr>
            <w:hyperlink r:id="rId67" w:history="1">
              <w:r w:rsidR="00BD3BC2" w:rsidRPr="00E344C2">
                <w:rPr>
                  <w:rFonts w:ascii="宋体" w:eastAsia="宋体" w:hAnsi="宋体" w:cs="宋体" w:hint="eastAsia"/>
                  <w:color w:val="0563C1"/>
                  <w:sz w:val="20"/>
                  <w:u w:val="single"/>
                </w:rPr>
                <w:t>UCC-344</w:t>
              </w:r>
            </w:hyperlink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BC2" w:rsidRPr="00E344C2" w:rsidRDefault="00BD3BC2" w:rsidP="00B50785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>智能推荐：搜索框中加个清空按钮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BC2" w:rsidRPr="00E344C2" w:rsidRDefault="00BD3BC2" w:rsidP="00B50785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>优化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BC2" w:rsidRPr="00E344C2" w:rsidRDefault="00BD3BC2" w:rsidP="00B50785">
            <w:pPr>
              <w:spacing w:after="0" w:line="240" w:lineRule="auto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E344C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BD3BC2" w:rsidRPr="00E344C2" w:rsidTr="00B50785">
        <w:trPr>
          <w:trHeight w:val="48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3BC2" w:rsidRPr="00E344C2" w:rsidRDefault="001964A7" w:rsidP="00B50785">
            <w:pPr>
              <w:spacing w:after="0" w:line="240" w:lineRule="auto"/>
              <w:rPr>
                <w:rFonts w:ascii="宋体" w:eastAsia="宋体" w:hAnsi="宋体" w:cs="宋体"/>
                <w:color w:val="0563C1"/>
                <w:sz w:val="20"/>
                <w:u w:val="single"/>
              </w:rPr>
            </w:pPr>
            <w:hyperlink r:id="rId68" w:history="1">
              <w:r w:rsidR="00BD3BC2" w:rsidRPr="00E344C2">
                <w:rPr>
                  <w:rFonts w:ascii="宋体" w:eastAsia="宋体" w:hAnsi="宋体" w:cs="宋体" w:hint="eastAsia"/>
                  <w:color w:val="0563C1"/>
                  <w:sz w:val="20"/>
                  <w:u w:val="single"/>
                </w:rPr>
                <w:t>UCC-345</w:t>
              </w:r>
            </w:hyperlink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BC2" w:rsidRPr="00E344C2" w:rsidRDefault="00BD3BC2" w:rsidP="00B50785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>坐席端右侧的来源业务类型：显示一级和二级业务类型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BC2" w:rsidRPr="00E344C2" w:rsidRDefault="00BD3BC2" w:rsidP="00B50785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优化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BC2" w:rsidRPr="00E344C2" w:rsidRDefault="00BD3BC2" w:rsidP="00B50785">
            <w:pPr>
              <w:spacing w:after="0" w:line="240" w:lineRule="auto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E344C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BD3BC2" w:rsidRPr="00E344C2" w:rsidTr="00B50785">
        <w:trPr>
          <w:trHeight w:val="24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3BC2" w:rsidRPr="00E344C2" w:rsidRDefault="001964A7" w:rsidP="00B50785">
            <w:pPr>
              <w:spacing w:after="0" w:line="240" w:lineRule="auto"/>
              <w:rPr>
                <w:rFonts w:ascii="宋体" w:eastAsia="宋体" w:hAnsi="宋体" w:cs="宋体"/>
                <w:color w:val="0563C1"/>
                <w:sz w:val="20"/>
                <w:u w:val="single"/>
              </w:rPr>
            </w:pPr>
            <w:hyperlink r:id="rId69" w:history="1">
              <w:r w:rsidR="00BD3BC2" w:rsidRPr="00E344C2">
                <w:rPr>
                  <w:rFonts w:ascii="宋体" w:eastAsia="宋体" w:hAnsi="宋体" w:cs="宋体" w:hint="eastAsia"/>
                  <w:color w:val="0563C1"/>
                  <w:sz w:val="20"/>
                  <w:u w:val="single"/>
                </w:rPr>
                <w:t>UCC-346</w:t>
              </w:r>
            </w:hyperlink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BC2" w:rsidRPr="00E344C2" w:rsidRDefault="00BD3BC2" w:rsidP="00B50785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访客端</w:t>
            </w:r>
            <w:r w:rsidRPr="00E344C2">
              <w:rPr>
                <w:rFonts w:ascii="Arial" w:eastAsia="宋体" w:hAnsi="Arial" w:cs="Arial"/>
                <w:color w:val="000000"/>
                <w:sz w:val="18"/>
                <w:szCs w:val="18"/>
              </w:rPr>
              <w:t>URL</w:t>
            </w:r>
            <w:r w:rsidRPr="00E344C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修改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BC2" w:rsidRPr="00E344C2" w:rsidRDefault="00BD3BC2" w:rsidP="00B50785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优化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BC2" w:rsidRPr="00E344C2" w:rsidRDefault="00BD3BC2" w:rsidP="00B50785">
            <w:pPr>
              <w:spacing w:after="0" w:line="240" w:lineRule="auto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E344C2">
              <w:rPr>
                <w:rFonts w:ascii="宋体" w:eastAsia="宋体" w:hAnsi="宋体" w:cs="Arial" w:hint="eastAsia"/>
                <w:color w:val="000000"/>
                <w:sz w:val="18"/>
                <w:szCs w:val="18"/>
              </w:rPr>
              <w:t>前后台（访客端和后台）</w:t>
            </w:r>
            <w:r w:rsidRPr="00E344C2">
              <w:rPr>
                <w:rFonts w:ascii="Arial" w:eastAsia="宋体" w:hAnsi="Arial" w:cs="Arial"/>
                <w:color w:val="000000"/>
                <w:sz w:val="18"/>
                <w:szCs w:val="18"/>
              </w:rPr>
              <w:t>URL</w:t>
            </w:r>
            <w:r w:rsidRPr="00E344C2">
              <w:rPr>
                <w:rFonts w:ascii="宋体" w:eastAsia="宋体" w:hAnsi="宋体" w:cs="Arial" w:hint="eastAsia"/>
                <w:color w:val="000000"/>
                <w:sz w:val="18"/>
                <w:szCs w:val="18"/>
              </w:rPr>
              <w:t>地址进行区分，不能同步暴露在外网</w:t>
            </w:r>
          </w:p>
        </w:tc>
      </w:tr>
      <w:tr w:rsidR="00BD3BC2" w:rsidRPr="00E344C2" w:rsidTr="00B50785">
        <w:trPr>
          <w:trHeight w:val="45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3BC2" w:rsidRPr="00E344C2" w:rsidRDefault="001964A7" w:rsidP="00B50785">
            <w:pPr>
              <w:spacing w:after="0" w:line="240" w:lineRule="auto"/>
              <w:rPr>
                <w:rFonts w:ascii="宋体" w:eastAsia="宋体" w:hAnsi="宋体" w:cs="宋体"/>
                <w:color w:val="0563C1"/>
                <w:sz w:val="20"/>
                <w:u w:val="single"/>
              </w:rPr>
            </w:pPr>
            <w:hyperlink r:id="rId70" w:history="1">
              <w:r w:rsidR="00BD3BC2" w:rsidRPr="00E344C2">
                <w:rPr>
                  <w:rFonts w:ascii="宋体" w:eastAsia="宋体" w:hAnsi="宋体" w:cs="宋体" w:hint="eastAsia"/>
                  <w:color w:val="0563C1"/>
                  <w:sz w:val="20"/>
                  <w:u w:val="single"/>
                </w:rPr>
                <w:t>UCC-347</w:t>
              </w:r>
            </w:hyperlink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3BC2" w:rsidRPr="00E344C2" w:rsidRDefault="00BD3BC2" w:rsidP="00B50785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坐席端修改的访客信息，访客下次咨询在坐席端右侧的访客端看到是之前保存过的访客信息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BC2" w:rsidRPr="00E344C2" w:rsidRDefault="00BD3BC2" w:rsidP="00B50785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优化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BC2" w:rsidRPr="00E344C2" w:rsidRDefault="00BD3BC2" w:rsidP="00B50785">
            <w:pPr>
              <w:spacing w:after="0" w:line="240" w:lineRule="auto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E344C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BD3BC2" w:rsidRPr="00E344C2" w:rsidTr="00B50785">
        <w:trPr>
          <w:trHeight w:val="24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3BC2" w:rsidRPr="00E344C2" w:rsidRDefault="001964A7" w:rsidP="00B50785">
            <w:pPr>
              <w:spacing w:after="0" w:line="240" w:lineRule="auto"/>
              <w:rPr>
                <w:rFonts w:ascii="宋体" w:eastAsia="宋体" w:hAnsi="宋体" w:cs="宋体"/>
                <w:color w:val="0563C1"/>
                <w:sz w:val="20"/>
                <w:u w:val="single"/>
              </w:rPr>
            </w:pPr>
            <w:hyperlink r:id="rId71" w:history="1">
              <w:r w:rsidR="00BD3BC2" w:rsidRPr="00E344C2">
                <w:rPr>
                  <w:rFonts w:ascii="宋体" w:eastAsia="宋体" w:hAnsi="宋体" w:cs="宋体" w:hint="eastAsia"/>
                  <w:color w:val="0563C1"/>
                  <w:sz w:val="20"/>
                  <w:u w:val="single"/>
                </w:rPr>
                <w:t>UCC-348</w:t>
              </w:r>
            </w:hyperlink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3BC2" w:rsidRPr="00E344C2" w:rsidRDefault="00BD3BC2" w:rsidP="00B50785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20"/>
              </w:rPr>
              <w:t>编辑常用预存时，可修改该预存的分类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BC2" w:rsidRPr="00E344C2" w:rsidRDefault="00BD3BC2" w:rsidP="00B50785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E344C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优化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BC2" w:rsidRPr="00E344C2" w:rsidRDefault="00BD3BC2" w:rsidP="00B50785">
            <w:pPr>
              <w:spacing w:after="0" w:line="240" w:lineRule="auto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E344C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　</w:t>
            </w:r>
          </w:p>
        </w:tc>
      </w:tr>
    </w:tbl>
    <w:p w:rsidR="00F574C5" w:rsidRDefault="00F574C5" w:rsidP="001C2D30">
      <w:pPr>
        <w:ind w:left="432"/>
      </w:pPr>
    </w:p>
    <w:p w:rsidR="00D365BA" w:rsidRDefault="00A2607A" w:rsidP="00D365BA">
      <w:pPr>
        <w:pStyle w:val="10"/>
        <w:keepNext/>
        <w:keepLines/>
        <w:widowControl w:val="0"/>
        <w:tabs>
          <w:tab w:val="left" w:pos="432"/>
        </w:tabs>
        <w:spacing w:before="480" w:after="0" w:line="360" w:lineRule="auto"/>
        <w:ind w:left="432" w:hanging="432"/>
        <w:jc w:val="both"/>
      </w:pPr>
      <w:bookmarkStart w:id="10" w:name="_Toc458789574"/>
      <w:r>
        <w:rPr>
          <w:rFonts w:hint="eastAsia"/>
        </w:rPr>
        <w:t>客户</w:t>
      </w:r>
      <w:r>
        <w:t>升级流程</w:t>
      </w:r>
      <w:bookmarkEnd w:id="10"/>
    </w:p>
    <w:p w:rsidR="00D365BA" w:rsidRDefault="00A2607A" w:rsidP="00A2607A">
      <w:pPr>
        <w:ind w:left="432"/>
      </w:pPr>
      <w:r>
        <w:rPr>
          <w:rFonts w:hint="eastAsia"/>
        </w:rPr>
        <w:t>独立</w:t>
      </w:r>
      <w:r>
        <w:t>部署客</w:t>
      </w:r>
      <w:r>
        <w:rPr>
          <w:rFonts w:hint="eastAsia"/>
        </w:rPr>
        <w:t>户</w:t>
      </w:r>
      <w:r>
        <w:t>升级流程，如下图所示</w:t>
      </w:r>
      <w:r>
        <w:rPr>
          <w:rFonts w:hint="eastAsia"/>
        </w:rPr>
        <w:t>。</w:t>
      </w:r>
    </w:p>
    <w:p w:rsidR="00A2607A" w:rsidRDefault="00A2607A" w:rsidP="00A2607A">
      <w:pPr>
        <w:ind w:left="432"/>
      </w:pPr>
      <w:r>
        <w:rPr>
          <w:rFonts w:hint="eastAsia"/>
          <w:noProof/>
        </w:rPr>
        <w:lastRenderedPageBreak/>
        <w:drawing>
          <wp:inline distT="0" distB="0" distL="0" distR="0" wp14:anchorId="65068F00" wp14:editId="47A8D4A2">
            <wp:extent cx="5511095" cy="446964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独立部署客户升级.png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095" cy="446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07A" w:rsidRDefault="00A2607A" w:rsidP="00A2607A">
      <w:pPr>
        <w:ind w:left="432"/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>-</w:t>
      </w:r>
      <w:r>
        <w:rPr>
          <w:rFonts w:hint="eastAsia"/>
        </w:rPr>
        <w:t xml:space="preserve">1 </w:t>
      </w:r>
      <w:r>
        <w:rPr>
          <w:rFonts w:hint="eastAsia"/>
        </w:rPr>
        <w:t>独立部署</w:t>
      </w:r>
      <w:r>
        <w:t>客户升级流程</w:t>
      </w:r>
    </w:p>
    <w:p w:rsidR="00A2607A" w:rsidRDefault="00A2607A" w:rsidP="00A2607A">
      <w:pPr>
        <w:ind w:left="432"/>
      </w:pPr>
      <w:r>
        <w:rPr>
          <w:rFonts w:hint="eastAsia"/>
        </w:rPr>
        <w:t>Saa</w:t>
      </w:r>
      <w:r>
        <w:t>S</w:t>
      </w:r>
      <w:r>
        <w:t>客户升级流程，如下图所示。</w:t>
      </w:r>
    </w:p>
    <w:p w:rsidR="00A2607A" w:rsidRDefault="00A2607A" w:rsidP="00A2607A">
      <w:pPr>
        <w:ind w:left="432"/>
      </w:pPr>
      <w:r>
        <w:rPr>
          <w:rFonts w:hint="eastAsia"/>
          <w:noProof/>
        </w:rPr>
        <w:lastRenderedPageBreak/>
        <w:drawing>
          <wp:inline distT="0" distB="0" distL="0" distR="0" wp14:anchorId="32F21854" wp14:editId="0C9C2151">
            <wp:extent cx="4524233" cy="386866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aas客户升级.png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705" cy="386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449" w:rsidRDefault="00A2607A" w:rsidP="00BE2818">
      <w:pPr>
        <w:ind w:left="432" w:firstLineChars="1300" w:firstLine="2730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-2 </w:t>
      </w:r>
      <w:r>
        <w:rPr>
          <w:rFonts w:hint="eastAsia"/>
        </w:rPr>
        <w:t xml:space="preserve"> SaaS</w:t>
      </w:r>
      <w:r>
        <w:t>客户升级流程</w:t>
      </w:r>
      <w:bookmarkEnd w:id="4"/>
      <w:bookmarkEnd w:id="5"/>
      <w:bookmarkEnd w:id="6"/>
      <w:bookmarkEnd w:id="7"/>
    </w:p>
    <w:sectPr w:rsidR="005A3449" w:rsidSect="00896A43">
      <w:headerReference w:type="even" r:id="rId74"/>
      <w:headerReference w:type="default" r:id="rId75"/>
      <w:footerReference w:type="even" r:id="rId76"/>
      <w:footerReference w:type="default" r:id="rId77"/>
      <w:pgSz w:w="11907" w:h="16839" w:code="1"/>
      <w:pgMar w:top="1440" w:right="1134" w:bottom="1440" w:left="851" w:header="454" w:footer="45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64A7" w:rsidRDefault="001964A7">
      <w:pPr>
        <w:spacing w:after="0" w:line="240" w:lineRule="auto"/>
      </w:pPr>
      <w:r>
        <w:separator/>
      </w:r>
    </w:p>
  </w:endnote>
  <w:endnote w:type="continuationSeparator" w:id="0">
    <w:p w:rsidR="001964A7" w:rsidRDefault="00196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44C2" w:rsidRDefault="00E344C2" w:rsidP="00BE6BC2">
    <w:pPr>
      <w:spacing w:after="0" w:line="240" w:lineRule="auto"/>
      <w:contextualSpacing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342900" cy="342900"/>
              <wp:effectExtent l="0" t="0" r="0" b="0"/>
              <wp:wrapNone/>
              <wp:docPr id="34" name="椭圆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2900" cy="3429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E344C2" w:rsidRPr="00BE6BC2" w:rsidRDefault="00E344C2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BE6BC2">
                            <w:rPr>
                              <w:sz w:val="24"/>
                              <w:szCs w:val="24"/>
                            </w:rPr>
                            <w:fldChar w:fldCharType="begin"/>
                          </w:r>
                          <w:r w:rsidRPr="00BE6BC2">
                            <w:rPr>
                              <w:sz w:val="24"/>
                              <w:szCs w:val="24"/>
                            </w:rPr>
                            <w:instrText>PAGE  \* Arabic  \* MERGEFORMAT</w:instrText>
                          </w:r>
                          <w:r w:rsidRPr="00BE6BC2">
                            <w:rPr>
                              <w:sz w:val="24"/>
                              <w:szCs w:val="24"/>
                            </w:rPr>
                            <w:fldChar w:fldCharType="separate"/>
                          </w:r>
                          <w:r w:rsidRPr="00D374B5"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  <w:lang w:val="zh-CN"/>
                            </w:rPr>
                            <w:t>4</w:t>
                          </w:r>
                          <w:r w:rsidRPr="00BE6BC2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椭圆 21" o:spid="_x0000_s1026" style="position:absolute;margin-left:0;margin-top:0;width:27pt;height:27pt;z-index:25165875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" o:allowincell="f" fillcolor="#d34817 [3204]" stroked="f">
              <v:textbox inset="0,0,0,0">
                <w:txbxContent>
                  <w:p w:rsidR="00E344C2" w:rsidRPr="00BE6BC2" w:rsidRDefault="00E344C2">
                    <w:pPr>
                      <w:pStyle w:val="af0"/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 w:rsidRPr="00BE6BC2">
                      <w:rPr>
                        <w:sz w:val="24"/>
                        <w:szCs w:val="24"/>
                      </w:rPr>
                      <w:fldChar w:fldCharType="begin"/>
                    </w:r>
                    <w:r w:rsidRPr="00BE6BC2">
                      <w:rPr>
                        <w:sz w:val="24"/>
                        <w:szCs w:val="24"/>
                      </w:rPr>
                      <w:instrText>PAGE  \* Arabic  \* MERGEFORMAT</w:instrText>
                    </w:r>
                    <w:r w:rsidRPr="00BE6BC2">
                      <w:rPr>
                        <w:sz w:val="24"/>
                        <w:szCs w:val="24"/>
                      </w:rPr>
                      <w:fldChar w:fldCharType="separate"/>
                    </w:r>
                    <w:r w:rsidRPr="00D374B5">
                      <w:rPr>
                        <w:noProof/>
                        <w:color w:val="FFFFFF" w:themeColor="background1"/>
                        <w:sz w:val="24"/>
                        <w:szCs w:val="24"/>
                        <w:lang w:val="zh-CN"/>
                      </w:rPr>
                      <w:t>4</w:t>
                    </w:r>
                    <w:r w:rsidRPr="00BE6BC2"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  <w:r>
      <w:rPr>
        <w:rFonts w:hint="eastAsia"/>
        <w:sz w:val="20"/>
      </w:rPr>
      <w:t>上海久科信息技术有限公司电话：</w:t>
    </w:r>
    <w:r>
      <w:rPr>
        <w:rFonts w:hint="eastAsia"/>
        <w:sz w:val="20"/>
      </w:rPr>
      <w:t xml:space="preserve">021-60859063                            </w:t>
    </w:r>
    <w:r>
      <w:rPr>
        <w:rFonts w:hint="eastAsia"/>
        <w:sz w:val="20"/>
      </w:rPr>
      <w:t>网址：</w:t>
    </w:r>
    <w:hyperlink r:id="rId1" w:history="1">
      <w:r w:rsidRPr="000A0EDE">
        <w:rPr>
          <w:rStyle w:val="af7"/>
          <w:rFonts w:hint="eastAsia"/>
          <w:sz w:val="20"/>
        </w:rPr>
        <w:t>www.9client.com</w:t>
      </w:r>
    </w:hyperlink>
  </w:p>
  <w:p w:rsidR="00E344C2" w:rsidRPr="00CA2C36" w:rsidRDefault="00E344C2" w:rsidP="00BE6BC2">
    <w:pPr>
      <w:spacing w:after="0" w:line="240" w:lineRule="auto"/>
      <w:contextualSpacing/>
      <w:jc w:val="center"/>
      <w:rPr>
        <w:sz w:val="2"/>
        <w:szCs w:val="2"/>
      </w:rPr>
    </w:pPr>
    <w:r>
      <w:rPr>
        <w:rFonts w:hint="eastAsia"/>
        <w:sz w:val="20"/>
      </w:rPr>
      <w:t>地址：上海市宜山路</w:t>
    </w:r>
    <w:r>
      <w:rPr>
        <w:rFonts w:hint="eastAsia"/>
        <w:sz w:val="20"/>
      </w:rPr>
      <w:t>1698</w:t>
    </w:r>
    <w:r>
      <w:rPr>
        <w:rFonts w:hint="eastAsia"/>
        <w:sz w:val="20"/>
      </w:rPr>
      <w:t>号兴迪大厦</w:t>
    </w:r>
    <w:r>
      <w:rPr>
        <w:rFonts w:hint="eastAsia"/>
        <w:sz w:val="20"/>
      </w:rPr>
      <w:t>805</w:t>
    </w:r>
    <w:r>
      <w:rPr>
        <w:rFonts w:hint="eastAsia"/>
        <w:sz w:val="20"/>
      </w:rPr>
      <w:t>室</w: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0" t="0" r="16510" b="26035"/>
              <wp:wrapNone/>
              <wp:docPr id="8" name="自选图形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740AB618" id="自选图形 24" o:spid="_x0000_s1026" style="position:absolute;left:0;text-align:left;margin-left:0;margin-top:0;width:561.15pt;height:742.85pt;z-index:25165977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" o:allowincell="f" filled="f" fillcolor="black" strokeweight="1pt">
              <w10:wrap anchorx="page" anchory="page"/>
            </v:round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44C2" w:rsidRDefault="00E344C2" w:rsidP="00D374B5">
    <w:pPr>
      <w:spacing w:after="0" w:line="240" w:lineRule="auto"/>
      <w:contextualSpacing/>
      <w:rPr>
        <w:sz w:val="20"/>
      </w:rPr>
    </w:pPr>
    <w:r>
      <w:rPr>
        <w:noProof/>
      </w:rPr>
      <mc:AlternateContent>
        <mc:Choice Requires="wps">
          <w:drawing>
            <wp:anchor distT="4294967292" distB="4294967292" distL="114300" distR="114300" simplePos="0" relativeHeight="251661824" behindDoc="0" locked="0" layoutInCell="1" allowOverlap="1">
              <wp:simplePos x="0" y="0"/>
              <wp:positionH relativeFrom="column">
                <wp:posOffset>-81280</wp:posOffset>
              </wp:positionH>
              <wp:positionV relativeFrom="paragraph">
                <wp:posOffset>85089</wp:posOffset>
              </wp:positionV>
              <wp:extent cx="6384925" cy="0"/>
              <wp:effectExtent l="0" t="0" r="34925" b="19050"/>
              <wp:wrapNone/>
              <wp:docPr id="22" name="直接连接符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38492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50013CD" id="直接连接符 22" o:spid="_x0000_s1026" style="position:absolute;left:0;text-align:left;z-index:251661824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margin;mso-height-relative:margin" from="-6.4pt,6.7pt" to="496.3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" strokecolor="black [3213]">
              <o:lock v:ext="edit" shapetype="f"/>
            </v:line>
          </w:pict>
        </mc:Fallback>
      </mc:AlternateContent>
    </w:r>
  </w:p>
  <w:p w:rsidR="00E344C2" w:rsidRDefault="00E344C2" w:rsidP="00D365BA">
    <w:pPr>
      <w:spacing w:after="0" w:line="240" w:lineRule="auto"/>
      <w:contextualSpacing/>
      <w:rPr>
        <w:b/>
        <w:sz w:val="20"/>
      </w:rPr>
    </w:pPr>
    <w:r>
      <w:rPr>
        <w:noProof/>
        <w:sz w:val="20"/>
      </w:rPr>
      <mc:AlternateContent>
        <mc:Choice Requires="wps">
          <w:drawing>
            <wp:anchor distT="4294967292" distB="4294967292" distL="114300" distR="114300" simplePos="0" relativeHeight="251657728" behindDoc="0" locked="0" layoutInCell="1" allowOverlap="1">
              <wp:simplePos x="0" y="0"/>
              <wp:positionH relativeFrom="column">
                <wp:posOffset>1562100</wp:posOffset>
              </wp:positionH>
              <wp:positionV relativeFrom="paragraph">
                <wp:posOffset>9124949</wp:posOffset>
              </wp:positionV>
              <wp:extent cx="5352415" cy="0"/>
              <wp:effectExtent l="0" t="19050" r="19685" b="19050"/>
              <wp:wrapNone/>
              <wp:docPr id="17" name="直接连接符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52415" cy="0"/>
                      </a:xfrm>
                      <a:prstGeom prst="line">
                        <a:avLst/>
                      </a:prstGeom>
                      <a:noFill/>
                      <a:ln w="44450" cmpd="thinThick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3AE8D9" id="直接连接符 17" o:spid="_x0000_s1026" style="position:absolute;left:0;text-align:left;z-index:25165772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123pt,718.5pt" to="544.45pt,7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" strokecolor="#333" strokeweight="3.5pt">
              <v:stroke linestyle="thinThick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4294967292" distB="4294967292" distL="114300" distR="114300" simplePos="0" relativeHeight="251656704" behindDoc="0" locked="0" layoutInCell="1" allowOverlap="1">
              <wp:simplePos x="0" y="0"/>
              <wp:positionH relativeFrom="column">
                <wp:posOffset>1562100</wp:posOffset>
              </wp:positionH>
              <wp:positionV relativeFrom="paragraph">
                <wp:posOffset>9124949</wp:posOffset>
              </wp:positionV>
              <wp:extent cx="5352415" cy="0"/>
              <wp:effectExtent l="0" t="19050" r="19685" b="19050"/>
              <wp:wrapNone/>
              <wp:docPr id="13" name="直接连接符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52415" cy="0"/>
                      </a:xfrm>
                      <a:prstGeom prst="line">
                        <a:avLst/>
                      </a:prstGeom>
                      <a:noFill/>
                      <a:ln w="44450" cmpd="thinThick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5F6550" id="直接连接符 13" o:spid="_x0000_s1026" style="position:absolute;left:0;text-align:left;z-index:251656704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123pt,718.5pt" to="544.45pt,7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" strokecolor="#333" strokeweight="3.5pt">
              <v:stroke linestyle="thinThick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4294967292" distB="4294967292" distL="114300" distR="114300" simplePos="0" relativeHeight="251655680" behindDoc="0" locked="0" layoutInCell="1" allowOverlap="1">
              <wp:simplePos x="0" y="0"/>
              <wp:positionH relativeFrom="column">
                <wp:posOffset>902970</wp:posOffset>
              </wp:positionH>
              <wp:positionV relativeFrom="paragraph">
                <wp:posOffset>9448799</wp:posOffset>
              </wp:positionV>
              <wp:extent cx="9204325" cy="0"/>
              <wp:effectExtent l="0" t="19050" r="34925" b="19050"/>
              <wp:wrapNone/>
              <wp:docPr id="12" name="直接连接符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204325" cy="0"/>
                      </a:xfrm>
                      <a:prstGeom prst="line">
                        <a:avLst/>
                      </a:prstGeom>
                      <a:noFill/>
                      <a:ln w="44450" cmpd="thinThick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51630B" id="直接连接符 12" o:spid="_x0000_s1026" style="position:absolute;left:0;text-align:left;z-index:25165568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71.1pt,744pt" to="795.85pt,7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" strokecolor="#333" strokeweight="3.5pt">
              <v:stroke linestyle="thinThick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4294967292" distB="4294967292" distL="114300" distR="114300" simplePos="0" relativeHeight="251654656" behindDoc="0" locked="0" layoutInCell="1" allowOverlap="1">
              <wp:simplePos x="0" y="0"/>
              <wp:positionH relativeFrom="column">
                <wp:posOffset>902970</wp:posOffset>
              </wp:positionH>
              <wp:positionV relativeFrom="paragraph">
                <wp:posOffset>9448799</wp:posOffset>
              </wp:positionV>
              <wp:extent cx="9204325" cy="0"/>
              <wp:effectExtent l="0" t="19050" r="34925" b="19050"/>
              <wp:wrapNone/>
              <wp:docPr id="11" name="直接连接符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204325" cy="0"/>
                      </a:xfrm>
                      <a:prstGeom prst="line">
                        <a:avLst/>
                      </a:prstGeom>
                      <a:noFill/>
                      <a:ln w="44450" cmpd="thinThick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669890" id="直接连接符 11" o:spid="_x0000_s1026" style="position:absolute;left:0;text-align:left;z-index:251654656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71.1pt,744pt" to="795.85pt,7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" strokecolor="#333" strokeweight="3.5pt">
              <v:stroke linestyle="thinThick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4294967292" distB="4294967292" distL="114300" distR="114300" simplePos="0" relativeHeight="251653632" behindDoc="0" locked="0" layoutInCell="1" allowOverlap="1">
              <wp:simplePos x="0" y="0"/>
              <wp:positionH relativeFrom="column">
                <wp:posOffset>902970</wp:posOffset>
              </wp:positionH>
              <wp:positionV relativeFrom="paragraph">
                <wp:posOffset>9448799</wp:posOffset>
              </wp:positionV>
              <wp:extent cx="9204325" cy="0"/>
              <wp:effectExtent l="0" t="19050" r="34925" b="19050"/>
              <wp:wrapNone/>
              <wp:docPr id="10" name="直接连接符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204325" cy="0"/>
                      </a:xfrm>
                      <a:prstGeom prst="line">
                        <a:avLst/>
                      </a:prstGeom>
                      <a:noFill/>
                      <a:ln w="44450" cmpd="thinThick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6D5D63" id="直接连接符 10" o:spid="_x0000_s1026" style="position:absolute;left:0;text-align:left;z-index:251653632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71.1pt,744pt" to="795.85pt,7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" strokecolor="#333" strokeweight="3.5pt">
              <v:stroke linestyle="thinThick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4294967292" distB="4294967292" distL="114300" distR="114300" simplePos="0" relativeHeight="251652608" behindDoc="0" locked="0" layoutInCell="1" allowOverlap="1">
              <wp:simplePos x="0" y="0"/>
              <wp:positionH relativeFrom="column">
                <wp:posOffset>1141095</wp:posOffset>
              </wp:positionH>
              <wp:positionV relativeFrom="paragraph">
                <wp:posOffset>9779634</wp:posOffset>
              </wp:positionV>
              <wp:extent cx="9204325" cy="0"/>
              <wp:effectExtent l="0" t="19050" r="34925" b="19050"/>
              <wp:wrapNone/>
              <wp:docPr id="7" name="直接连接符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204325" cy="0"/>
                      </a:xfrm>
                      <a:prstGeom prst="line">
                        <a:avLst/>
                      </a:prstGeom>
                      <a:noFill/>
                      <a:ln w="44450" cmpd="thinThick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4DEF98" id="直接连接符 4" o:spid="_x0000_s1026" style="position:absolute;left:0;text-align:left;z-index:25165260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89.85pt,770.05pt" to="814.6pt,7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" strokecolor="#333" strokeweight="3.5pt">
              <v:stroke linestyle="thinThick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4294967292" distB="4294967292" distL="114300" distR="114300" simplePos="0" relativeHeight="251651584" behindDoc="0" locked="0" layoutInCell="1" allowOverlap="1">
              <wp:simplePos x="0" y="0"/>
              <wp:positionH relativeFrom="column">
                <wp:posOffset>1141095</wp:posOffset>
              </wp:positionH>
              <wp:positionV relativeFrom="paragraph">
                <wp:posOffset>9779634</wp:posOffset>
              </wp:positionV>
              <wp:extent cx="9204325" cy="0"/>
              <wp:effectExtent l="0" t="19050" r="34925" b="19050"/>
              <wp:wrapNone/>
              <wp:docPr id="6" name="直接连接符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204325" cy="0"/>
                      </a:xfrm>
                      <a:prstGeom prst="line">
                        <a:avLst/>
                      </a:prstGeom>
                      <a:noFill/>
                      <a:ln w="44450" cmpd="thinThick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95BA9B" id="直接连接符 1" o:spid="_x0000_s1026" style="position:absolute;left:0;text-align:left;z-index:251651584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89.85pt,770.05pt" to="814.6pt,7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" strokecolor="#333" strokeweight="3.5pt">
              <v:stroke linestyle="thinThick"/>
            </v:line>
          </w:pict>
        </mc:Fallback>
      </mc:AlternateContent>
    </w:r>
    <w:r>
      <w:rPr>
        <w:rFonts w:hint="eastAsia"/>
        <w:sz w:val="20"/>
      </w:rPr>
      <w:t>上海久科信息技术有限公司电话：</w:t>
    </w:r>
    <w:r w:rsidR="00AC6842">
      <w:rPr>
        <w:rFonts w:hint="eastAsia"/>
        <w:sz w:val="20"/>
      </w:rPr>
      <w:t>021-</w:t>
    </w:r>
    <w:r w:rsidR="00AC6842" w:rsidRPr="00054FE8">
      <w:rPr>
        <w:rFonts w:hint="eastAsia"/>
        <w:sz w:val="20"/>
      </w:rPr>
      <w:t>61262111</w:t>
    </w:r>
    <w:r>
      <w:rPr>
        <w:rFonts w:hint="eastAsia"/>
        <w:sz w:val="20"/>
      </w:rPr>
      <w:t xml:space="preserve">                               </w:t>
    </w:r>
    <w:r w:rsidR="00AC6842">
      <w:rPr>
        <w:sz w:val="20"/>
      </w:rPr>
      <w:t xml:space="preserve">                                                             </w:t>
    </w:r>
    <w:r>
      <w:rPr>
        <w:rFonts w:hint="eastAsia"/>
        <w:sz w:val="20"/>
      </w:rPr>
      <w:t xml:space="preserve"> </w:t>
    </w:r>
    <w:r>
      <w:rPr>
        <w:rFonts w:hint="eastAsia"/>
        <w:sz w:val="20"/>
      </w:rPr>
      <w:t>第</w:t>
    </w:r>
    <w:r w:rsidRPr="00D374B5">
      <w:rPr>
        <w:b/>
        <w:sz w:val="20"/>
      </w:rPr>
      <w:fldChar w:fldCharType="begin"/>
    </w:r>
    <w:r w:rsidRPr="00D374B5">
      <w:rPr>
        <w:b/>
        <w:sz w:val="20"/>
      </w:rPr>
      <w:instrText>PAGE  \* Arabic  \* MERGEFORMAT</w:instrText>
    </w:r>
    <w:r w:rsidRPr="00D374B5">
      <w:rPr>
        <w:b/>
        <w:sz w:val="20"/>
      </w:rPr>
      <w:fldChar w:fldCharType="separate"/>
    </w:r>
    <w:r w:rsidR="00382E9C" w:rsidRPr="00382E9C">
      <w:rPr>
        <w:b/>
        <w:noProof/>
        <w:sz w:val="20"/>
        <w:lang w:val="zh-CN"/>
      </w:rPr>
      <w:t>10</w:t>
    </w:r>
    <w:r w:rsidRPr="00D374B5">
      <w:rPr>
        <w:b/>
        <w:sz w:val="20"/>
      </w:rPr>
      <w:fldChar w:fldCharType="end"/>
    </w:r>
    <w:r>
      <w:rPr>
        <w:rFonts w:hint="eastAsia"/>
        <w:b/>
        <w:sz w:val="20"/>
      </w:rPr>
      <w:t>页</w:t>
    </w:r>
    <w:r w:rsidRPr="00D374B5">
      <w:rPr>
        <w:sz w:val="20"/>
        <w:lang w:val="zh-CN"/>
      </w:rPr>
      <w:t xml:space="preserve"> /</w:t>
    </w:r>
    <w:r>
      <w:rPr>
        <w:rFonts w:hint="eastAsia"/>
        <w:sz w:val="20"/>
        <w:lang w:val="zh-CN"/>
      </w:rPr>
      <w:t>共</w:t>
    </w:r>
    <w:r w:rsidR="001964A7">
      <w:fldChar w:fldCharType="begin"/>
    </w:r>
    <w:r w:rsidR="001964A7">
      <w:instrText>NUMPAGES  \* Arabic  \* MERGEFORMAT</w:instrText>
    </w:r>
    <w:r w:rsidR="001964A7">
      <w:fldChar w:fldCharType="separate"/>
    </w:r>
    <w:r w:rsidR="00382E9C" w:rsidRPr="00382E9C">
      <w:rPr>
        <w:b/>
        <w:noProof/>
        <w:sz w:val="20"/>
        <w:lang w:val="zh-CN"/>
      </w:rPr>
      <w:t>11</w:t>
    </w:r>
    <w:r w:rsidR="001964A7">
      <w:rPr>
        <w:b/>
        <w:noProof/>
        <w:sz w:val="20"/>
        <w:lang w:val="zh-CN"/>
      </w:rPr>
      <w:fldChar w:fldCharType="end"/>
    </w:r>
    <w:r>
      <w:rPr>
        <w:rFonts w:hint="eastAsia"/>
        <w:b/>
        <w:sz w:val="20"/>
      </w:rPr>
      <w:t>页</w:t>
    </w:r>
  </w:p>
  <w:p w:rsidR="00E344C2" w:rsidRDefault="00E344C2" w:rsidP="00D374B5">
    <w:pPr>
      <w:spacing w:after="0" w:line="240" w:lineRule="auto"/>
      <w:contextualSpacing/>
      <w:rPr>
        <w:sz w:val="2"/>
        <w:szCs w:val="2"/>
      </w:rPr>
    </w:pPr>
    <w:r>
      <w:rPr>
        <w:noProof/>
        <w:sz w:val="20"/>
      </w:rPr>
      <mc:AlternateContent>
        <mc:Choice Requires="wps">
          <w:drawing>
            <wp:anchor distT="4294967292" distB="4294967292" distL="114300" distR="114300" simplePos="0" relativeHeight="251660800" behindDoc="0" locked="0" layoutInCell="1" allowOverlap="1">
              <wp:simplePos x="0" y="0"/>
              <wp:positionH relativeFrom="column">
                <wp:posOffset>1562100</wp:posOffset>
              </wp:positionH>
              <wp:positionV relativeFrom="paragraph">
                <wp:posOffset>9124949</wp:posOffset>
              </wp:positionV>
              <wp:extent cx="5352415" cy="0"/>
              <wp:effectExtent l="0" t="19050" r="19685" b="19050"/>
              <wp:wrapNone/>
              <wp:docPr id="18" name="直接连接符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52415" cy="0"/>
                      </a:xfrm>
                      <a:prstGeom prst="line">
                        <a:avLst/>
                      </a:prstGeom>
                      <a:noFill/>
                      <a:ln w="44450" cmpd="thinThick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A997B0" id="直接连接符 18" o:spid="_x0000_s1026" style="position:absolute;left:0;text-align:left;z-index:25166080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123pt,718.5pt" to="544.45pt,7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" strokecolor="#333" strokeweight="3.5pt">
              <v:stroke linestyle="thinThick"/>
            </v:line>
          </w:pict>
        </mc:Fallback>
      </mc:AlternateContent>
    </w:r>
    <w:r>
      <w:rPr>
        <w:rFonts w:hint="eastAsia"/>
        <w:sz w:val="20"/>
      </w:rPr>
      <w:t>网址：</w:t>
    </w:r>
    <w:hyperlink r:id="rId1" w:history="1">
      <w:r w:rsidR="00AC6842" w:rsidRPr="00876875">
        <w:rPr>
          <w:rStyle w:val="af7"/>
          <w:rFonts w:hint="eastAsia"/>
          <w:sz w:val="20"/>
        </w:rPr>
        <w:t>www.</w:t>
      </w:r>
      <w:r w:rsidR="00AC6842" w:rsidRPr="00876875">
        <w:rPr>
          <w:rStyle w:val="af7"/>
          <w:sz w:val="20"/>
        </w:rPr>
        <w:t>any800</w:t>
      </w:r>
      <w:r w:rsidR="00AC6842" w:rsidRPr="00876875">
        <w:rPr>
          <w:rStyle w:val="af7"/>
          <w:rFonts w:hint="eastAsia"/>
          <w:sz w:val="20"/>
        </w:rPr>
        <w:t>.com</w:t>
      </w:r>
    </w:hyperlink>
    <w:r w:rsidR="00AC6842">
      <w:rPr>
        <w:sz w:val="20"/>
      </w:rPr>
      <w:t xml:space="preserve">                                                    </w:t>
    </w:r>
    <w:r>
      <w:rPr>
        <w:rFonts w:hint="eastAsia"/>
        <w:sz w:val="20"/>
      </w:rPr>
      <w:t>地址：</w:t>
    </w:r>
    <w:r w:rsidR="00AC6842" w:rsidRPr="00054FE8">
      <w:rPr>
        <w:rFonts w:hint="eastAsia"/>
        <w:sz w:val="20"/>
      </w:rPr>
      <w:t>上海市徐汇区漕河泾田林路</w:t>
    </w:r>
    <w:r w:rsidR="00AC6842" w:rsidRPr="00054FE8">
      <w:rPr>
        <w:rFonts w:hint="eastAsia"/>
        <w:sz w:val="20"/>
      </w:rPr>
      <w:t>487</w:t>
    </w:r>
    <w:r w:rsidR="00AC6842" w:rsidRPr="00054FE8">
      <w:rPr>
        <w:rFonts w:hint="eastAsia"/>
        <w:sz w:val="20"/>
      </w:rPr>
      <w:t>号宝石园</w:t>
    </w:r>
    <w:r w:rsidR="00AC6842" w:rsidRPr="00054FE8">
      <w:rPr>
        <w:rFonts w:hint="eastAsia"/>
        <w:sz w:val="20"/>
      </w:rPr>
      <w:t>20</w:t>
    </w:r>
    <w:r w:rsidR="00AC6842" w:rsidRPr="00054FE8">
      <w:rPr>
        <w:rFonts w:hint="eastAsia"/>
        <w:sz w:val="20"/>
      </w:rPr>
      <w:t>号楼</w:t>
    </w:r>
    <w:r w:rsidR="00AC6842" w:rsidRPr="00054FE8">
      <w:rPr>
        <w:rFonts w:hint="eastAsia"/>
        <w:sz w:val="20"/>
      </w:rPr>
      <w:t>909</w:t>
    </w:r>
    <w:r w:rsidR="00AC6842" w:rsidRPr="00054FE8">
      <w:rPr>
        <w:rFonts w:hint="eastAsia"/>
        <w:sz w:val="20"/>
      </w:rPr>
      <w:t>室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64A7" w:rsidRDefault="001964A7">
      <w:pPr>
        <w:spacing w:after="0" w:line="240" w:lineRule="auto"/>
      </w:pPr>
      <w:r>
        <w:separator/>
      </w:r>
    </w:p>
  </w:footnote>
  <w:footnote w:type="continuationSeparator" w:id="0">
    <w:p w:rsidR="001964A7" w:rsidRDefault="001964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44C2" w:rsidRDefault="00E344C2" w:rsidP="00577F6F">
    <w:pPr>
      <w:pStyle w:val="ac"/>
    </w:pPr>
    <w:r w:rsidRPr="00CA2C36">
      <w:rPr>
        <w:noProof/>
        <w:u w:val="single"/>
      </w:rPr>
      <w:drawing>
        <wp:inline distT="0" distB="0" distL="0" distR="0">
          <wp:extent cx="2861953" cy="453142"/>
          <wp:effectExtent l="0" t="0" r="0" b="4445"/>
          <wp:docPr id="3" name="图片 0" descr="久科标识邮件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久科标识邮件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91062" cy="4577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44C2" w:rsidRDefault="00E344C2" w:rsidP="006610A4">
    <w:pPr>
      <w:pStyle w:val="ac"/>
      <w:tabs>
        <w:tab w:val="clear" w:pos="4320"/>
        <w:tab w:val="clear" w:pos="8640"/>
        <w:tab w:val="left" w:pos="0"/>
        <w:tab w:val="left" w:pos="9620"/>
      </w:tabs>
      <w:ind w:firstLineChars="2200" w:firstLine="4400"/>
      <w:rPr>
        <w:sz w:val="20"/>
      </w:rPr>
    </w:pPr>
    <w:r w:rsidRPr="00853F6F">
      <w:rPr>
        <w:noProof/>
        <w:sz w:val="20"/>
      </w:rPr>
      <w:drawing>
        <wp:anchor distT="0" distB="0" distL="114300" distR="114300" simplePos="0" relativeHeight="251662848" behindDoc="0" locked="0" layoutInCell="1" allowOverlap="1">
          <wp:simplePos x="0" y="0"/>
          <wp:positionH relativeFrom="column">
            <wp:posOffset>76200</wp:posOffset>
          </wp:positionH>
          <wp:positionV relativeFrom="paragraph">
            <wp:posOffset>-207645</wp:posOffset>
          </wp:positionV>
          <wp:extent cx="1059180" cy="781050"/>
          <wp:effectExtent l="0" t="0" r="0" b="0"/>
          <wp:wrapSquare wrapText="bothSides"/>
          <wp:docPr id="21" name="图片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_blu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9180" cy="781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53F6F">
      <w:rPr>
        <w:rFonts w:hint="eastAsia"/>
        <w:sz w:val="20"/>
      </w:rPr>
      <w:t>文档编号：</w:t>
    </w:r>
    <w:r>
      <w:rPr>
        <w:rFonts w:hint="eastAsia"/>
        <w:sz w:val="20"/>
      </w:rPr>
      <w:t>9client-</w:t>
    </w:r>
    <w:r>
      <w:rPr>
        <w:rFonts w:hint="eastAsia"/>
        <w:sz w:val="20"/>
      </w:rPr>
      <w:t>产品售前部</w:t>
    </w:r>
    <w:r w:rsidRPr="00853F6F">
      <w:rPr>
        <w:rFonts w:hint="eastAsia"/>
        <w:sz w:val="20"/>
      </w:rPr>
      <w:t>-</w:t>
    </w:r>
    <w:r>
      <w:rPr>
        <w:sz w:val="20"/>
      </w:rPr>
      <w:t>QZY160</w:t>
    </w:r>
    <w:r w:rsidR="006978FF">
      <w:rPr>
        <w:sz w:val="20"/>
      </w:rPr>
      <w:t>9</w:t>
    </w:r>
  </w:p>
  <w:p w:rsidR="00E344C2" w:rsidRPr="00853F6F" w:rsidRDefault="00E344C2" w:rsidP="006610A4">
    <w:pPr>
      <w:pStyle w:val="ac"/>
      <w:tabs>
        <w:tab w:val="clear" w:pos="4320"/>
        <w:tab w:val="clear" w:pos="8640"/>
        <w:tab w:val="left" w:pos="0"/>
        <w:tab w:val="left" w:pos="9620"/>
      </w:tabs>
      <w:ind w:firstLineChars="2400" w:firstLine="5040"/>
      <w:rPr>
        <w:sz w:val="20"/>
      </w:rPr>
    </w:pPr>
    <w:r>
      <w:rPr>
        <w:noProof/>
      </w:rPr>
      <mc:AlternateContent>
        <mc:Choice Requires="wps">
          <w:drawing>
            <wp:anchor distT="4294967292" distB="4294967292" distL="114300" distR="114300" simplePos="0" relativeHeight="251663872" behindDoc="0" locked="0" layoutInCell="1" allowOverlap="1">
              <wp:simplePos x="0" y="0"/>
              <wp:positionH relativeFrom="column">
                <wp:posOffset>-359410</wp:posOffset>
              </wp:positionH>
              <wp:positionV relativeFrom="paragraph">
                <wp:posOffset>302259</wp:posOffset>
              </wp:positionV>
              <wp:extent cx="7096125" cy="0"/>
              <wp:effectExtent l="0" t="0" r="28575" b="19050"/>
              <wp:wrapNone/>
              <wp:docPr id="14" name="直接连接符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096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3FD8E0" id="直接连接符 14" o:spid="_x0000_s1026" style="position:absolute;left:0;text-align:left;z-index:251663872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28.3pt,23.8pt" to="530.4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" strokecolor="black [1920]">
              <o:lock v:ext="edit" shapetype="f"/>
            </v:line>
          </w:pict>
        </mc:Fallback>
      </mc:AlternateContent>
    </w:r>
    <w:r w:rsidRPr="00853F6F">
      <w:rPr>
        <w:rFonts w:hint="eastAsia"/>
        <w:sz w:val="20"/>
      </w:rPr>
      <w:t>文档名称：</w:t>
    </w:r>
    <w:r w:rsidR="006978FF">
      <w:rPr>
        <w:sz w:val="20"/>
      </w:rPr>
      <w:t>10</w:t>
    </w:r>
    <w:r>
      <w:rPr>
        <w:rFonts w:hint="eastAsia"/>
        <w:sz w:val="20"/>
      </w:rPr>
      <w:t>月份</w:t>
    </w:r>
    <w:r>
      <w:rPr>
        <w:sz w:val="20"/>
      </w:rPr>
      <w:t>发版计划文档</w:t>
    </w:r>
  </w:p>
  <w:p w:rsidR="00E344C2" w:rsidRPr="009F7906" w:rsidRDefault="00E344C2" w:rsidP="005E5F08">
    <w:pPr>
      <w:pStyle w:val="ac"/>
      <w:tabs>
        <w:tab w:val="clear" w:pos="4320"/>
        <w:tab w:val="clear" w:pos="8640"/>
        <w:tab w:val="left" w:pos="0"/>
        <w:tab w:val="left" w:pos="962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9D3511" w:themeColor="accent1" w:themeShade="BF"/>
      </w:rPr>
    </w:lvl>
  </w:abstractNum>
  <w:abstractNum w:abstractNumId="5" w15:restartNumberingAfterBreak="0">
    <w:nsid w:val="06B1533C"/>
    <w:multiLevelType w:val="singleLevel"/>
    <w:tmpl w:val="FEC682E4"/>
    <w:lvl w:ilvl="0">
      <w:start w:val="1"/>
      <w:numFmt w:val="lowerLetter"/>
      <w:lvlText w:val="%1."/>
      <w:lvlJc w:val="left"/>
      <w:pPr>
        <w:tabs>
          <w:tab w:val="num" w:pos="1985"/>
        </w:tabs>
        <w:ind w:left="1985" w:hanging="567"/>
      </w:pPr>
    </w:lvl>
  </w:abstractNum>
  <w:abstractNum w:abstractNumId="6" w15:restartNumberingAfterBreak="0">
    <w:nsid w:val="0DEF2C67"/>
    <w:multiLevelType w:val="hybridMultilevel"/>
    <w:tmpl w:val="B05A14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1B864B6"/>
    <w:multiLevelType w:val="multilevel"/>
    <w:tmpl w:val="11B864B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BBE102D"/>
    <w:multiLevelType w:val="hybridMultilevel"/>
    <w:tmpl w:val="6C2A23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D324C4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0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1D17B59"/>
    <w:multiLevelType w:val="hybridMultilevel"/>
    <w:tmpl w:val="5F3296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2640286"/>
    <w:multiLevelType w:val="hybridMultilevel"/>
    <w:tmpl w:val="90D4769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3B919EB"/>
    <w:multiLevelType w:val="hybridMultilevel"/>
    <w:tmpl w:val="19B45914"/>
    <w:lvl w:ilvl="0" w:tplc="C4F8D9D4">
      <w:start w:val="1"/>
      <w:numFmt w:val="decimal"/>
      <w:pStyle w:val="30"/>
      <w:lvlText w:val="5.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52F3DF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0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2B2F5BCB"/>
    <w:multiLevelType w:val="hybridMultilevel"/>
    <w:tmpl w:val="BEC6417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B8379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0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3D983FCC"/>
    <w:multiLevelType w:val="hybridMultilevel"/>
    <w:tmpl w:val="0BCCE4B2"/>
    <w:lvl w:ilvl="0" w:tplc="04090009">
      <w:start w:val="1"/>
      <w:numFmt w:val="bullet"/>
      <w:lvlText w:val="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17" w15:restartNumberingAfterBreak="0">
    <w:nsid w:val="3E730764"/>
    <w:multiLevelType w:val="multilevel"/>
    <w:tmpl w:val="3E730764"/>
    <w:lvl w:ilvl="0">
      <w:start w:val="1"/>
      <w:numFmt w:val="decimal"/>
      <w:lvlText w:val="(%1)"/>
      <w:lvlJc w:val="left"/>
      <w:pPr>
        <w:tabs>
          <w:tab w:val="left" w:pos="720"/>
        </w:tabs>
        <w:ind w:left="72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0CB5F9D"/>
    <w:multiLevelType w:val="hybridMultilevel"/>
    <w:tmpl w:val="93A82958"/>
    <w:lvl w:ilvl="0" w:tplc="446A18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3211D69"/>
    <w:multiLevelType w:val="multilevel"/>
    <w:tmpl w:val="43211D69"/>
    <w:lvl w:ilvl="0">
      <w:start w:val="1"/>
      <w:numFmt w:val="decimal"/>
      <w:lvlText w:val="(%1)"/>
      <w:lvlJc w:val="left"/>
      <w:pPr>
        <w:tabs>
          <w:tab w:val="left" w:pos="720"/>
        </w:tabs>
        <w:ind w:left="72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3FC5944"/>
    <w:multiLevelType w:val="hybridMultilevel"/>
    <w:tmpl w:val="C2D86C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61427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0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46FB3E83"/>
    <w:multiLevelType w:val="multilevel"/>
    <w:tmpl w:val="46FB3E83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93942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0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493D690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0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4A532813"/>
    <w:multiLevelType w:val="hybridMultilevel"/>
    <w:tmpl w:val="F73ECE2A"/>
    <w:lvl w:ilvl="0" w:tplc="BE6A851C">
      <w:start w:val="1"/>
      <w:numFmt w:val="decimal"/>
      <w:pStyle w:val="1"/>
      <w:lvlText w:val="5.2.%1"/>
      <w:lvlJc w:val="left"/>
      <w:pPr>
        <w:ind w:left="1271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26" w15:restartNumberingAfterBreak="0">
    <w:nsid w:val="4A6D7EAD"/>
    <w:multiLevelType w:val="hybridMultilevel"/>
    <w:tmpl w:val="B0D42D5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4AD750A2"/>
    <w:multiLevelType w:val="multilevel"/>
    <w:tmpl w:val="4AD750A2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ECA65E3"/>
    <w:multiLevelType w:val="hybridMultilevel"/>
    <w:tmpl w:val="E6EC839A"/>
    <w:lvl w:ilvl="0" w:tplc="33D27F64">
      <w:start w:val="1"/>
      <w:numFmt w:val="decimal"/>
      <w:pStyle w:val="10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329B193"/>
    <w:multiLevelType w:val="singleLevel"/>
    <w:tmpl w:val="5329B193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0" w15:restartNumberingAfterBreak="0">
    <w:nsid w:val="5329B291"/>
    <w:multiLevelType w:val="singleLevel"/>
    <w:tmpl w:val="5329B291"/>
    <w:lvl w:ilvl="0">
      <w:start w:val="1"/>
      <w:numFmt w:val="decimal"/>
      <w:suff w:val="space"/>
      <w:lvlText w:val="%1."/>
      <w:lvlJc w:val="left"/>
    </w:lvl>
  </w:abstractNum>
  <w:abstractNum w:abstractNumId="31" w15:restartNumberingAfterBreak="0">
    <w:nsid w:val="53A8E736"/>
    <w:multiLevelType w:val="singleLevel"/>
    <w:tmpl w:val="53A8E736"/>
    <w:lvl w:ilvl="0">
      <w:start w:val="1"/>
      <w:numFmt w:val="decimal"/>
      <w:suff w:val="nothing"/>
      <w:lvlText w:val="（%1）"/>
      <w:lvlJc w:val="left"/>
    </w:lvl>
  </w:abstractNum>
  <w:abstractNum w:abstractNumId="32" w15:restartNumberingAfterBreak="0">
    <w:nsid w:val="554A415F"/>
    <w:multiLevelType w:val="multilevel"/>
    <w:tmpl w:val="554A415F"/>
    <w:lvl w:ilvl="0">
      <w:start w:val="1"/>
      <w:numFmt w:val="bullet"/>
      <w:lvlText w:val=""/>
      <w:lvlJc w:val="left"/>
      <w:pPr>
        <w:ind w:left="1140" w:hanging="720"/>
      </w:pPr>
      <w:rPr>
        <w:rFonts w:ascii="Wingdings" w:hAnsi="Wingdings"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5631654B"/>
    <w:multiLevelType w:val="multilevel"/>
    <w:tmpl w:val="5631654B"/>
    <w:lvl w:ilvl="0">
      <w:start w:val="1"/>
      <w:numFmt w:val="decimal"/>
      <w:lvlText w:val="(%1)"/>
      <w:lvlJc w:val="left"/>
      <w:pPr>
        <w:tabs>
          <w:tab w:val="left" w:pos="720"/>
        </w:tabs>
        <w:ind w:left="720" w:hanging="360"/>
      </w:pPr>
      <w:rPr>
        <w:rFonts w:hint="eastAsia"/>
      </w:rPr>
    </w:lvl>
    <w:lvl w:ilvl="1" w:tentative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34" w15:restartNumberingAfterBreak="0">
    <w:nsid w:val="5904370E"/>
    <w:multiLevelType w:val="hybridMultilevel"/>
    <w:tmpl w:val="5C6E79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C7C1ED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DEEF0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62D40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DE3A4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BC43E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34DBC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CA198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C6DB2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247944"/>
    <w:multiLevelType w:val="hybridMultilevel"/>
    <w:tmpl w:val="0108CA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E577F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0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 w15:restartNumberingAfterBreak="0">
    <w:nsid w:val="64FB4544"/>
    <w:multiLevelType w:val="hybridMultilevel"/>
    <w:tmpl w:val="C4D25132"/>
    <w:lvl w:ilvl="0" w:tplc="55AE56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9110400"/>
    <w:multiLevelType w:val="multilevel"/>
    <w:tmpl w:val="69110400"/>
    <w:lvl w:ilvl="0">
      <w:start w:val="1"/>
      <w:numFmt w:val="decimal"/>
      <w:lvlText w:val="%1. "/>
      <w:lvlJc w:val="left"/>
      <w:pPr>
        <w:ind w:left="780" w:hanging="36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A9C20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0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 w15:restartNumberingAfterBreak="0">
    <w:nsid w:val="72EE5C08"/>
    <w:multiLevelType w:val="hybridMultilevel"/>
    <w:tmpl w:val="C6E82A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75F6267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0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2" w15:restartNumberingAfterBreak="0">
    <w:nsid w:val="786B74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0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3" w15:restartNumberingAfterBreak="0">
    <w:nsid w:val="7D7E25A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0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  <w:lvlOverride w:ilvl="0">
      <w:startOverride w:val="1"/>
    </w:lvlOverride>
  </w:num>
  <w:num w:numId="7">
    <w:abstractNumId w:val="24"/>
  </w:num>
  <w:num w:numId="8">
    <w:abstractNumId w:val="7"/>
  </w:num>
  <w:num w:numId="9">
    <w:abstractNumId w:val="22"/>
  </w:num>
  <w:num w:numId="10">
    <w:abstractNumId w:val="35"/>
  </w:num>
  <w:num w:numId="11">
    <w:abstractNumId w:val="8"/>
  </w:num>
  <w:num w:numId="12">
    <w:abstractNumId w:val="10"/>
  </w:num>
  <w:num w:numId="13">
    <w:abstractNumId w:val="25"/>
  </w:num>
  <w:num w:numId="14">
    <w:abstractNumId w:val="12"/>
  </w:num>
  <w:num w:numId="15">
    <w:abstractNumId w:val="13"/>
  </w:num>
  <w:num w:numId="16">
    <w:abstractNumId w:val="15"/>
  </w:num>
  <w:num w:numId="17">
    <w:abstractNumId w:val="41"/>
  </w:num>
  <w:num w:numId="18">
    <w:abstractNumId w:val="9"/>
  </w:num>
  <w:num w:numId="19">
    <w:abstractNumId w:val="42"/>
  </w:num>
  <w:num w:numId="20">
    <w:abstractNumId w:val="23"/>
  </w:num>
  <w:num w:numId="21">
    <w:abstractNumId w:val="36"/>
  </w:num>
  <w:num w:numId="22">
    <w:abstractNumId w:val="37"/>
  </w:num>
  <w:num w:numId="23">
    <w:abstractNumId w:val="21"/>
  </w:num>
  <w:num w:numId="24">
    <w:abstractNumId w:val="43"/>
  </w:num>
  <w:num w:numId="25">
    <w:abstractNumId w:val="6"/>
  </w:num>
  <w:num w:numId="26">
    <w:abstractNumId w:val="40"/>
  </w:num>
  <w:num w:numId="27">
    <w:abstractNumId w:val="39"/>
  </w:num>
  <w:num w:numId="28">
    <w:abstractNumId w:val="34"/>
  </w:num>
  <w:num w:numId="29">
    <w:abstractNumId w:val="20"/>
  </w:num>
  <w:num w:numId="30">
    <w:abstractNumId w:val="11"/>
  </w:num>
  <w:num w:numId="31">
    <w:abstractNumId w:val="16"/>
  </w:num>
  <w:num w:numId="32">
    <w:abstractNumId w:val="14"/>
  </w:num>
  <w:num w:numId="33">
    <w:abstractNumId w:val="26"/>
  </w:num>
  <w:num w:numId="34">
    <w:abstractNumId w:val="32"/>
  </w:num>
  <w:num w:numId="35">
    <w:abstractNumId w:val="31"/>
  </w:num>
  <w:num w:numId="36">
    <w:abstractNumId w:val="33"/>
  </w:num>
  <w:num w:numId="37">
    <w:abstractNumId w:val="27"/>
  </w:num>
  <w:num w:numId="38">
    <w:abstractNumId w:val="38"/>
  </w:num>
  <w:num w:numId="39">
    <w:abstractNumId w:val="17"/>
  </w:num>
  <w:num w:numId="40">
    <w:abstractNumId w:val="19"/>
  </w:num>
  <w:num w:numId="41">
    <w:abstractNumId w:val="29"/>
  </w:num>
  <w:num w:numId="42">
    <w:abstractNumId w:val="30"/>
  </w:num>
  <w:num w:numId="43">
    <w:abstractNumId w:val="28"/>
  </w:num>
  <w:num w:numId="44">
    <w:abstractNumId w:val="28"/>
  </w:num>
  <w:num w:numId="45">
    <w:abstractNumId w:val="29"/>
    <w:lvlOverride w:ilvl="0">
      <w:startOverride w:val="1"/>
    </w:lvlOverride>
  </w:num>
  <w:num w:numId="46">
    <w:abstractNumId w:val="30"/>
    <w:lvlOverride w:ilvl="0">
      <w:startOverride w:val="1"/>
    </w:lvlOverride>
  </w:num>
  <w:num w:numId="4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788"/>
    <w:rsid w:val="0000396C"/>
    <w:rsid w:val="0001084F"/>
    <w:rsid w:val="00014117"/>
    <w:rsid w:val="00021CB9"/>
    <w:rsid w:val="0003675C"/>
    <w:rsid w:val="00036DD9"/>
    <w:rsid w:val="000372FC"/>
    <w:rsid w:val="00040E8B"/>
    <w:rsid w:val="00060230"/>
    <w:rsid w:val="000773FE"/>
    <w:rsid w:val="0008011A"/>
    <w:rsid w:val="00090E1D"/>
    <w:rsid w:val="00096331"/>
    <w:rsid w:val="000A3FEF"/>
    <w:rsid w:val="000A69FE"/>
    <w:rsid w:val="000D5692"/>
    <w:rsid w:val="000D6EEE"/>
    <w:rsid w:val="000D7B77"/>
    <w:rsid w:val="000E222F"/>
    <w:rsid w:val="000E4FC2"/>
    <w:rsid w:val="000F3811"/>
    <w:rsid w:val="000F4376"/>
    <w:rsid w:val="00101F64"/>
    <w:rsid w:val="00106612"/>
    <w:rsid w:val="00107A65"/>
    <w:rsid w:val="00107FC5"/>
    <w:rsid w:val="00110A17"/>
    <w:rsid w:val="00113EA4"/>
    <w:rsid w:val="00114693"/>
    <w:rsid w:val="0011540A"/>
    <w:rsid w:val="00115F73"/>
    <w:rsid w:val="00127974"/>
    <w:rsid w:val="001307D0"/>
    <w:rsid w:val="00131245"/>
    <w:rsid w:val="001403DC"/>
    <w:rsid w:val="00140596"/>
    <w:rsid w:val="00141C3B"/>
    <w:rsid w:val="00141D73"/>
    <w:rsid w:val="00142A53"/>
    <w:rsid w:val="00155840"/>
    <w:rsid w:val="00177A24"/>
    <w:rsid w:val="00181046"/>
    <w:rsid w:val="00184335"/>
    <w:rsid w:val="00193D95"/>
    <w:rsid w:val="001964A7"/>
    <w:rsid w:val="00196D15"/>
    <w:rsid w:val="00197D40"/>
    <w:rsid w:val="001A688B"/>
    <w:rsid w:val="001B508C"/>
    <w:rsid w:val="001B526C"/>
    <w:rsid w:val="001C191A"/>
    <w:rsid w:val="001C1BF9"/>
    <w:rsid w:val="001C2994"/>
    <w:rsid w:val="001C2D30"/>
    <w:rsid w:val="001C32DE"/>
    <w:rsid w:val="001C6E81"/>
    <w:rsid w:val="001C74E6"/>
    <w:rsid w:val="001C7C71"/>
    <w:rsid w:val="001D55D9"/>
    <w:rsid w:val="001E0AEB"/>
    <w:rsid w:val="001E212A"/>
    <w:rsid w:val="001E4788"/>
    <w:rsid w:val="001F315D"/>
    <w:rsid w:val="001F3C8E"/>
    <w:rsid w:val="001F4B6E"/>
    <w:rsid w:val="001F4F99"/>
    <w:rsid w:val="001F7853"/>
    <w:rsid w:val="002012AD"/>
    <w:rsid w:val="00204B1C"/>
    <w:rsid w:val="00206155"/>
    <w:rsid w:val="00206628"/>
    <w:rsid w:val="00213306"/>
    <w:rsid w:val="0021493D"/>
    <w:rsid w:val="00215371"/>
    <w:rsid w:val="0022189C"/>
    <w:rsid w:val="00224D23"/>
    <w:rsid w:val="00230CF0"/>
    <w:rsid w:val="00234726"/>
    <w:rsid w:val="00235EFA"/>
    <w:rsid w:val="00240CA9"/>
    <w:rsid w:val="00241517"/>
    <w:rsid w:val="002444D5"/>
    <w:rsid w:val="0025060E"/>
    <w:rsid w:val="00251AE0"/>
    <w:rsid w:val="00253ADB"/>
    <w:rsid w:val="00263089"/>
    <w:rsid w:val="0027056C"/>
    <w:rsid w:val="00271687"/>
    <w:rsid w:val="00274462"/>
    <w:rsid w:val="00280EF4"/>
    <w:rsid w:val="0028203F"/>
    <w:rsid w:val="0028426B"/>
    <w:rsid w:val="002843D7"/>
    <w:rsid w:val="0028450A"/>
    <w:rsid w:val="00291183"/>
    <w:rsid w:val="0029398C"/>
    <w:rsid w:val="00295EAE"/>
    <w:rsid w:val="002B0713"/>
    <w:rsid w:val="002B43DB"/>
    <w:rsid w:val="002C61A7"/>
    <w:rsid w:val="002C7099"/>
    <w:rsid w:val="002D02B0"/>
    <w:rsid w:val="002E30D6"/>
    <w:rsid w:val="002F128D"/>
    <w:rsid w:val="002F30BD"/>
    <w:rsid w:val="002F5E36"/>
    <w:rsid w:val="002F61E9"/>
    <w:rsid w:val="00312CBA"/>
    <w:rsid w:val="0032796C"/>
    <w:rsid w:val="00331B09"/>
    <w:rsid w:val="00333290"/>
    <w:rsid w:val="003341D1"/>
    <w:rsid w:val="00354322"/>
    <w:rsid w:val="00356AB8"/>
    <w:rsid w:val="00357DE4"/>
    <w:rsid w:val="0036366E"/>
    <w:rsid w:val="00375B46"/>
    <w:rsid w:val="00375F1B"/>
    <w:rsid w:val="00376C99"/>
    <w:rsid w:val="00382BBA"/>
    <w:rsid w:val="00382E9C"/>
    <w:rsid w:val="00384E58"/>
    <w:rsid w:val="003A004B"/>
    <w:rsid w:val="003A08A5"/>
    <w:rsid w:val="003A2144"/>
    <w:rsid w:val="003A46F0"/>
    <w:rsid w:val="003B4969"/>
    <w:rsid w:val="003B613A"/>
    <w:rsid w:val="003C31FA"/>
    <w:rsid w:val="003C5B43"/>
    <w:rsid w:val="003C6D5B"/>
    <w:rsid w:val="003D1B52"/>
    <w:rsid w:val="003D47B6"/>
    <w:rsid w:val="003D72EE"/>
    <w:rsid w:val="003E6C24"/>
    <w:rsid w:val="003F1DF5"/>
    <w:rsid w:val="003F28CF"/>
    <w:rsid w:val="003F40AF"/>
    <w:rsid w:val="003F53FA"/>
    <w:rsid w:val="003F7BB1"/>
    <w:rsid w:val="0040534B"/>
    <w:rsid w:val="00411DA3"/>
    <w:rsid w:val="004143FE"/>
    <w:rsid w:val="00416C59"/>
    <w:rsid w:val="0042275D"/>
    <w:rsid w:val="00425DFE"/>
    <w:rsid w:val="00432953"/>
    <w:rsid w:val="00436678"/>
    <w:rsid w:val="004405AD"/>
    <w:rsid w:val="0044461B"/>
    <w:rsid w:val="00446F3B"/>
    <w:rsid w:val="004613B3"/>
    <w:rsid w:val="004643F5"/>
    <w:rsid w:val="004667AE"/>
    <w:rsid w:val="00467A6D"/>
    <w:rsid w:val="0047569B"/>
    <w:rsid w:val="0048003E"/>
    <w:rsid w:val="004A4A4D"/>
    <w:rsid w:val="004B25C7"/>
    <w:rsid w:val="004B3E1B"/>
    <w:rsid w:val="004B54BA"/>
    <w:rsid w:val="004B7829"/>
    <w:rsid w:val="004C25FF"/>
    <w:rsid w:val="004D6E2A"/>
    <w:rsid w:val="004D7AB3"/>
    <w:rsid w:val="004E26B6"/>
    <w:rsid w:val="004E5E1F"/>
    <w:rsid w:val="004F1B71"/>
    <w:rsid w:val="004F2352"/>
    <w:rsid w:val="004F308B"/>
    <w:rsid w:val="004F53A7"/>
    <w:rsid w:val="004F7B88"/>
    <w:rsid w:val="00501263"/>
    <w:rsid w:val="00504BC9"/>
    <w:rsid w:val="00504DF9"/>
    <w:rsid w:val="00505678"/>
    <w:rsid w:val="00506D60"/>
    <w:rsid w:val="0051254B"/>
    <w:rsid w:val="00514AB6"/>
    <w:rsid w:val="005157F6"/>
    <w:rsid w:val="00515CBD"/>
    <w:rsid w:val="00517D07"/>
    <w:rsid w:val="00520011"/>
    <w:rsid w:val="0052174E"/>
    <w:rsid w:val="00527A84"/>
    <w:rsid w:val="005326A7"/>
    <w:rsid w:val="00543329"/>
    <w:rsid w:val="00544638"/>
    <w:rsid w:val="00544B93"/>
    <w:rsid w:val="00547C34"/>
    <w:rsid w:val="005555BF"/>
    <w:rsid w:val="00557452"/>
    <w:rsid w:val="005617B5"/>
    <w:rsid w:val="00573042"/>
    <w:rsid w:val="005738DC"/>
    <w:rsid w:val="00576C70"/>
    <w:rsid w:val="00577F6F"/>
    <w:rsid w:val="00584D34"/>
    <w:rsid w:val="0058585E"/>
    <w:rsid w:val="00590A96"/>
    <w:rsid w:val="00597EFD"/>
    <w:rsid w:val="00597FF4"/>
    <w:rsid w:val="005A2570"/>
    <w:rsid w:val="005A3449"/>
    <w:rsid w:val="005B1417"/>
    <w:rsid w:val="005B21F3"/>
    <w:rsid w:val="005B5112"/>
    <w:rsid w:val="005B5217"/>
    <w:rsid w:val="005C11AD"/>
    <w:rsid w:val="005C1F73"/>
    <w:rsid w:val="005C4A76"/>
    <w:rsid w:val="005D0644"/>
    <w:rsid w:val="005D0EAE"/>
    <w:rsid w:val="005D23E6"/>
    <w:rsid w:val="005E5F08"/>
    <w:rsid w:val="005F108E"/>
    <w:rsid w:val="00604429"/>
    <w:rsid w:val="006045BE"/>
    <w:rsid w:val="00606964"/>
    <w:rsid w:val="00607C6C"/>
    <w:rsid w:val="00607FD8"/>
    <w:rsid w:val="00617FAA"/>
    <w:rsid w:val="006201D1"/>
    <w:rsid w:val="00630128"/>
    <w:rsid w:val="00634FD6"/>
    <w:rsid w:val="0063622F"/>
    <w:rsid w:val="00640842"/>
    <w:rsid w:val="00640F49"/>
    <w:rsid w:val="00644274"/>
    <w:rsid w:val="006610A4"/>
    <w:rsid w:val="00661B8C"/>
    <w:rsid w:val="0066672B"/>
    <w:rsid w:val="00670DFF"/>
    <w:rsid w:val="00670F26"/>
    <w:rsid w:val="00687B8E"/>
    <w:rsid w:val="006905E8"/>
    <w:rsid w:val="00692ACD"/>
    <w:rsid w:val="006978FF"/>
    <w:rsid w:val="006A2DCC"/>
    <w:rsid w:val="006B088A"/>
    <w:rsid w:val="006B0E2E"/>
    <w:rsid w:val="006B4B79"/>
    <w:rsid w:val="006B6A4E"/>
    <w:rsid w:val="006C36C1"/>
    <w:rsid w:val="006C41E9"/>
    <w:rsid w:val="006C650D"/>
    <w:rsid w:val="006D04FD"/>
    <w:rsid w:val="006D3670"/>
    <w:rsid w:val="006E34C3"/>
    <w:rsid w:val="006E51B7"/>
    <w:rsid w:val="006E553C"/>
    <w:rsid w:val="006E6043"/>
    <w:rsid w:val="006F7F1B"/>
    <w:rsid w:val="007022D4"/>
    <w:rsid w:val="0071341A"/>
    <w:rsid w:val="00723471"/>
    <w:rsid w:val="00731036"/>
    <w:rsid w:val="00742FB9"/>
    <w:rsid w:val="007469E6"/>
    <w:rsid w:val="0076351D"/>
    <w:rsid w:val="007746F4"/>
    <w:rsid w:val="007773E7"/>
    <w:rsid w:val="00781411"/>
    <w:rsid w:val="00781451"/>
    <w:rsid w:val="007843E7"/>
    <w:rsid w:val="00796744"/>
    <w:rsid w:val="00797359"/>
    <w:rsid w:val="007A7013"/>
    <w:rsid w:val="007B26B3"/>
    <w:rsid w:val="007C13FD"/>
    <w:rsid w:val="007C45E9"/>
    <w:rsid w:val="007C675B"/>
    <w:rsid w:val="007C680D"/>
    <w:rsid w:val="007D4248"/>
    <w:rsid w:val="007D5241"/>
    <w:rsid w:val="007D598B"/>
    <w:rsid w:val="007D7A91"/>
    <w:rsid w:val="007E1B00"/>
    <w:rsid w:val="007E4D07"/>
    <w:rsid w:val="007F0BA2"/>
    <w:rsid w:val="007F3DAB"/>
    <w:rsid w:val="0080435E"/>
    <w:rsid w:val="00804D67"/>
    <w:rsid w:val="00812FFA"/>
    <w:rsid w:val="0081499B"/>
    <w:rsid w:val="00821760"/>
    <w:rsid w:val="00821E11"/>
    <w:rsid w:val="00821E73"/>
    <w:rsid w:val="008231CB"/>
    <w:rsid w:val="00871963"/>
    <w:rsid w:val="008749E6"/>
    <w:rsid w:val="00884FFA"/>
    <w:rsid w:val="00891D45"/>
    <w:rsid w:val="00896A43"/>
    <w:rsid w:val="008A2FC8"/>
    <w:rsid w:val="008A5CE4"/>
    <w:rsid w:val="008B08D2"/>
    <w:rsid w:val="008B1A10"/>
    <w:rsid w:val="008B295D"/>
    <w:rsid w:val="008B3C6B"/>
    <w:rsid w:val="008B4DB9"/>
    <w:rsid w:val="008C0ADF"/>
    <w:rsid w:val="008C1269"/>
    <w:rsid w:val="008C12AC"/>
    <w:rsid w:val="008C6C18"/>
    <w:rsid w:val="008D4120"/>
    <w:rsid w:val="008D7304"/>
    <w:rsid w:val="008E2183"/>
    <w:rsid w:val="008F6EFB"/>
    <w:rsid w:val="0090103D"/>
    <w:rsid w:val="00903BB9"/>
    <w:rsid w:val="00907DA3"/>
    <w:rsid w:val="00910DD6"/>
    <w:rsid w:val="009149BD"/>
    <w:rsid w:val="00931851"/>
    <w:rsid w:val="009367B0"/>
    <w:rsid w:val="00944884"/>
    <w:rsid w:val="00950DF5"/>
    <w:rsid w:val="00952A0E"/>
    <w:rsid w:val="00953916"/>
    <w:rsid w:val="00953D08"/>
    <w:rsid w:val="0096278E"/>
    <w:rsid w:val="0096777E"/>
    <w:rsid w:val="00970E6C"/>
    <w:rsid w:val="00971147"/>
    <w:rsid w:val="00973DFF"/>
    <w:rsid w:val="009747B8"/>
    <w:rsid w:val="009867CB"/>
    <w:rsid w:val="00987C59"/>
    <w:rsid w:val="0099064B"/>
    <w:rsid w:val="00996905"/>
    <w:rsid w:val="009A4281"/>
    <w:rsid w:val="009A4547"/>
    <w:rsid w:val="009B168E"/>
    <w:rsid w:val="009B1928"/>
    <w:rsid w:val="009C0D8F"/>
    <w:rsid w:val="009D43F3"/>
    <w:rsid w:val="009D4855"/>
    <w:rsid w:val="009D7BCA"/>
    <w:rsid w:val="009E0BF1"/>
    <w:rsid w:val="009F3F33"/>
    <w:rsid w:val="009F4134"/>
    <w:rsid w:val="009F7906"/>
    <w:rsid w:val="00A055A1"/>
    <w:rsid w:val="00A064EE"/>
    <w:rsid w:val="00A1635B"/>
    <w:rsid w:val="00A2607A"/>
    <w:rsid w:val="00A32007"/>
    <w:rsid w:val="00A35082"/>
    <w:rsid w:val="00A43E33"/>
    <w:rsid w:val="00A44293"/>
    <w:rsid w:val="00A455C7"/>
    <w:rsid w:val="00A517BC"/>
    <w:rsid w:val="00A52599"/>
    <w:rsid w:val="00A67951"/>
    <w:rsid w:val="00A759DD"/>
    <w:rsid w:val="00A77E7F"/>
    <w:rsid w:val="00A85326"/>
    <w:rsid w:val="00A86C46"/>
    <w:rsid w:val="00A9419D"/>
    <w:rsid w:val="00AB0A19"/>
    <w:rsid w:val="00AB5469"/>
    <w:rsid w:val="00AC20DF"/>
    <w:rsid w:val="00AC232F"/>
    <w:rsid w:val="00AC4467"/>
    <w:rsid w:val="00AC6842"/>
    <w:rsid w:val="00AC6ECA"/>
    <w:rsid w:val="00AD00F2"/>
    <w:rsid w:val="00AD039D"/>
    <w:rsid w:val="00AD5CFA"/>
    <w:rsid w:val="00AD6739"/>
    <w:rsid w:val="00AD6E24"/>
    <w:rsid w:val="00AD71F5"/>
    <w:rsid w:val="00AD788F"/>
    <w:rsid w:val="00AE082D"/>
    <w:rsid w:val="00AE7E44"/>
    <w:rsid w:val="00AF2073"/>
    <w:rsid w:val="00AF3905"/>
    <w:rsid w:val="00AF3A89"/>
    <w:rsid w:val="00AF4754"/>
    <w:rsid w:val="00B00726"/>
    <w:rsid w:val="00B02AED"/>
    <w:rsid w:val="00B033E5"/>
    <w:rsid w:val="00B0454C"/>
    <w:rsid w:val="00B06DFF"/>
    <w:rsid w:val="00B11A6D"/>
    <w:rsid w:val="00B12574"/>
    <w:rsid w:val="00B228DA"/>
    <w:rsid w:val="00B243C9"/>
    <w:rsid w:val="00B31FE3"/>
    <w:rsid w:val="00B46A0F"/>
    <w:rsid w:val="00B51143"/>
    <w:rsid w:val="00B51421"/>
    <w:rsid w:val="00B769D9"/>
    <w:rsid w:val="00B803EB"/>
    <w:rsid w:val="00B80E87"/>
    <w:rsid w:val="00B82C53"/>
    <w:rsid w:val="00B86FC1"/>
    <w:rsid w:val="00B908F9"/>
    <w:rsid w:val="00BA1621"/>
    <w:rsid w:val="00BA66A2"/>
    <w:rsid w:val="00BC2396"/>
    <w:rsid w:val="00BD0375"/>
    <w:rsid w:val="00BD3BC2"/>
    <w:rsid w:val="00BD4967"/>
    <w:rsid w:val="00BE2818"/>
    <w:rsid w:val="00BE6BC2"/>
    <w:rsid w:val="00BE6CD8"/>
    <w:rsid w:val="00BF025A"/>
    <w:rsid w:val="00BF44AB"/>
    <w:rsid w:val="00BF7598"/>
    <w:rsid w:val="00C06136"/>
    <w:rsid w:val="00C07071"/>
    <w:rsid w:val="00C11B81"/>
    <w:rsid w:val="00C11C5B"/>
    <w:rsid w:val="00C1378E"/>
    <w:rsid w:val="00C14771"/>
    <w:rsid w:val="00C17435"/>
    <w:rsid w:val="00C26280"/>
    <w:rsid w:val="00C30960"/>
    <w:rsid w:val="00C31A70"/>
    <w:rsid w:val="00C31F77"/>
    <w:rsid w:val="00C34651"/>
    <w:rsid w:val="00C355B6"/>
    <w:rsid w:val="00C41032"/>
    <w:rsid w:val="00C42E94"/>
    <w:rsid w:val="00C43903"/>
    <w:rsid w:val="00C47EA3"/>
    <w:rsid w:val="00C514C3"/>
    <w:rsid w:val="00C55D0E"/>
    <w:rsid w:val="00C664BF"/>
    <w:rsid w:val="00C74E37"/>
    <w:rsid w:val="00C751DD"/>
    <w:rsid w:val="00C7629E"/>
    <w:rsid w:val="00C76A6A"/>
    <w:rsid w:val="00C76F9D"/>
    <w:rsid w:val="00C77E67"/>
    <w:rsid w:val="00C82BB3"/>
    <w:rsid w:val="00C9174A"/>
    <w:rsid w:val="00C93BED"/>
    <w:rsid w:val="00C943A1"/>
    <w:rsid w:val="00CA02DD"/>
    <w:rsid w:val="00CA09EF"/>
    <w:rsid w:val="00CA24E2"/>
    <w:rsid w:val="00CA2C36"/>
    <w:rsid w:val="00CA3E75"/>
    <w:rsid w:val="00CC46D3"/>
    <w:rsid w:val="00CC5FB4"/>
    <w:rsid w:val="00CC70CF"/>
    <w:rsid w:val="00CD021F"/>
    <w:rsid w:val="00CD477D"/>
    <w:rsid w:val="00CE6236"/>
    <w:rsid w:val="00CF314D"/>
    <w:rsid w:val="00CF36B6"/>
    <w:rsid w:val="00CF78DE"/>
    <w:rsid w:val="00D01E11"/>
    <w:rsid w:val="00D05C37"/>
    <w:rsid w:val="00D07FAE"/>
    <w:rsid w:val="00D10D99"/>
    <w:rsid w:val="00D13449"/>
    <w:rsid w:val="00D23452"/>
    <w:rsid w:val="00D24E02"/>
    <w:rsid w:val="00D25D67"/>
    <w:rsid w:val="00D33760"/>
    <w:rsid w:val="00D365BA"/>
    <w:rsid w:val="00D36E47"/>
    <w:rsid w:val="00D374B5"/>
    <w:rsid w:val="00D37A92"/>
    <w:rsid w:val="00D46A3A"/>
    <w:rsid w:val="00D4716D"/>
    <w:rsid w:val="00D52589"/>
    <w:rsid w:val="00D561BE"/>
    <w:rsid w:val="00D6768A"/>
    <w:rsid w:val="00D765B9"/>
    <w:rsid w:val="00D837E3"/>
    <w:rsid w:val="00D94EBB"/>
    <w:rsid w:val="00D96113"/>
    <w:rsid w:val="00DA5334"/>
    <w:rsid w:val="00DB0A6B"/>
    <w:rsid w:val="00DB0CF2"/>
    <w:rsid w:val="00DB1A4B"/>
    <w:rsid w:val="00DC1DB6"/>
    <w:rsid w:val="00DC21D5"/>
    <w:rsid w:val="00DC2BDC"/>
    <w:rsid w:val="00DC713A"/>
    <w:rsid w:val="00DD0B56"/>
    <w:rsid w:val="00DD11CB"/>
    <w:rsid w:val="00DD234C"/>
    <w:rsid w:val="00DD4B1D"/>
    <w:rsid w:val="00DD70BD"/>
    <w:rsid w:val="00DE52F6"/>
    <w:rsid w:val="00DE77B8"/>
    <w:rsid w:val="00DF2DFA"/>
    <w:rsid w:val="00DF3442"/>
    <w:rsid w:val="00DF46C3"/>
    <w:rsid w:val="00DF4D0F"/>
    <w:rsid w:val="00DF61BB"/>
    <w:rsid w:val="00E0058D"/>
    <w:rsid w:val="00E06F3E"/>
    <w:rsid w:val="00E30CE3"/>
    <w:rsid w:val="00E344C2"/>
    <w:rsid w:val="00E35C1E"/>
    <w:rsid w:val="00E3717A"/>
    <w:rsid w:val="00E45CC1"/>
    <w:rsid w:val="00E53A22"/>
    <w:rsid w:val="00E5650C"/>
    <w:rsid w:val="00E60393"/>
    <w:rsid w:val="00E70348"/>
    <w:rsid w:val="00E71549"/>
    <w:rsid w:val="00E73B7A"/>
    <w:rsid w:val="00E74C0E"/>
    <w:rsid w:val="00E80B54"/>
    <w:rsid w:val="00E81953"/>
    <w:rsid w:val="00E94156"/>
    <w:rsid w:val="00EA0A17"/>
    <w:rsid w:val="00EA2148"/>
    <w:rsid w:val="00EA76A3"/>
    <w:rsid w:val="00EB1896"/>
    <w:rsid w:val="00EB2ABB"/>
    <w:rsid w:val="00EC08A1"/>
    <w:rsid w:val="00EC18AA"/>
    <w:rsid w:val="00EC1B95"/>
    <w:rsid w:val="00EC1DD7"/>
    <w:rsid w:val="00EC541D"/>
    <w:rsid w:val="00EC6C52"/>
    <w:rsid w:val="00EC6C7C"/>
    <w:rsid w:val="00EE1D61"/>
    <w:rsid w:val="00EE55C0"/>
    <w:rsid w:val="00EE7040"/>
    <w:rsid w:val="00F0344F"/>
    <w:rsid w:val="00F05352"/>
    <w:rsid w:val="00F054DA"/>
    <w:rsid w:val="00F110F8"/>
    <w:rsid w:val="00F232F7"/>
    <w:rsid w:val="00F2489F"/>
    <w:rsid w:val="00F31F28"/>
    <w:rsid w:val="00F37B13"/>
    <w:rsid w:val="00F4799F"/>
    <w:rsid w:val="00F5305C"/>
    <w:rsid w:val="00F53272"/>
    <w:rsid w:val="00F574C5"/>
    <w:rsid w:val="00F62514"/>
    <w:rsid w:val="00F722DF"/>
    <w:rsid w:val="00F73F2F"/>
    <w:rsid w:val="00F756B0"/>
    <w:rsid w:val="00F84AE5"/>
    <w:rsid w:val="00F863DB"/>
    <w:rsid w:val="00F86ABF"/>
    <w:rsid w:val="00F93AA3"/>
    <w:rsid w:val="00F951F1"/>
    <w:rsid w:val="00F95A3B"/>
    <w:rsid w:val="00FB69D8"/>
    <w:rsid w:val="00FB74B7"/>
    <w:rsid w:val="00FD2051"/>
    <w:rsid w:val="00FD350B"/>
    <w:rsid w:val="00FD4622"/>
    <w:rsid w:val="00FD5D2A"/>
    <w:rsid w:val="00FE02E2"/>
    <w:rsid w:val="00FE2756"/>
    <w:rsid w:val="00FE3AA8"/>
    <w:rsid w:val="00FF248B"/>
    <w:rsid w:val="00FF40C0"/>
    <w:rsid w:val="00FF50C0"/>
    <w:rsid w:val="00FF6D21"/>
    <w:rsid w:val="00FF79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3176CA-F1DF-464B-B670-C20FA692B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E4788"/>
    <w:pPr>
      <w:spacing w:after="120" w:line="360" w:lineRule="auto"/>
    </w:pPr>
    <w:rPr>
      <w:rFonts w:cs="Times New Roman"/>
      <w:color w:val="000000" w:themeColor="text1"/>
      <w:sz w:val="21"/>
      <w:szCs w:val="20"/>
    </w:rPr>
  </w:style>
  <w:style w:type="paragraph" w:styleId="10">
    <w:name w:val="heading 1"/>
    <w:basedOn w:val="a0"/>
    <w:next w:val="a0"/>
    <w:link w:val="1Char"/>
    <w:uiPriority w:val="9"/>
    <w:qFormat/>
    <w:rsid w:val="00131245"/>
    <w:pPr>
      <w:numPr>
        <w:numId w:val="43"/>
      </w:numPr>
      <w:spacing w:before="300" w:after="40" w:line="240" w:lineRule="auto"/>
      <w:outlineLvl w:val="0"/>
    </w:pPr>
    <w:rPr>
      <w:rFonts w:asciiTheme="majorHAnsi" w:eastAsiaTheme="majorEastAsia" w:hAnsiTheme="majorHAnsi"/>
      <w:b/>
      <w:spacing w:val="20"/>
      <w:sz w:val="32"/>
      <w:szCs w:val="28"/>
    </w:rPr>
  </w:style>
  <w:style w:type="paragraph" w:styleId="20">
    <w:name w:val="heading 2"/>
    <w:aliases w:val="PIM2,H2,Heading 2 Hidden,Heading 2 CCBS,heading 2,Titre3,HD2,sect 1.2,H21,sect 1.21,H22,sect 1.22,H211,sect 1.211,H23,sect 1.23,H212,sect 1.212,h2,第一章 标题 2,DO,2nd level,2,Header 2,l2,Fab-2,proj2,proj21,proj22,proj23,proj24,proj25,proj26,proj27,proj"/>
    <w:basedOn w:val="a0"/>
    <w:next w:val="a0"/>
    <w:link w:val="2Char"/>
    <w:qFormat/>
    <w:rsid w:val="00DE52F6"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Char"/>
    <w:uiPriority w:val="9"/>
    <w:qFormat/>
    <w:rsid w:val="001C1BF9"/>
    <w:pPr>
      <w:numPr>
        <w:numId w:val="14"/>
      </w:numPr>
      <w:spacing w:before="40" w:after="40"/>
      <w:ind w:left="0" w:hangingChars="200" w:hanging="200"/>
      <w:outlineLvl w:val="2"/>
    </w:pPr>
    <w:rPr>
      <w:rFonts w:ascii="Times New Roman" w:eastAsia="宋体" w:hAnsi="Times New Roman"/>
      <w:spacing w:val="20"/>
      <w:sz w:val="24"/>
      <w:szCs w:val="24"/>
    </w:rPr>
  </w:style>
  <w:style w:type="paragraph" w:styleId="40">
    <w:name w:val="heading 4"/>
    <w:aliases w:val="H4,Fab-4,T5,PIM 4,h4,Ref Heading 1,rh1,Heading sql,sect 1.2.3.4,Level 2 - a,(Small Appendix),First Subheading,Map Title,- Minor Side,4,4heading,Heading 4.,1.1.1.1标题 4,1.1.1.1 标题 4,bullet,bl,bb,BTI B2 - Body Text Indent,level 2"/>
    <w:basedOn w:val="a0"/>
    <w:next w:val="a0"/>
    <w:link w:val="4Char"/>
    <w:unhideWhenUsed/>
    <w:qFormat/>
    <w:rsid w:val="00DE52F6"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rsid w:val="00DE52F6"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DE52F6"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DE52F6"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rsid w:val="00DE52F6"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rsid w:val="00DE52F6"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0"/>
    <w:uiPriority w:val="9"/>
    <w:rsid w:val="00131245"/>
    <w:rPr>
      <w:rFonts w:asciiTheme="majorHAnsi" w:eastAsiaTheme="majorEastAsia" w:hAnsiTheme="majorHAnsi" w:cs="Times New Roman"/>
      <w:b/>
      <w:color w:val="000000" w:themeColor="text1"/>
      <w:spacing w:val="20"/>
      <w:sz w:val="32"/>
      <w:szCs w:val="28"/>
    </w:rPr>
  </w:style>
  <w:style w:type="character" w:customStyle="1" w:styleId="2Char">
    <w:name w:val="标题 2 Char"/>
    <w:aliases w:val="PIM2 Char,H2 Char,Heading 2 Hidden Char,Heading 2 CCBS Char,heading 2 Char,Titre3 Char,HD2 Char,sect 1.2 Char,H21 Char,sect 1.21 Char,H22 Char,sect 1.22 Char,H211 Char,sect 1.211 Char,H23 Char,sect 1.23 Char,H212 Char,sect 1.212 Char,h2 Char"/>
    <w:basedOn w:val="a1"/>
    <w:link w:val="20"/>
    <w:uiPriority w:val="9"/>
    <w:rsid w:val="00DE52F6"/>
    <w:rPr>
      <w:rFonts w:asciiTheme="majorHAnsi" w:eastAsiaTheme="majorEastAsia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3Char">
    <w:name w:val="标题 3 Char"/>
    <w:basedOn w:val="a1"/>
    <w:link w:val="30"/>
    <w:uiPriority w:val="9"/>
    <w:rsid w:val="001C1BF9"/>
    <w:rPr>
      <w:rFonts w:ascii="Times New Roman" w:eastAsia="宋体" w:hAnsi="Times New Roman" w:cs="Times New Roman"/>
      <w:color w:val="000000" w:themeColor="text1"/>
      <w:spacing w:val="20"/>
      <w:sz w:val="24"/>
      <w:szCs w:val="24"/>
    </w:rPr>
  </w:style>
  <w:style w:type="character" w:customStyle="1" w:styleId="4Char">
    <w:name w:val="标题 4 Char"/>
    <w:aliases w:val="H4 Char,Fab-4 Char,T5 Char,PIM 4 Char,h4 Char,Ref Heading 1 Char,rh1 Char,Heading sql Char,sect 1.2.3.4 Char,Level 2 - a Char,(Small Appendix) Char,First Subheading Char,Map Title Char,- Minor Side Char,4 Char,4heading Char,Heading 4. Char"/>
    <w:basedOn w:val="a1"/>
    <w:link w:val="40"/>
    <w:uiPriority w:val="9"/>
    <w:rsid w:val="00DE52F6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Char">
    <w:name w:val="标题 5 Char"/>
    <w:basedOn w:val="a1"/>
    <w:link w:val="50"/>
    <w:uiPriority w:val="9"/>
    <w:rsid w:val="00DE52F6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Char">
    <w:name w:val="标题 6 Char"/>
    <w:basedOn w:val="a1"/>
    <w:link w:val="6"/>
    <w:uiPriority w:val="9"/>
    <w:rsid w:val="00DE52F6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Char">
    <w:name w:val="标题 7 Char"/>
    <w:basedOn w:val="a1"/>
    <w:link w:val="7"/>
    <w:uiPriority w:val="9"/>
    <w:rsid w:val="00DE52F6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Char">
    <w:name w:val="标题 8 Char"/>
    <w:basedOn w:val="a1"/>
    <w:link w:val="8"/>
    <w:uiPriority w:val="9"/>
    <w:rsid w:val="00DE52F6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Char">
    <w:name w:val="标题 9 Char"/>
    <w:basedOn w:val="a1"/>
    <w:link w:val="9"/>
    <w:uiPriority w:val="9"/>
    <w:rsid w:val="00DE52F6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paragraph" w:styleId="a4">
    <w:name w:val="Title"/>
    <w:basedOn w:val="a0"/>
    <w:link w:val="Char"/>
    <w:uiPriority w:val="10"/>
    <w:qFormat/>
    <w:rsid w:val="00597FF4"/>
    <w:pPr>
      <w:pBdr>
        <w:bottom w:val="single" w:sz="8" w:space="4" w:color="D34817" w:themeColor="accent1"/>
      </w:pBdr>
      <w:spacing w:before="240" w:after="360"/>
      <w:contextualSpacing/>
    </w:pPr>
    <w:rPr>
      <w:rFonts w:asciiTheme="majorHAnsi" w:eastAsiaTheme="majorEastAsia" w:hAnsiTheme="majorHAnsi"/>
      <w:b/>
      <w:smallCaps/>
      <w:sz w:val="24"/>
      <w:szCs w:val="48"/>
    </w:rPr>
  </w:style>
  <w:style w:type="character" w:customStyle="1" w:styleId="Char">
    <w:name w:val="标题 Char"/>
    <w:basedOn w:val="a1"/>
    <w:link w:val="a4"/>
    <w:uiPriority w:val="10"/>
    <w:rsid w:val="00597FF4"/>
    <w:rPr>
      <w:rFonts w:asciiTheme="majorHAnsi" w:eastAsiaTheme="majorEastAsia" w:hAnsiTheme="majorHAnsi" w:cs="Times New Roman"/>
      <w:b/>
      <w:smallCaps/>
      <w:color w:val="000000" w:themeColor="text1"/>
      <w:sz w:val="24"/>
      <w:szCs w:val="48"/>
    </w:rPr>
  </w:style>
  <w:style w:type="paragraph" w:styleId="a5">
    <w:name w:val="Subtitle"/>
    <w:basedOn w:val="a0"/>
    <w:link w:val="Char0"/>
    <w:uiPriority w:val="11"/>
    <w:qFormat/>
    <w:rsid w:val="00DE52F6"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Char0">
    <w:name w:val="副标题 Char"/>
    <w:basedOn w:val="a1"/>
    <w:link w:val="a5"/>
    <w:uiPriority w:val="11"/>
    <w:rsid w:val="00DE52F6"/>
    <w:rPr>
      <w:rFonts w:asciiTheme="majorHAnsi" w:hAnsiTheme="majorHAnsi" w:cstheme="min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rsid w:val="00DE52F6"/>
    <w:pPr>
      <w:tabs>
        <w:tab w:val="center" w:pos="4320"/>
        <w:tab w:val="right" w:pos="8640"/>
      </w:tabs>
    </w:pPr>
  </w:style>
  <w:style w:type="character" w:customStyle="1" w:styleId="Char1">
    <w:name w:val="页脚 Char"/>
    <w:basedOn w:val="a1"/>
    <w:link w:val="a6"/>
    <w:uiPriority w:val="99"/>
    <w:rsid w:val="00DE52F6"/>
    <w:rPr>
      <w:rFonts w:cs="Times New Roman"/>
      <w:color w:val="000000" w:themeColor="text1"/>
      <w:szCs w:val="20"/>
    </w:rPr>
  </w:style>
  <w:style w:type="paragraph" w:styleId="a7">
    <w:name w:val="caption"/>
    <w:basedOn w:val="a0"/>
    <w:next w:val="a0"/>
    <w:unhideWhenUsed/>
    <w:qFormat/>
    <w:rsid w:val="00DE52F6"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sid w:val="00DE52F6"/>
    <w:rPr>
      <w:rFonts w:ascii="Tahoma" w:eastAsia="Tahoma" w:hAnsi="Tahoma" w:cs="Tahoma"/>
      <w:sz w:val="16"/>
      <w:szCs w:val="16"/>
    </w:rPr>
  </w:style>
  <w:style w:type="character" w:customStyle="1" w:styleId="Char2">
    <w:name w:val="批注框文本 Char"/>
    <w:basedOn w:val="a1"/>
    <w:link w:val="a8"/>
    <w:uiPriority w:val="99"/>
    <w:semiHidden/>
    <w:rsid w:val="00DE52F6"/>
    <w:rPr>
      <w:rFonts w:ascii="Tahoma" w:eastAsia="Tahoma" w:hAnsi="Tahoma" w:cs="Tahoma"/>
      <w:color w:val="000000" w:themeColor="text1"/>
      <w:sz w:val="16"/>
      <w:szCs w:val="16"/>
    </w:rPr>
  </w:style>
  <w:style w:type="paragraph" w:styleId="a9">
    <w:name w:val="Block Text"/>
    <w:aliases w:val="块引用"/>
    <w:rsid w:val="00DE52F6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a">
    <w:name w:val="Book Title"/>
    <w:basedOn w:val="a1"/>
    <w:uiPriority w:val="33"/>
    <w:qFormat/>
    <w:rsid w:val="00DE52F6"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b">
    <w:name w:val="Emphasis"/>
    <w:uiPriority w:val="20"/>
    <w:qFormat/>
    <w:rsid w:val="00DE52F6"/>
    <w:rPr>
      <w:b/>
      <w:i/>
      <w:color w:val="404040" w:themeColor="text1" w:themeTint="BF"/>
      <w:spacing w:val="2"/>
      <w:w w:val="100"/>
    </w:rPr>
  </w:style>
  <w:style w:type="paragraph" w:styleId="ac">
    <w:name w:val="header"/>
    <w:basedOn w:val="a0"/>
    <w:link w:val="Char3"/>
    <w:uiPriority w:val="99"/>
    <w:unhideWhenUsed/>
    <w:rsid w:val="00DE52F6"/>
    <w:pPr>
      <w:tabs>
        <w:tab w:val="center" w:pos="4320"/>
        <w:tab w:val="right" w:pos="8640"/>
      </w:tabs>
    </w:pPr>
  </w:style>
  <w:style w:type="character" w:customStyle="1" w:styleId="Char3">
    <w:name w:val="页眉 Char"/>
    <w:basedOn w:val="a1"/>
    <w:link w:val="ac"/>
    <w:uiPriority w:val="99"/>
    <w:rsid w:val="00DE52F6"/>
    <w:rPr>
      <w:rFonts w:cs="Times New Roman"/>
      <w:color w:val="000000" w:themeColor="text1"/>
      <w:szCs w:val="20"/>
    </w:rPr>
  </w:style>
  <w:style w:type="character" w:styleId="ad">
    <w:name w:val="Intense Emphasis"/>
    <w:basedOn w:val="a1"/>
    <w:uiPriority w:val="21"/>
    <w:qFormat/>
    <w:rsid w:val="00DE52F6"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qFormat/>
    <w:rsid w:val="00DE52F6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character" w:styleId="af">
    <w:name w:val="Intense Reference"/>
    <w:basedOn w:val="a1"/>
    <w:uiPriority w:val="32"/>
    <w:qFormat/>
    <w:rsid w:val="00DE52F6"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rsid w:val="00DE52F6"/>
    <w:pPr>
      <w:numPr>
        <w:numId w:val="1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rsid w:val="00DE52F6"/>
    <w:pPr>
      <w:numPr>
        <w:numId w:val="2"/>
      </w:numPr>
      <w:spacing w:after="0"/>
    </w:pPr>
  </w:style>
  <w:style w:type="paragraph" w:styleId="3">
    <w:name w:val="List Bullet 3"/>
    <w:basedOn w:val="a0"/>
    <w:uiPriority w:val="36"/>
    <w:unhideWhenUsed/>
    <w:qFormat/>
    <w:rsid w:val="00DE52F6"/>
    <w:pPr>
      <w:numPr>
        <w:numId w:val="3"/>
      </w:numPr>
      <w:spacing w:after="0"/>
    </w:pPr>
  </w:style>
  <w:style w:type="paragraph" w:styleId="4">
    <w:name w:val="List Bullet 4"/>
    <w:basedOn w:val="a0"/>
    <w:uiPriority w:val="36"/>
    <w:unhideWhenUsed/>
    <w:qFormat/>
    <w:rsid w:val="00DE52F6"/>
    <w:pPr>
      <w:numPr>
        <w:numId w:val="4"/>
      </w:numPr>
      <w:spacing w:after="0"/>
    </w:pPr>
  </w:style>
  <w:style w:type="paragraph" w:styleId="5">
    <w:name w:val="List Bullet 5"/>
    <w:basedOn w:val="a0"/>
    <w:uiPriority w:val="36"/>
    <w:unhideWhenUsed/>
    <w:qFormat/>
    <w:rsid w:val="00DE52F6"/>
    <w:pPr>
      <w:numPr>
        <w:numId w:val="5"/>
      </w:numPr>
      <w:spacing w:after="0"/>
    </w:pPr>
  </w:style>
  <w:style w:type="paragraph" w:styleId="af0">
    <w:name w:val="No Spacing"/>
    <w:basedOn w:val="a0"/>
    <w:uiPriority w:val="1"/>
    <w:qFormat/>
    <w:rsid w:val="00DE52F6"/>
    <w:pPr>
      <w:spacing w:after="0" w:line="240" w:lineRule="auto"/>
    </w:pPr>
  </w:style>
  <w:style w:type="character" w:styleId="af1">
    <w:name w:val="Placeholder Text"/>
    <w:basedOn w:val="a1"/>
    <w:uiPriority w:val="99"/>
    <w:semiHidden/>
    <w:rsid w:val="00DE52F6"/>
    <w:rPr>
      <w:color w:val="808080"/>
    </w:rPr>
  </w:style>
  <w:style w:type="paragraph" w:styleId="af2">
    <w:name w:val="Quote"/>
    <w:basedOn w:val="a0"/>
    <w:link w:val="Char4"/>
    <w:uiPriority w:val="29"/>
    <w:qFormat/>
    <w:rsid w:val="00DE52F6"/>
    <w:rPr>
      <w:i/>
      <w:color w:val="808080" w:themeColor="background1" w:themeShade="80"/>
      <w:sz w:val="24"/>
    </w:rPr>
  </w:style>
  <w:style w:type="character" w:customStyle="1" w:styleId="Char4">
    <w:name w:val="引用 Char"/>
    <w:basedOn w:val="a1"/>
    <w:link w:val="af2"/>
    <w:uiPriority w:val="29"/>
    <w:rsid w:val="00DE52F6"/>
    <w:rPr>
      <w:rFonts w:cs="Times New Roman"/>
      <w:i/>
      <w:color w:val="808080" w:themeColor="background1" w:themeShade="80"/>
      <w:sz w:val="24"/>
      <w:szCs w:val="24"/>
    </w:rPr>
  </w:style>
  <w:style w:type="character" w:styleId="af3">
    <w:name w:val="Strong"/>
    <w:uiPriority w:val="22"/>
    <w:qFormat/>
    <w:rsid w:val="00DE52F6"/>
    <w:rPr>
      <w:rFonts w:asciiTheme="minorHAnsi" w:eastAsiaTheme="minorEastAsia" w:hAnsiTheme="minorHAnsi"/>
      <w:b/>
      <w:color w:val="9B2D1F" w:themeColor="accent2"/>
    </w:rPr>
  </w:style>
  <w:style w:type="character" w:styleId="af4">
    <w:name w:val="Subtle Emphasis"/>
    <w:basedOn w:val="a1"/>
    <w:uiPriority w:val="19"/>
    <w:qFormat/>
    <w:rsid w:val="00DE52F6"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5">
    <w:name w:val="Subtle Reference"/>
    <w:basedOn w:val="a1"/>
    <w:uiPriority w:val="31"/>
    <w:qFormat/>
    <w:rsid w:val="00DE52F6"/>
    <w:rPr>
      <w:rFonts w:cs="Times New Roman"/>
      <w:color w:val="737373" w:themeColor="text1" w:themeTint="8C"/>
      <w:sz w:val="22"/>
      <w:szCs w:val="22"/>
      <w:u w:val="single"/>
    </w:rPr>
  </w:style>
  <w:style w:type="table" w:styleId="af6">
    <w:name w:val="Table Grid"/>
    <w:basedOn w:val="a2"/>
    <w:uiPriority w:val="1"/>
    <w:rsid w:val="00DE52F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1">
    <w:name w:val="toc 1"/>
    <w:basedOn w:val="a0"/>
    <w:next w:val="a0"/>
    <w:autoRedefine/>
    <w:uiPriority w:val="39"/>
    <w:unhideWhenUsed/>
    <w:qFormat/>
    <w:rsid w:val="0044461B"/>
    <w:pPr>
      <w:tabs>
        <w:tab w:val="left" w:pos="446"/>
        <w:tab w:val="right" w:leader="dot" w:pos="8630"/>
      </w:tabs>
      <w:spacing w:after="40"/>
    </w:pPr>
    <w:rPr>
      <w:b/>
      <w:smallCaps/>
      <w:noProof/>
      <w:color w:val="9B2D1F" w:themeColor="accent2"/>
      <w:sz w:val="24"/>
    </w:rPr>
  </w:style>
  <w:style w:type="paragraph" w:styleId="21">
    <w:name w:val="toc 2"/>
    <w:basedOn w:val="a0"/>
    <w:next w:val="a0"/>
    <w:autoRedefine/>
    <w:uiPriority w:val="39"/>
    <w:unhideWhenUsed/>
    <w:qFormat/>
    <w:rsid w:val="00DE52F6"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1">
    <w:name w:val="toc 3"/>
    <w:basedOn w:val="a0"/>
    <w:next w:val="a0"/>
    <w:autoRedefine/>
    <w:uiPriority w:val="39"/>
    <w:unhideWhenUsed/>
    <w:qFormat/>
    <w:rsid w:val="00DE52F6"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rsid w:val="00DE52F6"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rsid w:val="00DE52F6"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rsid w:val="00DE52F6"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rsid w:val="00DE52F6"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rsid w:val="00DE52F6"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rsid w:val="00DE52F6"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character" w:styleId="af7">
    <w:name w:val="Hyperlink"/>
    <w:basedOn w:val="a1"/>
    <w:uiPriority w:val="99"/>
    <w:unhideWhenUsed/>
    <w:rsid w:val="00CA2C36"/>
    <w:rPr>
      <w:color w:val="CC9900" w:themeColor="hyperlink"/>
      <w:u w:val="single"/>
    </w:rPr>
  </w:style>
  <w:style w:type="paragraph" w:styleId="af8">
    <w:name w:val="List Paragraph"/>
    <w:basedOn w:val="a0"/>
    <w:uiPriority w:val="34"/>
    <w:qFormat/>
    <w:rsid w:val="003C6D5B"/>
    <w:pPr>
      <w:spacing w:beforeLines="100"/>
      <w:ind w:firstLineChars="200" w:firstLine="200"/>
    </w:pPr>
    <w:rPr>
      <w:b/>
      <w:sz w:val="24"/>
    </w:rPr>
  </w:style>
  <w:style w:type="paragraph" w:styleId="TOC">
    <w:name w:val="TOC Heading"/>
    <w:basedOn w:val="10"/>
    <w:next w:val="a0"/>
    <w:uiPriority w:val="39"/>
    <w:semiHidden/>
    <w:unhideWhenUsed/>
    <w:qFormat/>
    <w:rsid w:val="005E5F08"/>
    <w:pPr>
      <w:keepNext/>
      <w:keepLines/>
      <w:spacing w:before="480" w:after="0" w:line="276" w:lineRule="auto"/>
      <w:outlineLvl w:val="9"/>
    </w:pPr>
    <w:rPr>
      <w:rFonts w:cstheme="majorBidi"/>
      <w:bCs/>
      <w:spacing w:val="0"/>
    </w:rPr>
  </w:style>
  <w:style w:type="table" w:customStyle="1" w:styleId="-11">
    <w:name w:val="浅色列表 - 强调文字颜色 11"/>
    <w:basedOn w:val="a2"/>
    <w:uiPriority w:val="61"/>
    <w:rsid w:val="00EC1DD7"/>
    <w:pPr>
      <w:spacing w:after="0" w:line="240" w:lineRule="auto"/>
    </w:pPr>
    <w:tblPr>
      <w:tblStyleRowBandSize w:val="1"/>
      <w:tblStyleColBandSize w:val="1"/>
      <w:tblBorders>
        <w:top w:val="single" w:sz="8" w:space="0" w:color="D34817" w:themeColor="accent1"/>
        <w:left w:val="single" w:sz="8" w:space="0" w:color="D34817" w:themeColor="accent1"/>
        <w:bottom w:val="single" w:sz="8" w:space="0" w:color="D34817" w:themeColor="accent1"/>
        <w:right w:val="single" w:sz="8" w:space="0" w:color="D34817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band1Horz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</w:style>
  <w:style w:type="table" w:customStyle="1" w:styleId="-110">
    <w:name w:val="浅色底纹 - 强调文字颜色 11"/>
    <w:basedOn w:val="a2"/>
    <w:uiPriority w:val="60"/>
    <w:rsid w:val="00EC1DD7"/>
    <w:pPr>
      <w:spacing w:after="0" w:line="240" w:lineRule="auto"/>
    </w:pPr>
    <w:rPr>
      <w:color w:val="9D3511" w:themeColor="accent1" w:themeShade="BF"/>
    </w:rPr>
    <w:tblPr>
      <w:tblStyleRowBandSize w:val="1"/>
      <w:tblStyleColBandSize w:val="1"/>
      <w:tblBorders>
        <w:top w:val="single" w:sz="8" w:space="0" w:color="D34817" w:themeColor="accent1"/>
        <w:bottom w:val="single" w:sz="8" w:space="0" w:color="D34817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34817" w:themeColor="accent1"/>
          <w:left w:val="nil"/>
          <w:bottom w:val="single" w:sz="8" w:space="0" w:color="D3481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34817" w:themeColor="accent1"/>
          <w:left w:val="nil"/>
          <w:bottom w:val="single" w:sz="8" w:space="0" w:color="D3481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FC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CFC1" w:themeFill="accent1" w:themeFillTint="3F"/>
      </w:tcPr>
    </w:tblStylePr>
  </w:style>
  <w:style w:type="table" w:customStyle="1" w:styleId="1-11">
    <w:name w:val="中等深浅底纹 1 - 强调文字颜色 11"/>
    <w:basedOn w:val="a2"/>
    <w:uiPriority w:val="63"/>
    <w:rsid w:val="005B21F3"/>
    <w:pPr>
      <w:spacing w:after="0" w:line="240" w:lineRule="auto"/>
    </w:pPr>
    <w:tblPr>
      <w:tblStyleRowBandSize w:val="1"/>
      <w:tblStyleColBandSize w:val="1"/>
      <w:tblBorders>
        <w:top w:val="single" w:sz="8" w:space="0" w:color="EA6F44" w:themeColor="accent1" w:themeTint="BF"/>
        <w:left w:val="single" w:sz="8" w:space="0" w:color="EA6F44" w:themeColor="accent1" w:themeTint="BF"/>
        <w:bottom w:val="single" w:sz="8" w:space="0" w:color="EA6F44" w:themeColor="accent1" w:themeTint="BF"/>
        <w:right w:val="single" w:sz="8" w:space="0" w:color="EA6F44" w:themeColor="accent1" w:themeTint="BF"/>
        <w:insideH w:val="single" w:sz="8" w:space="0" w:color="EA6F4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C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FC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f9">
    <w:name w:val="annotation reference"/>
    <w:semiHidden/>
    <w:unhideWhenUsed/>
    <w:rsid w:val="00EA2148"/>
    <w:rPr>
      <w:sz w:val="21"/>
      <w:szCs w:val="21"/>
    </w:rPr>
  </w:style>
  <w:style w:type="paragraph" w:styleId="afa">
    <w:name w:val="annotation text"/>
    <w:basedOn w:val="a0"/>
    <w:link w:val="Char5"/>
    <w:unhideWhenUsed/>
    <w:rsid w:val="00EA2148"/>
    <w:pPr>
      <w:widowControl w:val="0"/>
      <w:spacing w:after="0" w:line="240" w:lineRule="auto"/>
    </w:pPr>
    <w:rPr>
      <w:rFonts w:ascii="Times New Roman" w:eastAsia="宋体" w:hAnsi="Times New Roman"/>
      <w:color w:val="auto"/>
      <w:kern w:val="2"/>
    </w:rPr>
  </w:style>
  <w:style w:type="character" w:customStyle="1" w:styleId="Char5">
    <w:name w:val="批注文字 Char"/>
    <w:basedOn w:val="a1"/>
    <w:link w:val="afa"/>
    <w:rsid w:val="00EA2148"/>
    <w:rPr>
      <w:rFonts w:ascii="Times New Roman" w:eastAsia="宋体" w:hAnsi="Times New Roman" w:cs="Times New Roman"/>
      <w:kern w:val="2"/>
      <w:sz w:val="21"/>
      <w:szCs w:val="20"/>
    </w:rPr>
  </w:style>
  <w:style w:type="paragraph" w:styleId="afb">
    <w:name w:val="annotation subject"/>
    <w:basedOn w:val="afa"/>
    <w:next w:val="afa"/>
    <w:link w:val="Char6"/>
    <w:uiPriority w:val="99"/>
    <w:semiHidden/>
    <w:unhideWhenUsed/>
    <w:rsid w:val="00411DA3"/>
    <w:pPr>
      <w:widowControl/>
      <w:spacing w:after="120" w:line="360" w:lineRule="auto"/>
    </w:pPr>
    <w:rPr>
      <w:rFonts w:asciiTheme="minorHAnsi" w:eastAsiaTheme="minorEastAsia" w:hAnsiTheme="minorHAnsi"/>
      <w:b/>
      <w:bCs/>
      <w:color w:val="000000" w:themeColor="text1"/>
      <w:kern w:val="0"/>
    </w:rPr>
  </w:style>
  <w:style w:type="character" w:customStyle="1" w:styleId="Char6">
    <w:name w:val="批注主题 Char"/>
    <w:basedOn w:val="Char5"/>
    <w:link w:val="afb"/>
    <w:uiPriority w:val="99"/>
    <w:semiHidden/>
    <w:rsid w:val="00411DA3"/>
    <w:rPr>
      <w:rFonts w:ascii="Times New Roman" w:eastAsia="宋体" w:hAnsi="Times New Roman" w:cs="Times New Roman"/>
      <w:b/>
      <w:bCs/>
      <w:color w:val="000000" w:themeColor="text1"/>
      <w:kern w:val="2"/>
      <w:sz w:val="21"/>
      <w:szCs w:val="20"/>
    </w:rPr>
  </w:style>
  <w:style w:type="paragraph" w:customStyle="1" w:styleId="afc">
    <w:name w:val="排列"/>
    <w:basedOn w:val="a0"/>
    <w:rsid w:val="00597FF4"/>
    <w:pPr>
      <w:widowControl w:val="0"/>
      <w:spacing w:after="0"/>
      <w:ind w:leftChars="200" w:left="420" w:firstLineChars="1200" w:firstLine="2520"/>
      <w:jc w:val="both"/>
    </w:pPr>
    <w:rPr>
      <w:rFonts w:ascii="Times New Roman" w:eastAsia="宋体" w:hAnsi="Times New Roman"/>
      <w:color w:val="auto"/>
      <w:kern w:val="2"/>
    </w:rPr>
  </w:style>
  <w:style w:type="paragraph" w:customStyle="1" w:styleId="Default">
    <w:name w:val="Default"/>
    <w:rsid w:val="00597FF4"/>
    <w:pPr>
      <w:widowControl w:val="0"/>
      <w:autoSpaceDE w:val="0"/>
      <w:autoSpaceDN w:val="0"/>
      <w:adjustRightInd w:val="0"/>
      <w:spacing w:after="0" w:line="240" w:lineRule="auto"/>
    </w:pPr>
    <w:rPr>
      <w:rFonts w:ascii="黑体" w:eastAsia="黑体" w:hAnsi="Times New Roman" w:cs="Times New Roman"/>
      <w:color w:val="000000"/>
      <w:sz w:val="24"/>
      <w:szCs w:val="20"/>
    </w:rPr>
  </w:style>
  <w:style w:type="paragraph" w:customStyle="1" w:styleId="CharCharCharCharCharCharChar1CharCharCharCharChar">
    <w:name w:val="Char Char Char Char Char Char Char1 Char Char Char Char Char"/>
    <w:basedOn w:val="a0"/>
    <w:semiHidden/>
    <w:rsid w:val="009747B8"/>
    <w:pPr>
      <w:spacing w:after="0"/>
      <w:ind w:firstLineChars="200" w:firstLine="200"/>
      <w:jc w:val="both"/>
    </w:pPr>
    <w:rPr>
      <w:rFonts w:ascii="Arial" w:eastAsia="宋体" w:hAnsi="Arial" w:cs="Arial"/>
      <w:color w:val="auto"/>
      <w:kern w:val="2"/>
    </w:rPr>
  </w:style>
  <w:style w:type="character" w:styleId="afd">
    <w:name w:val="FollowedHyperlink"/>
    <w:basedOn w:val="a1"/>
    <w:uiPriority w:val="99"/>
    <w:semiHidden/>
    <w:unhideWhenUsed/>
    <w:rsid w:val="006B6A4E"/>
    <w:rPr>
      <w:color w:val="96A9A9" w:themeColor="followedHyperlink"/>
      <w:u w:val="single"/>
    </w:rPr>
  </w:style>
  <w:style w:type="character" w:customStyle="1" w:styleId="font01">
    <w:name w:val="font01"/>
    <w:rsid w:val="006045BE"/>
    <w:rPr>
      <w:rFonts w:ascii="宋体" w:eastAsia="宋体" w:hAnsi="宋体" w:cs="宋体" w:hint="eastAsia"/>
      <w:i w:val="0"/>
      <w:color w:val="000000"/>
      <w:sz w:val="22"/>
      <w:szCs w:val="22"/>
      <w:u w:val="none"/>
    </w:rPr>
  </w:style>
  <w:style w:type="paragraph" w:styleId="afe">
    <w:name w:val="Document Map"/>
    <w:basedOn w:val="a0"/>
    <w:link w:val="Char7"/>
    <w:uiPriority w:val="99"/>
    <w:semiHidden/>
    <w:unhideWhenUsed/>
    <w:rsid w:val="00C11B81"/>
    <w:rPr>
      <w:rFonts w:ascii="宋体" w:eastAsia="宋体"/>
      <w:sz w:val="18"/>
      <w:szCs w:val="18"/>
    </w:rPr>
  </w:style>
  <w:style w:type="character" w:customStyle="1" w:styleId="Char7">
    <w:name w:val="文档结构图 Char"/>
    <w:basedOn w:val="a1"/>
    <w:link w:val="afe"/>
    <w:uiPriority w:val="99"/>
    <w:semiHidden/>
    <w:rsid w:val="00C11B81"/>
    <w:rPr>
      <w:rFonts w:ascii="宋体" w:eastAsia="宋体" w:cs="Times New Roman"/>
      <w:color w:val="000000" w:themeColor="text1"/>
      <w:sz w:val="18"/>
      <w:szCs w:val="18"/>
    </w:rPr>
  </w:style>
  <w:style w:type="paragraph" w:customStyle="1" w:styleId="1">
    <w:name w:val="样式1"/>
    <w:basedOn w:val="30"/>
    <w:link w:val="1Char0"/>
    <w:qFormat/>
    <w:rsid w:val="001C1BF9"/>
    <w:pPr>
      <w:keepNext/>
      <w:keepLines/>
      <w:widowControl w:val="0"/>
      <w:numPr>
        <w:numId w:val="13"/>
      </w:numPr>
      <w:spacing w:before="260" w:after="260"/>
    </w:pPr>
    <w:rPr>
      <w:rFonts w:ascii="宋体" w:hAnsi="宋体"/>
      <w:bCs/>
      <w:color w:val="auto"/>
      <w:spacing w:val="0"/>
      <w:kern w:val="2"/>
      <w:szCs w:val="32"/>
    </w:rPr>
  </w:style>
  <w:style w:type="character" w:customStyle="1" w:styleId="1Char0">
    <w:name w:val="样式1 Char"/>
    <w:basedOn w:val="3Char"/>
    <w:link w:val="1"/>
    <w:rsid w:val="001C1BF9"/>
    <w:rPr>
      <w:rFonts w:ascii="宋体" w:eastAsia="宋体" w:hAnsi="宋体" w:cs="Times New Roman"/>
      <w:bCs/>
      <w:color w:val="000000" w:themeColor="text1"/>
      <w:spacing w:val="20"/>
      <w:kern w:val="2"/>
      <w:sz w:val="24"/>
      <w:szCs w:val="32"/>
    </w:rPr>
  </w:style>
  <w:style w:type="paragraph" w:styleId="aff">
    <w:name w:val="toa heading"/>
    <w:basedOn w:val="a0"/>
    <w:next w:val="a0"/>
    <w:rsid w:val="00D365BA"/>
    <w:pPr>
      <w:widowControl w:val="0"/>
      <w:snapToGrid w:val="0"/>
      <w:spacing w:beforeLines="50" w:afterLines="50" w:after="0"/>
      <w:ind w:firstLineChars="200" w:firstLine="480"/>
      <w:jc w:val="both"/>
    </w:pPr>
    <w:rPr>
      <w:rFonts w:ascii="Cambria" w:eastAsia="宋体" w:hAnsi="Cambria"/>
      <w:color w:val="000000"/>
      <w:kern w:val="2"/>
      <w:sz w:val="24"/>
      <w:szCs w:val="24"/>
    </w:rPr>
  </w:style>
  <w:style w:type="paragraph" w:customStyle="1" w:styleId="12">
    <w:name w:val="列出段落1"/>
    <w:basedOn w:val="a0"/>
    <w:uiPriority w:val="34"/>
    <w:qFormat/>
    <w:rsid w:val="00D365BA"/>
    <w:pPr>
      <w:spacing w:after="0" w:line="240" w:lineRule="auto"/>
      <w:ind w:firstLine="420"/>
      <w:jc w:val="both"/>
    </w:pPr>
    <w:rPr>
      <w:rFonts w:ascii="Calibri" w:eastAsia="宋体" w:hAnsi="Calibri" w:cs="Calibri"/>
      <w:color w:val="auto"/>
      <w:szCs w:val="21"/>
    </w:rPr>
  </w:style>
  <w:style w:type="paragraph" w:styleId="aff0">
    <w:name w:val="Normal (Web)"/>
    <w:basedOn w:val="a0"/>
    <w:uiPriority w:val="99"/>
    <w:unhideWhenUsed/>
    <w:rsid w:val="00110A17"/>
    <w:pPr>
      <w:spacing w:before="100" w:beforeAutospacing="1" w:after="100" w:afterAutospacing="1" w:line="240" w:lineRule="auto"/>
    </w:pPr>
    <w:rPr>
      <w:rFonts w:ascii="宋体" w:eastAsia="宋体" w:hAnsi="宋体" w:cs="宋体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4358">
          <w:marLeft w:val="475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30701">
          <w:marLeft w:val="475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9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51131">
          <w:marLeft w:val="475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1970">
          <w:marLeft w:val="475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16709">
          <w:marLeft w:val="475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9098">
          <w:marLeft w:val="475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4705">
          <w:marLeft w:val="475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6464">
          <w:marLeft w:val="475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5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0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3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3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8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2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66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50571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6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774569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632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258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CCCCC"/>
            <w:right w:val="none" w:sz="0" w:space="0" w:color="auto"/>
          </w:divBdr>
          <w:divsChild>
            <w:div w:id="3185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3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9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0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73125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301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289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28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7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42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518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72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37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16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4696262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02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50869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179229">
                              <w:marLeft w:val="-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535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3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3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4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4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6152">
          <w:marLeft w:val="475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4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192.168.11.60:8888/browse/UCC-223" TargetMode="External"/><Relationship Id="rId21" Type="http://schemas.openxmlformats.org/officeDocument/2006/relationships/hyperlink" Target="http://192.168.11.60:8888/browse/UCC-349" TargetMode="External"/><Relationship Id="rId42" Type="http://schemas.openxmlformats.org/officeDocument/2006/relationships/hyperlink" Target="http://192.168.11.60:8888/browse/UCC-343" TargetMode="External"/><Relationship Id="rId47" Type="http://schemas.openxmlformats.org/officeDocument/2006/relationships/hyperlink" Target="http://192.168.11.60:8888/browse/UCC-348" TargetMode="External"/><Relationship Id="rId63" Type="http://schemas.openxmlformats.org/officeDocument/2006/relationships/hyperlink" Target="http://192.168.11.60:8888/browse/UCC-322" TargetMode="External"/><Relationship Id="rId68" Type="http://schemas.openxmlformats.org/officeDocument/2006/relationships/hyperlink" Target="http://192.168.11.60:8888/browse/UCC-345" TargetMode="External"/><Relationship Id="rId16" Type="http://schemas.openxmlformats.org/officeDocument/2006/relationships/hyperlink" Target="http://192.168.11.60:8888/browse/UCC-79" TargetMode="External"/><Relationship Id="rId11" Type="http://schemas.openxmlformats.org/officeDocument/2006/relationships/hyperlink" Target="http://192.168.11.60:8888/browse/UCC-193" TargetMode="External"/><Relationship Id="rId24" Type="http://schemas.openxmlformats.org/officeDocument/2006/relationships/hyperlink" Target="http://192.168.11.60:8888/browse/UCC-269" TargetMode="External"/><Relationship Id="rId32" Type="http://schemas.openxmlformats.org/officeDocument/2006/relationships/hyperlink" Target="http://192.168.11.60:8888/browse/UCC-266" TargetMode="External"/><Relationship Id="rId37" Type="http://schemas.openxmlformats.org/officeDocument/2006/relationships/hyperlink" Target="http://192.168.11.60:8888/browse/UCC-324" TargetMode="External"/><Relationship Id="rId40" Type="http://schemas.openxmlformats.org/officeDocument/2006/relationships/hyperlink" Target="http://192.168.11.60:8888/browse/UCC-27" TargetMode="External"/><Relationship Id="rId45" Type="http://schemas.openxmlformats.org/officeDocument/2006/relationships/hyperlink" Target="http://192.168.11.60:8888/browse/UCC-346" TargetMode="External"/><Relationship Id="rId53" Type="http://schemas.openxmlformats.org/officeDocument/2006/relationships/hyperlink" Target="http://192.168.11.60:8888/browse/UCC-120" TargetMode="External"/><Relationship Id="rId58" Type="http://schemas.openxmlformats.org/officeDocument/2006/relationships/hyperlink" Target="http://192.168.11.60:8888/browse/UCC-55" TargetMode="External"/><Relationship Id="rId66" Type="http://schemas.openxmlformats.org/officeDocument/2006/relationships/hyperlink" Target="http://192.168.11.60:8888/browse/UCC-343" TargetMode="External"/><Relationship Id="rId74" Type="http://schemas.openxmlformats.org/officeDocument/2006/relationships/header" Target="header1.xml"/><Relationship Id="rId79" Type="http://schemas.openxmlformats.org/officeDocument/2006/relationships/theme" Target="theme/theme1.xml"/><Relationship Id="rId5" Type="http://schemas.openxmlformats.org/officeDocument/2006/relationships/numbering" Target="numbering.xml"/><Relationship Id="rId61" Type="http://schemas.openxmlformats.org/officeDocument/2006/relationships/hyperlink" Target="http://192.168.11.60:8888/browse/UCC-324" TargetMode="External"/><Relationship Id="rId19" Type="http://schemas.openxmlformats.org/officeDocument/2006/relationships/hyperlink" Target="http://192.168.11.60:8888/browse/UCC-299" TargetMode="External"/><Relationship Id="rId14" Type="http://schemas.openxmlformats.org/officeDocument/2006/relationships/hyperlink" Target="http://192.168.11.60:8888/browse/UCC-81" TargetMode="External"/><Relationship Id="rId22" Type="http://schemas.openxmlformats.org/officeDocument/2006/relationships/hyperlink" Target="http://192.168.11.60:8888/browse/UCC-41" TargetMode="External"/><Relationship Id="rId27" Type="http://schemas.openxmlformats.org/officeDocument/2006/relationships/hyperlink" Target="http://192.168.11.60:8888/browse/UCC-153" TargetMode="External"/><Relationship Id="rId30" Type="http://schemas.openxmlformats.org/officeDocument/2006/relationships/hyperlink" Target="http://192.168.11.60:8888/browse/UCC-331" TargetMode="External"/><Relationship Id="rId35" Type="http://schemas.openxmlformats.org/officeDocument/2006/relationships/hyperlink" Target="http://192.168.11.60:8888/browse/UCC-282" TargetMode="External"/><Relationship Id="rId43" Type="http://schemas.openxmlformats.org/officeDocument/2006/relationships/hyperlink" Target="http://192.168.11.60:8888/browse/UCC-344" TargetMode="External"/><Relationship Id="rId48" Type="http://schemas.openxmlformats.org/officeDocument/2006/relationships/hyperlink" Target="http://192.168.11.60:8888/browse/UCC-221" TargetMode="External"/><Relationship Id="rId56" Type="http://schemas.openxmlformats.org/officeDocument/2006/relationships/hyperlink" Target="http://192.168.11.60:8888/browse/UCC-266" TargetMode="External"/><Relationship Id="rId64" Type="http://schemas.openxmlformats.org/officeDocument/2006/relationships/hyperlink" Target="http://192.168.11.60:8888/browse/UCC-27" TargetMode="External"/><Relationship Id="rId69" Type="http://schemas.openxmlformats.org/officeDocument/2006/relationships/hyperlink" Target="http://192.168.11.60:8888/browse/UCC-346" TargetMode="External"/><Relationship Id="rId77" Type="http://schemas.openxmlformats.org/officeDocument/2006/relationships/footer" Target="footer2.xml"/><Relationship Id="rId8" Type="http://schemas.openxmlformats.org/officeDocument/2006/relationships/webSettings" Target="webSettings.xml"/><Relationship Id="rId51" Type="http://schemas.openxmlformats.org/officeDocument/2006/relationships/hyperlink" Target="http://192.168.11.60:8888/browse/UCC-223" TargetMode="External"/><Relationship Id="rId72" Type="http://schemas.openxmlformats.org/officeDocument/2006/relationships/image" Target="media/image1.png"/><Relationship Id="rId3" Type="http://schemas.openxmlformats.org/officeDocument/2006/relationships/customXml" Target="../customXml/item3.xml"/><Relationship Id="rId12" Type="http://schemas.openxmlformats.org/officeDocument/2006/relationships/hyperlink" Target="http://192.168.11.60:8888/browse/UCC-119" TargetMode="External"/><Relationship Id="rId17" Type="http://schemas.openxmlformats.org/officeDocument/2006/relationships/hyperlink" Target="http://192.168.11.60:8888/browse/UCC-36" TargetMode="External"/><Relationship Id="rId25" Type="http://schemas.openxmlformats.org/officeDocument/2006/relationships/hyperlink" Target="http://192.168.11.60:8888/browse/UCC-245" TargetMode="External"/><Relationship Id="rId33" Type="http://schemas.openxmlformats.org/officeDocument/2006/relationships/hyperlink" Target="http://192.168.11.60:8888/browse/UCC-88" TargetMode="External"/><Relationship Id="rId38" Type="http://schemas.openxmlformats.org/officeDocument/2006/relationships/hyperlink" Target="http://192.168.11.60:8888/browse/UCC-323" TargetMode="External"/><Relationship Id="rId46" Type="http://schemas.openxmlformats.org/officeDocument/2006/relationships/hyperlink" Target="http://192.168.11.60:8888/browse/UCC-347" TargetMode="External"/><Relationship Id="rId59" Type="http://schemas.openxmlformats.org/officeDocument/2006/relationships/hyperlink" Target="http://192.168.11.60:8888/browse/UCC-282" TargetMode="External"/><Relationship Id="rId67" Type="http://schemas.openxmlformats.org/officeDocument/2006/relationships/hyperlink" Target="http://192.168.11.60:8888/browse/UCC-344" TargetMode="External"/><Relationship Id="rId20" Type="http://schemas.openxmlformats.org/officeDocument/2006/relationships/hyperlink" Target="http://192.168.11.60:8888/browse/UCC-301" TargetMode="External"/><Relationship Id="rId41" Type="http://schemas.openxmlformats.org/officeDocument/2006/relationships/hyperlink" Target="http://192.168.11.60:8888/browse/UCC-287" TargetMode="External"/><Relationship Id="rId54" Type="http://schemas.openxmlformats.org/officeDocument/2006/relationships/hyperlink" Target="http://192.168.11.60:8888/browse/UCC-112" TargetMode="External"/><Relationship Id="rId62" Type="http://schemas.openxmlformats.org/officeDocument/2006/relationships/hyperlink" Target="http://192.168.11.60:8888/browse/UCC-323" TargetMode="External"/><Relationship Id="rId70" Type="http://schemas.openxmlformats.org/officeDocument/2006/relationships/hyperlink" Target="http://192.168.11.60:8888/browse/UCC-347" TargetMode="External"/><Relationship Id="rId75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://192.168.11.60:8888/browse/UCC-80" TargetMode="External"/><Relationship Id="rId23" Type="http://schemas.openxmlformats.org/officeDocument/2006/relationships/hyperlink" Target="http://192.168.11.60:8888/browse/UCC-295" TargetMode="External"/><Relationship Id="rId28" Type="http://schemas.openxmlformats.org/officeDocument/2006/relationships/hyperlink" Target="http://192.168.11.60:8888/browse/UCC-120" TargetMode="External"/><Relationship Id="rId36" Type="http://schemas.openxmlformats.org/officeDocument/2006/relationships/hyperlink" Target="http://192.168.11.60:8888/browse/UCC-332" TargetMode="External"/><Relationship Id="rId49" Type="http://schemas.openxmlformats.org/officeDocument/2006/relationships/hyperlink" Target="http://192.168.11.60:8888/browse/UCC-269" TargetMode="External"/><Relationship Id="rId57" Type="http://schemas.openxmlformats.org/officeDocument/2006/relationships/hyperlink" Target="http://192.168.11.60:8888/browse/UCC-88" TargetMode="External"/><Relationship Id="rId10" Type="http://schemas.openxmlformats.org/officeDocument/2006/relationships/endnotes" Target="endnotes.xml"/><Relationship Id="rId31" Type="http://schemas.openxmlformats.org/officeDocument/2006/relationships/hyperlink" Target="http://192.168.11.60:8888/browse/UCC-42" TargetMode="External"/><Relationship Id="rId44" Type="http://schemas.openxmlformats.org/officeDocument/2006/relationships/hyperlink" Target="http://192.168.11.60:8888/browse/UCC-345" TargetMode="External"/><Relationship Id="rId52" Type="http://schemas.openxmlformats.org/officeDocument/2006/relationships/hyperlink" Target="http://192.168.11.60:8888/browse/UCC-153" TargetMode="External"/><Relationship Id="rId60" Type="http://schemas.openxmlformats.org/officeDocument/2006/relationships/hyperlink" Target="http://192.168.11.60:8888/browse/UCC-332" TargetMode="External"/><Relationship Id="rId65" Type="http://schemas.openxmlformats.org/officeDocument/2006/relationships/hyperlink" Target="http://192.168.11.60:8888/browse/UCC-287" TargetMode="External"/><Relationship Id="rId73" Type="http://schemas.openxmlformats.org/officeDocument/2006/relationships/image" Target="media/image2.png"/><Relationship Id="rId78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://192.168.11.60:8888/browse/UCC-107" TargetMode="External"/><Relationship Id="rId18" Type="http://schemas.openxmlformats.org/officeDocument/2006/relationships/hyperlink" Target="http://192.168.11.60:8888/browse/UCC-283" TargetMode="External"/><Relationship Id="rId39" Type="http://schemas.openxmlformats.org/officeDocument/2006/relationships/hyperlink" Target="http://192.168.11.60:8888/browse/UCC-322" TargetMode="External"/><Relationship Id="rId34" Type="http://schemas.openxmlformats.org/officeDocument/2006/relationships/hyperlink" Target="http://192.168.11.60:8888/browse/UCC-55" TargetMode="External"/><Relationship Id="rId50" Type="http://schemas.openxmlformats.org/officeDocument/2006/relationships/hyperlink" Target="http://192.168.11.60:8888/browse/UCC-245" TargetMode="External"/><Relationship Id="rId55" Type="http://schemas.openxmlformats.org/officeDocument/2006/relationships/hyperlink" Target="http://192.168.11.60:8888/browse/UCC-331" TargetMode="External"/><Relationship Id="rId76" Type="http://schemas.openxmlformats.org/officeDocument/2006/relationships/footer" Target="footer1.xml"/><Relationship Id="rId7" Type="http://schemas.openxmlformats.org/officeDocument/2006/relationships/settings" Target="settings.xml"/><Relationship Id="rId71" Type="http://schemas.openxmlformats.org/officeDocument/2006/relationships/hyperlink" Target="http://192.168.11.60:8888/browse/UCC-348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://192.168.11.60:8888/browse/UCC-112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client.co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ny800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8023;&#21335;&#33322;&#31354;\&#28023;&#21335;&#33322;&#31354;&#22312;&#32447;&#23458;&#26381;&#38656;&#27714;&#25991;&#26723;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2013-04-21T00:00:00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200D3C-8A06-4D26-9087-3A0D3FC4B9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A00E6907-C59E-4549-8387-94086F1F6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海南航空在线客服需求文档.dotx</Template>
  <TotalTime>156</TotalTime>
  <Pages>11</Pages>
  <Words>1434</Words>
  <Characters>8174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nclient</dc:creator>
  <cp:lastModifiedBy>Sara</cp:lastModifiedBy>
  <cp:revision>15</cp:revision>
  <dcterms:created xsi:type="dcterms:W3CDTF">2016-09-18T03:10:00Z</dcterms:created>
  <dcterms:modified xsi:type="dcterms:W3CDTF">2016-10-09T01:53:00Z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