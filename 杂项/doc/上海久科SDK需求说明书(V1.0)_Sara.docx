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DFC" w:rsidRDefault="00127353" w:rsidP="00121D7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posOffset>-685800</wp:posOffset>
                </wp:positionH>
                <wp:positionV relativeFrom="margin">
                  <wp:posOffset>-794385</wp:posOffset>
                </wp:positionV>
                <wp:extent cx="6938010" cy="10038080"/>
                <wp:effectExtent l="7620" t="11430" r="7620" b="8890"/>
                <wp:wrapNone/>
                <wp:docPr id="8" name="Auto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010" cy="1003808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7E65A076" id="AutoShape 624" o:spid="_x0000_s1026" style="position:absolute;left:0;text-align:left;margin-left:-54pt;margin-top:-62.55pt;width:546.3pt;height:790.4pt;z-index:-251657728;visibility:visible;mso-wrap-style:square;mso-width-percent:920;mso-height-percent:94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" o:allowincell="f" filled="f" fillcolor="black">
                <w10:wrap anchorx="margin" anchory="margin"/>
              </v:roundrect>
            </w:pict>
          </mc:Fallback>
        </mc:AlternateContent>
      </w:r>
    </w:p>
    <w:p w:rsidR="00CB5DFC" w:rsidRDefault="00127353" w:rsidP="00121D74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1712595</wp:posOffset>
                </wp:positionV>
                <wp:extent cx="6986270" cy="1741805"/>
                <wp:effectExtent l="19050" t="19050" r="5080" b="10795"/>
                <wp:wrapNone/>
                <wp:docPr id="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1741805"/>
                          <a:chOff x="717" y="4605"/>
                          <a:chExt cx="11002" cy="2743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17" y="4605"/>
                            <a:ext cx="10828" cy="229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22E2E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771" y="4620"/>
                            <a:ext cx="10948" cy="2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4F4A" w:rsidRDefault="00814F4A" w:rsidP="006340DE">
                              <w:pPr>
                                <w:pStyle w:val="aff"/>
                                <w:suppressOverlap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上海久科</w:t>
                              </w:r>
                              <w:r w:rsidRPr="00B41800"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有限公司</w:t>
                              </w:r>
                            </w:p>
                            <w:p w:rsidR="00814F4A" w:rsidRPr="00B41800" w:rsidRDefault="00814F4A" w:rsidP="006340DE">
                              <w:pPr>
                                <w:pStyle w:val="aff"/>
                                <w:suppressOverlap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  <w:t>aas</w:t>
                              </w:r>
                              <w:r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  <w:t>管理</w:t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需求</w:t>
                              </w:r>
                              <w:r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  <w:t>说明书</w:t>
                              </w:r>
                            </w:p>
                            <w:p w:rsidR="00814F4A" w:rsidRDefault="00814F4A" w:rsidP="008D25B2"/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50.85pt;margin-top:134.85pt;width:550.1pt;height:137.15pt;z-index:251657728" coordorigin="717,4605" coordsize="1100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">
                <v:rect id="Rectangle 13" o:spid="_x0000_s1027" style="position:absolute;left:717;top:4605;width:10828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" fillcolor="#00b0f0" strokecolor="#f2f2f2" strokeweight="3pt">
                  <v:shadow on="t" color="#422e2e" opacity=".5" offset="1pt"/>
                </v:rect>
                <v:rect id="Rectangle 620" o:spid="_x0000_s1028" style="position:absolute;left:771;top:4620;width:10948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" filled="f" stroked="f" strokeweight=".25pt">
                  <v:textbox style="mso-fit-shape-to-text:t" inset="0,0,0,0">
                    <w:txbxContent>
                      <w:p w:rsidR="00814F4A" w:rsidRDefault="00814F4A" w:rsidP="006340DE">
                        <w:pPr>
                          <w:pStyle w:val="aff"/>
                          <w:suppressOverlap/>
                          <w:jc w:val="center"/>
                          <w:rPr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上海久科</w:t>
                        </w:r>
                        <w:r w:rsidRPr="00B41800"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有限公司</w:t>
                        </w:r>
                      </w:p>
                      <w:p w:rsidR="00814F4A" w:rsidRPr="00B41800" w:rsidRDefault="00814F4A" w:rsidP="006340DE">
                        <w:pPr>
                          <w:pStyle w:val="aff"/>
                          <w:suppressOverlap/>
                          <w:jc w:val="center"/>
                          <w:rPr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S</w:t>
                        </w:r>
                        <w:r>
                          <w:rPr>
                            <w:color w:val="FFFFFF"/>
                            <w:sz w:val="72"/>
                            <w:szCs w:val="72"/>
                          </w:rPr>
                          <w:t>aas</w:t>
                        </w:r>
                        <w:r>
                          <w:rPr>
                            <w:color w:val="FFFFFF"/>
                            <w:sz w:val="72"/>
                            <w:szCs w:val="72"/>
                          </w:rPr>
                          <w:t>管理</w:t>
                        </w: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需求</w:t>
                        </w:r>
                        <w:r>
                          <w:rPr>
                            <w:color w:val="FFFFFF"/>
                            <w:sz w:val="72"/>
                            <w:szCs w:val="72"/>
                          </w:rPr>
                          <w:t>说明书</w:t>
                        </w:r>
                      </w:p>
                      <w:p w:rsidR="00814F4A" w:rsidRDefault="00814F4A" w:rsidP="008D25B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1130935</wp:posOffset>
                </wp:positionH>
                <wp:positionV relativeFrom="page">
                  <wp:posOffset>6848475</wp:posOffset>
                </wp:positionV>
                <wp:extent cx="5338445" cy="2018665"/>
                <wp:effectExtent l="0" t="0" r="0" b="635"/>
                <wp:wrapNone/>
                <wp:docPr id="3" name="Rectangl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8445" cy="201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70195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F4A" w:rsidRPr="009507EF" w:rsidRDefault="00814F4A" w:rsidP="001C4F0B">
                            <w:pPr>
                              <w:pStyle w:val="aff"/>
                              <w:spacing w:line="276" w:lineRule="auto"/>
                              <w:ind w:firstLine="422"/>
                              <w:suppressOverlap/>
                              <w:jc w:val="center"/>
                              <w:rPr>
                                <w:b w:val="0"/>
                                <w:caps/>
                                <w:color w:val="00B0F0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00B0F0"/>
                              </w:rPr>
                              <w:t>上海久科信息技术有限公司</w:t>
                            </w:r>
                          </w:p>
                          <w:p w:rsidR="00814F4A" w:rsidRPr="009507EF" w:rsidRDefault="00814F4A" w:rsidP="001C4F0B">
                            <w:pPr>
                              <w:pStyle w:val="aff"/>
                              <w:spacing w:line="276" w:lineRule="auto"/>
                              <w:ind w:firstLine="420"/>
                              <w:suppressOverlap/>
                              <w:jc w:val="center"/>
                              <w:rPr>
                                <w:b w:val="0"/>
                                <w:bCs w:val="0"/>
                                <w:caps/>
                                <w:color w:val="D34817"/>
                              </w:rPr>
                            </w:pPr>
                          </w:p>
                          <w:p w:rsidR="00814F4A" w:rsidRPr="00046314" w:rsidRDefault="00814F4A" w:rsidP="001C4F0B">
                            <w:pPr>
                              <w:pStyle w:val="aff"/>
                              <w:spacing w:line="276" w:lineRule="auto"/>
                              <w:ind w:firstLine="422"/>
                              <w:suppressOverlap/>
                              <w:jc w:val="center"/>
                            </w:pPr>
                            <w:r>
                              <w:rPr>
                                <w:rStyle w:val="Style4"/>
                              </w:rPr>
                              <w:t>2016</w:t>
                            </w:r>
                            <w:r>
                              <w:rPr>
                                <w:rStyle w:val="Style4"/>
                              </w:rPr>
                              <w:t>年</w:t>
                            </w:r>
                            <w:r>
                              <w:rPr>
                                <w:rStyle w:val="Style4"/>
                              </w:rPr>
                              <w:t>9</w:t>
                            </w:r>
                            <w:r>
                              <w:rPr>
                                <w:rStyle w:val="Style4"/>
                              </w:rPr>
                              <w:t>月</w:t>
                            </w:r>
                            <w:r>
                              <w:rPr>
                                <w:rStyle w:val="Style4"/>
                              </w:rPr>
                              <w:t>18</w:t>
                            </w:r>
                            <w:r>
                              <w:rPr>
                                <w:rStyle w:val="Style4"/>
                              </w:rPr>
                              <w:t>日</w:t>
                            </w:r>
                          </w:p>
                          <w:p w:rsidR="00814F4A" w:rsidRPr="00B15650" w:rsidRDefault="00814F4A" w:rsidP="001C4F0B">
                            <w:pPr>
                              <w:pStyle w:val="aff"/>
                              <w:spacing w:line="276" w:lineRule="auto"/>
                              <w:ind w:firstLine="422"/>
                              <w:jc w:val="center"/>
                            </w:pPr>
                            <w:r w:rsidRPr="00046314">
                              <w:rPr>
                                <w:rFonts w:ascii="宋体" w:hAnsi="宋体" w:hint="eastAsia"/>
                              </w:rPr>
                              <w:t>作者：</w:t>
                            </w:r>
                            <w:r>
                              <w:rPr>
                                <w:rStyle w:val="Style5"/>
                                <w:rFonts w:hint="eastAsia"/>
                              </w:rPr>
                              <w:t>产品事业部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14" o:spid="_x0000_s1029" style="position:absolute;margin-left:89.05pt;margin-top:539.25pt;width:420.35pt;height:158.95pt;z-index:251656704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" o:allowincell="f" filled="f" stroked="f" strokeweight=".25pt">
                <v:fill opacity="46003f"/>
                <v:textbox style="mso-fit-shape-to-text:t" inset=",18pt,,18pt">
                  <w:txbxContent>
                    <w:p w:rsidR="00814F4A" w:rsidRPr="009507EF" w:rsidRDefault="00814F4A" w:rsidP="001C4F0B">
                      <w:pPr>
                        <w:pStyle w:val="aff"/>
                        <w:spacing w:line="276" w:lineRule="auto"/>
                        <w:ind w:firstLine="422"/>
                        <w:suppressOverlap/>
                        <w:jc w:val="center"/>
                        <w:rPr>
                          <w:b w:val="0"/>
                          <w:caps/>
                          <w:color w:val="00B0F0"/>
                        </w:rPr>
                      </w:pPr>
                      <w:r>
                        <w:rPr>
                          <w:rFonts w:hint="eastAsia"/>
                          <w:caps/>
                          <w:color w:val="00B0F0"/>
                        </w:rPr>
                        <w:t>上海久科信息技术有限公司</w:t>
                      </w:r>
                    </w:p>
                    <w:p w:rsidR="00814F4A" w:rsidRPr="009507EF" w:rsidRDefault="00814F4A" w:rsidP="001C4F0B">
                      <w:pPr>
                        <w:pStyle w:val="aff"/>
                        <w:spacing w:line="276" w:lineRule="auto"/>
                        <w:ind w:firstLine="420"/>
                        <w:suppressOverlap/>
                        <w:jc w:val="center"/>
                        <w:rPr>
                          <w:b w:val="0"/>
                          <w:bCs w:val="0"/>
                          <w:caps/>
                          <w:color w:val="D34817"/>
                        </w:rPr>
                      </w:pPr>
                    </w:p>
                    <w:p w:rsidR="00814F4A" w:rsidRPr="00046314" w:rsidRDefault="00814F4A" w:rsidP="001C4F0B">
                      <w:pPr>
                        <w:pStyle w:val="aff"/>
                        <w:spacing w:line="276" w:lineRule="auto"/>
                        <w:ind w:firstLine="422"/>
                        <w:suppressOverlap/>
                        <w:jc w:val="center"/>
                      </w:pPr>
                      <w:r>
                        <w:rPr>
                          <w:rStyle w:val="Style4"/>
                        </w:rPr>
                        <w:t>2016</w:t>
                      </w:r>
                      <w:r>
                        <w:rPr>
                          <w:rStyle w:val="Style4"/>
                        </w:rPr>
                        <w:t>年</w:t>
                      </w:r>
                      <w:r>
                        <w:rPr>
                          <w:rStyle w:val="Style4"/>
                        </w:rPr>
                        <w:t>9</w:t>
                      </w:r>
                      <w:r>
                        <w:rPr>
                          <w:rStyle w:val="Style4"/>
                        </w:rPr>
                        <w:t>月</w:t>
                      </w:r>
                      <w:r>
                        <w:rPr>
                          <w:rStyle w:val="Style4"/>
                        </w:rPr>
                        <w:t>18</w:t>
                      </w:r>
                      <w:r>
                        <w:rPr>
                          <w:rStyle w:val="Style4"/>
                        </w:rPr>
                        <w:t>日</w:t>
                      </w:r>
                    </w:p>
                    <w:p w:rsidR="00814F4A" w:rsidRPr="00B15650" w:rsidRDefault="00814F4A" w:rsidP="001C4F0B">
                      <w:pPr>
                        <w:pStyle w:val="aff"/>
                        <w:spacing w:line="276" w:lineRule="auto"/>
                        <w:ind w:firstLine="422"/>
                        <w:jc w:val="center"/>
                      </w:pPr>
                      <w:r w:rsidRPr="00046314">
                        <w:rPr>
                          <w:rFonts w:ascii="宋体" w:hAnsi="宋体" w:hint="eastAsia"/>
                        </w:rPr>
                        <w:t>作者：</w:t>
                      </w:r>
                      <w:r>
                        <w:rPr>
                          <w:rStyle w:val="Style5"/>
                          <w:rFonts w:hint="eastAsia"/>
                        </w:rPr>
                        <w:t>产品事业部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B5DFC">
        <w:br w:type="page"/>
      </w:r>
    </w:p>
    <w:p w:rsidR="006340DE" w:rsidRDefault="00C52A40" w:rsidP="00C52A40">
      <w:pPr>
        <w:tabs>
          <w:tab w:val="left" w:pos="6930"/>
        </w:tabs>
        <w:spacing w:before="1920" w:after="360"/>
        <w:rPr>
          <w:b/>
        </w:rPr>
      </w:pPr>
      <w:r>
        <w:rPr>
          <w:b/>
        </w:rPr>
        <w:lastRenderedPageBreak/>
        <w:tab/>
      </w:r>
    </w:p>
    <w:p w:rsidR="001C4F0B" w:rsidRPr="006340DE" w:rsidRDefault="001C4F0B" w:rsidP="00A63EA5">
      <w:pPr>
        <w:spacing w:before="1920" w:after="360"/>
        <w:jc w:val="center"/>
        <w:rPr>
          <w:sz w:val="28"/>
        </w:rPr>
      </w:pPr>
      <w:r w:rsidRPr="006340DE">
        <w:rPr>
          <w:rFonts w:hint="eastAsia"/>
          <w:b/>
          <w:sz w:val="28"/>
        </w:rPr>
        <w:t>保</w:t>
      </w:r>
      <w:r w:rsidRPr="006340DE">
        <w:rPr>
          <w:b/>
          <w:sz w:val="28"/>
        </w:rPr>
        <w:tab/>
      </w:r>
      <w:r w:rsidRPr="006340DE">
        <w:rPr>
          <w:rFonts w:hint="eastAsia"/>
          <w:b/>
          <w:sz w:val="28"/>
        </w:rPr>
        <w:t>密</w:t>
      </w:r>
    </w:p>
    <w:p w:rsidR="001C4F0B" w:rsidRDefault="001C4F0B" w:rsidP="001C4F0B">
      <w:pPr>
        <w:pStyle w:val="aff1"/>
        <w:pBdr>
          <w:top w:val="single" w:sz="2" w:space="10" w:color="00B0F0"/>
          <w:bottom w:val="single" w:sz="24" w:space="27" w:color="00B0F0"/>
        </w:pBdr>
        <w:spacing w:after="120" w:line="360" w:lineRule="auto"/>
        <w:ind w:leftChars="800" w:left="1920" w:rightChars="800" w:right="1920"/>
        <w:rPr>
          <w:sz w:val="24"/>
        </w:rPr>
      </w:pPr>
      <w:r>
        <w:rPr>
          <w:rFonts w:hint="eastAsia"/>
          <w:sz w:val="24"/>
        </w:rPr>
        <w:t>本文件及其内容为上海久科信息技术有限公司保密资料。本文件及其内容永远属于上海久科信息技术有限公司拥有财产，在无上海久科信息技术有限公司采用书面形式表示同意外，本文件</w:t>
      </w:r>
    </w:p>
    <w:p w:rsidR="001C4F0B" w:rsidRDefault="001C4F0B" w:rsidP="001C4F0B">
      <w:pPr>
        <w:ind w:left="1560" w:right="1514"/>
      </w:pPr>
    </w:p>
    <w:p w:rsidR="001C4F0B" w:rsidRDefault="001C4F0B" w:rsidP="00834C65">
      <w:pPr>
        <w:numPr>
          <w:ilvl w:val="0"/>
          <w:numId w:val="2"/>
        </w:numPr>
        <w:tabs>
          <w:tab w:val="num" w:pos="2127"/>
        </w:tabs>
        <w:ind w:left="2127" w:right="1514"/>
      </w:pPr>
      <w:r>
        <w:rPr>
          <w:rFonts w:hint="eastAsia"/>
        </w:rPr>
        <w:t>不可以用于其他非原指定用途；</w:t>
      </w:r>
    </w:p>
    <w:p w:rsidR="001C4F0B" w:rsidRDefault="001C4F0B" w:rsidP="001C4F0B">
      <w:pPr>
        <w:tabs>
          <w:tab w:val="num" w:pos="2127"/>
        </w:tabs>
        <w:ind w:left="2127" w:right="1514"/>
      </w:pPr>
    </w:p>
    <w:p w:rsidR="001C4F0B" w:rsidRDefault="001C4F0B" w:rsidP="00834C65">
      <w:pPr>
        <w:numPr>
          <w:ilvl w:val="0"/>
          <w:numId w:val="2"/>
        </w:numPr>
        <w:tabs>
          <w:tab w:val="num" w:pos="2127"/>
        </w:tabs>
        <w:ind w:left="2127" w:right="1514"/>
      </w:pPr>
      <w:r>
        <w:rPr>
          <w:rFonts w:hint="eastAsia"/>
        </w:rPr>
        <w:t>不可以向第三方披露；</w:t>
      </w:r>
    </w:p>
    <w:p w:rsidR="001C4F0B" w:rsidRDefault="001C4F0B" w:rsidP="001C4F0B">
      <w:pPr>
        <w:tabs>
          <w:tab w:val="num" w:pos="2127"/>
        </w:tabs>
        <w:ind w:left="2127" w:right="1514"/>
      </w:pPr>
    </w:p>
    <w:p w:rsidR="001C4F0B" w:rsidRDefault="001C4F0B" w:rsidP="00834C65">
      <w:pPr>
        <w:numPr>
          <w:ilvl w:val="0"/>
          <w:numId w:val="2"/>
        </w:numPr>
        <w:tabs>
          <w:tab w:val="num" w:pos="2127"/>
        </w:tabs>
        <w:ind w:left="2127" w:right="1396"/>
      </w:pPr>
      <w:r>
        <w:rPr>
          <w:rFonts w:hint="eastAsia"/>
        </w:rPr>
        <w:t>不可采用任何形式进行复制和传播，包括但不限于传真、纸张邮件和电子邮件。</w:t>
      </w:r>
    </w:p>
    <w:p w:rsidR="001C4F0B" w:rsidRDefault="001C4F0B" w:rsidP="001C4F0B">
      <w:pPr>
        <w:tabs>
          <w:tab w:val="num" w:pos="2127"/>
        </w:tabs>
        <w:ind w:right="1396"/>
      </w:pPr>
    </w:p>
    <w:p w:rsidR="001C4F0B" w:rsidRDefault="001C4F0B" w:rsidP="001C4F0B"/>
    <w:p w:rsidR="00CB5DFC" w:rsidRDefault="00CB5DFC" w:rsidP="00121D74">
      <w:pPr>
        <w:rPr>
          <w:b/>
          <w:sz w:val="28"/>
          <w:szCs w:val="28"/>
        </w:rPr>
      </w:pPr>
    </w:p>
    <w:p w:rsidR="001C4F0B" w:rsidRDefault="001C4F0B" w:rsidP="00121D7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C4F0B" w:rsidRDefault="001C4F0B" w:rsidP="00121D74">
      <w:pPr>
        <w:rPr>
          <w:b/>
          <w:sz w:val="28"/>
          <w:szCs w:val="28"/>
        </w:rPr>
      </w:pPr>
    </w:p>
    <w:p w:rsidR="00CB5DFC" w:rsidRPr="005E5F08" w:rsidRDefault="00CB5DFC" w:rsidP="001C4F0B">
      <w:pPr>
        <w:jc w:val="center"/>
      </w:pPr>
      <w:r>
        <w:rPr>
          <w:rFonts w:hint="eastAsia"/>
          <w:b/>
          <w:sz w:val="28"/>
          <w:szCs w:val="28"/>
        </w:rPr>
        <w:t>文档修改历史</w:t>
      </w:r>
    </w:p>
    <w:tbl>
      <w:tblPr>
        <w:tblW w:w="8458" w:type="dxa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103"/>
        <w:gridCol w:w="1651"/>
        <w:gridCol w:w="4602"/>
      </w:tblGrid>
      <w:tr w:rsidR="00CB5DFC" w:rsidRPr="006340DE" w:rsidTr="00D02DD6">
        <w:trPr>
          <w:trHeight w:val="570"/>
        </w:trPr>
        <w:tc>
          <w:tcPr>
            <w:tcW w:w="1102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  <w:szCs w:val="21"/>
              </w:rPr>
            </w:pPr>
            <w:r w:rsidRPr="006340DE">
              <w:rPr>
                <w:rFonts w:hint="eastAsia"/>
                <w:b/>
                <w:szCs w:val="21"/>
              </w:rPr>
              <w:t>版</w:t>
            </w:r>
            <w:r w:rsidRPr="006340DE">
              <w:rPr>
                <w:b/>
                <w:szCs w:val="21"/>
              </w:rPr>
              <w:t xml:space="preserve"> </w:t>
            </w:r>
            <w:r w:rsidRPr="006340DE"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1103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</w:rPr>
            </w:pPr>
            <w:r w:rsidRPr="006340DE">
              <w:rPr>
                <w:rFonts w:hint="eastAsia"/>
                <w:b/>
              </w:rPr>
              <w:t>修改人</w:t>
            </w:r>
          </w:p>
        </w:tc>
        <w:tc>
          <w:tcPr>
            <w:tcW w:w="1651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  <w:szCs w:val="21"/>
              </w:rPr>
            </w:pPr>
            <w:r w:rsidRPr="006340DE">
              <w:rPr>
                <w:rFonts w:hint="eastAsia"/>
                <w:b/>
                <w:szCs w:val="21"/>
              </w:rPr>
              <w:t>日</w:t>
            </w:r>
            <w:r w:rsidRPr="006340DE">
              <w:rPr>
                <w:b/>
                <w:szCs w:val="21"/>
              </w:rPr>
              <w:t xml:space="preserve">   </w:t>
            </w:r>
            <w:r w:rsidRPr="006340DE">
              <w:rPr>
                <w:rFonts w:hint="eastAsia"/>
                <w:b/>
                <w:szCs w:val="21"/>
              </w:rPr>
              <w:t>期</w:t>
            </w:r>
          </w:p>
        </w:tc>
        <w:tc>
          <w:tcPr>
            <w:tcW w:w="4602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  <w:szCs w:val="21"/>
              </w:rPr>
            </w:pPr>
            <w:r w:rsidRPr="006340DE">
              <w:rPr>
                <w:rFonts w:hint="eastAsia"/>
                <w:b/>
                <w:szCs w:val="21"/>
              </w:rPr>
              <w:t>描</w:t>
            </w:r>
            <w:r w:rsidRPr="006340DE">
              <w:rPr>
                <w:b/>
                <w:szCs w:val="21"/>
              </w:rPr>
              <w:t xml:space="preserve">  </w:t>
            </w:r>
            <w:r w:rsidRPr="006340DE">
              <w:rPr>
                <w:rFonts w:hint="eastAsia"/>
                <w:b/>
                <w:szCs w:val="21"/>
              </w:rPr>
              <w:t>述</w:t>
            </w:r>
          </w:p>
        </w:tc>
      </w:tr>
      <w:tr w:rsidR="006340DE" w:rsidTr="00D02DD6">
        <w:trPr>
          <w:trHeight w:val="255"/>
        </w:trPr>
        <w:tc>
          <w:tcPr>
            <w:tcW w:w="1102" w:type="dxa"/>
            <w:shd w:val="clear" w:color="auto" w:fill="auto"/>
          </w:tcPr>
          <w:p w:rsidR="006340DE" w:rsidRPr="00E253DE" w:rsidRDefault="008D25B2" w:rsidP="007C71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  <w:r w:rsidR="007C7124">
              <w:rPr>
                <w:sz w:val="20"/>
              </w:rPr>
              <w:t>1.0</w:t>
            </w:r>
          </w:p>
        </w:tc>
        <w:tc>
          <w:tcPr>
            <w:tcW w:w="1103" w:type="dxa"/>
            <w:shd w:val="clear" w:color="auto" w:fill="auto"/>
          </w:tcPr>
          <w:p w:rsidR="006340DE" w:rsidRPr="00E253DE" w:rsidRDefault="00394A42" w:rsidP="006340D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Sara</w:t>
            </w:r>
          </w:p>
        </w:tc>
        <w:tc>
          <w:tcPr>
            <w:tcW w:w="1651" w:type="dxa"/>
            <w:shd w:val="clear" w:color="auto" w:fill="auto"/>
          </w:tcPr>
          <w:p w:rsidR="006340DE" w:rsidRPr="00E253DE" w:rsidRDefault="007D0EE0" w:rsidP="00DB56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sz w:val="20"/>
              </w:rPr>
              <w:t>6</w:t>
            </w:r>
            <w:r>
              <w:rPr>
                <w:rFonts w:hint="eastAsia"/>
                <w:sz w:val="20"/>
              </w:rPr>
              <w:t>0</w:t>
            </w:r>
            <w:r w:rsidR="003D79A4">
              <w:rPr>
                <w:sz w:val="20"/>
              </w:rPr>
              <w:t>9</w:t>
            </w:r>
            <w:r w:rsidR="00DB564F">
              <w:rPr>
                <w:sz w:val="20"/>
              </w:rPr>
              <w:t>18</w:t>
            </w:r>
          </w:p>
        </w:tc>
        <w:tc>
          <w:tcPr>
            <w:tcW w:w="4602" w:type="dxa"/>
            <w:shd w:val="clear" w:color="auto" w:fill="auto"/>
          </w:tcPr>
          <w:p w:rsidR="006340DE" w:rsidRPr="00E253DE" w:rsidRDefault="008D25B2" w:rsidP="00F740A8">
            <w:pPr>
              <w:rPr>
                <w:sz w:val="20"/>
              </w:rPr>
            </w:pPr>
            <w:r>
              <w:rPr>
                <w:sz w:val="20"/>
              </w:rPr>
              <w:t>版本创建</w:t>
            </w:r>
          </w:p>
        </w:tc>
      </w:tr>
      <w:tr w:rsidR="00B44E00" w:rsidTr="00D02DD6">
        <w:trPr>
          <w:trHeight w:val="255"/>
        </w:trPr>
        <w:tc>
          <w:tcPr>
            <w:tcW w:w="1102" w:type="dxa"/>
            <w:shd w:val="clear" w:color="auto" w:fill="auto"/>
          </w:tcPr>
          <w:p w:rsidR="00B44E00" w:rsidRDefault="00B44E00" w:rsidP="007C7124">
            <w:pPr>
              <w:jc w:val="center"/>
              <w:rPr>
                <w:sz w:val="20"/>
              </w:rPr>
            </w:pPr>
          </w:p>
        </w:tc>
        <w:tc>
          <w:tcPr>
            <w:tcW w:w="1103" w:type="dxa"/>
            <w:shd w:val="clear" w:color="auto" w:fill="auto"/>
          </w:tcPr>
          <w:p w:rsidR="00B44E00" w:rsidRDefault="00B44E00" w:rsidP="006340DE">
            <w:pPr>
              <w:jc w:val="center"/>
              <w:rPr>
                <w:sz w:val="20"/>
              </w:rPr>
            </w:pPr>
          </w:p>
        </w:tc>
        <w:tc>
          <w:tcPr>
            <w:tcW w:w="1651" w:type="dxa"/>
            <w:shd w:val="clear" w:color="auto" w:fill="auto"/>
          </w:tcPr>
          <w:p w:rsidR="00B44E00" w:rsidRDefault="00B44E00" w:rsidP="006340DE">
            <w:pPr>
              <w:jc w:val="center"/>
              <w:rPr>
                <w:sz w:val="20"/>
              </w:rPr>
            </w:pPr>
          </w:p>
        </w:tc>
        <w:tc>
          <w:tcPr>
            <w:tcW w:w="4602" w:type="dxa"/>
            <w:shd w:val="clear" w:color="auto" w:fill="auto"/>
          </w:tcPr>
          <w:p w:rsidR="00B44E00" w:rsidRDefault="00B44E00" w:rsidP="00F740A8">
            <w:pPr>
              <w:rPr>
                <w:sz w:val="20"/>
              </w:rPr>
            </w:pPr>
          </w:p>
        </w:tc>
      </w:tr>
    </w:tbl>
    <w:p w:rsidR="00CB5DFC" w:rsidRPr="00D02DD6" w:rsidRDefault="00CB5DFC" w:rsidP="00121D74">
      <w:pPr>
        <w:rPr>
          <w:sz w:val="20"/>
        </w:rPr>
      </w:pPr>
    </w:p>
    <w:p w:rsidR="00CB5DFC" w:rsidRDefault="00CB5DFC" w:rsidP="00121D74"/>
    <w:p w:rsidR="00CB5DFC" w:rsidRDefault="00CB5DFC" w:rsidP="00121D74"/>
    <w:p w:rsidR="00CB5DFC" w:rsidRDefault="00CB5DFC" w:rsidP="00121D74"/>
    <w:p w:rsidR="00CB5DFC" w:rsidRDefault="00CB5DFC" w:rsidP="00121D74"/>
    <w:p w:rsidR="004B7E83" w:rsidRDefault="00CB5DFC" w:rsidP="00121D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253DE" w:rsidRDefault="00774E79" w:rsidP="000F74C2">
      <w:pPr>
        <w:pStyle w:val="TOC"/>
        <w:numPr>
          <w:ilvl w:val="0"/>
          <w:numId w:val="0"/>
        </w:numPr>
      </w:pPr>
      <w:bookmarkStart w:id="0" w:name="_Toc266449055"/>
      <w:r>
        <w:rPr>
          <w:lang w:val="zh-CN"/>
        </w:rPr>
        <w:lastRenderedPageBreak/>
        <w:t>目录</w:t>
      </w:r>
      <w:bookmarkStart w:id="1" w:name="_Toc416888924"/>
      <w:bookmarkStart w:id="2" w:name="_Toc416889117"/>
      <w:bookmarkEnd w:id="0"/>
    </w:p>
    <w:p w:rsidR="0060020F" w:rsidRDefault="00AE24E0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"2-3" \h \z \t "标题 1,1,标题,1" </w:instrText>
      </w:r>
      <w:r>
        <w:fldChar w:fldCharType="separate"/>
      </w:r>
      <w:hyperlink w:anchor="_Toc468568598" w:history="1">
        <w:r w:rsidR="0060020F" w:rsidRPr="00F73E48">
          <w:rPr>
            <w:rStyle w:val="ad"/>
            <w:noProof/>
          </w:rPr>
          <w:t>1</w:t>
        </w:r>
        <w:r w:rsidR="006002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60020F" w:rsidRPr="00F73E48">
          <w:rPr>
            <w:rStyle w:val="ad"/>
            <w:noProof/>
          </w:rPr>
          <w:t>概述</w:t>
        </w:r>
        <w:r w:rsidR="0060020F">
          <w:rPr>
            <w:noProof/>
            <w:webHidden/>
          </w:rPr>
          <w:tab/>
        </w:r>
        <w:r w:rsidR="0060020F">
          <w:rPr>
            <w:noProof/>
            <w:webHidden/>
          </w:rPr>
          <w:fldChar w:fldCharType="begin"/>
        </w:r>
        <w:r w:rsidR="0060020F">
          <w:rPr>
            <w:noProof/>
            <w:webHidden/>
          </w:rPr>
          <w:instrText xml:space="preserve"> PAGEREF _Toc468568598 \h </w:instrText>
        </w:r>
        <w:r w:rsidR="0060020F">
          <w:rPr>
            <w:noProof/>
            <w:webHidden/>
          </w:rPr>
        </w:r>
        <w:r w:rsidR="0060020F">
          <w:rPr>
            <w:noProof/>
            <w:webHidden/>
          </w:rPr>
          <w:fldChar w:fldCharType="separate"/>
        </w:r>
        <w:r w:rsidR="0060020F">
          <w:rPr>
            <w:noProof/>
            <w:webHidden/>
          </w:rPr>
          <w:t>6</w:t>
        </w:r>
        <w:r w:rsidR="0060020F">
          <w:rPr>
            <w:noProof/>
            <w:webHidden/>
          </w:rPr>
          <w:fldChar w:fldCharType="end"/>
        </w:r>
      </w:hyperlink>
    </w:p>
    <w:p w:rsidR="0060020F" w:rsidRDefault="0060020F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68568599" w:history="1">
        <w:r w:rsidRPr="00F73E48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F73E48">
          <w:rPr>
            <w:rStyle w:val="ad"/>
            <w:noProof/>
          </w:rPr>
          <w:t>本文目的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68568600" w:history="1">
        <w:r w:rsidRPr="00F73E48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F73E48">
          <w:rPr>
            <w:rStyle w:val="ad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68568601" w:history="1">
        <w:r w:rsidRPr="00F73E48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F73E48">
          <w:rPr>
            <w:rStyle w:val="ad"/>
            <w:noProof/>
          </w:rPr>
          <w:t>术语与缩略词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68568602" w:history="1">
        <w:r w:rsidRPr="00F73E48">
          <w:rPr>
            <w:rStyle w:val="ad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F73E48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68568603" w:history="1">
        <w:r w:rsidRPr="00F73E48">
          <w:rPr>
            <w:rStyle w:val="ad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F73E48">
          <w:rPr>
            <w:rStyle w:val="ad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8568604" w:history="1">
        <w:r w:rsidRPr="00F73E48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F73E48">
          <w:rPr>
            <w:rStyle w:val="ad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8568605" w:history="1">
        <w:r w:rsidRPr="00F73E48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F73E48">
          <w:rPr>
            <w:rStyle w:val="ad"/>
            <w:noProof/>
          </w:rPr>
          <w:t>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68568606" w:history="1">
        <w:r w:rsidRPr="00F73E48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F73E48">
          <w:rPr>
            <w:rStyle w:val="ad"/>
            <w:noProof/>
          </w:rPr>
          <w:t>SDK API说明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07" w:history="1">
        <w:r w:rsidRPr="00F73E48">
          <w:rPr>
            <w:rStyle w:val="ad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设置客户信息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08" w:history="1">
        <w:r w:rsidRPr="00F73E48">
          <w:rPr>
            <w:rStyle w:val="ad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修改客户信息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09" w:history="1">
        <w:r w:rsidRPr="00F73E48">
          <w:rPr>
            <w:rStyle w:val="ad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设置用户设备唯一标识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10" w:history="1">
        <w:r w:rsidRPr="00F73E48">
          <w:rPr>
            <w:rStyle w:val="ad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设置</w:t>
        </w:r>
        <w:r w:rsidRPr="00F73E48">
          <w:rPr>
            <w:rStyle w:val="ad"/>
            <w:noProof/>
          </w:rPr>
          <w:t>Visitor</w:t>
        </w:r>
        <w:r w:rsidRPr="00F73E48">
          <w:rPr>
            <w:rStyle w:val="ad"/>
            <w:noProof/>
          </w:rPr>
          <w:t>上线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11" w:history="1">
        <w:r w:rsidRPr="00F73E48">
          <w:rPr>
            <w:rStyle w:val="ad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获取当前客户的</w:t>
        </w:r>
        <w:r w:rsidRPr="00F73E48">
          <w:rPr>
            <w:rStyle w:val="ad"/>
            <w:noProof/>
          </w:rPr>
          <w:t>visitorID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12" w:history="1">
        <w:r w:rsidRPr="00F73E48">
          <w:rPr>
            <w:rStyle w:val="ad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绑定当前客户的</w:t>
        </w:r>
        <w:r w:rsidRPr="00F73E48">
          <w:rPr>
            <w:rStyle w:val="ad"/>
            <w:noProof/>
          </w:rPr>
          <w:t xml:space="preserve">visitorID </w:t>
        </w:r>
        <w:r w:rsidRPr="00F73E48">
          <w:rPr>
            <w:rStyle w:val="ad"/>
            <w:noProof/>
          </w:rPr>
          <w:t>并设置上线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13" w:history="1">
        <w:r w:rsidRPr="00F73E48">
          <w:rPr>
            <w:rStyle w:val="ad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创建一个新的客户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14" w:history="1">
        <w:r w:rsidRPr="00F73E48">
          <w:rPr>
            <w:rStyle w:val="ad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指定客服或者业务类型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15" w:history="1">
        <w:r w:rsidRPr="00F73E48">
          <w:rPr>
            <w:rStyle w:val="ad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发送文字</w:t>
        </w:r>
        <w:r w:rsidRPr="00F73E48">
          <w:rPr>
            <w:rStyle w:val="ad"/>
            <w:noProof/>
          </w:rPr>
          <w:t>/</w:t>
        </w:r>
        <w:r w:rsidRPr="00F73E48">
          <w:rPr>
            <w:rStyle w:val="ad"/>
            <w:noProof/>
          </w:rPr>
          <w:t>图片</w:t>
        </w:r>
        <w:r w:rsidRPr="00F73E48">
          <w:rPr>
            <w:rStyle w:val="ad"/>
            <w:noProof/>
          </w:rPr>
          <w:t>/</w:t>
        </w:r>
        <w:r w:rsidRPr="00F73E48">
          <w:rPr>
            <w:rStyle w:val="ad"/>
            <w:noProof/>
          </w:rPr>
          <w:t>语音消息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16" w:history="1">
        <w:r w:rsidRPr="00F73E48">
          <w:rPr>
            <w:rStyle w:val="ad"/>
            <w:noProof/>
          </w:rPr>
          <w:t>3.1.10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发送轨迹消息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17" w:history="1">
        <w:r w:rsidRPr="00F73E48">
          <w:rPr>
            <w:rStyle w:val="ad"/>
            <w:noProof/>
          </w:rPr>
          <w:t>3.1.11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输入预知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18" w:history="1">
        <w:r w:rsidRPr="00F73E48">
          <w:rPr>
            <w:rStyle w:val="ad"/>
            <w:noProof/>
          </w:rPr>
          <w:t>3.1.12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接收即时消息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19" w:history="1">
        <w:r w:rsidRPr="00F73E48">
          <w:rPr>
            <w:rStyle w:val="ad"/>
            <w:noProof/>
          </w:rPr>
          <w:t>3.1.13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获取服务器聊天数据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20" w:history="1">
        <w:r w:rsidRPr="00F73E48">
          <w:rPr>
            <w:rStyle w:val="ad"/>
            <w:noProof/>
          </w:rPr>
          <w:t>3.1.14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获取客户本地聊天数据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21" w:history="1">
        <w:r w:rsidRPr="00F73E48">
          <w:rPr>
            <w:rStyle w:val="ad"/>
            <w:noProof/>
          </w:rPr>
          <w:t>3.1.15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获取未读消息数量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22" w:history="1">
        <w:r w:rsidRPr="00F73E48">
          <w:rPr>
            <w:rStyle w:val="ad"/>
            <w:noProof/>
          </w:rPr>
          <w:t>3.1.16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获取未读消息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23" w:history="1">
        <w:r w:rsidRPr="00F73E48">
          <w:rPr>
            <w:rStyle w:val="ad"/>
            <w:noProof/>
          </w:rPr>
          <w:t>3.1.17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删除客户聊天数据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24" w:history="1">
        <w:r w:rsidRPr="00F73E48">
          <w:rPr>
            <w:rStyle w:val="ad"/>
            <w:noProof/>
          </w:rPr>
          <w:t>3.1.18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结束当前对话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25" w:history="1">
        <w:r w:rsidRPr="00F73E48">
          <w:rPr>
            <w:rStyle w:val="ad"/>
            <w:noProof/>
          </w:rPr>
          <w:t>3.1.19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获取当前正在接待的客服信息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26" w:history="1">
        <w:r w:rsidRPr="00F73E48">
          <w:rPr>
            <w:rStyle w:val="ad"/>
            <w:noProof/>
          </w:rPr>
          <w:t>3.1.20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更新阅读状态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27" w:history="1">
        <w:r w:rsidRPr="00F73E48">
          <w:rPr>
            <w:rStyle w:val="ad"/>
            <w:noProof/>
          </w:rPr>
          <w:t>3.1.21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获取</w:t>
        </w:r>
        <w:r w:rsidRPr="00F73E48">
          <w:rPr>
            <w:rStyle w:val="ad"/>
            <w:noProof/>
          </w:rPr>
          <w:t>SDK</w:t>
        </w:r>
        <w:r w:rsidRPr="00F73E48">
          <w:rPr>
            <w:rStyle w:val="ad"/>
            <w:noProof/>
          </w:rPr>
          <w:t>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47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28" w:history="1">
        <w:r w:rsidRPr="00F73E48">
          <w:rPr>
            <w:rStyle w:val="ad"/>
            <w:noProof/>
          </w:rPr>
          <w:t>3.1.22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设置日志模式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68568629" w:history="1">
        <w:r w:rsidRPr="00F73E48">
          <w:rPr>
            <w:rStyle w:val="ad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F73E48">
          <w:rPr>
            <w:rStyle w:val="ad"/>
            <w:noProof/>
          </w:rPr>
          <w:t>快速集成SDK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30" w:history="1">
        <w:r w:rsidRPr="00F73E48">
          <w:rPr>
            <w:rStyle w:val="ad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初始化</w:t>
        </w:r>
        <w:r w:rsidRPr="00F73E48">
          <w:rPr>
            <w:rStyle w:val="ad"/>
            <w:noProof/>
          </w:rPr>
          <w:t>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31" w:history="1">
        <w:r w:rsidRPr="00F73E48">
          <w:rPr>
            <w:rStyle w:val="ad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启动对话界面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32" w:history="1">
        <w:r w:rsidRPr="00F73E48">
          <w:rPr>
            <w:rStyle w:val="ad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留言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33" w:history="1">
        <w:r w:rsidRPr="00F73E48">
          <w:rPr>
            <w:rStyle w:val="ad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满意度评价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68568634" w:history="1">
        <w:r w:rsidRPr="00F73E48">
          <w:rPr>
            <w:rStyle w:val="ad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F73E48">
          <w:rPr>
            <w:rStyle w:val="ad"/>
            <w:noProof/>
          </w:rPr>
          <w:t>消息推送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35" w:history="1">
        <w:r w:rsidRPr="00F73E48">
          <w:rPr>
            <w:rStyle w:val="ad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关闭服务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36" w:history="1">
        <w:r w:rsidRPr="00F73E48">
          <w:rPr>
            <w:rStyle w:val="ad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开启服务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0020F" w:rsidRDefault="0060020F">
      <w:pPr>
        <w:pStyle w:val="3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8568637" w:history="1">
        <w:r w:rsidRPr="00F73E48">
          <w:rPr>
            <w:rStyle w:val="ad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E48">
          <w:rPr>
            <w:rStyle w:val="ad"/>
            <w:noProof/>
          </w:rPr>
          <w:t>推送消息数据结构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253DE" w:rsidRDefault="00AE24E0">
      <w:r>
        <w:rPr>
          <w:sz w:val="20"/>
          <w:szCs w:val="20"/>
        </w:rPr>
        <w:fldChar w:fldCharType="end"/>
      </w:r>
    </w:p>
    <w:p w:rsidR="00E253DE" w:rsidRDefault="00E253DE" w:rsidP="00E253DE"/>
    <w:p w:rsidR="00E253DE" w:rsidRPr="00E253DE" w:rsidRDefault="00E253DE" w:rsidP="00E253DE">
      <w:r>
        <w:br w:type="page"/>
      </w:r>
    </w:p>
    <w:bookmarkEnd w:id="1"/>
    <w:bookmarkEnd w:id="2"/>
    <w:p w:rsidR="005E171A" w:rsidRPr="005E171A" w:rsidRDefault="005E171A" w:rsidP="005E171A">
      <w:pPr>
        <w:ind w:firstLine="420"/>
      </w:pPr>
    </w:p>
    <w:p w:rsidR="005E171A" w:rsidRDefault="00C52A40" w:rsidP="000F74C2">
      <w:pPr>
        <w:pStyle w:val="10"/>
      </w:pPr>
      <w:bookmarkStart w:id="3" w:name="_Toc468568598"/>
      <w:r>
        <w:rPr>
          <w:rFonts w:hint="eastAsia"/>
        </w:rPr>
        <w:t>概述</w:t>
      </w:r>
      <w:bookmarkEnd w:id="3"/>
    </w:p>
    <w:p w:rsidR="00C52A40" w:rsidRPr="009151AF" w:rsidRDefault="00C52A40" w:rsidP="00F00A68">
      <w:pPr>
        <w:pStyle w:val="2"/>
      </w:pPr>
      <w:bookmarkStart w:id="4" w:name="_Toc384802679"/>
      <w:bookmarkStart w:id="5" w:name="_Toc468568599"/>
      <w:r>
        <w:rPr>
          <w:rFonts w:hint="eastAsia"/>
        </w:rPr>
        <w:t>本文目的</w:t>
      </w:r>
      <w:bookmarkEnd w:id="5"/>
    </w:p>
    <w:p w:rsidR="000C5A4E" w:rsidRPr="000C5A4E" w:rsidRDefault="000C5A4E" w:rsidP="00A464DF">
      <w:pPr>
        <w:ind w:firstLineChars="200" w:firstLine="480"/>
        <w:rPr>
          <w:rFonts w:cs="华文楷体"/>
          <w:szCs w:val="21"/>
        </w:rPr>
      </w:pPr>
      <w:r w:rsidRPr="000C5A4E">
        <w:rPr>
          <w:rFonts w:cs="华文楷体"/>
          <w:szCs w:val="21"/>
        </w:rPr>
        <w:t>为了让</w:t>
      </w:r>
      <w:r>
        <w:rPr>
          <w:rFonts w:cs="华文楷体"/>
          <w:szCs w:val="21"/>
        </w:rPr>
        <w:t>企业</w:t>
      </w:r>
      <w:r w:rsidRPr="000C5A4E">
        <w:rPr>
          <w:rFonts w:cs="华文楷体"/>
          <w:szCs w:val="21"/>
        </w:rPr>
        <w:t xml:space="preserve">app快速拥有在线客服功能而提供的一套应用程序接口。通过该接口可以实现人工在线客服和智能机器人客服，以及为app用户提供帮助中心文档。 </w:t>
      </w:r>
    </w:p>
    <w:p w:rsidR="00C52A40" w:rsidRDefault="00C52A40" w:rsidP="00F00A68">
      <w:pPr>
        <w:pStyle w:val="2"/>
      </w:pPr>
      <w:bookmarkStart w:id="6" w:name="_Toc468568600"/>
      <w:bookmarkEnd w:id="4"/>
      <w:r>
        <w:t>适用范围</w:t>
      </w:r>
      <w:bookmarkEnd w:id="6"/>
    </w:p>
    <w:p w:rsidR="00C52A40" w:rsidRPr="00C52A40" w:rsidRDefault="00A464DF" w:rsidP="0059098E">
      <w:pPr>
        <w:pStyle w:val="a0"/>
        <w:ind w:firstLine="420"/>
        <w:rPr>
          <w:rFonts w:cs="华文楷体"/>
          <w:szCs w:val="21"/>
        </w:rPr>
      </w:pPr>
      <w:r>
        <w:rPr>
          <w:rFonts w:cs="华文楷体" w:hint="eastAsia"/>
          <w:szCs w:val="21"/>
        </w:rPr>
        <w:t>本文档适用于上海久科关于</w:t>
      </w:r>
      <w:r w:rsidR="0059098E">
        <w:rPr>
          <w:rFonts w:cs="华文楷体" w:hint="eastAsia"/>
          <w:szCs w:val="21"/>
        </w:rPr>
        <w:t>Saas</w:t>
      </w:r>
      <w:r w:rsidR="003D79A4">
        <w:rPr>
          <w:rFonts w:cs="华文楷体" w:hint="eastAsia"/>
          <w:szCs w:val="21"/>
        </w:rPr>
        <w:t>需求的</w:t>
      </w:r>
      <w:r>
        <w:rPr>
          <w:rFonts w:cs="华文楷体" w:hint="eastAsia"/>
          <w:szCs w:val="21"/>
        </w:rPr>
        <w:t>开发人员和</w:t>
      </w:r>
      <w:r>
        <w:rPr>
          <w:rFonts w:cs="华文楷体"/>
          <w:szCs w:val="21"/>
        </w:rPr>
        <w:t>测试人员</w:t>
      </w:r>
      <w:r>
        <w:rPr>
          <w:rFonts w:cs="华文楷体" w:hint="eastAsia"/>
          <w:szCs w:val="21"/>
        </w:rPr>
        <w:t>。</w:t>
      </w:r>
    </w:p>
    <w:p w:rsidR="00C52A40" w:rsidRDefault="00C52A40" w:rsidP="00F00A68">
      <w:pPr>
        <w:pStyle w:val="2"/>
      </w:pPr>
      <w:bookmarkStart w:id="7" w:name="_Toc468568601"/>
      <w:r>
        <w:t>术语与缩略词</w:t>
      </w:r>
      <w:bookmarkEnd w:id="7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7005"/>
      </w:tblGrid>
      <w:tr w:rsidR="00C52A40" w:rsidTr="00DC2303">
        <w:trPr>
          <w:trHeight w:val="458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cs="华文楷体" w:hint="eastAsia"/>
                <w:b/>
                <w:bCs/>
                <w:color w:val="FFFFFF"/>
                <w:sz w:val="21"/>
                <w:szCs w:val="21"/>
              </w:rPr>
              <w:t>缩略语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cs="华文楷体" w:hint="eastAsia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C52A40" w:rsidTr="00DC2303">
        <w:trPr>
          <w:trHeight w:val="528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cs="华文楷体"/>
                <w:b/>
                <w:sz w:val="21"/>
                <w:szCs w:val="21"/>
              </w:rPr>
            </w:pP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A464DF">
            <w:pPr>
              <w:pStyle w:val="af1"/>
              <w:rPr>
                <w:rFonts w:cs="华文楷体"/>
                <w:sz w:val="21"/>
                <w:szCs w:val="21"/>
              </w:rPr>
            </w:pPr>
          </w:p>
        </w:tc>
      </w:tr>
      <w:tr w:rsidR="00C52A40" w:rsidTr="00DC2303">
        <w:trPr>
          <w:trHeight w:val="518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cs="华文楷体"/>
                <w:b/>
                <w:sz w:val="21"/>
                <w:szCs w:val="21"/>
              </w:rPr>
            </w:pP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rPr>
                <w:rFonts w:cs="华文楷体"/>
                <w:sz w:val="21"/>
                <w:szCs w:val="21"/>
              </w:rPr>
            </w:pPr>
          </w:p>
        </w:tc>
      </w:tr>
      <w:tr w:rsidR="00C52A40" w:rsidTr="00DC2303">
        <w:trPr>
          <w:trHeight w:val="518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cs="华文楷体"/>
                <w:b/>
                <w:sz w:val="21"/>
                <w:szCs w:val="21"/>
              </w:rPr>
            </w:pP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rPr>
                <w:rFonts w:cs="华文楷体"/>
                <w:sz w:val="21"/>
                <w:szCs w:val="21"/>
              </w:rPr>
            </w:pPr>
          </w:p>
        </w:tc>
      </w:tr>
    </w:tbl>
    <w:p w:rsidR="0091365E" w:rsidRPr="00A464DF" w:rsidRDefault="0091365E" w:rsidP="00F00A68">
      <w:pPr>
        <w:pStyle w:val="2"/>
      </w:pPr>
      <w:bookmarkStart w:id="8" w:name="_Toc468568602"/>
      <w:r w:rsidRPr="00A464DF">
        <w:rPr>
          <w:rFonts w:hint="eastAsia"/>
        </w:rPr>
        <w:t>运行环境</w:t>
      </w:r>
      <w:bookmarkEnd w:id="8"/>
    </w:p>
    <w:p w:rsidR="00446EC0" w:rsidRPr="00A464DF" w:rsidRDefault="00DC7AAB" w:rsidP="00446EC0">
      <w:r w:rsidRPr="00A464DF">
        <w:rPr>
          <w:rFonts w:hint="eastAsia"/>
        </w:rPr>
        <w:t>硬件</w:t>
      </w:r>
      <w:r w:rsidRPr="00A464DF">
        <w:t>环境</w:t>
      </w:r>
      <w:r w:rsidRPr="00A464DF">
        <w:rPr>
          <w:rFonts w:hint="eastAsia"/>
        </w:rPr>
        <w:t>：</w:t>
      </w:r>
    </w:p>
    <w:p w:rsidR="00446EC0" w:rsidRPr="00A464DF" w:rsidRDefault="00446EC0" w:rsidP="00446EC0">
      <w:r w:rsidRPr="00A464DF">
        <w:t>CPU：2.0GHz</w:t>
      </w:r>
      <w:r w:rsidRPr="00A464DF">
        <w:rPr>
          <w:rFonts w:hint="eastAsia"/>
        </w:rPr>
        <w:t>及以上</w:t>
      </w:r>
      <w:r w:rsidRPr="00A464DF">
        <w:br/>
        <w:t>内存：2G</w:t>
      </w:r>
      <w:r w:rsidRPr="00A464DF">
        <w:rPr>
          <w:rFonts w:hint="eastAsia"/>
        </w:rPr>
        <w:t>及</w:t>
      </w:r>
      <w:r w:rsidRPr="00A464DF">
        <w:t>以上</w:t>
      </w:r>
    </w:p>
    <w:p w:rsidR="00446EC0" w:rsidRPr="00A464DF" w:rsidRDefault="00446EC0" w:rsidP="00446EC0">
      <w:r w:rsidRPr="00A464DF">
        <w:rPr>
          <w:rFonts w:hint="eastAsia"/>
        </w:rPr>
        <w:t>硬盘：80</w:t>
      </w:r>
      <w:r w:rsidRPr="00A464DF">
        <w:t>G</w:t>
      </w:r>
      <w:r w:rsidRPr="00A464DF">
        <w:rPr>
          <w:rFonts w:hint="eastAsia"/>
        </w:rPr>
        <w:t>及</w:t>
      </w:r>
      <w:r w:rsidRPr="00A464DF">
        <w:t>以上</w:t>
      </w:r>
    </w:p>
    <w:p w:rsidR="00DC7AAB" w:rsidRPr="00A464DF" w:rsidRDefault="00DC7AAB" w:rsidP="00DC7AAB">
      <w:r w:rsidRPr="00A464DF">
        <w:rPr>
          <w:rFonts w:hint="eastAsia"/>
        </w:rPr>
        <w:t>软件</w:t>
      </w:r>
      <w:r w:rsidRPr="00A464DF">
        <w:t>环境：</w:t>
      </w:r>
    </w:p>
    <w:p w:rsidR="00810E55" w:rsidRPr="00A464DF" w:rsidRDefault="00810E55" w:rsidP="00810E55">
      <w:r w:rsidRPr="00A464DF">
        <w:rPr>
          <w:rFonts w:hint="eastAsia"/>
        </w:rPr>
        <w:t>服务器</w:t>
      </w:r>
      <w:r w:rsidR="003D7FC8" w:rsidRPr="00A464DF">
        <w:rPr>
          <w:rFonts w:hint="eastAsia"/>
        </w:rPr>
        <w:t>：</w:t>
      </w:r>
      <w:r w:rsidR="003D7FC8" w:rsidRPr="00A464DF">
        <w:t>支持</w:t>
      </w:r>
      <w:r w:rsidRPr="00A464DF">
        <w:t>Windows Service 2008</w:t>
      </w:r>
      <w:r w:rsidR="003D7FC8" w:rsidRPr="00A464DF">
        <w:rPr>
          <w:rFonts w:hint="eastAsia"/>
        </w:rPr>
        <w:t>以上版本</w:t>
      </w:r>
    </w:p>
    <w:p w:rsidR="00C52A40" w:rsidRPr="00C52A40" w:rsidRDefault="00C52A40" w:rsidP="00F00A68">
      <w:pPr>
        <w:pStyle w:val="2"/>
      </w:pPr>
      <w:bookmarkStart w:id="9" w:name="_Toc468568603"/>
      <w:r>
        <w:t>参考文档</w:t>
      </w:r>
      <w:bookmarkEnd w:id="9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7599"/>
      </w:tblGrid>
      <w:tr w:rsidR="00C52A40" w:rsidTr="00DC2303">
        <w:trPr>
          <w:trHeight w:val="458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cs="华文楷体" w:hint="eastAsia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cs="华文楷体" w:hint="eastAsia"/>
                <w:b/>
                <w:bCs/>
                <w:color w:val="FFFFFF"/>
                <w:sz w:val="21"/>
                <w:szCs w:val="21"/>
              </w:rPr>
              <w:t>参考文档</w:t>
            </w:r>
          </w:p>
        </w:tc>
      </w:tr>
      <w:tr w:rsidR="00C52A40" w:rsidTr="00DC2303">
        <w:trPr>
          <w:trHeight w:val="463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cs="华文楷体"/>
                <w:b/>
                <w:sz w:val="21"/>
                <w:szCs w:val="21"/>
              </w:rPr>
            </w:pP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rPr>
                <w:rFonts w:cs="华文楷体"/>
                <w:sz w:val="21"/>
                <w:szCs w:val="21"/>
              </w:rPr>
            </w:pPr>
          </w:p>
        </w:tc>
      </w:tr>
      <w:tr w:rsidR="00C52A40" w:rsidTr="00DC2303">
        <w:trPr>
          <w:trHeight w:val="493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cs="华文楷体"/>
                <w:b/>
                <w:sz w:val="21"/>
                <w:szCs w:val="21"/>
              </w:rPr>
            </w:pP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rPr>
                <w:rFonts w:cs="华文楷体"/>
                <w:sz w:val="21"/>
                <w:szCs w:val="21"/>
              </w:rPr>
            </w:pPr>
          </w:p>
        </w:tc>
      </w:tr>
      <w:tr w:rsidR="00C52A40" w:rsidTr="00DC2303">
        <w:trPr>
          <w:trHeight w:val="458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cs="华文楷体"/>
                <w:b/>
                <w:sz w:val="21"/>
                <w:szCs w:val="21"/>
              </w:rPr>
            </w:pP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rPr>
                <w:rFonts w:cs="华文楷体"/>
                <w:b/>
                <w:sz w:val="21"/>
                <w:szCs w:val="21"/>
              </w:rPr>
            </w:pPr>
          </w:p>
        </w:tc>
      </w:tr>
    </w:tbl>
    <w:p w:rsidR="003D79A4" w:rsidRPr="00A93B50" w:rsidRDefault="008B23FB" w:rsidP="000F74C2">
      <w:pPr>
        <w:pStyle w:val="10"/>
      </w:pPr>
      <w:bookmarkStart w:id="10" w:name="_Toc468568604"/>
      <w:r>
        <w:rPr>
          <w:rFonts w:hint="eastAsia"/>
        </w:rPr>
        <w:t>功能列表</w:t>
      </w:r>
      <w:bookmarkEnd w:id="10"/>
    </w:p>
    <w:tbl>
      <w:tblPr>
        <w:tblW w:w="8649" w:type="dxa"/>
        <w:jc w:val="center"/>
        <w:tblLook w:val="04A0" w:firstRow="1" w:lastRow="0" w:firstColumn="1" w:lastColumn="0" w:noHBand="0" w:noVBand="1"/>
      </w:tblPr>
      <w:tblGrid>
        <w:gridCol w:w="1276"/>
        <w:gridCol w:w="2552"/>
        <w:gridCol w:w="4821"/>
      </w:tblGrid>
      <w:tr w:rsidR="003D79A4" w:rsidRPr="00A579C0" w:rsidTr="00944AC6">
        <w:trPr>
          <w:trHeight w:val="376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D79A4" w:rsidRPr="00A579C0" w:rsidRDefault="003D79A4" w:rsidP="00E8484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579C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模块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D79A4" w:rsidRPr="00A579C0" w:rsidRDefault="003D79A4" w:rsidP="00E8484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579C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功能</w:t>
            </w:r>
          </w:p>
        </w:tc>
        <w:tc>
          <w:tcPr>
            <w:tcW w:w="4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D79A4" w:rsidRPr="00A579C0" w:rsidRDefault="003D79A4" w:rsidP="00E8484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579C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子功能</w:t>
            </w:r>
          </w:p>
        </w:tc>
      </w:tr>
      <w:tr w:rsidR="007837DD" w:rsidRPr="00A579C0" w:rsidTr="00944AC6">
        <w:trPr>
          <w:trHeight w:val="270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7DD" w:rsidRPr="00BF74E4" w:rsidRDefault="002D6811" w:rsidP="007837D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初始化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DD" w:rsidRPr="00BF74E4" w:rsidRDefault="007837DD" w:rsidP="007837D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初始化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SDK</w:t>
            </w:r>
            <w:r w:rsidR="009C1C7F">
              <w:rPr>
                <w:rFonts w:ascii="Arial" w:hAnsi="Arial" w:cs="Arial" w:hint="eastAsia"/>
                <w:color w:val="000000"/>
                <w:sz w:val="22"/>
                <w:szCs w:val="22"/>
              </w:rPr>
              <w:t>，获取设备标识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B21" w:rsidRPr="00BF74E4" w:rsidRDefault="00F03B21" w:rsidP="00E8484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SDK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初始化获取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APPKey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和公司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ID</w:t>
            </w:r>
            <w:r w:rsidR="009C1C7F">
              <w:rPr>
                <w:rFonts w:ascii="Arial" w:hAnsi="Arial" w:cs="Arial" w:hint="eastAsia"/>
                <w:color w:val="000000"/>
                <w:sz w:val="22"/>
                <w:szCs w:val="22"/>
              </w:rPr>
              <w:t>，获取</w:t>
            </w:r>
            <w:r w:rsidR="009C1C7F">
              <w:rPr>
                <w:rFonts w:ascii="Arial" w:hAnsi="Arial" w:cs="Arial"/>
                <w:color w:val="000000"/>
                <w:sz w:val="22"/>
                <w:szCs w:val="22"/>
              </w:rPr>
              <w:t>用户的设备标识</w:t>
            </w:r>
            <w:r w:rsidR="009C1C7F">
              <w:rPr>
                <w:rFonts w:ascii="Arial" w:hAnsi="Arial" w:cs="Arial" w:hint="eastAsia"/>
                <w:color w:val="000000"/>
                <w:sz w:val="22"/>
                <w:szCs w:val="22"/>
              </w:rPr>
              <w:t>（</w:t>
            </w:r>
            <w:r w:rsidR="009C1C7F">
              <w:rPr>
                <w:rFonts w:ascii="Arial" w:hAnsi="Arial" w:cs="Arial" w:hint="eastAsia"/>
                <w:color w:val="000000"/>
                <w:sz w:val="22"/>
                <w:szCs w:val="22"/>
              </w:rPr>
              <w:t>DeviceToken</w:t>
            </w:r>
            <w:r w:rsidR="009C1C7F">
              <w:rPr>
                <w:rFonts w:ascii="Arial" w:hAnsi="Arial" w:cs="Arial" w:hint="eastAsia"/>
                <w:color w:val="000000"/>
                <w:sz w:val="22"/>
                <w:szCs w:val="22"/>
              </w:rPr>
              <w:t>）</w:t>
            </w:r>
          </w:p>
        </w:tc>
      </w:tr>
      <w:tr w:rsidR="009C1C7F" w:rsidRPr="005603BE" w:rsidTr="00944AC6">
        <w:trPr>
          <w:trHeight w:val="270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C7F" w:rsidRPr="00BF74E4" w:rsidRDefault="009C1C7F" w:rsidP="00E8484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C7F" w:rsidRDefault="009C1C7F" w:rsidP="00E8484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初始化客户信息</w:t>
            </w:r>
            <w:r w:rsid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>（创建</w:t>
            </w:r>
            <w:r w:rsid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>更新）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C7F" w:rsidRDefault="009C1C7F" w:rsidP="009C1C7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1C7F">
              <w:rPr>
                <w:rFonts w:ascii="Arial" w:hAnsi="Arial" w:cs="Arial"/>
                <w:color w:val="000000"/>
                <w:sz w:val="22"/>
                <w:szCs w:val="22"/>
              </w:rPr>
              <w:t>开发者可以</w:t>
            </w:r>
            <w:r w:rsidR="00125D23">
              <w:rPr>
                <w:rFonts w:ascii="Arial" w:hAnsi="Arial" w:cs="Arial" w:hint="eastAsia"/>
                <w:color w:val="000000"/>
                <w:sz w:val="22"/>
                <w:szCs w:val="22"/>
              </w:rPr>
              <w:t>上传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客户</w:t>
            </w:r>
            <w:r w:rsidRPr="009C1C7F">
              <w:rPr>
                <w:rFonts w:ascii="Arial" w:hAnsi="Arial" w:cs="Arial"/>
                <w:color w:val="000000"/>
                <w:sz w:val="22"/>
                <w:szCs w:val="22"/>
              </w:rPr>
              <w:t>系统字段信息，</w:t>
            </w:r>
            <w:r w:rsidR="00125D23">
              <w:rPr>
                <w:rFonts w:ascii="Arial" w:hAnsi="Arial" w:cs="Arial"/>
                <w:color w:val="000000"/>
                <w:sz w:val="22"/>
                <w:szCs w:val="22"/>
              </w:rPr>
              <w:t>若已存在</w:t>
            </w:r>
            <w:r w:rsidR="00125D23">
              <w:rPr>
                <w:rFonts w:ascii="Arial" w:hAnsi="Arial" w:cs="Arial" w:hint="eastAsia"/>
                <w:color w:val="000000"/>
                <w:sz w:val="22"/>
                <w:szCs w:val="22"/>
              </w:rPr>
              <w:t>，</w:t>
            </w:r>
            <w:r w:rsidR="00125D23">
              <w:rPr>
                <w:rFonts w:ascii="Arial" w:hAnsi="Arial" w:cs="Arial"/>
                <w:color w:val="000000"/>
                <w:sz w:val="22"/>
                <w:szCs w:val="22"/>
              </w:rPr>
              <w:t>则更新</w:t>
            </w:r>
            <w:r w:rsidR="00125D23">
              <w:rPr>
                <w:rFonts w:ascii="Arial" w:hAnsi="Arial" w:cs="Arial" w:hint="eastAsia"/>
                <w:color w:val="000000"/>
                <w:sz w:val="22"/>
                <w:szCs w:val="22"/>
              </w:rPr>
              <w:t>；</w:t>
            </w:r>
            <w:r w:rsidR="00125D23">
              <w:rPr>
                <w:rFonts w:ascii="Arial" w:hAnsi="Arial" w:cs="Arial"/>
                <w:color w:val="000000"/>
                <w:sz w:val="22"/>
                <w:szCs w:val="22"/>
              </w:rPr>
              <w:t>否则创建客户信息</w:t>
            </w:r>
            <w:r w:rsidR="00125D23">
              <w:rPr>
                <w:rFonts w:ascii="Arial" w:hAnsi="Arial" w:cs="Arial" w:hint="eastAsia"/>
                <w:color w:val="000000"/>
                <w:sz w:val="22"/>
                <w:szCs w:val="22"/>
              </w:rPr>
              <w:t>。</w:t>
            </w:r>
            <w:r w:rsidRPr="009C1C7F">
              <w:rPr>
                <w:rFonts w:ascii="Arial" w:hAnsi="Arial" w:cs="Arial"/>
                <w:color w:val="000000"/>
                <w:sz w:val="22"/>
                <w:szCs w:val="22"/>
              </w:rPr>
              <w:t>供客服查看。</w:t>
            </w:r>
          </w:p>
        </w:tc>
      </w:tr>
      <w:tr w:rsidR="001F5BA1" w:rsidRPr="005603BE" w:rsidTr="004A731D">
        <w:trPr>
          <w:trHeight w:val="270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聊天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聊天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客户点击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“在线客服”打开聊天窗口</w:t>
            </w:r>
          </w:p>
        </w:tc>
      </w:tr>
      <w:tr w:rsidR="001F5BA1" w:rsidRPr="005603BE" w:rsidTr="004A731D">
        <w:trPr>
          <w:trHeight w:val="270"/>
          <w:jc w:val="center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获取机器人设置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获取服务端的机器人设置</w:t>
            </w:r>
          </w:p>
        </w:tc>
      </w:tr>
      <w:tr w:rsidR="001F5BA1" w:rsidRPr="005603BE" w:rsidTr="004A731D">
        <w:trPr>
          <w:trHeight w:val="270"/>
          <w:jc w:val="center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客户排队信息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获取客户排队消息</w:t>
            </w:r>
          </w:p>
        </w:tc>
      </w:tr>
      <w:tr w:rsidR="001F5BA1" w:rsidRPr="005603BE" w:rsidTr="004A731D">
        <w:trPr>
          <w:trHeight w:val="270"/>
          <w:jc w:val="center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根据业务类型分配客服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根据业务类型进行分配客服</w:t>
            </w:r>
          </w:p>
        </w:tc>
      </w:tr>
      <w:tr w:rsidR="001F5BA1" w:rsidRPr="005603BE" w:rsidTr="004A731D">
        <w:trPr>
          <w:trHeight w:val="270"/>
          <w:jc w:val="center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发送消息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支持文本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表情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、图片、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语音</w:t>
            </w:r>
          </w:p>
        </w:tc>
      </w:tr>
      <w:tr w:rsidR="001F5BA1" w:rsidRPr="005603BE" w:rsidTr="004A731D">
        <w:trPr>
          <w:trHeight w:val="270"/>
          <w:jc w:val="center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输入预知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11316">
              <w:rPr>
                <w:rFonts w:ascii="Arial" w:hAnsi="Arial" w:cs="Arial"/>
                <w:color w:val="000000"/>
                <w:sz w:val="22"/>
                <w:szCs w:val="22"/>
              </w:rPr>
              <w:t>将用户正在输入的内容，实时显示在客服对话窗口，每</w:t>
            </w:r>
            <w:r w:rsidRPr="00811316">
              <w:rPr>
                <w:rFonts w:ascii="Arial" w:hAnsi="Arial" w:cs="Arial"/>
                <w:color w:val="000000"/>
                <w:sz w:val="22"/>
                <w:szCs w:val="22"/>
              </w:rPr>
              <w:t>500</w:t>
            </w:r>
            <w:r w:rsidRPr="00811316">
              <w:rPr>
                <w:rFonts w:ascii="Arial" w:hAnsi="Arial" w:cs="Arial"/>
                <w:color w:val="000000"/>
                <w:sz w:val="22"/>
                <w:szCs w:val="22"/>
              </w:rPr>
              <w:t>毫秒发送一次消息</w:t>
            </w:r>
          </w:p>
        </w:tc>
      </w:tr>
      <w:tr w:rsidR="001F5BA1" w:rsidRPr="005603BE" w:rsidTr="004A731D">
        <w:trPr>
          <w:trHeight w:val="270"/>
          <w:jc w:val="center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获取未读消息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>获取所有的未读消息，用户可以在需要显示未读消息数是调用此接口，此接口会自动判断并合并本地和服务器上的未读消息，当用户进入聊天界面后，未读消息将会清零</w:t>
            </w:r>
          </w:p>
        </w:tc>
      </w:tr>
      <w:tr w:rsidR="001F5BA1" w:rsidRPr="005603BE" w:rsidTr="004A731D">
        <w:trPr>
          <w:trHeight w:val="270"/>
          <w:jc w:val="center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系统提示语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Default="001F5BA1" w:rsidP="00E728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F5BA1" w:rsidRPr="005603BE" w:rsidTr="00944AC6">
        <w:trPr>
          <w:trHeight w:val="27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1F5B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满意度评价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1F5B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满意度评价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0401C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客服</w:t>
            </w:r>
            <w:r w:rsidR="000401CC">
              <w:rPr>
                <w:rFonts w:ascii="Arial" w:hAnsi="Arial" w:cs="Arial" w:hint="eastAsia"/>
                <w:color w:val="000000"/>
                <w:sz w:val="22"/>
                <w:szCs w:val="22"/>
              </w:rPr>
              <w:t>推送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满意度评价</w:t>
            </w:r>
            <w:r w:rsidR="00AE5F78">
              <w:rPr>
                <w:rFonts w:ascii="Arial" w:hAnsi="Arial" w:cs="Arial"/>
                <w:color w:val="000000"/>
                <w:sz w:val="22"/>
                <w:szCs w:val="22"/>
              </w:rPr>
              <w:t>或客服关闭对话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；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客户填写后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提交满意度评价</w:t>
            </w:r>
          </w:p>
        </w:tc>
      </w:tr>
      <w:tr w:rsidR="001F5BA1" w:rsidRPr="005603BE" w:rsidTr="00944AC6">
        <w:trPr>
          <w:trHeight w:val="27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1F5B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留言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Default="001F5BA1" w:rsidP="001F5B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留言</w:t>
            </w:r>
          </w:p>
        </w:tc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1F5B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11316">
              <w:rPr>
                <w:rFonts w:ascii="Arial" w:hAnsi="Arial" w:cs="Arial"/>
                <w:color w:val="000000"/>
                <w:sz w:val="22"/>
                <w:szCs w:val="22"/>
              </w:rPr>
              <w:t>当前客服繁忙或者不在线，输入内容发送消息，弹出留言提示，如果客户点击则跳转到表单界面</w:t>
            </w:r>
          </w:p>
        </w:tc>
      </w:tr>
      <w:tr w:rsidR="001F5BA1" w:rsidRPr="005603BE" w:rsidTr="00944AC6">
        <w:trPr>
          <w:trHeight w:val="270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1F5B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其他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1F5B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消息推送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BF74E4" w:rsidRDefault="001F5BA1" w:rsidP="001F5B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>开发者可上传</w:t>
            </w:r>
            <w:r w:rsidRP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App </w:t>
            </w:r>
            <w:r w:rsidRP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>的推送证书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；</w:t>
            </w:r>
            <w:r w:rsidRP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>在</w:t>
            </w:r>
            <w:r w:rsidRP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App </w:t>
            </w:r>
            <w:r w:rsidRP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>进入后台时，应该通知服务端，让其将以后的消息推送给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APP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；</w:t>
            </w:r>
            <w:r w:rsidRP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>在</w:t>
            </w:r>
            <w:r w:rsidRP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App </w:t>
            </w:r>
            <w:r w:rsidRP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>进入前台时，应该通知服务端，让其将以后的消息发送给</w:t>
            </w:r>
            <w:r w:rsidRPr="002D6811">
              <w:rPr>
                <w:rFonts w:ascii="Arial" w:hAnsi="Arial" w:cs="Arial" w:hint="eastAsia"/>
                <w:color w:val="000000"/>
                <w:sz w:val="22"/>
                <w:szCs w:val="22"/>
              </w:rPr>
              <w:t>SDK</w:t>
            </w:r>
          </w:p>
        </w:tc>
      </w:tr>
      <w:tr w:rsidR="001F5BA1" w:rsidRPr="005603BE" w:rsidTr="00944AC6">
        <w:trPr>
          <w:trHeight w:val="270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BA1" w:rsidRPr="00BF74E4" w:rsidRDefault="001F5BA1" w:rsidP="001F5B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Default="001F5BA1" w:rsidP="001F5B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消息回执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A1" w:rsidRPr="004C7F93" w:rsidRDefault="001F5BA1" w:rsidP="001F5B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客户发送消息后，要检测客服发送的回执消息。</w:t>
            </w:r>
          </w:p>
        </w:tc>
      </w:tr>
    </w:tbl>
    <w:p w:rsidR="003D79A4" w:rsidRDefault="003D79A4" w:rsidP="003D79A4">
      <w:pPr>
        <w:jc w:val="center"/>
        <w:rPr>
          <w:color w:val="000000" w:themeColor="text1"/>
        </w:rPr>
      </w:pPr>
      <w:r w:rsidRPr="00A579C0">
        <w:rPr>
          <w:rFonts w:hint="eastAsia"/>
          <w:color w:val="000000" w:themeColor="text1"/>
        </w:rPr>
        <w:t>图2-1 功能列表</w:t>
      </w:r>
    </w:p>
    <w:p w:rsidR="00E55ECA" w:rsidRDefault="00E55ECA" w:rsidP="00E55ECA">
      <w:pPr>
        <w:jc w:val="center"/>
      </w:pPr>
      <w:r>
        <w:object w:dxaOrig="7409" w:dyaOrig="16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5pt;height:637.15pt" o:ole="">
            <v:imagedata r:id="rId8" o:title=""/>
          </v:shape>
          <o:OLEObject Type="Embed" ProgID="Visio.Drawing.15" ShapeID="_x0000_i1025" DrawAspect="Content" ObjectID="_1542310452" r:id="rId9"/>
        </w:object>
      </w:r>
    </w:p>
    <w:p w:rsidR="00E55ECA" w:rsidRDefault="00E55ECA" w:rsidP="00E55ECA">
      <w:pPr>
        <w:jc w:val="center"/>
        <w:rPr>
          <w:color w:val="000000" w:themeColor="text1"/>
        </w:rPr>
      </w:pPr>
      <w:r w:rsidRPr="00A579C0">
        <w:rPr>
          <w:rFonts w:hint="eastAsia"/>
          <w:color w:val="000000" w:themeColor="text1"/>
        </w:rPr>
        <w:t>图2-</w:t>
      </w:r>
      <w:r>
        <w:rPr>
          <w:color w:val="000000" w:themeColor="text1"/>
        </w:rPr>
        <w:t>2</w:t>
      </w:r>
      <w:r w:rsidRPr="00A579C0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工作流程</w:t>
      </w:r>
    </w:p>
    <w:p w:rsidR="00240084" w:rsidRDefault="00240084" w:rsidP="007837DD">
      <w:pPr>
        <w:jc w:val="center"/>
        <w:rPr>
          <w:color w:val="000000" w:themeColor="text1"/>
        </w:rPr>
      </w:pPr>
    </w:p>
    <w:p w:rsidR="003D79A4" w:rsidRDefault="003D79A4" w:rsidP="000F74C2">
      <w:pPr>
        <w:pStyle w:val="10"/>
      </w:pPr>
      <w:bookmarkStart w:id="11" w:name="_Toc468568605"/>
      <w:r w:rsidRPr="009D5DD2">
        <w:rPr>
          <w:rFonts w:hint="eastAsia"/>
        </w:rPr>
        <w:t>总体说明</w:t>
      </w:r>
      <w:bookmarkEnd w:id="11"/>
    </w:p>
    <w:p w:rsidR="0035305F" w:rsidRPr="0035305F" w:rsidRDefault="0035305F" w:rsidP="00F00A68">
      <w:pPr>
        <w:pStyle w:val="2"/>
      </w:pPr>
      <w:bookmarkStart w:id="12" w:name="_消息推送"/>
      <w:bookmarkStart w:id="13" w:name="_Toc468568606"/>
      <w:bookmarkEnd w:id="12"/>
      <w:r w:rsidRPr="0035305F">
        <w:t xml:space="preserve">SDK </w:t>
      </w:r>
      <w:r>
        <w:rPr>
          <w:rFonts w:hint="eastAsia"/>
        </w:rPr>
        <w:t>API说明</w:t>
      </w:r>
      <w:bookmarkEnd w:id="13"/>
    </w:p>
    <w:p w:rsidR="00F20329" w:rsidRDefault="00F20329" w:rsidP="00F20329">
      <w:pPr>
        <w:pStyle w:val="3"/>
      </w:pPr>
      <w:bookmarkStart w:id="14" w:name="_留言"/>
      <w:bookmarkStart w:id="15" w:name="_Toc468568607"/>
      <w:bookmarkEnd w:id="14"/>
      <w:r>
        <w:rPr>
          <w:rFonts w:hint="eastAsia"/>
        </w:rPr>
        <w:t>设置</w:t>
      </w:r>
      <w:r>
        <w:t>客户信息</w:t>
      </w:r>
      <w:bookmarkEnd w:id="15"/>
    </w:p>
    <w:p w:rsidR="00F20329" w:rsidRDefault="00F20329" w:rsidP="00F20329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9C1C7F">
        <w:rPr>
          <w:rFonts w:ascii="Arial" w:hAnsi="Arial" w:cs="Arial"/>
          <w:color w:val="000000"/>
          <w:sz w:val="22"/>
          <w:szCs w:val="22"/>
        </w:rPr>
        <w:t>开发者可以</w:t>
      </w:r>
      <w:r>
        <w:rPr>
          <w:rFonts w:ascii="Arial" w:hAnsi="Arial" w:cs="Arial" w:hint="eastAsia"/>
          <w:color w:val="000000"/>
          <w:sz w:val="22"/>
          <w:szCs w:val="22"/>
        </w:rPr>
        <w:t>上传客户</w:t>
      </w:r>
      <w:r w:rsidRPr="009C1C7F">
        <w:rPr>
          <w:rFonts w:ascii="Arial" w:hAnsi="Arial" w:cs="Arial"/>
          <w:color w:val="000000"/>
          <w:sz w:val="22"/>
          <w:szCs w:val="22"/>
        </w:rPr>
        <w:t>系统字段信息，</w:t>
      </w:r>
      <w:r>
        <w:rPr>
          <w:rFonts w:ascii="Arial" w:hAnsi="Arial" w:cs="Arial"/>
          <w:color w:val="000000"/>
          <w:sz w:val="22"/>
          <w:szCs w:val="22"/>
        </w:rPr>
        <w:t>若已存在</w:t>
      </w:r>
      <w:r>
        <w:rPr>
          <w:rFonts w:ascii="Arial" w:hAnsi="Arial" w:cs="Arial" w:hint="eastAsia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则更新</w:t>
      </w:r>
      <w:r>
        <w:rPr>
          <w:rFonts w:ascii="Arial" w:hAnsi="Arial" w:cs="Arial" w:hint="eastAsia"/>
          <w:color w:val="000000"/>
          <w:sz w:val="22"/>
          <w:szCs w:val="22"/>
        </w:rPr>
        <w:t>；</w:t>
      </w:r>
      <w:r>
        <w:rPr>
          <w:rFonts w:ascii="Arial" w:hAnsi="Arial" w:cs="Arial"/>
          <w:color w:val="000000"/>
          <w:sz w:val="22"/>
          <w:szCs w:val="22"/>
        </w:rPr>
        <w:t>否则创建客户信息生成</w:t>
      </w:r>
      <w:r>
        <w:rPr>
          <w:rFonts w:ascii="Arial" w:hAnsi="Arial" w:cs="Arial" w:hint="eastAsia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</w:rPr>
        <w:t>isitorID</w:t>
      </w:r>
      <w:r>
        <w:rPr>
          <w:rFonts w:ascii="Arial" w:hAnsi="Arial" w:cs="Arial" w:hint="eastAsia"/>
          <w:color w:val="000000"/>
          <w:sz w:val="22"/>
          <w:szCs w:val="22"/>
        </w:rPr>
        <w:t>（</w:t>
      </w:r>
      <w:r w:rsidRPr="003A7911">
        <w:rPr>
          <w:rFonts w:ascii="Arial" w:hAnsi="Arial" w:cs="Arial"/>
          <w:b/>
          <w:bCs/>
          <w:color w:val="000000"/>
          <w:sz w:val="22"/>
          <w:szCs w:val="22"/>
        </w:rPr>
        <w:t>字母</w:t>
      </w:r>
      <w:r w:rsidRPr="003A7911">
        <w:rPr>
          <w:rFonts w:ascii="Arial" w:hAnsi="Arial" w:cs="Arial"/>
          <w:b/>
          <w:bCs/>
          <w:color w:val="000000"/>
          <w:sz w:val="22"/>
          <w:szCs w:val="22"/>
        </w:rPr>
        <w:t xml:space="preserve"> / </w:t>
      </w:r>
      <w:r w:rsidRPr="003A7911">
        <w:rPr>
          <w:rFonts w:ascii="Arial" w:hAnsi="Arial" w:cs="Arial"/>
          <w:b/>
          <w:bCs/>
          <w:color w:val="000000"/>
          <w:sz w:val="22"/>
          <w:szCs w:val="22"/>
        </w:rPr>
        <w:t>数字</w:t>
      </w:r>
      <w:r>
        <w:rPr>
          <w:rFonts w:ascii="Arial" w:hAnsi="Arial" w:cs="Arial" w:hint="eastAsia"/>
          <w:color w:val="000000"/>
          <w:sz w:val="22"/>
          <w:szCs w:val="22"/>
        </w:rPr>
        <w:t>），即认为该客户已上线。</w:t>
      </w:r>
      <w:r w:rsidRPr="003A7911">
        <w:rPr>
          <w:rFonts w:ascii="Arial" w:hAnsi="Arial" w:cs="Arial"/>
          <w:color w:val="000000"/>
          <w:sz w:val="22"/>
          <w:szCs w:val="22"/>
        </w:rPr>
        <w:t>开发者可以直接传入这些用户信息，供客服查看。</w:t>
      </w:r>
    </w:p>
    <w:p w:rsidR="00F20329" w:rsidRDefault="00F20329" w:rsidP="00F20329">
      <w:r>
        <w:rPr>
          <w:rFonts w:hint="eastAsia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2996"/>
      </w:tblGrid>
      <w:tr w:rsidR="00F20329" w:rsidTr="00814F4A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D81D8A" w:rsidRDefault="00F20329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传入参数名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D81D8A" w:rsidRDefault="00F20329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81D8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D81D8A" w:rsidRDefault="00F20329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F20329" w:rsidTr="00814F4A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4720E3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VisitorInfo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4720E3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F20329" w:rsidRPr="004720E3" w:rsidRDefault="00F20329" w:rsidP="00814F4A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</w:t>
            </w:r>
            <w:r w:rsidRPr="004720E3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 xml:space="preserve"> "</w:t>
            </w:r>
            <w:r w:rsidRPr="004720E3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nick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name</w:t>
            </w:r>
            <w:r w:rsidRPr="004720E3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 xml:space="preserve"> ": "</w:t>
            </w:r>
            <w:r w:rsidRPr="004720E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sara</w:t>
            </w:r>
            <w:r w:rsidRPr="004720E3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",</w:t>
            </w:r>
          </w:p>
          <w:p w:rsidR="00F20329" w:rsidRPr="004720E3" w:rsidRDefault="00F20329" w:rsidP="00814F4A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"</w:t>
            </w:r>
            <w:r w:rsidRPr="004720E3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gender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": "1",</w:t>
            </w:r>
          </w:p>
          <w:p w:rsidR="00F20329" w:rsidRPr="004720E3" w:rsidRDefault="00F20329" w:rsidP="00814F4A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</w:t>
            </w:r>
            <w:r w:rsidRPr="004720E3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name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": "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李静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",</w:t>
            </w:r>
          </w:p>
          <w:p w:rsidR="00F20329" w:rsidRPr="004720E3" w:rsidRDefault="00F20329" w:rsidP="00814F4A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tel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": "13000000000",</w:t>
            </w:r>
          </w:p>
          <w:p w:rsidR="00F20329" w:rsidRPr="004720E3" w:rsidRDefault="00F20329" w:rsidP="00814F4A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qq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": "474760818",</w:t>
            </w:r>
          </w:p>
          <w:p w:rsidR="00F20329" w:rsidRPr="004720E3" w:rsidRDefault="00F20329" w:rsidP="00814F4A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email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": "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sara.li@9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Visitor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.com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",</w:t>
            </w:r>
          </w:p>
          <w:p w:rsidR="00F20329" w:rsidRPr="004720E3" w:rsidRDefault="00F20329" w:rsidP="00814F4A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"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address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": "上海松江",</w:t>
            </w:r>
          </w:p>
          <w:p w:rsidR="00F20329" w:rsidRPr="004720E3" w:rsidRDefault="00F20329" w:rsidP="00814F4A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"company": "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上海久科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"</w:t>
            </w:r>
          </w:p>
          <w:p w:rsidR="00F20329" w:rsidRPr="004720E3" w:rsidRDefault="00F20329" w:rsidP="00814F4A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4720E3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nicknam：昵称</w:t>
            </w:r>
          </w:p>
          <w:p w:rsidR="00F20329" w:rsidRPr="004720E3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gender：性别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0男 1女</w:t>
            </w:r>
          </w:p>
          <w:p w:rsidR="00F20329" w:rsidRPr="004720E3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name：李静</w:t>
            </w:r>
          </w:p>
          <w:p w:rsidR="00F20329" w:rsidRPr="004720E3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tel：联系电话</w:t>
            </w:r>
          </w:p>
          <w:p w:rsidR="00F20329" w:rsidRPr="004720E3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qq：QQ</w:t>
            </w:r>
          </w:p>
          <w:p w:rsidR="00F20329" w:rsidRPr="004720E3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email：邮箱</w:t>
            </w:r>
          </w:p>
          <w:p w:rsidR="00F20329" w:rsidRPr="004720E3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address：地址</w:t>
            </w:r>
          </w:p>
          <w:p w:rsidR="00F20329" w:rsidRPr="004720E3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company：公司</w:t>
            </w:r>
          </w:p>
        </w:tc>
      </w:tr>
      <w:tr w:rsidR="00F20329" w:rsidTr="00814F4A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4720E3" w:rsidRDefault="00F20329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on</w:t>
            </w: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 xml:space="preserve">InfoCallback 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Default="00F20329" w:rsidP="00814F4A"/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4720E3" w:rsidRDefault="00F20329" w:rsidP="00814F4A">
            <w:pPr>
              <w:rPr>
                <w:sz w:val="18"/>
                <w:szCs w:val="18"/>
              </w:rPr>
            </w:pPr>
            <w:r w:rsidRPr="004720E3">
              <w:rPr>
                <w:rFonts w:hint="eastAsia"/>
                <w:sz w:val="18"/>
                <w:szCs w:val="18"/>
              </w:rPr>
              <w:t>回调</w:t>
            </w:r>
          </w:p>
        </w:tc>
      </w:tr>
    </w:tbl>
    <w:p w:rsidR="00F20329" w:rsidRDefault="00F20329" w:rsidP="00F2032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F20329" w:rsidTr="00814F4A">
        <w:trPr>
          <w:trHeight w:val="391"/>
        </w:trPr>
        <w:tc>
          <w:tcPr>
            <w:tcW w:w="852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F20329" w:rsidRPr="004720E3" w:rsidRDefault="00F20329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set</w:t>
            </w: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 xml:space="preserve">Info(Map&lt;String, String&gt; </w:t>
            </w: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Info, On</w:t>
            </w: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InfoCallback on</w:t>
            </w: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InfoCallback)</w:t>
            </w:r>
          </w:p>
          <w:p w:rsidR="00F20329" w:rsidRPr="004720E3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实例：</w:t>
            </w:r>
          </w:p>
          <w:p w:rsidR="00F20329" w:rsidRPr="004720E3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//创建自定义信息</w:t>
            </w:r>
          </w:p>
          <w:p w:rsidR="00F20329" w:rsidRPr="004720E3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HashMap&lt;String, String&gt; VisitorInfo = new HashMap&lt;&gt;();</w:t>
            </w:r>
          </w:p>
          <w:p w:rsidR="00F20329" w:rsidRPr="004720E3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VisitorInfo.put("</w:t>
            </w:r>
            <w:r w:rsidRPr="004720E3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nick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name", "sara");</w:t>
            </w:r>
          </w:p>
          <w:p w:rsidR="00F20329" w:rsidRPr="004720E3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VisitorInfo.put("</w:t>
            </w:r>
            <w:r w:rsidRPr="004720E3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gender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", "</w:t>
            </w:r>
            <w:r w:rsidRPr="004720E3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女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");</w:t>
            </w:r>
          </w:p>
          <w:p w:rsidR="00F20329" w:rsidRPr="004720E3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VisitorInfo.put("</w:t>
            </w:r>
            <w:r w:rsidRPr="004720E3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name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", "</w:t>
            </w:r>
            <w:r w:rsidRPr="004720E3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李静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");</w:t>
            </w:r>
          </w:p>
          <w:p w:rsidR="00F20329" w:rsidRPr="004720E3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VisitorInfo.put("tel", "1300000000");</w:t>
            </w:r>
          </w:p>
          <w:p w:rsidR="00F20329" w:rsidRPr="004720E3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VisitorInfo.put("qq", "</w:t>
            </w:r>
            <w:r w:rsidRPr="004720E3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4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74760818");</w:t>
            </w:r>
          </w:p>
          <w:p w:rsidR="00F20329" w:rsidRPr="004720E3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MQManager.getInstance(context).set</w:t>
            </w: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Info(info, new On</w:t>
            </w: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InfoCallback());</w:t>
            </w:r>
          </w:p>
        </w:tc>
      </w:tr>
    </w:tbl>
    <w:p w:rsidR="00F20329" w:rsidRDefault="00F20329" w:rsidP="00F20329">
      <w:pPr>
        <w:ind w:firstLine="420"/>
      </w:pPr>
    </w:p>
    <w:p w:rsidR="00F20329" w:rsidRDefault="00F20329" w:rsidP="00F20329">
      <w:pPr>
        <w:ind w:firstLine="420"/>
      </w:pPr>
      <w:r>
        <w:rPr>
          <w:rFonts w:hint="eastAsia"/>
        </w:rPr>
        <w:t>客户</w:t>
      </w:r>
      <w:r>
        <w:t>信息包括昵称</w:t>
      </w:r>
      <w:r>
        <w:rPr>
          <w:rFonts w:hint="eastAsia"/>
        </w:rPr>
        <w:t>（必填）、</w:t>
      </w:r>
      <w:r>
        <w:t>性别</w:t>
      </w:r>
      <w:r>
        <w:rPr>
          <w:rFonts w:hint="eastAsia"/>
        </w:rPr>
        <w:t>、</w:t>
      </w:r>
      <w:r>
        <w:t>姓名</w:t>
      </w:r>
      <w:r>
        <w:rPr>
          <w:rFonts w:hint="eastAsia"/>
        </w:rPr>
        <w:t>、</w:t>
      </w:r>
      <w:r>
        <w:t>手机</w:t>
      </w:r>
      <w:r>
        <w:rPr>
          <w:rFonts w:hint="eastAsia"/>
        </w:rPr>
        <w:t>、</w:t>
      </w:r>
      <w:r>
        <w:t>QQ</w:t>
      </w:r>
      <w:r>
        <w:rPr>
          <w:rFonts w:hint="eastAsia"/>
        </w:rPr>
        <w:t>、</w:t>
      </w:r>
      <w:r>
        <w:t>邮箱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、</w:t>
      </w:r>
      <w:r>
        <w:t>公司</w:t>
      </w:r>
      <w:r>
        <w:rPr>
          <w:rFonts w:hint="eastAsia"/>
        </w:rPr>
        <w:t>。视</w:t>
      </w:r>
      <w:r>
        <w:t>后台</w:t>
      </w:r>
      <w:r>
        <w:rPr>
          <w:rFonts w:hint="eastAsia"/>
        </w:rPr>
        <w:t>客户信息字段</w:t>
      </w:r>
      <w:r>
        <w:t>及属性</w:t>
      </w:r>
      <w:r>
        <w:rPr>
          <w:rFonts w:hint="eastAsia"/>
        </w:rPr>
        <w:t>而定</w:t>
      </w:r>
      <w:r>
        <w:t>。</w:t>
      </w:r>
    </w:p>
    <w:p w:rsidR="00F20329" w:rsidRPr="0003292F" w:rsidRDefault="00F20329" w:rsidP="00F20329">
      <w:pPr>
        <w:tabs>
          <w:tab w:val="center" w:pos="4414"/>
        </w:tabs>
        <w:ind w:left="420"/>
        <w:rPr>
          <w:noProof/>
          <w:szCs w:val="21"/>
        </w:rPr>
      </w:pPr>
      <w:r>
        <w:rPr>
          <w:rFonts w:hint="eastAsia"/>
          <w:noProof/>
          <w:szCs w:val="21"/>
        </w:rPr>
        <w:t>客户信息包括</w:t>
      </w:r>
      <w:r w:rsidRPr="0003292F">
        <w:rPr>
          <w:rFonts w:hint="eastAsia"/>
          <w:noProof/>
          <w:szCs w:val="21"/>
        </w:rPr>
        <w:t>以下字段：</w:t>
      </w:r>
      <w:r>
        <w:rPr>
          <w:noProof/>
          <w:szCs w:val="21"/>
        </w:rPr>
        <w:tab/>
      </w:r>
    </w:p>
    <w:tbl>
      <w:tblPr>
        <w:tblW w:w="8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1276"/>
        <w:gridCol w:w="1134"/>
        <w:gridCol w:w="1134"/>
        <w:gridCol w:w="1814"/>
        <w:gridCol w:w="2025"/>
      </w:tblGrid>
      <w:tr w:rsidR="00F20329" w:rsidRPr="0040165D" w:rsidTr="00814F4A">
        <w:tc>
          <w:tcPr>
            <w:tcW w:w="1247" w:type="dxa"/>
          </w:tcPr>
          <w:p w:rsidR="00F20329" w:rsidRPr="0040165D" w:rsidRDefault="00F20329" w:rsidP="00814F4A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76" w:type="dxa"/>
            <w:shd w:val="clear" w:color="auto" w:fill="auto"/>
          </w:tcPr>
          <w:p w:rsidR="00F20329" w:rsidRPr="0040165D" w:rsidRDefault="00F20329" w:rsidP="00814F4A">
            <w:r w:rsidRPr="0040165D"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>
            <w:r w:rsidRPr="0040165D"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>
            <w:r w:rsidRPr="0040165D">
              <w:rPr>
                <w:rFonts w:hint="eastAsia"/>
              </w:rPr>
              <w:t>值范围</w:t>
            </w:r>
          </w:p>
        </w:tc>
        <w:tc>
          <w:tcPr>
            <w:tcW w:w="1814" w:type="dxa"/>
          </w:tcPr>
          <w:p w:rsidR="00F20329" w:rsidRPr="0040165D" w:rsidRDefault="00F20329" w:rsidP="00814F4A">
            <w:r>
              <w:rPr>
                <w:rFonts w:hint="eastAsia"/>
              </w:rPr>
              <w:t>提示语</w:t>
            </w:r>
          </w:p>
        </w:tc>
        <w:tc>
          <w:tcPr>
            <w:tcW w:w="2025" w:type="dxa"/>
          </w:tcPr>
          <w:p w:rsidR="00F20329" w:rsidRPr="0040165D" w:rsidRDefault="00F20329" w:rsidP="00814F4A">
            <w:r w:rsidRPr="0040165D">
              <w:rPr>
                <w:rFonts w:hint="eastAsia"/>
              </w:rPr>
              <w:t>备注</w:t>
            </w:r>
          </w:p>
        </w:tc>
      </w:tr>
      <w:tr w:rsidR="00F20329" w:rsidRPr="0040165D" w:rsidTr="00814F4A">
        <w:tc>
          <w:tcPr>
            <w:tcW w:w="1247" w:type="dxa"/>
          </w:tcPr>
          <w:p w:rsidR="00F20329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nickname</w:t>
            </w:r>
          </w:p>
        </w:tc>
        <w:tc>
          <w:tcPr>
            <w:tcW w:w="1276" w:type="dxa"/>
            <w:shd w:val="clear" w:color="auto" w:fill="auto"/>
          </w:tcPr>
          <w:p w:rsidR="00F20329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  <w:tc>
          <w:tcPr>
            <w:tcW w:w="1134" w:type="dxa"/>
            <w:shd w:val="clear" w:color="auto" w:fill="auto"/>
          </w:tcPr>
          <w:p w:rsidR="00F20329" w:rsidRPr="0003292F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文本框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>
            <w:r w:rsidRPr="0049621B">
              <w:rPr>
                <w:rFonts w:hint="eastAsia"/>
              </w:rPr>
              <w:t>非空</w:t>
            </w:r>
          </w:p>
        </w:tc>
        <w:tc>
          <w:tcPr>
            <w:tcW w:w="1814" w:type="dxa"/>
          </w:tcPr>
          <w:p w:rsidR="00F20329" w:rsidRPr="0040165D" w:rsidRDefault="00F20329" w:rsidP="00814F4A">
            <w:r>
              <w:rPr>
                <w:rFonts w:hint="eastAsia"/>
              </w:rPr>
              <w:t>请输入昵称</w:t>
            </w:r>
          </w:p>
        </w:tc>
        <w:tc>
          <w:tcPr>
            <w:tcW w:w="2025" w:type="dxa"/>
          </w:tcPr>
          <w:p w:rsidR="00F20329" w:rsidRPr="0040165D" w:rsidRDefault="00F20329" w:rsidP="00814F4A"/>
        </w:tc>
      </w:tr>
      <w:tr w:rsidR="00F20329" w:rsidRPr="0040165D" w:rsidTr="00814F4A">
        <w:tc>
          <w:tcPr>
            <w:tcW w:w="1247" w:type="dxa"/>
          </w:tcPr>
          <w:p w:rsidR="00F20329" w:rsidRDefault="00F20329" w:rsidP="00814F4A">
            <w:r>
              <w:rPr>
                <w:rFonts w:hint="eastAsia"/>
              </w:rPr>
              <w:t>gender</w:t>
            </w:r>
          </w:p>
        </w:tc>
        <w:tc>
          <w:tcPr>
            <w:tcW w:w="1276" w:type="dxa"/>
            <w:shd w:val="clear" w:color="auto" w:fill="auto"/>
          </w:tcPr>
          <w:p w:rsidR="00F20329" w:rsidRDefault="00F20329" w:rsidP="00814F4A">
            <w:r>
              <w:rPr>
                <w:rFonts w:hint="eastAsia"/>
              </w:rPr>
              <w:t>性别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>
            <w:r>
              <w:rPr>
                <w:rFonts w:hint="eastAsia"/>
              </w:rPr>
              <w:t>单选框</w:t>
            </w:r>
          </w:p>
        </w:tc>
        <w:tc>
          <w:tcPr>
            <w:tcW w:w="1134" w:type="dxa"/>
            <w:shd w:val="clear" w:color="auto" w:fill="auto"/>
          </w:tcPr>
          <w:p w:rsidR="00F20329" w:rsidRPr="0049621B" w:rsidRDefault="00F20329" w:rsidP="00814F4A"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</w:tcPr>
          <w:p w:rsidR="00F20329" w:rsidRPr="00D25483" w:rsidRDefault="00F20329" w:rsidP="00814F4A"/>
        </w:tc>
        <w:tc>
          <w:tcPr>
            <w:tcW w:w="2025" w:type="dxa"/>
          </w:tcPr>
          <w:p w:rsidR="00F20329" w:rsidRPr="0040165D" w:rsidRDefault="00F20329" w:rsidP="00814F4A"/>
        </w:tc>
      </w:tr>
      <w:tr w:rsidR="00F20329" w:rsidRPr="0040165D" w:rsidTr="00814F4A">
        <w:tc>
          <w:tcPr>
            <w:tcW w:w="1247" w:type="dxa"/>
          </w:tcPr>
          <w:p w:rsidR="00F20329" w:rsidRDefault="00F20329" w:rsidP="00814F4A">
            <w:r>
              <w:t>name</w:t>
            </w:r>
          </w:p>
        </w:tc>
        <w:tc>
          <w:tcPr>
            <w:tcW w:w="1276" w:type="dxa"/>
            <w:shd w:val="clear" w:color="auto" w:fill="auto"/>
          </w:tcPr>
          <w:p w:rsidR="00F20329" w:rsidRDefault="00F20329" w:rsidP="00814F4A">
            <w:r>
              <w:t>姓名</w:t>
            </w:r>
          </w:p>
        </w:tc>
        <w:tc>
          <w:tcPr>
            <w:tcW w:w="1134" w:type="dxa"/>
            <w:shd w:val="clear" w:color="auto" w:fill="auto"/>
          </w:tcPr>
          <w:p w:rsidR="00F20329" w:rsidRPr="0003292F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文本框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/>
        </w:tc>
        <w:tc>
          <w:tcPr>
            <w:tcW w:w="1814" w:type="dxa"/>
          </w:tcPr>
          <w:p w:rsidR="00F20329" w:rsidRDefault="00F20329" w:rsidP="00814F4A"/>
        </w:tc>
        <w:tc>
          <w:tcPr>
            <w:tcW w:w="2025" w:type="dxa"/>
          </w:tcPr>
          <w:p w:rsidR="00F20329" w:rsidRDefault="00F20329" w:rsidP="00814F4A"/>
        </w:tc>
      </w:tr>
      <w:tr w:rsidR="00F20329" w:rsidRPr="0040165D" w:rsidTr="00814F4A">
        <w:tc>
          <w:tcPr>
            <w:tcW w:w="1247" w:type="dxa"/>
          </w:tcPr>
          <w:p w:rsidR="00F20329" w:rsidRDefault="00F20329" w:rsidP="00814F4A">
            <w:r>
              <w:rPr>
                <w:rFonts w:hint="eastAsia"/>
              </w:rPr>
              <w:t>tel</w:t>
            </w:r>
          </w:p>
        </w:tc>
        <w:tc>
          <w:tcPr>
            <w:tcW w:w="1276" w:type="dxa"/>
            <w:shd w:val="clear" w:color="auto" w:fill="auto"/>
          </w:tcPr>
          <w:p w:rsidR="00F20329" w:rsidRDefault="00F20329" w:rsidP="00814F4A"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>
            <w:r w:rsidRPr="0040165D">
              <w:rPr>
                <w:rFonts w:hint="eastAsia"/>
              </w:rPr>
              <w:t>文本框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>
            <w:r w:rsidRPr="0040165D">
              <w:rPr>
                <w:rFonts w:hint="eastAsia"/>
                <w:noProof/>
              </w:rPr>
              <w:t>唯一</w:t>
            </w:r>
          </w:p>
        </w:tc>
        <w:tc>
          <w:tcPr>
            <w:tcW w:w="1814" w:type="dxa"/>
          </w:tcPr>
          <w:p w:rsidR="00F20329" w:rsidRPr="00B96A00" w:rsidRDefault="00F20329" w:rsidP="00814F4A">
            <w:pPr>
              <w:rPr>
                <w:noProof/>
              </w:rPr>
            </w:pPr>
          </w:p>
        </w:tc>
        <w:tc>
          <w:tcPr>
            <w:tcW w:w="2025" w:type="dxa"/>
          </w:tcPr>
          <w:p w:rsidR="00F20329" w:rsidRDefault="00F20329" w:rsidP="00814F4A">
            <w:r>
              <w:t>手机号格式验证</w:t>
            </w:r>
          </w:p>
        </w:tc>
      </w:tr>
      <w:tr w:rsidR="00F20329" w:rsidRPr="0040165D" w:rsidTr="00814F4A">
        <w:tc>
          <w:tcPr>
            <w:tcW w:w="1247" w:type="dxa"/>
          </w:tcPr>
          <w:p w:rsidR="00F20329" w:rsidRDefault="00F20329" w:rsidP="00814F4A">
            <w:r>
              <w:rPr>
                <w:rFonts w:hint="eastAsia"/>
              </w:rPr>
              <w:t>qq</w:t>
            </w:r>
          </w:p>
        </w:tc>
        <w:tc>
          <w:tcPr>
            <w:tcW w:w="1276" w:type="dxa"/>
            <w:shd w:val="clear" w:color="auto" w:fill="auto"/>
          </w:tcPr>
          <w:p w:rsidR="00F20329" w:rsidRPr="0040165D" w:rsidRDefault="00F20329" w:rsidP="00814F4A">
            <w:r>
              <w:rPr>
                <w:rFonts w:hint="eastAsia"/>
              </w:rPr>
              <w:t>QQ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>
            <w:r w:rsidRPr="0040165D">
              <w:rPr>
                <w:rFonts w:hint="eastAsia"/>
              </w:rPr>
              <w:t>文本框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/>
        </w:tc>
        <w:tc>
          <w:tcPr>
            <w:tcW w:w="1814" w:type="dxa"/>
          </w:tcPr>
          <w:p w:rsidR="00F20329" w:rsidRPr="0040165D" w:rsidRDefault="00F20329" w:rsidP="00814F4A"/>
        </w:tc>
        <w:tc>
          <w:tcPr>
            <w:tcW w:w="2025" w:type="dxa"/>
          </w:tcPr>
          <w:p w:rsidR="00F20329" w:rsidRPr="0040165D" w:rsidRDefault="00F20329" w:rsidP="00814F4A">
            <w:r>
              <w:t>QQ格式验证</w:t>
            </w:r>
          </w:p>
        </w:tc>
      </w:tr>
      <w:tr w:rsidR="00F20329" w:rsidRPr="0040165D" w:rsidTr="00814F4A">
        <w:tc>
          <w:tcPr>
            <w:tcW w:w="1247" w:type="dxa"/>
          </w:tcPr>
          <w:p w:rsidR="00F20329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276" w:type="dxa"/>
            <w:shd w:val="clear" w:color="auto" w:fill="auto"/>
          </w:tcPr>
          <w:p w:rsidR="00F20329" w:rsidRPr="0003292F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134" w:type="dxa"/>
            <w:shd w:val="clear" w:color="auto" w:fill="auto"/>
          </w:tcPr>
          <w:p w:rsidR="00F20329" w:rsidRPr="0003292F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文本框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/>
        </w:tc>
        <w:tc>
          <w:tcPr>
            <w:tcW w:w="1814" w:type="dxa"/>
          </w:tcPr>
          <w:p w:rsidR="00F20329" w:rsidRPr="0040165D" w:rsidRDefault="00F20329" w:rsidP="00814F4A"/>
        </w:tc>
        <w:tc>
          <w:tcPr>
            <w:tcW w:w="2025" w:type="dxa"/>
          </w:tcPr>
          <w:p w:rsidR="00F20329" w:rsidRPr="0040165D" w:rsidRDefault="00F20329" w:rsidP="00814F4A">
            <w:r>
              <w:t>邮箱格式验证</w:t>
            </w:r>
          </w:p>
        </w:tc>
      </w:tr>
      <w:tr w:rsidR="00F20329" w:rsidRPr="0040165D" w:rsidTr="00814F4A">
        <w:tc>
          <w:tcPr>
            <w:tcW w:w="1247" w:type="dxa"/>
          </w:tcPr>
          <w:p w:rsidR="00F20329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276" w:type="dxa"/>
            <w:shd w:val="clear" w:color="auto" w:fill="auto"/>
          </w:tcPr>
          <w:p w:rsidR="00F20329" w:rsidRPr="0003292F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>
            <w:r>
              <w:rPr>
                <w:rFonts w:hint="eastAsia"/>
                <w:szCs w:val="21"/>
              </w:rPr>
              <w:t>文本框</w:t>
            </w:r>
          </w:p>
        </w:tc>
        <w:tc>
          <w:tcPr>
            <w:tcW w:w="1134" w:type="dxa"/>
            <w:shd w:val="clear" w:color="auto" w:fill="auto"/>
          </w:tcPr>
          <w:p w:rsidR="00F20329" w:rsidRPr="0049621B" w:rsidRDefault="00F20329" w:rsidP="00814F4A"/>
        </w:tc>
        <w:tc>
          <w:tcPr>
            <w:tcW w:w="1814" w:type="dxa"/>
          </w:tcPr>
          <w:p w:rsidR="00F20329" w:rsidRPr="00D25483" w:rsidRDefault="00F20329" w:rsidP="00814F4A"/>
        </w:tc>
        <w:tc>
          <w:tcPr>
            <w:tcW w:w="2025" w:type="dxa"/>
          </w:tcPr>
          <w:p w:rsidR="00F20329" w:rsidRDefault="00F20329" w:rsidP="00814F4A"/>
        </w:tc>
      </w:tr>
      <w:tr w:rsidR="00F20329" w:rsidRPr="0040165D" w:rsidTr="00814F4A">
        <w:tc>
          <w:tcPr>
            <w:tcW w:w="1247" w:type="dxa"/>
          </w:tcPr>
          <w:p w:rsidR="00F20329" w:rsidRDefault="00F20329" w:rsidP="00814F4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ompany</w:t>
            </w:r>
          </w:p>
        </w:tc>
        <w:tc>
          <w:tcPr>
            <w:tcW w:w="1276" w:type="dxa"/>
            <w:shd w:val="clear" w:color="auto" w:fill="auto"/>
          </w:tcPr>
          <w:p w:rsidR="00F20329" w:rsidRPr="0003292F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</w:p>
        </w:tc>
        <w:tc>
          <w:tcPr>
            <w:tcW w:w="1134" w:type="dxa"/>
            <w:shd w:val="clear" w:color="auto" w:fill="auto"/>
          </w:tcPr>
          <w:p w:rsidR="00F20329" w:rsidRPr="0003292F" w:rsidRDefault="00F20329" w:rsidP="00814F4A">
            <w:pPr>
              <w:rPr>
                <w:szCs w:val="21"/>
              </w:rPr>
            </w:pPr>
            <w:r w:rsidRPr="0003292F">
              <w:rPr>
                <w:rFonts w:hint="eastAsia"/>
                <w:szCs w:val="21"/>
              </w:rPr>
              <w:t>文本框</w:t>
            </w:r>
          </w:p>
        </w:tc>
        <w:tc>
          <w:tcPr>
            <w:tcW w:w="1134" w:type="dxa"/>
            <w:shd w:val="clear" w:color="auto" w:fill="auto"/>
          </w:tcPr>
          <w:p w:rsidR="00F20329" w:rsidRPr="0040165D" w:rsidRDefault="00F20329" w:rsidP="00814F4A"/>
        </w:tc>
        <w:tc>
          <w:tcPr>
            <w:tcW w:w="1814" w:type="dxa"/>
          </w:tcPr>
          <w:p w:rsidR="00F20329" w:rsidRPr="0040165D" w:rsidRDefault="00F20329" w:rsidP="00814F4A"/>
        </w:tc>
        <w:tc>
          <w:tcPr>
            <w:tcW w:w="2025" w:type="dxa"/>
          </w:tcPr>
          <w:p w:rsidR="00F20329" w:rsidRDefault="00F20329" w:rsidP="00814F4A"/>
        </w:tc>
      </w:tr>
    </w:tbl>
    <w:p w:rsidR="00F20329" w:rsidRDefault="00F20329" w:rsidP="00F20329">
      <w:pPr>
        <w:pStyle w:val="3"/>
      </w:pPr>
      <w:bookmarkStart w:id="16" w:name="_Toc468568608"/>
      <w:r>
        <w:t>修改客户信息</w:t>
      </w:r>
      <w:bookmarkEnd w:id="16"/>
    </w:p>
    <w:p w:rsidR="00F20329" w:rsidRDefault="00F20329" w:rsidP="00F2032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F20329" w:rsidTr="00814F4A">
        <w:trPr>
          <w:trHeight w:val="391"/>
        </w:trPr>
        <w:tc>
          <w:tcPr>
            <w:tcW w:w="852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F20329" w:rsidRPr="004720E3" w:rsidRDefault="00F20329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1E723E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updateVisitorInfo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 xml:space="preserve"> (Map&lt;String, String&gt; </w:t>
            </w:r>
            <w:r w:rsidRPr="001E723E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updateInfo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, On</w:t>
            </w: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InfoCallback on</w:t>
            </w: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Visitor</w:t>
            </w: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InfoCallback)</w:t>
            </w:r>
          </w:p>
          <w:p w:rsidR="00F20329" w:rsidRPr="004720E3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实例：</w:t>
            </w:r>
          </w:p>
          <w:p w:rsidR="00F20329" w:rsidRPr="004720E3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//创建自定义信息</w:t>
            </w:r>
          </w:p>
          <w:p w:rsidR="00F20329" w:rsidRPr="001E723E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1E723E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HashMap&lt;String, String&gt; updateInfo = new HashMap&lt;&gt;();</w:t>
            </w:r>
          </w:p>
          <w:p w:rsidR="00F20329" w:rsidRPr="001E723E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1E723E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updateInfo.put("</w:t>
            </w:r>
            <w:r w:rsidRPr="001E723E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nick</w:t>
            </w:r>
            <w:r w:rsidRPr="001E723E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name", "</w:t>
            </w:r>
            <w:r w:rsidRPr="001E723E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jade</w:t>
            </w:r>
            <w:r w:rsidRPr="001E723E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 xml:space="preserve"> newName");</w:t>
            </w:r>
          </w:p>
          <w:p w:rsidR="00F20329" w:rsidRPr="001E723E" w:rsidRDefault="00F20329" w:rsidP="00814F4A">
            <w:pPr>
              <w:ind w:firstLine="420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1E723E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UCCManager.getInstance(this).updateVisitorInfo(updateInfo, OnVisitorInfoCallback());</w:t>
            </w:r>
          </w:p>
          <w:p w:rsidR="00F20329" w:rsidRPr="004720E3" w:rsidRDefault="00F20329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</w:p>
        </w:tc>
      </w:tr>
    </w:tbl>
    <w:p w:rsidR="00F20329" w:rsidRPr="001E723E" w:rsidRDefault="00F20329" w:rsidP="00F20329">
      <w:pPr>
        <w:ind w:firstLine="420"/>
        <w:rPr>
          <w:rFonts w:ascii="Arial" w:hAnsi="Arial" w:cs="Arial"/>
          <w:color w:val="000000"/>
          <w:sz w:val="22"/>
          <w:szCs w:val="22"/>
        </w:rPr>
      </w:pPr>
    </w:p>
    <w:p w:rsidR="00F20329" w:rsidRDefault="00F20329" w:rsidP="00F20329">
      <w:pPr>
        <w:pStyle w:val="3"/>
      </w:pPr>
      <w:bookmarkStart w:id="17" w:name="_Toc468568609"/>
      <w:r>
        <w:t>设置用户设备唯一标识</w:t>
      </w:r>
      <w:bookmarkEnd w:id="17"/>
    </w:p>
    <w:p w:rsidR="00F20329" w:rsidRPr="004F59E4" w:rsidRDefault="00F20329" w:rsidP="00F20329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4F59E4">
        <w:rPr>
          <w:rFonts w:ascii="Arial" w:hAnsi="Arial" w:cs="Arial"/>
          <w:color w:val="000000"/>
          <w:sz w:val="22"/>
          <w:szCs w:val="22"/>
        </w:rPr>
        <w:t>设置用户的设备唯一标识</w:t>
      </w:r>
    </w:p>
    <w:p w:rsidR="00F20329" w:rsidRPr="00DA153D" w:rsidRDefault="00F20329" w:rsidP="00F20329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2996"/>
      </w:tblGrid>
      <w:tr w:rsidR="00F20329" w:rsidTr="00814F4A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D81D8A" w:rsidRDefault="00F20329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传入参数名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D81D8A" w:rsidRDefault="00F20329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81D8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D81D8A" w:rsidRDefault="00F20329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F20329" w:rsidTr="00814F4A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D81D8A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deviceT</w:t>
            </w:r>
            <w:r w:rsidRPr="00D81D8A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D81D8A" w:rsidRDefault="00F20329" w:rsidP="00814F4A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/>
                <w:color w:val="333333"/>
                <w:sz w:val="18"/>
                <w:szCs w:val="18"/>
                <w:shd w:val="clear" w:color="auto" w:fill="FFFFFF"/>
              </w:rPr>
              <w:t>9774d56d682e549c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20329" w:rsidRPr="00D81D8A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设备唯一标识</w:t>
            </w:r>
          </w:p>
        </w:tc>
      </w:tr>
    </w:tbl>
    <w:p w:rsidR="00F20329" w:rsidRDefault="00F20329" w:rsidP="00F2032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F20329" w:rsidTr="00814F4A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F20329" w:rsidRPr="00D81D8A" w:rsidRDefault="00F20329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 xml:space="preserve">registerDeviceToken(String </w:t>
            </w: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deviceT</w:t>
            </w:r>
            <w:r w:rsidRPr="00D81D8A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oken, OkHttpUtils.OnRegisterDeviceTokenCallback onRegisterDeviceTokenCallback)</w:t>
            </w:r>
          </w:p>
        </w:tc>
      </w:tr>
    </w:tbl>
    <w:p w:rsidR="00F00A68" w:rsidRDefault="00F00A68" w:rsidP="00F20329">
      <w:pPr>
        <w:pStyle w:val="3"/>
      </w:pPr>
      <w:bookmarkStart w:id="18" w:name="_Toc468568610"/>
      <w:r>
        <w:t>设置</w:t>
      </w:r>
      <w:r>
        <w:rPr>
          <w:rFonts w:hint="eastAsia"/>
        </w:rPr>
        <w:t>Visitor</w:t>
      </w:r>
      <w:r>
        <w:t>上线</w:t>
      </w:r>
      <w:bookmarkEnd w:id="18"/>
    </w:p>
    <w:p w:rsidR="00F00A68" w:rsidRDefault="00F00A68" w:rsidP="00F00A68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377">
        <w:rPr>
          <w:rFonts w:ascii="Helvetica" w:hAnsi="Helvetica" w:cs="Helvetica" w:hint="eastAsia"/>
          <w:color w:val="333333"/>
          <w:szCs w:val="21"/>
          <w:shd w:val="clear" w:color="auto" w:fill="FFFFFF"/>
        </w:rPr>
        <w:t>初始化</w:t>
      </w:r>
      <w:r w:rsidRPr="00195377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SDK </w:t>
      </w:r>
      <w:r w:rsidRPr="00195377">
        <w:rPr>
          <w:rFonts w:ascii="Helvetica" w:hAnsi="Helvetica" w:cs="Helvetica" w:hint="eastAsia"/>
          <w:color w:val="333333"/>
          <w:szCs w:val="21"/>
          <w:shd w:val="clear" w:color="auto" w:fill="FFFFFF"/>
        </w:rPr>
        <w:t>成功后，会默认生成一个顾客，如果没有更改过顾客</w:t>
      </w:r>
      <w:r w:rsidRPr="00195377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id</w:t>
      </w:r>
      <w:r w:rsidRPr="0019537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，将以默认生成的顾客上线。</w:t>
      </w:r>
    </w:p>
    <w:p w:rsidR="00891365" w:rsidRDefault="00891365" w:rsidP="0089136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设置当前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Visitor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上线</w:t>
      </w:r>
    </w:p>
    <w:p w:rsidR="00891365" w:rsidRPr="00DA153D" w:rsidRDefault="00891365" w:rsidP="00891365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2996"/>
      </w:tblGrid>
      <w:tr w:rsidR="00891365" w:rsidTr="00E64D6F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D81D8A" w:rsidRDefault="00891365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lastRenderedPageBreak/>
              <w:t>传入参数名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D81D8A" w:rsidRDefault="00891365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81D8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D81D8A" w:rsidRDefault="00891365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891365" w:rsidTr="00E64D6F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9136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onlineCallback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91365">
              <w:rPr>
                <w:rFonts w:asciiTheme="majorEastAsia" w:eastAsiaTheme="majorEastAsia" w:hAnsiTheme="majorEastAsia" w:hint="eastAsia"/>
                <w:sz w:val="18"/>
                <w:szCs w:val="18"/>
              </w:rPr>
              <w:t>回调</w:t>
            </w:r>
          </w:p>
        </w:tc>
      </w:tr>
    </w:tbl>
    <w:p w:rsidR="00891365" w:rsidRDefault="00891365" w:rsidP="0089136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891365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91365" w:rsidRPr="00891365" w:rsidRDefault="00891365" w:rsidP="00E64D6F">
            <w:pP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91365"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setCurrent</w:t>
            </w:r>
            <w:r w:rsidRPr="00891365"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Visitor</w:t>
            </w:r>
            <w:r w:rsidRPr="00891365"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Online(final OnVisitorOnlineCallback onlineCallback)</w:t>
            </w:r>
          </w:p>
        </w:tc>
      </w:tr>
    </w:tbl>
    <w:p w:rsidR="00F00A68" w:rsidRDefault="00F00A68" w:rsidP="00F20329">
      <w:pPr>
        <w:pStyle w:val="3"/>
      </w:pPr>
      <w:bookmarkStart w:id="19" w:name="_获取当前客户的visitorID"/>
      <w:bookmarkStart w:id="20" w:name="_Toc468568611"/>
      <w:bookmarkEnd w:id="19"/>
      <w:r>
        <w:rPr>
          <w:rFonts w:hint="eastAsia"/>
        </w:rPr>
        <w:t>获取当前客户的</w:t>
      </w:r>
      <w:r>
        <w:t>v</w:t>
      </w:r>
      <w:r>
        <w:rPr>
          <w:rFonts w:hint="eastAsia"/>
        </w:rPr>
        <w:t>isitorID</w:t>
      </w:r>
      <w:bookmarkEnd w:id="20"/>
      <w:r>
        <w:t xml:space="preserve"> </w:t>
      </w:r>
    </w:p>
    <w:p w:rsidR="00F00A68" w:rsidRPr="00195377" w:rsidRDefault="00F00A68" w:rsidP="00F00A68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377">
        <w:rPr>
          <w:rFonts w:ascii="Helvetica" w:hAnsi="Helvetica" w:cs="Helvetica"/>
          <w:color w:val="333333"/>
          <w:szCs w:val="21"/>
          <w:shd w:val="clear" w:color="auto" w:fill="FFFFFF"/>
        </w:rPr>
        <w:t>获取当前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</w:t>
      </w:r>
      <w:r w:rsidRPr="00195377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visitorID</w:t>
      </w:r>
      <w:r w:rsidRPr="00195377">
        <w:rPr>
          <w:rFonts w:ascii="Helvetica" w:hAnsi="Helvetica" w:cs="Helvetica"/>
          <w:color w:val="333333"/>
          <w:szCs w:val="21"/>
          <w:shd w:val="clear" w:color="auto" w:fill="FFFFFF"/>
        </w:rPr>
        <w:t>，开发者可保存该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</w:t>
      </w:r>
      <w:r w:rsidRPr="00195377">
        <w:rPr>
          <w:rFonts w:ascii="Helvetica" w:hAnsi="Helvetica" w:cs="Helvetica"/>
          <w:color w:val="333333"/>
          <w:szCs w:val="21"/>
          <w:shd w:val="clear" w:color="auto" w:fill="FFFFFF"/>
        </w:rPr>
        <w:t>id</w:t>
      </w:r>
      <w:r w:rsidRPr="00195377">
        <w:rPr>
          <w:rFonts w:ascii="Helvetica" w:hAnsi="Helvetica" w:cs="Helvetica"/>
          <w:color w:val="333333"/>
          <w:szCs w:val="21"/>
          <w:shd w:val="clear" w:color="auto" w:fill="FFFFFF"/>
        </w:rPr>
        <w:t>，下次使用</w:t>
      </w:r>
      <w:r w:rsidRPr="0019537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Visitor</w:t>
      </w:r>
      <w:r w:rsidRPr="00195377">
        <w:rPr>
          <w:rFonts w:ascii="Helvetica" w:hAnsi="Helvetica" w:cs="Helvetica"/>
          <w:color w:val="333333"/>
          <w:szCs w:val="21"/>
          <w:shd w:val="clear" w:color="auto" w:fill="FFFFFF"/>
        </w:rPr>
        <w:t>OnlineWith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UCCVisitor</w:t>
      </w:r>
      <w:r w:rsidRPr="0019537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Id </w:t>
      </w:r>
      <w:r w:rsidRPr="00195377">
        <w:rPr>
          <w:rFonts w:ascii="Helvetica" w:hAnsi="Helvetica" w:cs="Helvetica"/>
          <w:color w:val="333333"/>
          <w:szCs w:val="21"/>
          <w:shd w:val="clear" w:color="auto" w:fill="FFFFFF"/>
        </w:rPr>
        <w:t>接口来让该顾客登陆客服系统</w:t>
      </w:r>
      <w:r w:rsid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891365" w:rsidRPr="00DA153D" w:rsidRDefault="00F00A68" w:rsidP="00891365">
      <w:pPr>
        <w:rPr>
          <w:rFonts w:ascii="Arial" w:hAnsi="Arial" w:cs="Arial"/>
          <w:color w:val="000000"/>
          <w:sz w:val="22"/>
          <w:szCs w:val="22"/>
        </w:rPr>
      </w:pPr>
      <w:r w:rsidRPr="0019537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91365"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2996"/>
      </w:tblGrid>
      <w:tr w:rsidR="00891365" w:rsidTr="00E64D6F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D81D8A" w:rsidRDefault="00891365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</w:t>
            </w: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D81D8A" w:rsidRDefault="00891365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81D8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D81D8A" w:rsidRDefault="00891365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891365" w:rsidTr="00E64D6F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1365"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visitorID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1365"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当前顾客 id</w:t>
            </w:r>
          </w:p>
        </w:tc>
      </w:tr>
    </w:tbl>
    <w:p w:rsidR="00891365" w:rsidRDefault="00891365" w:rsidP="0089136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891365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91365" w:rsidRPr="00891365" w:rsidRDefault="00891365" w:rsidP="00E64D6F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getCurrentVisitorId()</w:t>
            </w:r>
          </w:p>
        </w:tc>
      </w:tr>
    </w:tbl>
    <w:p w:rsidR="00F00A68" w:rsidRPr="00F00A68" w:rsidRDefault="001D443D" w:rsidP="00F20329">
      <w:pPr>
        <w:pStyle w:val="3"/>
      </w:pPr>
      <w:hyperlink r:id="rId10" w:anchor="绑定美洽-id-并设置上线" w:history="1">
        <w:bookmarkStart w:id="21" w:name="_Toc468568612"/>
        <w:r w:rsidR="00F00A68" w:rsidRPr="00F00A68">
          <w:rPr>
            <w:rFonts w:hint="eastAsia"/>
          </w:rPr>
          <w:t>绑定</w:t>
        </w:r>
        <w:r w:rsidR="00F00A68">
          <w:rPr>
            <w:rFonts w:hint="eastAsia"/>
          </w:rPr>
          <w:t>当前客户的visitorID</w:t>
        </w:r>
        <w:r w:rsidR="00F00A68" w:rsidRPr="00F00A68">
          <w:rPr>
            <w:rFonts w:hint="eastAsia"/>
          </w:rPr>
          <w:t xml:space="preserve"> 并设置上线</w:t>
        </w:r>
        <w:bookmarkEnd w:id="21"/>
      </w:hyperlink>
    </w:p>
    <w:p w:rsidR="00F00A68" w:rsidRPr="00891365" w:rsidRDefault="00F00A68" w:rsidP="0089136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开发者可通过</w:t>
      </w:r>
      <w:hyperlink w:anchor="_获取当前客户的visitorID" w:history="1">
        <w:r w:rsidR="00891365" w:rsidRPr="00891365">
          <w:rPr>
            <w:rStyle w:val="ad"/>
            <w:rFonts w:ascii="Helvetica" w:hAnsi="Helvetica" w:cs="Helvetica" w:hint="eastAsia"/>
            <w:szCs w:val="21"/>
            <w:shd w:val="clear" w:color="auto" w:fill="FFFFFF"/>
          </w:rPr>
          <w:t>3.4.1</w:t>
        </w:r>
      </w:hyperlink>
      <w:r w:rsidRP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接口，取得顾客</w:t>
      </w:r>
      <w:r w:rsidRP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id </w:t>
      </w:r>
      <w:r w:rsidRP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，保存到开发者的服务端，以此来绑定</w:t>
      </w:r>
      <w:r w:rsid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</w:t>
      </w:r>
      <w:r w:rsidRP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和开发者用户系统。如果开发者保存了</w:t>
      </w:r>
      <w:r w:rsid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UCC</w:t>
      </w:r>
      <w:r w:rsidRP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</w:t>
      </w:r>
      <w:r w:rsid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visitorID</w:t>
      </w:r>
      <w:r w:rsidRP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，可调用如下接口让其上线。调用此接口后，当前可用的</w:t>
      </w:r>
      <w:r w:rsid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</w:t>
      </w:r>
      <w:r w:rsidRP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即为开发者传的</w:t>
      </w:r>
      <w:r w:rsid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</w:t>
      </w:r>
      <w:r w:rsid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visitorID</w:t>
      </w:r>
      <w:r w:rsidRPr="00891365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891365" w:rsidRPr="00DA153D" w:rsidRDefault="00891365" w:rsidP="00891365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2996"/>
      </w:tblGrid>
      <w:tr w:rsidR="00891365" w:rsidTr="00E64D6F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D81D8A" w:rsidRDefault="00891365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D81D8A" w:rsidRDefault="00891365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81D8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D81D8A" w:rsidRDefault="00891365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891365" w:rsidTr="00E64D6F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rPr>
                <w:sz w:val="18"/>
                <w:szCs w:val="18"/>
              </w:rPr>
            </w:pPr>
            <w:r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visitorID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tabs>
                <w:tab w:val="left" w:pos="781"/>
              </w:tabs>
              <w:rPr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rPr>
                <w:sz w:val="18"/>
                <w:szCs w:val="18"/>
              </w:rPr>
            </w:pPr>
            <w:r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当前顾客</w:t>
            </w:r>
            <w:r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id</w:t>
            </w:r>
          </w:p>
        </w:tc>
      </w:tr>
      <w:tr w:rsidR="00891365" w:rsidTr="00E64D6F"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onlineCallback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tabs>
                <w:tab w:val="left" w:pos="781"/>
              </w:tabs>
              <w:rPr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91365" w:rsidRPr="00891365" w:rsidRDefault="00891365" w:rsidP="00E64D6F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91365">
              <w:rPr>
                <w:rFonts w:ascii="Helvetica" w:hAnsi="Helvetica" w:cs="Helvetica" w:hint="eastAsia"/>
                <w:color w:val="333333"/>
                <w:sz w:val="18"/>
                <w:szCs w:val="18"/>
                <w:shd w:val="clear" w:color="auto" w:fill="FFFFFF"/>
              </w:rPr>
              <w:t>回调</w:t>
            </w:r>
          </w:p>
        </w:tc>
      </w:tr>
    </w:tbl>
    <w:p w:rsidR="00891365" w:rsidRDefault="00891365" w:rsidP="0089136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891365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91365" w:rsidRPr="00891365" w:rsidRDefault="00891365" w:rsidP="00E64D6F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set</w:t>
            </w:r>
            <w:r w:rsidR="003B34AA">
              <w:rPr>
                <w:rFonts w:ascii="Helvetica" w:hAnsi="Helvetica" w:cs="Helvetica" w:hint="eastAsia"/>
                <w:color w:val="333333"/>
                <w:sz w:val="18"/>
                <w:szCs w:val="18"/>
                <w:shd w:val="clear" w:color="auto" w:fill="FFFFFF"/>
              </w:rPr>
              <w:t>Visitor</w:t>
            </w:r>
            <w:r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OnlineWith</w:t>
            </w:r>
            <w:r w:rsidR="003B34AA">
              <w:rPr>
                <w:rFonts w:ascii="Helvetica" w:hAnsi="Helvetica" w:cs="Helvetica" w:hint="eastAsia"/>
                <w:color w:val="333333"/>
                <w:sz w:val="18"/>
                <w:szCs w:val="18"/>
                <w:shd w:val="clear" w:color="auto" w:fill="FFFFFF"/>
              </w:rPr>
              <w:t>Visitor</w:t>
            </w:r>
            <w:r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Id(String 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  <w:shd w:val="clear" w:color="auto" w:fill="FFFFFF"/>
              </w:rPr>
              <w:t>visitor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  <w:shd w:val="clear" w:color="auto" w:fill="FFFFFF"/>
              </w:rPr>
              <w:t>D</w:t>
            </w:r>
            <w:r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, final On</w:t>
            </w:r>
            <w:r w:rsidR="00D81D8A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Visitor</w:t>
            </w:r>
            <w:r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OnlineCallback onlineCallback)</w:t>
            </w:r>
          </w:p>
        </w:tc>
      </w:tr>
    </w:tbl>
    <w:p w:rsidR="00F00A68" w:rsidRDefault="003B34AA" w:rsidP="00F20329">
      <w:pPr>
        <w:pStyle w:val="3"/>
      </w:pPr>
      <w:bookmarkStart w:id="22" w:name="_Toc468568613"/>
      <w:r>
        <w:rPr>
          <w:rFonts w:hint="eastAsia"/>
        </w:rPr>
        <w:t>创建</w:t>
      </w:r>
      <w:r w:rsidR="00F00A68">
        <w:t>一个新的客户</w:t>
      </w:r>
      <w:bookmarkEnd w:id="22"/>
    </w:p>
    <w:p w:rsidR="00F00A68" w:rsidRPr="00195377" w:rsidRDefault="00F00A68" w:rsidP="00F00A68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377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如果开发者想初始化一个新的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</w:t>
      </w:r>
      <w:r w:rsidRPr="0019537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，可调用此接口。</w:t>
      </w:r>
    </w:p>
    <w:p w:rsidR="00F00A68" w:rsidRDefault="00F00A68" w:rsidP="00F00A68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377">
        <w:rPr>
          <w:rFonts w:ascii="Helvetica" w:hAnsi="Helvetica" w:cs="Helvetica" w:hint="eastAsia"/>
          <w:color w:val="333333"/>
          <w:szCs w:val="21"/>
          <w:shd w:val="clear" w:color="auto" w:fill="FFFFFF"/>
        </w:rPr>
        <w:t>该顾客没有任何历史记录及用户信息。</w:t>
      </w:r>
    </w:p>
    <w:p w:rsidR="003B34AA" w:rsidRPr="00195377" w:rsidRDefault="003B34AA" w:rsidP="00F00A68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获取一个新的客户</w:t>
      </w:r>
    </w:p>
    <w:p w:rsidR="003B34AA" w:rsidRPr="00DA153D" w:rsidRDefault="003B34AA" w:rsidP="003B34AA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3B34AA" w:rsidTr="003B34AA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D81D8A" w:rsidRDefault="003B34AA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D81D8A" w:rsidRDefault="003B34AA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81D8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D81D8A" w:rsidRDefault="003B34AA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3B34AA" w:rsidTr="003B34AA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3B34AA" w:rsidRDefault="003B34AA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B34AA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onGetUCCVisitorIdCallBack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3B34AA" w:rsidRDefault="003B34AA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3B34AA" w:rsidRDefault="003B34AA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B34AA"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回调</w:t>
            </w:r>
          </w:p>
        </w:tc>
      </w:tr>
    </w:tbl>
    <w:p w:rsidR="003B34AA" w:rsidRDefault="003B34AA" w:rsidP="003B34A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3B34AA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34AA" w:rsidRPr="003B34AA" w:rsidRDefault="003B34AA" w:rsidP="00E64D6F">
            <w:pP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3B34AA"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createUCCVisitor(OnGetUCCVisitorIdCallBackOn onGetVisitorVisitorIdCallBack)</w:t>
            </w:r>
          </w:p>
        </w:tc>
      </w:tr>
    </w:tbl>
    <w:p w:rsidR="004F59E4" w:rsidRDefault="004F59E4" w:rsidP="004F59E4"/>
    <w:p w:rsidR="003B34AA" w:rsidRPr="0086176B" w:rsidRDefault="001D443D" w:rsidP="00F20329">
      <w:pPr>
        <w:pStyle w:val="3"/>
      </w:pPr>
      <w:hyperlink r:id="rId11" w:anchor="指定客服或者分组" w:history="1">
        <w:bookmarkStart w:id="23" w:name="_Toc468568614"/>
        <w:r w:rsidR="003B34AA" w:rsidRPr="0086176B">
          <w:rPr>
            <w:rFonts w:hint="eastAsia"/>
          </w:rPr>
          <w:t>指定客服或者</w:t>
        </w:r>
        <w:r w:rsidR="003B34AA">
          <w:rPr>
            <w:rFonts w:hint="eastAsia"/>
          </w:rPr>
          <w:t>业务类型</w:t>
        </w:r>
        <w:bookmarkEnd w:id="23"/>
      </w:hyperlink>
    </w:p>
    <w:p w:rsidR="00DF7B1B" w:rsidRDefault="00DF7B1B" w:rsidP="003B34A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DF7B1B">
        <w:rPr>
          <w:rFonts w:hint="eastAsia"/>
          <w:highlight w:val="yellow"/>
        </w:rPr>
        <w:t>（需要ID查询模块，否则开发者无法获取）</w:t>
      </w:r>
    </w:p>
    <w:p w:rsidR="003B34AA" w:rsidRDefault="003B34AA" w:rsidP="003B34A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86176B">
        <w:rPr>
          <w:rFonts w:ascii="Arial" w:hAnsi="Arial" w:cs="Arial" w:hint="eastAsia"/>
          <w:color w:val="000000"/>
          <w:sz w:val="22"/>
          <w:szCs w:val="22"/>
        </w:rPr>
        <w:t>默认会按照</w:t>
      </w:r>
      <w:r>
        <w:rPr>
          <w:rFonts w:ascii="Arial" w:hAnsi="Arial" w:cs="Arial" w:hint="eastAsia"/>
          <w:color w:val="000000"/>
          <w:sz w:val="22"/>
          <w:szCs w:val="22"/>
        </w:rPr>
        <w:t>后台</w:t>
      </w:r>
      <w:r w:rsidRPr="0086176B">
        <w:rPr>
          <w:rFonts w:ascii="Arial" w:hAnsi="Arial" w:cs="Arial" w:hint="eastAsia"/>
          <w:color w:val="000000"/>
          <w:sz w:val="22"/>
          <w:szCs w:val="22"/>
        </w:rPr>
        <w:t>设置的分配方式</w:t>
      </w:r>
      <w:r>
        <w:rPr>
          <w:rFonts w:ascii="Arial" w:hAnsi="Arial" w:cs="Arial" w:hint="eastAsia"/>
          <w:color w:val="000000"/>
          <w:sz w:val="22"/>
          <w:szCs w:val="22"/>
        </w:rPr>
        <w:t>进行</w:t>
      </w:r>
      <w:r w:rsidRPr="0086176B">
        <w:rPr>
          <w:rFonts w:ascii="Arial" w:hAnsi="Arial" w:cs="Arial" w:hint="eastAsia"/>
          <w:color w:val="000000"/>
          <w:sz w:val="22"/>
          <w:szCs w:val="22"/>
        </w:rPr>
        <w:t>智能分配客服，但如果</w:t>
      </w:r>
      <w:r>
        <w:rPr>
          <w:rFonts w:ascii="Arial" w:hAnsi="Arial" w:cs="Arial" w:hint="eastAsia"/>
          <w:color w:val="000000"/>
          <w:sz w:val="22"/>
          <w:szCs w:val="22"/>
        </w:rPr>
        <w:t>开发者</w:t>
      </w:r>
      <w:r w:rsidRPr="0086176B">
        <w:rPr>
          <w:rFonts w:ascii="Arial" w:hAnsi="Arial" w:cs="Arial" w:hint="eastAsia"/>
          <w:color w:val="000000"/>
          <w:sz w:val="22"/>
          <w:szCs w:val="22"/>
        </w:rPr>
        <w:t>需要</w:t>
      </w:r>
      <w:r>
        <w:rPr>
          <w:rFonts w:ascii="Arial" w:hAnsi="Arial" w:cs="Arial" w:hint="eastAsia"/>
          <w:color w:val="000000"/>
          <w:sz w:val="22"/>
          <w:szCs w:val="22"/>
        </w:rPr>
        <w:t>将</w:t>
      </w:r>
      <w:r w:rsidRPr="0086176B">
        <w:rPr>
          <w:rFonts w:ascii="Arial" w:hAnsi="Arial" w:cs="Arial" w:hint="eastAsia"/>
          <w:color w:val="000000"/>
          <w:sz w:val="22"/>
          <w:szCs w:val="22"/>
        </w:rPr>
        <w:t>来自</w:t>
      </w:r>
      <w:r w:rsidRPr="0086176B">
        <w:rPr>
          <w:rFonts w:ascii="Arial" w:hAnsi="Arial" w:cs="Arial" w:hint="eastAsia"/>
          <w:color w:val="000000"/>
          <w:sz w:val="22"/>
          <w:szCs w:val="22"/>
        </w:rPr>
        <w:t xml:space="preserve"> App </w:t>
      </w:r>
      <w:r w:rsidRPr="0086176B">
        <w:rPr>
          <w:rFonts w:ascii="Arial" w:hAnsi="Arial" w:cs="Arial" w:hint="eastAsia"/>
          <w:color w:val="000000"/>
          <w:sz w:val="22"/>
          <w:szCs w:val="22"/>
        </w:rPr>
        <w:t>的</w:t>
      </w:r>
      <w:r>
        <w:rPr>
          <w:rFonts w:ascii="Arial" w:hAnsi="Arial" w:cs="Arial" w:hint="eastAsia"/>
          <w:color w:val="000000"/>
          <w:sz w:val="22"/>
          <w:szCs w:val="22"/>
        </w:rPr>
        <w:t>客户</w:t>
      </w:r>
      <w:r w:rsidRPr="0086176B">
        <w:rPr>
          <w:rFonts w:ascii="Arial" w:hAnsi="Arial" w:cs="Arial" w:hint="eastAsia"/>
          <w:color w:val="000000"/>
          <w:sz w:val="22"/>
          <w:szCs w:val="22"/>
        </w:rPr>
        <w:t>指定分配给某个客服</w:t>
      </w:r>
      <w:r>
        <w:rPr>
          <w:rFonts w:ascii="Arial" w:hAnsi="Arial" w:cs="Arial" w:hint="eastAsia"/>
          <w:color w:val="000000"/>
          <w:sz w:val="22"/>
          <w:szCs w:val="22"/>
        </w:rPr>
        <w:t>、某个业务类型下的</w:t>
      </w:r>
      <w:r w:rsidRPr="0086176B">
        <w:rPr>
          <w:rFonts w:ascii="Arial" w:hAnsi="Arial" w:cs="Arial" w:hint="eastAsia"/>
          <w:color w:val="000000"/>
          <w:sz w:val="22"/>
          <w:szCs w:val="22"/>
        </w:rPr>
        <w:t>客服。</w:t>
      </w:r>
    </w:p>
    <w:p w:rsidR="003B34AA" w:rsidRPr="0086176B" w:rsidRDefault="003B34AA" w:rsidP="003B34A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86176B">
        <w:rPr>
          <w:rFonts w:ascii="Arial" w:hAnsi="Arial" w:cs="Arial"/>
          <w:color w:val="000000"/>
          <w:sz w:val="22"/>
          <w:szCs w:val="22"/>
        </w:rPr>
        <w:t>在创建客户之后，调用此接口可主动指定分配客服或客服组并自动打开人工客服界面。</w:t>
      </w:r>
    </w:p>
    <w:p w:rsidR="003B34AA" w:rsidRPr="0086176B" w:rsidRDefault="003B34AA" w:rsidP="003B34A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86176B">
        <w:rPr>
          <w:rFonts w:ascii="Arial" w:hAnsi="Arial" w:cs="Arial"/>
          <w:color w:val="000000"/>
          <w:sz w:val="22"/>
          <w:szCs w:val="22"/>
        </w:rPr>
        <w:t>指定客服或</w:t>
      </w:r>
      <w:r>
        <w:rPr>
          <w:rFonts w:ascii="Arial" w:hAnsi="Arial" w:cs="Arial" w:hint="eastAsia"/>
          <w:color w:val="000000"/>
          <w:sz w:val="22"/>
          <w:szCs w:val="22"/>
        </w:rPr>
        <w:t>业务类型</w:t>
      </w:r>
      <w:r w:rsidRPr="0086176B">
        <w:rPr>
          <w:rFonts w:ascii="Arial" w:hAnsi="Arial" w:cs="Arial"/>
          <w:color w:val="000000"/>
          <w:sz w:val="22"/>
          <w:szCs w:val="22"/>
        </w:rPr>
        <w:t>接口一次只能用一个</w:t>
      </w:r>
    </w:p>
    <w:p w:rsidR="003B34AA" w:rsidRPr="00DA153D" w:rsidRDefault="003B34AA" w:rsidP="003B34AA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3B34AA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D81D8A" w:rsidRDefault="003B34AA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D81D8A" w:rsidRDefault="003B34AA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81D8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D81D8A" w:rsidRDefault="003B34AA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3B34AA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3B34AA" w:rsidRDefault="003B34AA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B34AA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agentId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3B34AA" w:rsidRDefault="00DF7B1B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非空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3B34AA" w:rsidRDefault="003B34AA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客服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3B34AA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3B34AA" w:rsidRDefault="003B34AA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roupId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Pr="003B34AA" w:rsidRDefault="00DF7B1B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非空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34AA" w:rsidRDefault="003B34AA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业务类型id</w:t>
            </w:r>
          </w:p>
        </w:tc>
      </w:tr>
      <w:tr w:rsidR="00DF7B1B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Default="00DF7B1B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scheduleRule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3B34AA" w:rsidRDefault="00DF7B1B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Default="00DF7B1B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分配规则</w:t>
            </w:r>
          </w:p>
        </w:tc>
      </w:tr>
    </w:tbl>
    <w:p w:rsidR="003B34AA" w:rsidRDefault="003B34AA" w:rsidP="003B34A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3B34AA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F7B1B" w:rsidRPr="00DF7B1B" w:rsidRDefault="00DF7B1B" w:rsidP="00E64D6F">
            <w:pP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setScheduledAgentOrGroupWithId(String agentId, String groupId, UCCScheduleRule scheduleRule)</w:t>
            </w:r>
          </w:p>
        </w:tc>
      </w:tr>
    </w:tbl>
    <w:p w:rsidR="003B34AA" w:rsidRDefault="00DF7B1B" w:rsidP="00DF7B1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分配规则：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F7B1B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F7B1B" w:rsidRPr="00DF7B1B" w:rsidRDefault="00DF7B1B" w:rsidP="00DF7B1B">
            <w:pP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UCCScheduleRule.REDIRECT_NONE // 指定分配客服失败，则进入留言</w:t>
            </w:r>
          </w:p>
        </w:tc>
      </w:tr>
      <w:tr w:rsidR="00DF7B1B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DF7B1B" w:rsidRDefault="00DF7B1B" w:rsidP="00DF7B1B">
            <w:pP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UCCScheduleRule.REDIRECT_GROUP // 分配给</w:t>
            </w:r>
            <w:r w:rsidRPr="00DF7B1B"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业务类型下的客服</w:t>
            </w:r>
            <w:r w:rsidRPr="00DF7B1B"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，分配失败，则进入留言</w:t>
            </w:r>
          </w:p>
        </w:tc>
      </w:tr>
    </w:tbl>
    <w:p w:rsidR="003B34AA" w:rsidRPr="0086176B" w:rsidRDefault="003B34AA" w:rsidP="003B34AA">
      <w:pPr>
        <w:ind w:left="420"/>
        <w:rPr>
          <w:rFonts w:ascii="Arial" w:hAnsi="Arial" w:cs="Arial"/>
          <w:color w:val="000000"/>
          <w:sz w:val="22"/>
          <w:szCs w:val="22"/>
        </w:rPr>
      </w:pPr>
      <w:r w:rsidRPr="0086176B">
        <w:rPr>
          <w:rFonts w:ascii="Arial" w:hAnsi="Arial" w:cs="Arial" w:hint="eastAsia"/>
          <w:b/>
          <w:bCs/>
          <w:color w:val="000000"/>
          <w:sz w:val="22"/>
          <w:szCs w:val="22"/>
        </w:rPr>
        <w:t>注意：</w:t>
      </w:r>
    </w:p>
    <w:p w:rsidR="003B34AA" w:rsidRDefault="003B34AA" w:rsidP="003B34AA">
      <w:pPr>
        <w:ind w:left="420"/>
        <w:rPr>
          <w:rFonts w:ascii="Arial" w:hAnsi="Arial" w:cs="Arial"/>
          <w:color w:val="000000"/>
          <w:sz w:val="22"/>
          <w:szCs w:val="22"/>
        </w:rPr>
      </w:pPr>
      <w:r w:rsidRPr="0086176B">
        <w:rPr>
          <w:rFonts w:ascii="Arial" w:hAnsi="Arial" w:cs="Arial" w:hint="eastAsia"/>
          <w:color w:val="000000"/>
          <w:sz w:val="22"/>
          <w:szCs w:val="22"/>
        </w:rPr>
        <w:t>该选项需要在用户上线前设置。</w:t>
      </w:r>
    </w:p>
    <w:p w:rsidR="00DF7B1B" w:rsidRPr="008E1751" w:rsidRDefault="001D443D" w:rsidP="00F20329">
      <w:pPr>
        <w:pStyle w:val="3"/>
      </w:pPr>
      <w:hyperlink r:id="rId12" w:anchor="发送消息" w:history="1">
        <w:bookmarkStart w:id="24" w:name="_Toc468568615"/>
        <w:r w:rsidR="00DF7B1B" w:rsidRPr="008E1751">
          <w:rPr>
            <w:rFonts w:hint="eastAsia"/>
          </w:rPr>
          <w:t>发送</w:t>
        </w:r>
        <w:r w:rsidR="00DF7B1B">
          <w:rPr>
            <w:rFonts w:hint="eastAsia"/>
          </w:rPr>
          <w:t>文字/图片/</w:t>
        </w:r>
        <w:r w:rsidR="00DF7B1B">
          <w:t>语音</w:t>
        </w:r>
        <w:r w:rsidR="00DF7B1B" w:rsidRPr="008E1751">
          <w:rPr>
            <w:rFonts w:hint="eastAsia"/>
          </w:rPr>
          <w:t>消息</w:t>
        </w:r>
        <w:bookmarkEnd w:id="24"/>
      </w:hyperlink>
    </w:p>
    <w:p w:rsidR="00DF7B1B" w:rsidRDefault="00DF7B1B" w:rsidP="00DF7B1B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8E1751">
        <w:rPr>
          <w:rFonts w:ascii="Arial" w:hAnsi="Arial" w:cs="Arial" w:hint="eastAsia"/>
          <w:color w:val="000000"/>
          <w:sz w:val="22"/>
          <w:szCs w:val="22"/>
        </w:rPr>
        <w:t>开发者调用此接口来发送文字消息：</w:t>
      </w:r>
    </w:p>
    <w:p w:rsidR="00DF7B1B" w:rsidRPr="00DA153D" w:rsidRDefault="00DF7B1B" w:rsidP="00DF7B1B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DF7B1B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DF7B1B" w:rsidRDefault="00DF7B1B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DF7B1B" w:rsidRDefault="00DF7B1B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DF7B1B" w:rsidRDefault="00DF7B1B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DF7B1B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3B34AA" w:rsidRDefault="00DF7B1B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3B34AA" w:rsidRDefault="00DF7B1B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3B34AA" w:rsidRDefault="00DF7B1B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消息内容</w:t>
            </w:r>
          </w:p>
        </w:tc>
      </w:tr>
      <w:tr w:rsidR="00DF7B1B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3B34AA" w:rsidRDefault="00DF7B1B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onMessageSendCallback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3B34AA" w:rsidRDefault="00DF7B1B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Default="00DF7B1B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消息状态回调</w:t>
            </w:r>
          </w:p>
        </w:tc>
      </w:tr>
    </w:tbl>
    <w:p w:rsidR="00DF7B1B" w:rsidRDefault="00DF7B1B" w:rsidP="00DF7B1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F7B1B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F7B1B" w:rsidRPr="00DF7B1B" w:rsidRDefault="00DF7B1B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send</w:t>
            </w:r>
            <w:r w:rsidRPr="00DF7B1B"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UCC</w:t>
            </w: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TextMessage(String content, final OnMessageSendCallback onMessageSendCallback)</w:t>
            </w:r>
          </w:p>
        </w:tc>
      </w:tr>
    </w:tbl>
    <w:p w:rsidR="00DF7B1B" w:rsidRDefault="00DF7B1B" w:rsidP="00DF7B1B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8E1751">
        <w:rPr>
          <w:rFonts w:ascii="Arial" w:hAnsi="Arial" w:cs="Arial" w:hint="eastAsia"/>
          <w:color w:val="000000"/>
          <w:sz w:val="22"/>
          <w:szCs w:val="22"/>
        </w:rPr>
        <w:t>开发者调用此接口来发送图片消息：</w:t>
      </w:r>
    </w:p>
    <w:p w:rsidR="00DF7B1B" w:rsidRPr="00DA153D" w:rsidRDefault="00DF7B1B" w:rsidP="00DF7B1B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DF7B1B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DF7B1B" w:rsidRDefault="00DF7B1B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DF7B1B" w:rsidRDefault="00DF7B1B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DF7B1B" w:rsidRDefault="00DF7B1B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DF7B1B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3B34AA" w:rsidRDefault="00DF7B1B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localPath             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3B34AA" w:rsidRDefault="00DF7B1B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3B34AA" w:rsidRDefault="00DF7B1B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图片的本地路径</w:t>
            </w:r>
          </w:p>
        </w:tc>
      </w:tr>
      <w:tr w:rsidR="00DF7B1B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3B34AA" w:rsidRDefault="00DF7B1B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onMessageSendCallback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Pr="003B34AA" w:rsidRDefault="00DF7B1B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F7B1B" w:rsidRDefault="00DF7B1B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消息状态回调</w:t>
            </w:r>
          </w:p>
        </w:tc>
      </w:tr>
    </w:tbl>
    <w:p w:rsidR="00DF7B1B" w:rsidRDefault="00DF7B1B" w:rsidP="00DF7B1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lastRenderedPageBreak/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F7B1B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F7B1B" w:rsidRPr="004720E3" w:rsidRDefault="004720E3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send</w:t>
            </w:r>
            <w:r w:rsidRPr="00DF7B1B"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UCC</w:t>
            </w: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PhotoMessage(String localPath, final OnMessageSendCallback onMessageSendCallback)</w:t>
            </w:r>
          </w:p>
        </w:tc>
      </w:tr>
    </w:tbl>
    <w:p w:rsidR="00DF7B1B" w:rsidRPr="004720E3" w:rsidRDefault="00DF7B1B" w:rsidP="004720E3">
      <w:pPr>
        <w:ind w:firstLineChars="200" w:firstLine="440"/>
        <w:rPr>
          <w:rFonts w:ascii="Arial" w:hAnsi="Arial" w:cs="Arial"/>
          <w:color w:val="000000"/>
          <w:sz w:val="22"/>
          <w:szCs w:val="22"/>
        </w:rPr>
      </w:pPr>
      <w:r w:rsidRPr="004720E3">
        <w:rPr>
          <w:rFonts w:ascii="Arial" w:hAnsi="Arial" w:cs="Arial" w:hint="eastAsia"/>
          <w:color w:val="000000"/>
          <w:sz w:val="22"/>
          <w:szCs w:val="22"/>
        </w:rPr>
        <w:t>开发者调用此接口来发送语音消息：</w:t>
      </w:r>
    </w:p>
    <w:p w:rsidR="004720E3" w:rsidRPr="00DA153D" w:rsidRDefault="004720E3" w:rsidP="004720E3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54" w:type="dxa"/>
        <w:tblInd w:w="-34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864"/>
        <w:gridCol w:w="2996"/>
      </w:tblGrid>
      <w:tr w:rsidR="004720E3" w:rsidTr="00617BE8">
        <w:trPr>
          <w:trHeight w:val="391"/>
        </w:trPr>
        <w:tc>
          <w:tcPr>
            <w:tcW w:w="26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DF7B1B" w:rsidRDefault="004720E3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DF7B1B" w:rsidRDefault="004720E3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DF7B1B" w:rsidRDefault="004720E3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4720E3" w:rsidTr="00617BE8">
        <w:trPr>
          <w:trHeight w:val="391"/>
        </w:trPr>
        <w:tc>
          <w:tcPr>
            <w:tcW w:w="26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A42D53" w:rsidRDefault="004720E3" w:rsidP="00E64D6F">
            <w:pPr>
              <w:rPr>
                <w:rFonts w:ascii="Times New Roman" w:eastAsiaTheme="majorEastAsia" w:hAnsi="Times New Roman" w:cs="Times New Roman"/>
                <w:sz w:val="18"/>
                <w:szCs w:val="18"/>
              </w:rPr>
            </w:pPr>
            <w:r w:rsidRPr="00A42D53">
              <w:rPr>
                <w:rFonts w:ascii="Times New Roman" w:eastAsiaTheme="majorEastAsia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localPath             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语音的本地路径</w:t>
            </w:r>
          </w:p>
        </w:tc>
      </w:tr>
      <w:tr w:rsidR="004720E3" w:rsidTr="00617BE8">
        <w:trPr>
          <w:trHeight w:val="391"/>
        </w:trPr>
        <w:tc>
          <w:tcPr>
            <w:tcW w:w="26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onMessageSendCallback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Default="004720E3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消息状态回调</w:t>
            </w:r>
          </w:p>
        </w:tc>
      </w:tr>
    </w:tbl>
    <w:p w:rsidR="004720E3" w:rsidRDefault="004720E3" w:rsidP="004720E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54" w:type="dxa"/>
        <w:tblInd w:w="-34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54"/>
      </w:tblGrid>
      <w:tr w:rsidR="004720E3" w:rsidTr="00617BE8">
        <w:trPr>
          <w:trHeight w:val="391"/>
        </w:trPr>
        <w:tc>
          <w:tcPr>
            <w:tcW w:w="85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720E3" w:rsidRPr="004720E3" w:rsidRDefault="004720E3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A42D53">
              <w:rPr>
                <w:rFonts w:ascii="Times New Roman" w:eastAsiaTheme="majorEastAsia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sendUCCVoiceMessage</w:t>
            </w: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(String localPath, final OnMessageSendCallback onMessageSendCallback)</w:t>
            </w:r>
          </w:p>
        </w:tc>
      </w:tr>
    </w:tbl>
    <w:p w:rsidR="00DF7B1B" w:rsidRDefault="00DF7B1B" w:rsidP="00DF7B1B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8E1751">
        <w:rPr>
          <w:rFonts w:ascii="Arial" w:hAnsi="Arial" w:cs="Arial" w:hint="eastAsia"/>
          <w:color w:val="000000"/>
          <w:sz w:val="22"/>
          <w:szCs w:val="22"/>
        </w:rPr>
        <w:t>注意，调用发送消息接口后，回调中会返回一个消息实体，开发者可根据此消息的状态，来判断该条消息是发送成功还是发送失败。</w:t>
      </w:r>
    </w:p>
    <w:p w:rsidR="00412767" w:rsidRPr="008E1751" w:rsidRDefault="001D443D" w:rsidP="00F20329">
      <w:pPr>
        <w:pStyle w:val="3"/>
      </w:pPr>
      <w:hyperlink r:id="rId13" w:anchor="发送消息" w:history="1">
        <w:bookmarkStart w:id="25" w:name="_Toc468568616"/>
        <w:r w:rsidR="00412767" w:rsidRPr="008E1751">
          <w:rPr>
            <w:rFonts w:hint="eastAsia"/>
          </w:rPr>
          <w:t>发送</w:t>
        </w:r>
        <w:r w:rsidR="00412767">
          <w:rPr>
            <w:rFonts w:hint="eastAsia"/>
          </w:rPr>
          <w:t>轨迹</w:t>
        </w:r>
        <w:r w:rsidR="00412767" w:rsidRPr="008E1751">
          <w:rPr>
            <w:rFonts w:hint="eastAsia"/>
          </w:rPr>
          <w:t>消息</w:t>
        </w:r>
        <w:bookmarkEnd w:id="25"/>
      </w:hyperlink>
    </w:p>
    <w:p w:rsidR="00412767" w:rsidRDefault="00412767" w:rsidP="00412767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8E1751">
        <w:rPr>
          <w:rFonts w:ascii="Arial" w:hAnsi="Arial" w:cs="Arial" w:hint="eastAsia"/>
          <w:color w:val="000000"/>
          <w:sz w:val="22"/>
          <w:szCs w:val="22"/>
        </w:rPr>
        <w:t>开发者调用此接口来发送</w:t>
      </w:r>
      <w:r>
        <w:rPr>
          <w:rFonts w:ascii="Arial" w:hAnsi="Arial" w:cs="Arial" w:hint="eastAsia"/>
          <w:color w:val="000000"/>
          <w:sz w:val="22"/>
          <w:szCs w:val="22"/>
        </w:rPr>
        <w:t>客户轨迹</w:t>
      </w:r>
      <w:r w:rsidRPr="008E1751">
        <w:rPr>
          <w:rFonts w:ascii="Arial" w:hAnsi="Arial" w:cs="Arial" w:hint="eastAsia"/>
          <w:color w:val="000000"/>
          <w:sz w:val="22"/>
          <w:szCs w:val="22"/>
        </w:rPr>
        <w:t>消息：</w:t>
      </w:r>
    </w:p>
    <w:p w:rsidR="00412767" w:rsidRPr="00DA153D" w:rsidRDefault="00412767" w:rsidP="00412767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412767" w:rsidTr="00814F4A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12767" w:rsidRPr="00DF7B1B" w:rsidRDefault="00412767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12767" w:rsidRPr="00DF7B1B" w:rsidRDefault="00412767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12767" w:rsidRPr="00DF7B1B" w:rsidRDefault="00412767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412767" w:rsidTr="00814F4A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12767" w:rsidRPr="003B34AA" w:rsidRDefault="00D320E4" w:rsidP="0041276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Visitor</w:t>
            </w:r>
            <w:r w:rsidR="00412767">
              <w:rPr>
                <w:rFonts w:asciiTheme="majorEastAsia" w:eastAsiaTheme="majorEastAsia" w:hAnsiTheme="majorEastAsia"/>
                <w:sz w:val="18"/>
                <w:szCs w:val="18"/>
              </w:rPr>
              <w:t>T</w:t>
            </w:r>
            <w:r w:rsidR="00412767">
              <w:rPr>
                <w:rFonts w:asciiTheme="majorEastAsia" w:eastAsiaTheme="majorEastAsia" w:hAnsiTheme="majorEastAsia" w:hint="eastAsia"/>
                <w:sz w:val="18"/>
                <w:szCs w:val="18"/>
              </w:rPr>
              <w:t>rack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12767" w:rsidRPr="004720E3" w:rsidRDefault="00412767" w:rsidP="0041276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412767" w:rsidRPr="004720E3" w:rsidRDefault="00412767" w:rsidP="00412767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</w:t>
            </w:r>
            <w:r w:rsidRPr="004720E3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 xml:space="preserve"> "</w:t>
            </w: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title</w:t>
            </w:r>
            <w:r w:rsidRPr="004720E3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": "</w:t>
            </w:r>
            <w:r w:rsidRPr="00412767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test_track1</w:t>
            </w:r>
            <w:r w:rsidRPr="004720E3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",</w:t>
            </w:r>
          </w:p>
          <w:p w:rsidR="00412767" w:rsidRPr="004720E3" w:rsidRDefault="00412767" w:rsidP="00412767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"</w:t>
            </w: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price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¥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235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",</w:t>
            </w:r>
          </w:p>
          <w:p w:rsidR="00412767" w:rsidRPr="004720E3" w:rsidRDefault="00412767" w:rsidP="00412767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desc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": "</w:t>
            </w:r>
            <w:r w:rsidRPr="00412767">
              <w:rPr>
                <w:rFonts w:asciiTheme="minorEastAsia" w:eastAsiaTheme="minorEastAsia" w:hAnsiTheme="minorEastAsia"/>
                <w:sz w:val="18"/>
                <w:szCs w:val="18"/>
              </w:rPr>
              <w:t>假两件衬衣+V领毛衣上衣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",</w:t>
            </w:r>
          </w:p>
          <w:p w:rsidR="00412767" w:rsidRPr="004720E3" w:rsidRDefault="00412767" w:rsidP="00412767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imgUrl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": "</w:t>
            </w:r>
            <w:hyperlink r:id="rId14" w:history="1">
              <w:r w:rsidRPr="00412767">
                <w:rPr>
                  <w:rStyle w:val="ad"/>
                  <w:color w:val="0070C0"/>
                  <w:sz w:val="18"/>
                  <w:szCs w:val="18"/>
                </w:rPr>
                <w:t>http://o8ugkv090.bkt.clouddn.com/em_three.png</w:t>
              </w:r>
            </w:hyperlink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",</w:t>
            </w:r>
          </w:p>
          <w:p w:rsidR="00412767" w:rsidRDefault="00412767" w:rsidP="00412767">
            <w:pPr>
              <w:tabs>
                <w:tab w:val="left" w:pos="781"/>
              </w:tabs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Pr="00412767">
              <w:rPr>
                <w:rFonts w:asciiTheme="minorEastAsia" w:eastAsiaTheme="minorEastAsia" w:hAnsiTheme="minorEastAsia"/>
                <w:sz w:val="18"/>
                <w:szCs w:val="18"/>
              </w:rPr>
              <w:t>itemUrl</w:t>
            </w: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": "</w:t>
            </w:r>
            <w:hyperlink r:id="rId15" w:history="1">
              <w:r w:rsidRPr="00412767">
                <w:rPr>
                  <w:rStyle w:val="ad"/>
                  <w:sz w:val="18"/>
                  <w:szCs w:val="18"/>
                </w:rPr>
                <w:t>http://www.baidu.com</w:t>
              </w:r>
            </w:hyperlink>
            <w:r w:rsidRPr="00412767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412767" w:rsidRPr="004720E3" w:rsidRDefault="00412767" w:rsidP="00412767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0E3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12767" w:rsidRPr="004720E3" w:rsidRDefault="00412767" w:rsidP="0041276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title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显示标题</w:t>
            </w:r>
          </w:p>
          <w:p w:rsidR="00412767" w:rsidRPr="004720E3" w:rsidRDefault="00412767" w:rsidP="0041276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price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显示价格</w:t>
            </w:r>
          </w:p>
          <w:p w:rsidR="00412767" w:rsidRPr="004720E3" w:rsidRDefault="00412767" w:rsidP="0041276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desc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描述</w:t>
            </w:r>
          </w:p>
          <w:p w:rsidR="00412767" w:rsidRPr="004720E3" w:rsidRDefault="00412767" w:rsidP="0041276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imgUrl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显示图片</w:t>
            </w:r>
          </w:p>
          <w:p w:rsidR="00412767" w:rsidRPr="004720E3" w:rsidRDefault="00412767" w:rsidP="0041276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12767">
              <w:rPr>
                <w:rFonts w:asciiTheme="minorEastAsia" w:eastAsiaTheme="minorEastAsia" w:hAnsiTheme="minorEastAsia"/>
                <w:sz w:val="18"/>
                <w:szCs w:val="18"/>
              </w:rPr>
              <w:t>itemUrl</w:t>
            </w:r>
            <w:r w:rsidRPr="004720E3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点击跳转链接</w:t>
            </w:r>
          </w:p>
          <w:p w:rsidR="00412767" w:rsidRPr="004720E3" w:rsidRDefault="00412767" w:rsidP="0041276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2767" w:rsidTr="00814F4A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12767" w:rsidRPr="003B34AA" w:rsidRDefault="00412767" w:rsidP="00814F4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onMessageSendCallback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12767" w:rsidRPr="003B34AA" w:rsidRDefault="00412767" w:rsidP="00814F4A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12767" w:rsidRDefault="00412767" w:rsidP="00814F4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消息状态回调</w:t>
            </w:r>
          </w:p>
        </w:tc>
      </w:tr>
    </w:tbl>
    <w:p w:rsidR="00412767" w:rsidRDefault="00412767" w:rsidP="004127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412767" w:rsidTr="00814F4A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2767" w:rsidRPr="00DF7B1B" w:rsidRDefault="00412767" w:rsidP="00D320E4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send</w:t>
            </w:r>
            <w:r w:rsidRPr="00DF7B1B"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UCC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Track</w:t>
            </w: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Message(</w:t>
            </w:r>
            <w:r w:rsidR="00D320E4" w:rsidRPr="00D320E4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Map&lt;String, String&gt; VisitorTrack</w:t>
            </w: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, final OnMessageSendCallback onMessageSendCallback)</w:t>
            </w:r>
          </w:p>
        </w:tc>
      </w:tr>
    </w:tbl>
    <w:p w:rsidR="00412767" w:rsidRDefault="00412767" w:rsidP="00DF7B1B">
      <w:pPr>
        <w:ind w:firstLine="420"/>
        <w:rPr>
          <w:rFonts w:ascii="Arial" w:hAnsi="Arial" w:cs="Arial"/>
          <w:color w:val="000000"/>
          <w:sz w:val="22"/>
          <w:szCs w:val="22"/>
        </w:rPr>
      </w:pPr>
    </w:p>
    <w:p w:rsidR="004720E3" w:rsidRPr="00BE36D8" w:rsidRDefault="004720E3" w:rsidP="00F20329">
      <w:pPr>
        <w:pStyle w:val="3"/>
      </w:pPr>
      <w:bookmarkStart w:id="26" w:name="_Toc468568617"/>
      <w:r w:rsidRPr="00BE36D8">
        <w:t>输入预知</w:t>
      </w:r>
      <w:bookmarkEnd w:id="26"/>
    </w:p>
    <w:p w:rsidR="004720E3" w:rsidRPr="00BE36D8" w:rsidRDefault="004720E3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BE36D8">
        <w:rPr>
          <w:rFonts w:ascii="Arial" w:hAnsi="Arial" w:cs="Arial"/>
          <w:color w:val="000000"/>
          <w:sz w:val="22"/>
          <w:szCs w:val="22"/>
        </w:rPr>
        <w:t>将用户正在输入的内容，实时显示在客服对话窗口</w:t>
      </w:r>
      <w:r>
        <w:rPr>
          <w:rFonts w:ascii="Arial" w:hAnsi="Arial" w:cs="Arial" w:hint="eastAsia"/>
          <w:color w:val="000000"/>
          <w:sz w:val="22"/>
          <w:szCs w:val="22"/>
        </w:rPr>
        <w:t>，</w:t>
      </w:r>
      <w:r w:rsidRPr="004F59E4">
        <w:rPr>
          <w:rFonts w:ascii="Arial" w:hAnsi="Arial" w:cs="Arial"/>
          <w:color w:val="000000"/>
          <w:sz w:val="22"/>
          <w:szCs w:val="22"/>
        </w:rPr>
        <w:t>提供给客服查看</w:t>
      </w:r>
      <w:r w:rsidRPr="00BE36D8">
        <w:rPr>
          <w:rFonts w:ascii="Arial" w:hAnsi="Arial" w:cs="Arial"/>
          <w:color w:val="000000"/>
          <w:sz w:val="22"/>
          <w:szCs w:val="22"/>
        </w:rPr>
        <w:t>。该接口没有调用限制，但每</w:t>
      </w:r>
      <w:r w:rsidRPr="00BE36D8">
        <w:rPr>
          <w:rFonts w:ascii="Arial" w:hAnsi="Arial" w:cs="Arial"/>
          <w:color w:val="000000"/>
          <w:sz w:val="22"/>
          <w:szCs w:val="22"/>
        </w:rPr>
        <w:t>1</w:t>
      </w:r>
      <w:r w:rsidRPr="00BE36D8">
        <w:rPr>
          <w:rFonts w:ascii="Arial" w:hAnsi="Arial" w:cs="Arial"/>
          <w:color w:val="000000"/>
          <w:sz w:val="22"/>
          <w:szCs w:val="22"/>
        </w:rPr>
        <w:t>秒内只会向服务器发送一次数据）</w:t>
      </w:r>
      <w:r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4720E3" w:rsidRDefault="004720E3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BE36D8">
        <w:rPr>
          <w:rFonts w:ascii="Arial" w:hAnsi="Arial" w:cs="Arial"/>
          <w:color w:val="000000"/>
          <w:sz w:val="22"/>
          <w:szCs w:val="22"/>
        </w:rPr>
        <w:t>注意：需要在初始化成功后，且客服是在线状态时调用才有效</w:t>
      </w:r>
      <w:r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4720E3" w:rsidRPr="00DA153D" w:rsidRDefault="004720E3" w:rsidP="004720E3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lastRenderedPageBreak/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4720E3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DF7B1B" w:rsidRDefault="004720E3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DF7B1B" w:rsidRDefault="004720E3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DF7B1B" w:rsidRDefault="004720E3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4720E3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content</w:t>
            </w: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正在输入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内容</w:t>
            </w:r>
          </w:p>
        </w:tc>
      </w:tr>
      <w:tr w:rsidR="004720E3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onMessageSendCallback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Default="004720E3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消息状态回调</w:t>
            </w:r>
          </w:p>
        </w:tc>
      </w:tr>
    </w:tbl>
    <w:p w:rsidR="004720E3" w:rsidRDefault="004720E3" w:rsidP="004720E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4720E3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720E3" w:rsidRPr="004720E3" w:rsidRDefault="004720E3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sendVisitorInputtingWithContent(String content)</w:t>
            </w:r>
          </w:p>
        </w:tc>
      </w:tr>
    </w:tbl>
    <w:p w:rsidR="004720E3" w:rsidRPr="00BE36D8" w:rsidRDefault="004720E3" w:rsidP="00F20329">
      <w:pPr>
        <w:pStyle w:val="3"/>
      </w:pPr>
      <w:bookmarkStart w:id="27" w:name="_Toc468568618"/>
      <w:r>
        <w:t>接收即时消息</w:t>
      </w:r>
      <w:bookmarkEnd w:id="27"/>
    </w:p>
    <w:p w:rsidR="004720E3" w:rsidRPr="00607B36" w:rsidRDefault="004720E3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607B36">
        <w:rPr>
          <w:rFonts w:ascii="Arial" w:hAnsi="Arial" w:cs="Arial" w:hint="eastAsia"/>
          <w:color w:val="000000"/>
          <w:sz w:val="22"/>
          <w:szCs w:val="22"/>
        </w:rPr>
        <w:t>在未开启</w:t>
      </w:r>
      <w:hyperlink w:anchor="_消息推送" w:history="1">
        <w:r w:rsidR="00584645" w:rsidRPr="00584645">
          <w:rPr>
            <w:rStyle w:val="ad"/>
            <w:rFonts w:ascii="Arial" w:hAnsi="Arial" w:cs="Arial" w:hint="eastAsia"/>
            <w:sz w:val="22"/>
            <w:szCs w:val="22"/>
          </w:rPr>
          <w:t>消息</w:t>
        </w:r>
        <w:r w:rsidR="00584645" w:rsidRPr="00584645">
          <w:rPr>
            <w:rStyle w:val="ad"/>
            <w:rFonts w:ascii="Arial" w:hAnsi="Arial" w:cs="Arial"/>
            <w:sz w:val="22"/>
            <w:szCs w:val="22"/>
          </w:rPr>
          <w:t>推送</w:t>
        </w:r>
      </w:hyperlink>
      <w:r w:rsidRPr="00607B36">
        <w:rPr>
          <w:rFonts w:ascii="Arial" w:hAnsi="Arial" w:cs="Arial" w:hint="eastAsia"/>
          <w:color w:val="000000"/>
          <w:sz w:val="22"/>
          <w:szCs w:val="22"/>
        </w:rPr>
        <w:t>的情况下，开发者可以通</w:t>
      </w:r>
      <w:r w:rsidRPr="00584645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过注册一个 BroadcastReceiver ，</w:t>
      </w:r>
      <w:r w:rsidRPr="00607B36">
        <w:rPr>
          <w:rFonts w:ascii="Arial" w:hAnsi="Arial" w:cs="Arial" w:hint="eastAsia"/>
          <w:color w:val="000000"/>
          <w:sz w:val="22"/>
          <w:szCs w:val="22"/>
        </w:rPr>
        <w:t>监听广播</w:t>
      </w:r>
    </w:p>
    <w:p w:rsidR="004720E3" w:rsidRPr="00584645" w:rsidRDefault="004720E3" w:rsidP="004720E3">
      <w:pPr>
        <w:ind w:firstLine="420"/>
        <w:rPr>
          <w:rFonts w:asciiTheme="minorEastAsia" w:eastAsiaTheme="minorEastAsia" w:hAnsiTheme="minorEastAsia" w:cs="Arial"/>
          <w:color w:val="000000"/>
          <w:sz w:val="22"/>
          <w:szCs w:val="22"/>
        </w:rPr>
      </w:pPr>
      <w:r w:rsidRPr="00584645">
        <w:rPr>
          <w:rFonts w:asciiTheme="minorEastAsia" w:eastAsiaTheme="minorEastAsia" w:hAnsiTheme="minorEastAsia" w:cs="Arial" w:hint="eastAsia"/>
          <w:bCs/>
          <w:color w:val="000000"/>
          <w:sz w:val="22"/>
          <w:szCs w:val="22"/>
        </w:rPr>
        <w:t>注意：必须通过 LocalBroadcastManager 注册 和 取消注册 BroadcastReceiver。</w:t>
      </w:r>
    </w:p>
    <w:p w:rsidR="00584645" w:rsidRDefault="00584645" w:rsidP="0058464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注册样例：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584645" w:rsidTr="00814F4A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LocalBroadcastManager.getInstance(this).registerReceiver(messageReceiver, intentFilter);</w:t>
            </w:r>
          </w:p>
          <w:p w:rsidR="00584645" w:rsidRPr="004720E3" w:rsidRDefault="00584645" w:rsidP="00814F4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:rsidR="00584645" w:rsidRDefault="00584645" w:rsidP="0058464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取消注册样例：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584645" w:rsidTr="00814F4A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84645" w:rsidRPr="00584645" w:rsidRDefault="00584645" w:rsidP="00814F4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LocalBroadcastManager.getInstance(this).unregisterReceiver(messageReceiver);</w:t>
            </w:r>
          </w:p>
        </w:tc>
      </w:tr>
    </w:tbl>
    <w:p w:rsidR="004720E3" w:rsidRDefault="004720E3" w:rsidP="00584645">
      <w:pPr>
        <w:rPr>
          <w:rFonts w:asciiTheme="majorEastAsia" w:eastAsiaTheme="majorEastAsia" w:hAnsiTheme="majorEastAsia" w:cs="Helvetica"/>
          <w:color w:val="333333"/>
          <w:sz w:val="18"/>
          <w:szCs w:val="18"/>
          <w:shd w:val="clear" w:color="auto" w:fill="FFFFFF"/>
        </w:rPr>
      </w:pPr>
      <w:r w:rsidRPr="00584645">
        <w:rPr>
          <w:rFonts w:asciiTheme="majorEastAsia" w:eastAsiaTheme="majorEastAsia" w:hAnsiTheme="majorEastAsia" w:cs="Helvetica" w:hint="eastAsia"/>
          <w:color w:val="333333"/>
          <w:sz w:val="18"/>
          <w:szCs w:val="18"/>
          <w:shd w:val="clear" w:color="auto" w:fill="FFFFFF"/>
        </w:rPr>
        <w:t>BroadcastReceiver：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584645" w:rsidTr="00814F4A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public class MessageReceiver extends BroadcastReceiver {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@Override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public void onReceive(Context context, Intent intent) {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// 获取 ACTION</w:t>
            </w:r>
          </w:p>
          <w:p w:rsid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final String action = intent.getAction();</w:t>
            </w:r>
          </w:p>
          <w:p w:rsidR="00412767" w:rsidRPr="00584645" w:rsidRDefault="00412767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// 接收新消息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if (UCCMessageManager.ACTION_NEW_MESSAGE_RECEIVED.equals(action)) {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从 intent 获取消息 id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String msgId = intent.getStringExtra("msgId");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从 MCMessageManager 获取消息对象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UCCMessageManager messageManager = UCCMessageManager.getInstance(context);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UCCMessage message = messageManager.getUCCMessage(msgId);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do something</w:t>
            </w:r>
          </w:p>
          <w:p w:rsid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}</w:t>
            </w:r>
          </w:p>
          <w:p w:rsidR="00412767" w:rsidRPr="00584645" w:rsidRDefault="00412767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// 客服正在输入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else if (UCCMessageManager.ACTION_AGENT_INPUTTING.equals(action)) {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do something</w:t>
            </w:r>
          </w:p>
          <w:p w:rsid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}</w:t>
            </w:r>
          </w:p>
          <w:p w:rsidR="00412767" w:rsidRPr="00AC2C62" w:rsidRDefault="00412767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 xml:space="preserve">         // </w:t>
            </w:r>
            <w:r w:rsidR="00D81D8A"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客服接入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else if (UCCMessageManager.ACTION_AGENT_</w:t>
            </w:r>
            <w:r w:rsidR="00D81D8A"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JOHN</w:t>
            </w: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_EVENT.equals(action)) {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获取</w:t>
            </w:r>
            <w:r w:rsidR="00D81D8A"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接入</w:t>
            </w: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后的客服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UCCAgent UCCAgent = messageManager.getCurrentAgent();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do something</w:t>
            </w:r>
          </w:p>
          <w:p w:rsid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}</w:t>
            </w:r>
          </w:p>
          <w:p w:rsidR="00412767" w:rsidRDefault="00412767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D81D8A" w:rsidRPr="00584645" w:rsidRDefault="00D81D8A" w:rsidP="00D81D8A">
            <w:pPr>
              <w:ind w:firstLineChars="400" w:firstLine="720"/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// 客服转接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else if (UCCMessageManager.ACTION_AGENT_CHANGE_EVENT.equals(action)) {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获取转接后的客服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UCCAgent UCCAgent = messageManager.getCurrentAgent();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do something</w:t>
            </w:r>
          </w:p>
          <w:p w:rsidR="00D81D8A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}</w:t>
            </w:r>
          </w:p>
          <w:p w:rsidR="00412767" w:rsidRDefault="00412767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D81D8A" w:rsidRPr="00584645" w:rsidRDefault="00D81D8A" w:rsidP="00D81D8A">
            <w:pPr>
              <w:ind w:firstLineChars="400" w:firstLine="720"/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客服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邀请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else if (UCCMessageManager.ACTION_AGENT_CHANGE_EVENT.equals(action)) {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获取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邀请</w:t>
            </w: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的客服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UCCAgent UCCAgent = messageManager.getCurrentAgent();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do something</w:t>
            </w:r>
          </w:p>
          <w:p w:rsidR="00D81D8A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}</w:t>
            </w:r>
          </w:p>
          <w:p w:rsidR="00AC2C62" w:rsidRDefault="00AC2C62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AC2C62" w:rsidRPr="00584645" w:rsidRDefault="00AC2C62" w:rsidP="00AC2C62">
            <w:pPr>
              <w:ind w:firstLineChars="400" w:firstLine="720"/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客服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邀请评价</w:t>
            </w:r>
          </w:p>
          <w:p w:rsidR="00AC2C62" w:rsidRPr="00584645" w:rsidRDefault="00AC2C62" w:rsidP="00AC2C62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else if (UCCMessageManager.ACTION_AGENT_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ENQUIRY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_EVENT</w:t>
            </w: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.equals(action)) {</w:t>
            </w:r>
          </w:p>
          <w:p w:rsidR="00AC2C62" w:rsidRPr="00584645" w:rsidRDefault="00AC2C62" w:rsidP="00AC2C62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获取满意度选项并展示</w:t>
            </w:r>
          </w:p>
          <w:p w:rsidR="00AC2C62" w:rsidRDefault="00AC2C62" w:rsidP="00AC2C62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}</w:t>
            </w:r>
          </w:p>
          <w:p w:rsidR="00412767" w:rsidRPr="00584645" w:rsidRDefault="00412767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D81D8A" w:rsidRPr="00584645" w:rsidRDefault="00D81D8A" w:rsidP="00D81D8A">
            <w:pPr>
              <w:ind w:firstLineChars="400" w:firstLine="720"/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客服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else if (UCCMessageManager.ACTION_AGENT_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CLOSE</w:t>
            </w: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_EVENT.equals(action)) {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获取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后的客服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UCCAgent UCCAgent = messageManager.getCurrentAgent();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    // do something</w:t>
            </w:r>
          </w:p>
          <w:p w:rsidR="00D81D8A" w:rsidRPr="00584645" w:rsidRDefault="00D81D8A" w:rsidP="00D81D8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    }</w:t>
            </w:r>
          </w:p>
          <w:p w:rsidR="00D81D8A" w:rsidRPr="00584645" w:rsidRDefault="00D81D8A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    }</w:t>
            </w:r>
          </w:p>
          <w:p w:rsidR="00584645" w:rsidRPr="00584645" w:rsidRDefault="00584645" w:rsidP="00584645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4645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 }</w:t>
            </w:r>
          </w:p>
        </w:tc>
      </w:tr>
    </w:tbl>
    <w:p w:rsidR="00584645" w:rsidRPr="00584645" w:rsidRDefault="00584645" w:rsidP="00584645">
      <w:pPr>
        <w:rPr>
          <w:rFonts w:asciiTheme="majorEastAsia" w:eastAsiaTheme="majorEastAsia" w:hAnsiTheme="majorEastAsia" w:cs="Helvetica"/>
          <w:color w:val="333333"/>
          <w:sz w:val="18"/>
          <w:szCs w:val="18"/>
          <w:shd w:val="clear" w:color="auto" w:fill="FFFFFF"/>
        </w:rPr>
      </w:pPr>
    </w:p>
    <w:p w:rsidR="004720E3" w:rsidRDefault="004720E3" w:rsidP="00F20329">
      <w:pPr>
        <w:pStyle w:val="3"/>
      </w:pPr>
      <w:bookmarkStart w:id="28" w:name="_Toc468568619"/>
      <w:r>
        <w:lastRenderedPageBreak/>
        <w:t>获取服务器聊天数据</w:t>
      </w:r>
      <w:bookmarkEnd w:id="28"/>
    </w:p>
    <w:p w:rsidR="004720E3" w:rsidRDefault="004720E3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开发者</w:t>
      </w:r>
      <w:r w:rsidRPr="00BE36D8">
        <w:rPr>
          <w:rFonts w:ascii="Arial" w:hAnsi="Arial" w:cs="Arial" w:hint="eastAsia"/>
          <w:color w:val="000000"/>
          <w:sz w:val="22"/>
          <w:szCs w:val="22"/>
        </w:rPr>
        <w:t>可使用此接口来获取</w:t>
      </w:r>
      <w:r>
        <w:rPr>
          <w:rFonts w:ascii="Arial" w:hAnsi="Arial" w:cs="Arial" w:hint="eastAsia"/>
          <w:color w:val="000000"/>
          <w:sz w:val="22"/>
          <w:szCs w:val="22"/>
        </w:rPr>
        <w:t>服务器</w:t>
      </w:r>
      <w:r w:rsidRPr="00BE36D8">
        <w:rPr>
          <w:rFonts w:ascii="Arial" w:hAnsi="Arial" w:cs="Arial" w:hint="eastAsia"/>
          <w:color w:val="000000"/>
          <w:sz w:val="22"/>
          <w:szCs w:val="22"/>
        </w:rPr>
        <w:t>的历史消息。</w:t>
      </w:r>
      <w:r w:rsidR="002A11C2" w:rsidRPr="002A11C2">
        <w:rPr>
          <w:rFonts w:ascii="Arial" w:hAnsi="Arial" w:cs="Arial" w:hint="eastAsia"/>
          <w:color w:val="000000"/>
          <w:sz w:val="22"/>
          <w:szCs w:val="22"/>
        </w:rPr>
        <w:t>服务端的历史消息是该顾客在</w:t>
      </w:r>
      <w:r w:rsidR="002A11C2" w:rsidRPr="002A11C2">
        <w:rPr>
          <w:rFonts w:ascii="Arial" w:hAnsi="Arial" w:cs="Arial" w:hint="eastAsia"/>
          <w:b/>
          <w:bCs/>
          <w:color w:val="000000"/>
          <w:sz w:val="22"/>
          <w:szCs w:val="22"/>
        </w:rPr>
        <w:t>所有平台上</w:t>
      </w:r>
      <w:r w:rsidR="002A11C2" w:rsidRPr="002A11C2">
        <w:rPr>
          <w:rFonts w:ascii="Arial" w:hAnsi="Arial" w:cs="Arial" w:hint="eastAsia"/>
          <w:color w:val="000000"/>
          <w:sz w:val="22"/>
          <w:szCs w:val="22"/>
        </w:rPr>
        <w:t>产生的消息，包括网页端、</w:t>
      </w:r>
      <w:r w:rsidR="002A11C2" w:rsidRPr="002A11C2">
        <w:rPr>
          <w:rFonts w:ascii="Arial" w:hAnsi="Arial" w:cs="Arial" w:hint="eastAsia"/>
          <w:color w:val="000000"/>
          <w:sz w:val="22"/>
          <w:szCs w:val="22"/>
        </w:rPr>
        <w:t>Android SDK</w:t>
      </w:r>
      <w:r w:rsidR="002A11C2" w:rsidRPr="002A11C2">
        <w:rPr>
          <w:rFonts w:ascii="Arial" w:hAnsi="Arial" w:cs="Arial" w:hint="eastAsia"/>
          <w:color w:val="000000"/>
          <w:sz w:val="22"/>
          <w:szCs w:val="22"/>
        </w:rPr>
        <w:t>、</w:t>
      </w:r>
      <w:r w:rsidR="002A11C2" w:rsidRPr="002A11C2">
        <w:rPr>
          <w:rFonts w:ascii="Arial" w:hAnsi="Arial" w:cs="Arial" w:hint="eastAsia"/>
          <w:color w:val="000000"/>
          <w:sz w:val="22"/>
          <w:szCs w:val="22"/>
        </w:rPr>
        <w:t>iOS SDK</w:t>
      </w:r>
      <w:r w:rsidR="002A11C2" w:rsidRPr="002A11C2">
        <w:rPr>
          <w:rFonts w:ascii="Arial" w:hAnsi="Arial" w:cs="Arial" w:hint="eastAsia"/>
          <w:color w:val="000000"/>
          <w:sz w:val="22"/>
          <w:szCs w:val="22"/>
        </w:rPr>
        <w:t>、微信，可在聊天界面的下拉刷新处调用</w:t>
      </w:r>
    </w:p>
    <w:p w:rsidR="004720E3" w:rsidRPr="00DA153D" w:rsidRDefault="004720E3" w:rsidP="004720E3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4720E3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DF7B1B" w:rsidRDefault="004720E3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DF7B1B" w:rsidRDefault="004720E3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DF7B1B" w:rsidRDefault="004720E3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4720E3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lastMessageCreateOn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获取该日期之前的消息</w:t>
            </w:r>
          </w:p>
        </w:tc>
      </w:tr>
      <w:tr w:rsidR="004720E3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4720E3" w:rsidRDefault="004720E3" w:rsidP="00E64D6F">
            <w:pPr>
              <w:rPr>
                <w:rFonts w:asciiTheme="majorEastAsia" w:eastAsiaTheme="majorEastAsia" w:hAnsiTheme="majorEastAsia" w:cs="Helvetica"/>
                <w:b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length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4720E3" w:rsidRDefault="004720E3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获取的消息长度</w:t>
            </w:r>
          </w:p>
        </w:tc>
      </w:tr>
      <w:tr w:rsidR="004720E3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onGetMessageListCallback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Pr="003B34AA" w:rsidRDefault="004720E3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720E3" w:rsidRDefault="004720E3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回调</w:t>
            </w:r>
          </w:p>
        </w:tc>
      </w:tr>
    </w:tbl>
    <w:p w:rsidR="004720E3" w:rsidRDefault="004720E3" w:rsidP="004720E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4720E3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720E3" w:rsidRPr="004720E3" w:rsidRDefault="004720E3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getUCCMessageFromService(final long lastMessageCreateOn, final int length, final OnGetMessageListCallback onGetMessageListCallback)</w:t>
            </w:r>
          </w:p>
        </w:tc>
      </w:tr>
    </w:tbl>
    <w:p w:rsidR="004720E3" w:rsidRPr="008E1751" w:rsidRDefault="004720E3" w:rsidP="00F20329">
      <w:pPr>
        <w:pStyle w:val="3"/>
      </w:pPr>
      <w:bookmarkStart w:id="29" w:name="_Toc468568620"/>
      <w:r w:rsidRPr="008E1751">
        <w:t>获取客户本地聊天数据</w:t>
      </w:r>
      <w:bookmarkEnd w:id="29"/>
    </w:p>
    <w:p w:rsidR="004720E3" w:rsidRDefault="004720E3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BE36D8">
        <w:rPr>
          <w:rFonts w:ascii="Arial" w:hAnsi="Arial" w:cs="Arial" w:hint="eastAsia"/>
          <w:color w:val="000000"/>
          <w:sz w:val="22"/>
          <w:szCs w:val="22"/>
        </w:rPr>
        <w:t>开发者也可使用此接口来获取本地的历史消息。</w:t>
      </w:r>
      <w:r w:rsidR="002A11C2" w:rsidRPr="002A11C2">
        <w:rPr>
          <w:rFonts w:ascii="Arial" w:hAnsi="Arial" w:cs="Arial" w:hint="eastAsia"/>
          <w:color w:val="000000"/>
          <w:sz w:val="22"/>
          <w:szCs w:val="22"/>
        </w:rPr>
        <w:t>由于没有同步服务端的消息，所以本地数据库的历史消息有可能少于服务端的消息。</w:t>
      </w:r>
    </w:p>
    <w:p w:rsidR="00E64D6F" w:rsidRPr="00DA153D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lastMessageCreateOn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获取该日期之前的消息</w:t>
            </w:r>
          </w:p>
        </w:tc>
      </w:tr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4720E3" w:rsidRDefault="00E64D6F" w:rsidP="00E64D6F">
            <w:pPr>
              <w:rPr>
                <w:rFonts w:asciiTheme="majorEastAsia" w:eastAsiaTheme="majorEastAsia" w:hAnsiTheme="majorEastAsia" w:cs="Helvetica"/>
                <w:b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length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4720E3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获取的消息长度</w:t>
            </w:r>
          </w:p>
        </w:tc>
      </w:tr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onGetMessageListCallback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回调</w:t>
            </w:r>
          </w:p>
        </w:tc>
      </w:tr>
    </w:tbl>
    <w:p w:rsidR="00E64D6F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E64D6F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64D6F" w:rsidRP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getUCCMessageFromDatabase(final long lastMessageCreateOn, final int length, final OnGetMessageListCallback onGetMessageListCallback)</w:t>
            </w:r>
          </w:p>
        </w:tc>
      </w:tr>
    </w:tbl>
    <w:p w:rsidR="00E64D6F" w:rsidRPr="004720E3" w:rsidRDefault="00E64D6F" w:rsidP="004720E3">
      <w:pPr>
        <w:rPr>
          <w:rFonts w:asciiTheme="majorEastAsia" w:eastAsiaTheme="majorEastAsia" w:hAnsiTheme="majorEastAsia" w:cs="Helvetica"/>
          <w:color w:val="333333"/>
          <w:sz w:val="18"/>
          <w:szCs w:val="18"/>
          <w:shd w:val="clear" w:color="auto" w:fill="FFFFFF"/>
        </w:rPr>
      </w:pPr>
    </w:p>
    <w:p w:rsidR="004720E3" w:rsidRPr="00BE36D8" w:rsidRDefault="004720E3" w:rsidP="00F20329">
      <w:pPr>
        <w:pStyle w:val="3"/>
      </w:pPr>
      <w:bookmarkStart w:id="30" w:name="_Toc468568621"/>
      <w:r w:rsidRPr="00BE36D8">
        <w:t>获取未读消息数量</w:t>
      </w:r>
      <w:bookmarkEnd w:id="30"/>
    </w:p>
    <w:p w:rsidR="004720E3" w:rsidRDefault="004720E3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BE36D8">
        <w:rPr>
          <w:rFonts w:ascii="Arial" w:hAnsi="Arial" w:cs="Arial"/>
          <w:color w:val="000000"/>
          <w:sz w:val="22"/>
          <w:szCs w:val="22"/>
        </w:rPr>
        <w:t>开发者可以在需要显示未读消息数是调用此接口，当用户进入聊天界面后，未读消息将会清零。</w:t>
      </w:r>
    </w:p>
    <w:p w:rsidR="00E64D6F" w:rsidRDefault="00E64D6F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E64D6F">
        <w:rPr>
          <w:rFonts w:ascii="Arial" w:hAnsi="Arial" w:cs="Arial"/>
          <w:color w:val="000000"/>
          <w:sz w:val="22"/>
          <w:szCs w:val="22"/>
        </w:rPr>
        <w:t>获取当前</w:t>
      </w:r>
      <w:r w:rsidRPr="00E64D6F">
        <w:rPr>
          <w:rFonts w:ascii="Arial" w:hAnsi="Arial" w:cs="Arial"/>
          <w:color w:val="000000"/>
          <w:sz w:val="22"/>
          <w:szCs w:val="22"/>
        </w:rPr>
        <w:t xml:space="preserve"> Visitor </w:t>
      </w:r>
      <w:r w:rsidRPr="00E64D6F">
        <w:rPr>
          <w:rFonts w:ascii="Arial" w:hAnsi="Arial" w:cs="Arial"/>
          <w:color w:val="000000"/>
          <w:sz w:val="22"/>
          <w:szCs w:val="22"/>
        </w:rPr>
        <w:t>的未读消息</w:t>
      </w:r>
      <w:r>
        <w:rPr>
          <w:rFonts w:ascii="Arial" w:hAnsi="Arial" w:cs="Arial" w:hint="eastAsia"/>
          <w:color w:val="000000"/>
          <w:sz w:val="22"/>
          <w:szCs w:val="22"/>
        </w:rPr>
        <w:t>数。</w:t>
      </w:r>
    </w:p>
    <w:p w:rsidR="00E64D6F" w:rsidRPr="00DA153D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onGetMessageListCallback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回调</w:t>
            </w:r>
          </w:p>
        </w:tc>
      </w:tr>
    </w:tbl>
    <w:p w:rsidR="00E64D6F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E64D6F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64D6F" w:rsidRP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getUnreadMessagesCount(new OnGetMessageListCallback())</w:t>
            </w:r>
          </w:p>
        </w:tc>
      </w:tr>
    </w:tbl>
    <w:p w:rsidR="00E64D6F" w:rsidRDefault="00E64D6F" w:rsidP="00E64D6F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E64D6F">
        <w:rPr>
          <w:rFonts w:ascii="Arial" w:hAnsi="Arial" w:cs="Arial"/>
          <w:color w:val="000000"/>
          <w:sz w:val="22"/>
          <w:szCs w:val="22"/>
        </w:rPr>
        <w:t>获取指定</w:t>
      </w:r>
      <w:r w:rsidRPr="00E64D6F">
        <w:rPr>
          <w:rFonts w:ascii="Arial" w:hAnsi="Arial" w:cs="Arial"/>
          <w:color w:val="000000"/>
          <w:sz w:val="22"/>
          <w:szCs w:val="22"/>
        </w:rPr>
        <w:t xml:space="preserve"> VisitorID </w:t>
      </w:r>
      <w:r w:rsidRPr="00E64D6F">
        <w:rPr>
          <w:rFonts w:ascii="Arial" w:hAnsi="Arial" w:cs="Arial" w:hint="eastAsia"/>
          <w:color w:val="000000"/>
          <w:sz w:val="22"/>
          <w:szCs w:val="22"/>
        </w:rPr>
        <w:t>客户</w:t>
      </w:r>
      <w:r w:rsidRPr="00E64D6F">
        <w:rPr>
          <w:rFonts w:ascii="Arial" w:hAnsi="Arial" w:cs="Arial"/>
          <w:color w:val="000000"/>
          <w:sz w:val="22"/>
          <w:szCs w:val="22"/>
        </w:rPr>
        <w:t>的未读消息</w:t>
      </w:r>
      <w:r>
        <w:rPr>
          <w:rFonts w:ascii="Arial" w:hAnsi="Arial" w:cs="Arial" w:hint="eastAsia"/>
          <w:color w:val="000000"/>
          <w:sz w:val="22"/>
          <w:szCs w:val="22"/>
        </w:rPr>
        <w:t>数。</w:t>
      </w:r>
    </w:p>
    <w:p w:rsidR="00E64D6F" w:rsidRPr="00DA153D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VisitorID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客户ID：</w:t>
            </w: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VisitorID</w:t>
            </w:r>
          </w:p>
        </w:tc>
      </w:tr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onGetMessageListCallback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回调</w:t>
            </w:r>
          </w:p>
        </w:tc>
      </w:tr>
    </w:tbl>
    <w:p w:rsidR="00E64D6F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E64D6F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64D6F" w:rsidRP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getUnreadMessagesCount(String VisitorID, new OnGetMessageListCallback())</w:t>
            </w:r>
          </w:p>
        </w:tc>
      </w:tr>
    </w:tbl>
    <w:p w:rsidR="00E64D6F" w:rsidRPr="00E64D6F" w:rsidRDefault="00E64D6F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</w:p>
    <w:p w:rsidR="004720E3" w:rsidRPr="00BE36D8" w:rsidRDefault="004720E3" w:rsidP="00F20329">
      <w:pPr>
        <w:pStyle w:val="3"/>
      </w:pPr>
      <w:bookmarkStart w:id="31" w:name="_Toc468568622"/>
      <w:r w:rsidRPr="00BE36D8">
        <w:t>获取未读消息</w:t>
      </w:r>
      <w:bookmarkEnd w:id="31"/>
    </w:p>
    <w:p w:rsidR="004720E3" w:rsidRDefault="004720E3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BE36D8">
        <w:rPr>
          <w:rFonts w:ascii="Arial" w:hAnsi="Arial" w:cs="Arial"/>
          <w:color w:val="000000"/>
          <w:sz w:val="22"/>
          <w:szCs w:val="22"/>
        </w:rPr>
        <w:t>开发者可以在需要显示未读消息时调用此接口，</w:t>
      </w:r>
      <w:r w:rsidRPr="00BE36D8">
        <w:rPr>
          <w:rFonts w:ascii="Arial" w:hAnsi="Arial" w:cs="Arial" w:hint="eastAsia"/>
          <w:color w:val="000000"/>
          <w:sz w:val="22"/>
          <w:szCs w:val="22"/>
        </w:rPr>
        <w:t>此接口会自动判断并合并本地和服务器上的未读消息，</w:t>
      </w:r>
      <w:r w:rsidRPr="00BE36D8">
        <w:rPr>
          <w:rFonts w:ascii="Arial" w:hAnsi="Arial" w:cs="Arial"/>
          <w:color w:val="000000"/>
          <w:sz w:val="22"/>
          <w:szCs w:val="22"/>
        </w:rPr>
        <w:t>当用户进入聊天界面后，未读消息将会清空。</w:t>
      </w:r>
    </w:p>
    <w:p w:rsidR="004720E3" w:rsidRPr="00C5642B" w:rsidRDefault="004720E3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C5642B">
        <w:rPr>
          <w:rFonts w:ascii="Arial" w:hAnsi="Arial" w:cs="Arial" w:hint="eastAsia"/>
          <w:bCs/>
          <w:color w:val="000000"/>
          <w:sz w:val="22"/>
          <w:szCs w:val="22"/>
        </w:rPr>
        <w:t>退出</w:t>
      </w:r>
      <w:r>
        <w:rPr>
          <w:rFonts w:ascii="Arial" w:hAnsi="Arial" w:cs="Arial" w:hint="eastAsia"/>
          <w:bCs/>
          <w:color w:val="000000"/>
          <w:sz w:val="22"/>
          <w:szCs w:val="22"/>
        </w:rPr>
        <w:t>聊天</w:t>
      </w:r>
      <w:r w:rsidRPr="00C5642B">
        <w:rPr>
          <w:rFonts w:ascii="Arial" w:hAnsi="Arial" w:cs="Arial" w:hint="eastAsia"/>
          <w:bCs/>
          <w:color w:val="000000"/>
          <w:sz w:val="22"/>
          <w:szCs w:val="22"/>
        </w:rPr>
        <w:t>界面后收到的消息，都将算作未读消息。</w:t>
      </w:r>
    </w:p>
    <w:p w:rsidR="00E64D6F" w:rsidRDefault="00E64D6F" w:rsidP="00E64D6F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E64D6F">
        <w:rPr>
          <w:rFonts w:ascii="Arial" w:hAnsi="Arial" w:cs="Arial"/>
          <w:color w:val="000000"/>
          <w:sz w:val="22"/>
          <w:szCs w:val="22"/>
        </w:rPr>
        <w:t>获取当前</w:t>
      </w:r>
      <w:r w:rsidRPr="00E64D6F">
        <w:rPr>
          <w:rFonts w:ascii="Arial" w:hAnsi="Arial" w:cs="Arial"/>
          <w:color w:val="000000"/>
          <w:sz w:val="22"/>
          <w:szCs w:val="22"/>
        </w:rPr>
        <w:t xml:space="preserve"> Visitor </w:t>
      </w:r>
      <w:r w:rsidRPr="00E64D6F">
        <w:rPr>
          <w:rFonts w:ascii="Arial" w:hAnsi="Arial" w:cs="Arial"/>
          <w:color w:val="000000"/>
          <w:sz w:val="22"/>
          <w:szCs w:val="22"/>
        </w:rPr>
        <w:t>的未读消息</w:t>
      </w:r>
      <w:r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E64D6F" w:rsidRPr="00DA153D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onGetMessageListCallback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回调</w:t>
            </w:r>
          </w:p>
        </w:tc>
      </w:tr>
    </w:tbl>
    <w:p w:rsidR="00E64D6F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E64D6F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64D6F" w:rsidRP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getUnreadMessages(new OnGetMessageListCallback())</w:t>
            </w:r>
          </w:p>
        </w:tc>
      </w:tr>
    </w:tbl>
    <w:p w:rsidR="00E64D6F" w:rsidRDefault="00E64D6F" w:rsidP="00E64D6F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E64D6F">
        <w:rPr>
          <w:rFonts w:ascii="Arial" w:hAnsi="Arial" w:cs="Arial"/>
          <w:color w:val="000000"/>
          <w:sz w:val="22"/>
          <w:szCs w:val="22"/>
        </w:rPr>
        <w:t>获取指定</w:t>
      </w:r>
      <w:r w:rsidRPr="00E64D6F">
        <w:rPr>
          <w:rFonts w:ascii="Arial" w:hAnsi="Arial" w:cs="Arial"/>
          <w:color w:val="000000"/>
          <w:sz w:val="22"/>
          <w:szCs w:val="22"/>
        </w:rPr>
        <w:t xml:space="preserve"> VisitorID </w:t>
      </w:r>
      <w:r w:rsidRPr="00E64D6F">
        <w:rPr>
          <w:rFonts w:ascii="Arial" w:hAnsi="Arial" w:cs="Arial" w:hint="eastAsia"/>
          <w:color w:val="000000"/>
          <w:sz w:val="22"/>
          <w:szCs w:val="22"/>
        </w:rPr>
        <w:t>客户</w:t>
      </w:r>
      <w:r w:rsidRPr="00E64D6F">
        <w:rPr>
          <w:rFonts w:ascii="Arial" w:hAnsi="Arial" w:cs="Arial"/>
          <w:color w:val="000000"/>
          <w:sz w:val="22"/>
          <w:szCs w:val="22"/>
        </w:rPr>
        <w:t>的未读消息</w:t>
      </w:r>
      <w:r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E64D6F" w:rsidRPr="00DA153D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VisitorID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客户ID：</w:t>
            </w: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VisitorID</w:t>
            </w:r>
          </w:p>
        </w:tc>
      </w:tr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onGetMessageListCallback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回调</w:t>
            </w:r>
          </w:p>
        </w:tc>
      </w:tr>
    </w:tbl>
    <w:p w:rsidR="00E64D6F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E64D6F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64D6F" w:rsidRP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getUnreadMessages(String VisitorID, new OnGetMessageListCallback())</w:t>
            </w:r>
          </w:p>
        </w:tc>
      </w:tr>
    </w:tbl>
    <w:p w:rsidR="004720E3" w:rsidRPr="004720E3" w:rsidRDefault="004720E3" w:rsidP="004720E3">
      <w:pPr>
        <w:rPr>
          <w:rFonts w:asciiTheme="majorEastAsia" w:eastAsiaTheme="majorEastAsia" w:hAnsiTheme="majorEastAsia" w:cs="Helvetica"/>
          <w:color w:val="333333"/>
          <w:sz w:val="18"/>
          <w:szCs w:val="18"/>
          <w:shd w:val="clear" w:color="auto" w:fill="FFFFFF"/>
        </w:rPr>
      </w:pPr>
    </w:p>
    <w:p w:rsidR="004720E3" w:rsidRPr="007D3D3D" w:rsidRDefault="004720E3" w:rsidP="00F20329">
      <w:pPr>
        <w:pStyle w:val="3"/>
      </w:pPr>
      <w:bookmarkStart w:id="32" w:name="_Toc468568623"/>
      <w:r w:rsidRPr="007D3D3D">
        <w:t>删除客户聊天数据</w:t>
      </w:r>
      <w:bookmarkEnd w:id="32"/>
    </w:p>
    <w:p w:rsidR="004720E3" w:rsidRPr="007D3D3D" w:rsidRDefault="004720E3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SDK</w:t>
      </w:r>
      <w:r w:rsidRPr="007D3D3D">
        <w:rPr>
          <w:rFonts w:ascii="Arial" w:hAnsi="Arial" w:cs="Arial"/>
          <w:color w:val="000000"/>
          <w:sz w:val="22"/>
          <w:szCs w:val="22"/>
        </w:rPr>
        <w:t>初始化成功，创建客户后，调用此接口可删除当前客户的聊天记录信息</w:t>
      </w:r>
    </w:p>
    <w:p w:rsidR="00E64D6F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E64D6F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64D6F" w:rsidRP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deleteMsg()</w:t>
            </w:r>
          </w:p>
        </w:tc>
      </w:tr>
    </w:tbl>
    <w:p w:rsidR="00E64D6F" w:rsidRPr="00E64D6F" w:rsidRDefault="00E64D6F" w:rsidP="004720E3">
      <w:pPr>
        <w:rPr>
          <w:rFonts w:asciiTheme="majorEastAsia" w:eastAsiaTheme="majorEastAsia" w:hAnsiTheme="majorEastAsia" w:cs="Helvetica"/>
          <w:color w:val="333333"/>
          <w:sz w:val="18"/>
          <w:szCs w:val="18"/>
          <w:shd w:val="clear" w:color="auto" w:fill="FFFFFF"/>
        </w:rPr>
      </w:pPr>
    </w:p>
    <w:p w:rsidR="004720E3" w:rsidRPr="00BE36D8" w:rsidRDefault="004720E3" w:rsidP="00F20329">
      <w:pPr>
        <w:pStyle w:val="3"/>
      </w:pPr>
      <w:bookmarkStart w:id="33" w:name="_Toc468568624"/>
      <w:r>
        <w:lastRenderedPageBreak/>
        <w:t>结束当前对话</w:t>
      </w:r>
      <w:bookmarkEnd w:id="33"/>
    </w:p>
    <w:p w:rsidR="004720E3" w:rsidRDefault="004720E3" w:rsidP="004720E3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320AB5">
        <w:rPr>
          <w:rFonts w:ascii="Arial" w:hAnsi="Arial" w:cs="Arial"/>
          <w:color w:val="000000"/>
          <w:sz w:val="22"/>
          <w:szCs w:val="22"/>
        </w:rPr>
        <w:t>结束当前对话</w:t>
      </w:r>
    </w:p>
    <w:p w:rsidR="00E64D6F" w:rsidRPr="00DA153D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onEndConversationCallback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回调</w:t>
            </w:r>
          </w:p>
        </w:tc>
      </w:tr>
    </w:tbl>
    <w:p w:rsidR="00E64D6F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E64D6F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64D6F" w:rsidRP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4720E3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endCurrentConversation(OnEndConversationCallback onEndConversationCallback)</w:t>
            </w:r>
          </w:p>
        </w:tc>
      </w:tr>
    </w:tbl>
    <w:p w:rsidR="00DF7B1B" w:rsidRDefault="00DF7B1B" w:rsidP="003B34AA">
      <w:pPr>
        <w:ind w:left="420"/>
        <w:rPr>
          <w:rFonts w:ascii="Arial" w:hAnsi="Arial" w:cs="Arial"/>
          <w:color w:val="000000"/>
          <w:sz w:val="22"/>
          <w:szCs w:val="22"/>
        </w:rPr>
      </w:pPr>
    </w:p>
    <w:p w:rsidR="00E64D6F" w:rsidRPr="00BE36D8" w:rsidRDefault="00E64D6F" w:rsidP="00F20329">
      <w:pPr>
        <w:pStyle w:val="3"/>
      </w:pPr>
      <w:bookmarkStart w:id="34" w:name="_Toc468568625"/>
      <w:r>
        <w:rPr>
          <w:rFonts w:hint="eastAsia"/>
        </w:rPr>
        <w:t>获取</w:t>
      </w:r>
      <w:r>
        <w:t>当前正在接待</w:t>
      </w:r>
      <w:r>
        <w:rPr>
          <w:rFonts w:hint="eastAsia"/>
        </w:rPr>
        <w:t>的</w:t>
      </w:r>
      <w:r>
        <w:t>客服</w:t>
      </w:r>
      <w:r>
        <w:rPr>
          <w:rFonts w:hint="eastAsia"/>
        </w:rPr>
        <w:t>信息</w:t>
      </w:r>
      <w:bookmarkEnd w:id="34"/>
    </w:p>
    <w:p w:rsidR="00E64D6F" w:rsidRDefault="00E64D6F" w:rsidP="00E64D6F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E64D6F">
        <w:rPr>
          <w:rFonts w:ascii="Arial" w:hAnsi="Arial" w:cs="Arial"/>
          <w:color w:val="000000"/>
          <w:sz w:val="22"/>
          <w:szCs w:val="22"/>
        </w:rPr>
        <w:t>获取当前正在接待的客服信息</w:t>
      </w:r>
    </w:p>
    <w:p w:rsidR="00E64D6F" w:rsidRPr="00DA153D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584645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</w:t>
            </w:r>
            <w:r w:rsidR="00E64D6F"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DF7B1B" w:rsidRDefault="00E64D6F" w:rsidP="00E64D6F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E64D6F" w:rsidTr="00E64D6F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Agent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Pr="003B34AA" w:rsidRDefault="00E64D6F" w:rsidP="00E64D6F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E64D6F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如果存在，返回当前客服信息；不存在，返回 null</w:t>
            </w:r>
          </w:p>
          <w:p w:rsid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客服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ID、客服昵称</w:t>
            </w:r>
          </w:p>
        </w:tc>
      </w:tr>
    </w:tbl>
    <w:p w:rsidR="00E64D6F" w:rsidRDefault="00E64D6F" w:rsidP="00E64D6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E64D6F" w:rsidTr="00E64D6F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64D6F" w:rsidRPr="00E64D6F" w:rsidRDefault="00E64D6F" w:rsidP="00E64D6F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E64D6F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getCurrentAgent()</w:t>
            </w:r>
          </w:p>
        </w:tc>
      </w:tr>
    </w:tbl>
    <w:p w:rsidR="00E64D6F" w:rsidRDefault="00E64D6F" w:rsidP="002A11C2">
      <w:pPr>
        <w:rPr>
          <w:rFonts w:ascii="Arial" w:hAnsi="Arial" w:cs="Arial"/>
          <w:color w:val="000000"/>
          <w:sz w:val="22"/>
          <w:szCs w:val="22"/>
        </w:rPr>
      </w:pPr>
    </w:p>
    <w:p w:rsidR="002A11C2" w:rsidRPr="00BE36D8" w:rsidRDefault="002A11C2" w:rsidP="00F20329">
      <w:pPr>
        <w:pStyle w:val="3"/>
      </w:pPr>
      <w:bookmarkStart w:id="35" w:name="_Toc468568626"/>
      <w:r>
        <w:rPr>
          <w:rFonts w:hint="eastAsia"/>
        </w:rPr>
        <w:t>更新</w:t>
      </w:r>
      <w:r>
        <w:t>阅读状态</w:t>
      </w:r>
      <w:bookmarkEnd w:id="35"/>
    </w:p>
    <w:p w:rsidR="002A11C2" w:rsidRDefault="002A11C2" w:rsidP="002A11C2">
      <w:pPr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更新</w:t>
      </w:r>
      <w:r>
        <w:rPr>
          <w:rFonts w:ascii="Arial" w:hAnsi="Arial" w:cs="Arial"/>
          <w:color w:val="000000"/>
          <w:sz w:val="22"/>
          <w:szCs w:val="22"/>
        </w:rPr>
        <w:t>阅读</w:t>
      </w:r>
      <w:r>
        <w:rPr>
          <w:rFonts w:ascii="Arial" w:hAnsi="Arial" w:cs="Arial" w:hint="eastAsia"/>
          <w:color w:val="000000"/>
          <w:sz w:val="22"/>
          <w:szCs w:val="22"/>
        </w:rPr>
        <w:t>状态</w:t>
      </w:r>
    </w:p>
    <w:p w:rsidR="002A11C2" w:rsidRPr="00DA153D" w:rsidRDefault="002A11C2" w:rsidP="002A11C2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2A11C2" w:rsidTr="00814F4A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A11C2" w:rsidRPr="00DF7B1B" w:rsidRDefault="002A11C2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A11C2" w:rsidRPr="00DF7B1B" w:rsidRDefault="002A11C2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A11C2" w:rsidRPr="00DF7B1B" w:rsidRDefault="002A11C2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2A11C2" w:rsidTr="00814F4A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A11C2" w:rsidRPr="003B34AA" w:rsidRDefault="002A11C2" w:rsidP="00814F4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2A11C2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messageId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A11C2" w:rsidRPr="003B34AA" w:rsidRDefault="002A11C2" w:rsidP="00814F4A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A11C2" w:rsidRDefault="002A11C2" w:rsidP="00814F4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消息id</w:t>
            </w:r>
          </w:p>
        </w:tc>
      </w:tr>
      <w:tr w:rsidR="002A11C2" w:rsidTr="00814F4A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A11C2" w:rsidRPr="002A11C2" w:rsidRDefault="002A11C2" w:rsidP="00814F4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isRead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A11C2" w:rsidRPr="003B34AA" w:rsidRDefault="002A11C2" w:rsidP="00814F4A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A11C2" w:rsidRPr="00E64D6F" w:rsidRDefault="002A11C2" w:rsidP="00814F4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将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替换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状态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 1：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已读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0：未读</w:t>
            </w:r>
          </w:p>
        </w:tc>
      </w:tr>
    </w:tbl>
    <w:p w:rsidR="002A11C2" w:rsidRDefault="002A11C2" w:rsidP="002A11C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2A11C2" w:rsidTr="00814F4A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2A11C2" w:rsidRPr="002A11C2" w:rsidRDefault="002A11C2" w:rsidP="002A11C2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2A11C2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updateMessage(long messageId, boolean isRead)</w:t>
            </w:r>
          </w:p>
        </w:tc>
      </w:tr>
    </w:tbl>
    <w:p w:rsidR="002A11C2" w:rsidRPr="00BE36D8" w:rsidRDefault="002A11C2" w:rsidP="00F20329">
      <w:pPr>
        <w:pStyle w:val="3"/>
      </w:pPr>
      <w:bookmarkStart w:id="36" w:name="_Toc468568627"/>
      <w:r>
        <w:t>获取SDK版本号</w:t>
      </w:r>
      <w:bookmarkEnd w:id="36"/>
    </w:p>
    <w:p w:rsidR="002A11C2" w:rsidRDefault="002A11C2" w:rsidP="002A11C2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607B36">
        <w:rPr>
          <w:rFonts w:ascii="Arial" w:hAnsi="Arial" w:cs="Arial"/>
          <w:color w:val="000000"/>
          <w:sz w:val="22"/>
          <w:szCs w:val="22"/>
        </w:rPr>
        <w:t>获取</w:t>
      </w:r>
      <w:r w:rsidRPr="00607B36">
        <w:rPr>
          <w:rFonts w:ascii="Arial" w:hAnsi="Arial" w:cs="Arial"/>
          <w:color w:val="000000"/>
          <w:sz w:val="22"/>
          <w:szCs w:val="22"/>
        </w:rPr>
        <w:t xml:space="preserve"> SDK </w:t>
      </w:r>
      <w:r w:rsidRPr="00607B36">
        <w:rPr>
          <w:rFonts w:ascii="Arial" w:hAnsi="Arial" w:cs="Arial"/>
          <w:color w:val="000000"/>
          <w:sz w:val="22"/>
          <w:szCs w:val="22"/>
        </w:rPr>
        <w:t>版本号</w:t>
      </w:r>
    </w:p>
    <w:p w:rsidR="00584645" w:rsidRPr="00DA153D" w:rsidRDefault="00584645" w:rsidP="00584645">
      <w:pPr>
        <w:rPr>
          <w:rFonts w:ascii="Arial" w:hAnsi="Arial" w:cs="Arial"/>
          <w:color w:val="000000"/>
          <w:sz w:val="22"/>
          <w:szCs w:val="22"/>
        </w:rPr>
      </w:pPr>
      <w:r w:rsidRPr="00DA153D">
        <w:rPr>
          <w:rFonts w:ascii="Arial" w:hAnsi="Arial" w:cs="Arial" w:hint="eastAsia"/>
          <w:color w:val="000000"/>
          <w:sz w:val="22"/>
          <w:szCs w:val="22"/>
        </w:rPr>
        <w:t>参数样例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584645" w:rsidTr="00814F4A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584645" w:rsidRPr="00DF7B1B" w:rsidRDefault="00584645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584645" w:rsidRPr="00DF7B1B" w:rsidRDefault="00584645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584645" w:rsidRPr="00DF7B1B" w:rsidRDefault="00584645" w:rsidP="00814F4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584645" w:rsidTr="00814F4A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584645" w:rsidRPr="003B34AA" w:rsidRDefault="00584645" w:rsidP="00814F4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SDK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版本号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584645" w:rsidRPr="003B34AA" w:rsidRDefault="00584645" w:rsidP="00814F4A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V1.1.1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584645" w:rsidRDefault="00584645" w:rsidP="00814F4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SDK版本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号</w:t>
            </w:r>
          </w:p>
        </w:tc>
      </w:tr>
    </w:tbl>
    <w:p w:rsidR="002A11C2" w:rsidRDefault="002A11C2" w:rsidP="002A11C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2A11C2" w:rsidTr="00814F4A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2A11C2" w:rsidRPr="002A11C2" w:rsidRDefault="002A11C2" w:rsidP="002A11C2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2A11C2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get</w:t>
            </w:r>
            <w:r w:rsidRPr="002A11C2"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UCC</w:t>
            </w:r>
            <w:r w:rsidRPr="002A11C2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SDKVersion()</w:t>
            </w:r>
          </w:p>
        </w:tc>
      </w:tr>
    </w:tbl>
    <w:p w:rsidR="00A43B41" w:rsidRDefault="00A43B41" w:rsidP="00320AB5">
      <w:pPr>
        <w:ind w:firstLine="420"/>
        <w:rPr>
          <w:rFonts w:ascii="Arial" w:hAnsi="Arial" w:cs="Arial"/>
          <w:color w:val="000000"/>
          <w:sz w:val="22"/>
          <w:szCs w:val="22"/>
        </w:rPr>
      </w:pPr>
    </w:p>
    <w:p w:rsidR="00A43B41" w:rsidRPr="00BE36D8" w:rsidRDefault="001E723E" w:rsidP="00F20329">
      <w:pPr>
        <w:pStyle w:val="3"/>
      </w:pPr>
      <w:bookmarkStart w:id="37" w:name="_Toc468568628"/>
      <w:r>
        <w:rPr>
          <w:rFonts w:hint="eastAsia"/>
        </w:rPr>
        <w:t>设置</w:t>
      </w:r>
      <w:r w:rsidR="00A43B41">
        <w:rPr>
          <w:rFonts w:hint="eastAsia"/>
        </w:rPr>
        <w:t>日志模式</w:t>
      </w:r>
      <w:bookmarkEnd w:id="37"/>
    </w:p>
    <w:p w:rsidR="00A43B41" w:rsidRDefault="00A43B41" w:rsidP="00A43B41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A43B41">
        <w:rPr>
          <w:rFonts w:ascii="Arial" w:hAnsi="Arial" w:cs="Arial" w:hint="eastAsia"/>
          <w:color w:val="000000"/>
          <w:sz w:val="22"/>
          <w:szCs w:val="22"/>
        </w:rPr>
        <w:t>设置日志调试模式</w:t>
      </w:r>
      <w:r>
        <w:rPr>
          <w:rFonts w:ascii="Arial" w:hAnsi="Arial" w:cs="Arial" w:hint="eastAsia"/>
          <w:color w:val="000000"/>
          <w:sz w:val="22"/>
          <w:szCs w:val="22"/>
        </w:rPr>
        <w:t>。</w:t>
      </w:r>
      <w:r w:rsidRPr="00A43B41">
        <w:rPr>
          <w:rFonts w:ascii="Arial" w:hAnsi="Arial" w:cs="Arial"/>
          <w:color w:val="000000"/>
          <w:sz w:val="22"/>
          <w:szCs w:val="22"/>
        </w:rPr>
        <w:t>设置为</w:t>
      </w:r>
      <w:r w:rsidRPr="00A43B41">
        <w:rPr>
          <w:rFonts w:ascii="Arial" w:hAnsi="Arial" w:cs="Arial"/>
          <w:color w:val="000000"/>
          <w:sz w:val="22"/>
          <w:szCs w:val="22"/>
        </w:rPr>
        <w:t>true</w:t>
      </w:r>
      <w:r w:rsidRPr="00A43B41">
        <w:rPr>
          <w:rFonts w:ascii="Arial" w:hAnsi="Arial" w:cs="Arial"/>
          <w:color w:val="000000"/>
          <w:sz w:val="22"/>
          <w:szCs w:val="22"/>
        </w:rPr>
        <w:t>后，将打印</w:t>
      </w:r>
      <w:r>
        <w:rPr>
          <w:rFonts w:ascii="Arial" w:hAnsi="Arial" w:cs="Arial" w:hint="eastAsia"/>
          <w:color w:val="000000"/>
          <w:sz w:val="22"/>
          <w:szCs w:val="22"/>
        </w:rPr>
        <w:t>日志到控制台，发布时要关闭该选项。</w:t>
      </w:r>
    </w:p>
    <w:p w:rsidR="00A43B41" w:rsidRDefault="00A43B41" w:rsidP="00A43B4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A43B41" w:rsidTr="00814F4A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A43B41" w:rsidRPr="002A11C2" w:rsidRDefault="00A43B41" w:rsidP="00814F4A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A43B41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setDebugMode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（true</w:t>
            </w:r>
            <w: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/false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</w:tbl>
    <w:p w:rsidR="00A43B41" w:rsidRPr="00320AB5" w:rsidRDefault="00A43B41" w:rsidP="00320AB5">
      <w:pPr>
        <w:ind w:firstLine="420"/>
        <w:rPr>
          <w:rFonts w:ascii="Arial" w:hAnsi="Arial" w:cs="Arial"/>
          <w:color w:val="000000"/>
          <w:sz w:val="22"/>
          <w:szCs w:val="22"/>
        </w:rPr>
      </w:pPr>
    </w:p>
    <w:p w:rsidR="00F20329" w:rsidRDefault="00F20329" w:rsidP="00F20329">
      <w:pPr>
        <w:pStyle w:val="2"/>
      </w:pPr>
      <w:bookmarkStart w:id="38" w:name="_Toc468568629"/>
      <w:r>
        <w:rPr>
          <w:rFonts w:hint="eastAsia"/>
        </w:rPr>
        <w:t>快速集成SDK</w:t>
      </w:r>
      <w:bookmarkEnd w:id="38"/>
    </w:p>
    <w:p w:rsidR="00F20329" w:rsidRDefault="00F20329" w:rsidP="00F20329">
      <w:pPr>
        <w:pStyle w:val="3"/>
      </w:pPr>
      <w:bookmarkStart w:id="39" w:name="_Toc468568630"/>
      <w:r>
        <w:t>初始化SDK</w:t>
      </w:r>
      <w:bookmarkEnd w:id="39"/>
    </w:p>
    <w:p w:rsidR="00F20329" w:rsidRDefault="00F20329" w:rsidP="00F20329">
      <w:pPr>
        <w:ind w:firstLine="420"/>
      </w:pPr>
      <w:r w:rsidRPr="00FB0099">
        <w:rPr>
          <w:rFonts w:hint="eastAsia"/>
        </w:rPr>
        <w:t>第一次初始化SDK，SDK 会向</w:t>
      </w:r>
      <w:r>
        <w:rPr>
          <w:rFonts w:hint="eastAsia"/>
        </w:rPr>
        <w:t>UCC</w:t>
      </w:r>
      <w:r w:rsidRPr="00FB0099">
        <w:rPr>
          <w:rFonts w:hint="eastAsia"/>
        </w:rPr>
        <w:t>服务端发送一个初始化</w:t>
      </w:r>
      <w:r>
        <w:rPr>
          <w:rFonts w:hint="eastAsia"/>
        </w:rPr>
        <w:t>客户</w:t>
      </w:r>
      <w:r w:rsidRPr="00FB0099">
        <w:rPr>
          <w:rFonts w:hint="eastAsia"/>
        </w:rPr>
        <w:t>的请求，SDK 其他接口都必须是在初始化 SDK 成功后进行，所以 App 应尽早初始化</w:t>
      </w:r>
      <w:r>
        <w:rPr>
          <w:rFonts w:hint="eastAsia"/>
        </w:rPr>
        <w:t xml:space="preserve"> SDK</w:t>
      </w:r>
      <w:r w:rsidRPr="00FB0099">
        <w:rPr>
          <w:rFonts w:hint="eastAsia"/>
        </w:rPr>
        <w:t>。</w:t>
      </w:r>
    </w:p>
    <w:p w:rsidR="00F20329" w:rsidRDefault="00F20329" w:rsidP="00F20329">
      <w:r>
        <w:rPr>
          <w:rFonts w:hint="eastAsia"/>
        </w:rPr>
        <w:t>样例</w:t>
      </w:r>
    </w:p>
    <w:tbl>
      <w:tblPr>
        <w:tblStyle w:val="aff2"/>
        <w:tblpPr w:leftFromText="180" w:rightFromText="180" w:vertAnchor="text" w:horzAnchor="margin" w:tblpY="136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F20329" w:rsidTr="00814F4A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F20329" w:rsidRDefault="00F20329" w:rsidP="00814F4A">
            <w:pPr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Style w:val="pl-smi"/>
                <w:rFonts w:ascii="Consolas" w:hAnsi="Consolas" w:hint="eastAsia"/>
                <w:color w:val="333333"/>
                <w:sz w:val="18"/>
                <w:szCs w:val="18"/>
                <w:shd w:val="clear" w:color="auto" w:fill="FFFFFF"/>
              </w:rPr>
              <w:t>{</w:t>
            </w:r>
          </w:p>
          <w:p w:rsidR="00F20329" w:rsidRDefault="00F20329" w:rsidP="00814F4A">
            <w:pPr>
              <w:ind w:leftChars="100" w:left="240"/>
            </w:pPr>
            <w:r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Key </w:t>
            </w:r>
            <w:r>
              <w:rPr>
                <w:rStyle w:val="pl-k"/>
                <w:rFonts w:ascii="Consolas" w:hAnsi="Consolas"/>
                <w:color w:val="A71D5D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pds"/>
                <w:rFonts w:ascii="Consolas" w:hAnsi="Consolas"/>
                <w:color w:val="183691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183691"/>
                <w:sz w:val="18"/>
                <w:szCs w:val="18"/>
                <w:shd w:val="clear" w:color="auto" w:fill="FFFFFF"/>
              </w:rPr>
              <w:t>a71c257c80dfe883d92a64dca323ec20</w:t>
            </w:r>
            <w:r>
              <w:rPr>
                <w:rStyle w:val="pl-pds"/>
                <w:rFonts w:ascii="Consolas" w:hAnsi="Consolas"/>
                <w:color w:val="18369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;</w:t>
            </w:r>
          </w:p>
          <w:p w:rsidR="00F20329" w:rsidRPr="00653842" w:rsidRDefault="00F20329" w:rsidP="00814F4A">
            <w:pPr>
              <w:ind w:leftChars="100" w:left="240"/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 w:rsidRPr="00653842"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UCCConfig.init(this, </w:t>
            </w:r>
            <w:r w:rsidRPr="00653842">
              <w:rPr>
                <w:rStyle w:val="pl-smi"/>
                <w:rFonts w:hint="eastAsia"/>
              </w:rPr>
              <w:t xml:space="preserve"> app</w:t>
            </w:r>
            <w:r w:rsidRPr="00653842">
              <w:rPr>
                <w:rStyle w:val="pl-smi"/>
              </w:rPr>
              <w:t xml:space="preserve">Key </w:t>
            </w:r>
            <w:r w:rsidRPr="00653842"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, new OnInitCallback() {</w:t>
            </w:r>
          </w:p>
          <w:p w:rsidR="00F20329" w:rsidRPr="00653842" w:rsidRDefault="00F20329" w:rsidP="00814F4A">
            <w:pPr>
              <w:ind w:leftChars="100" w:left="240"/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 w:rsidRPr="00653842"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   @Override</w:t>
            </w:r>
          </w:p>
          <w:p w:rsidR="00F20329" w:rsidRPr="00653842" w:rsidRDefault="00F20329" w:rsidP="00814F4A">
            <w:pPr>
              <w:ind w:leftChars="100" w:left="240"/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 w:rsidRPr="00653842"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   public void onSuccess(String VisitorId) {</w:t>
            </w:r>
          </w:p>
          <w:p w:rsidR="00F20329" w:rsidRPr="00653842" w:rsidRDefault="00F20329" w:rsidP="00814F4A">
            <w:pPr>
              <w:ind w:leftChars="100" w:left="240"/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 w:rsidRPr="00653842"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       Toast.makeText(MainActivity.this, "init success", Toast.LENGTH_SHORT).show();</w:t>
            </w:r>
          </w:p>
          <w:p w:rsidR="00F20329" w:rsidRPr="00653842" w:rsidRDefault="00F20329" w:rsidP="00814F4A">
            <w:pPr>
              <w:ind w:leftChars="100" w:left="240"/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F20329" w:rsidRPr="00653842" w:rsidRDefault="00F20329" w:rsidP="00814F4A">
            <w:pPr>
              <w:ind w:leftChars="100" w:left="240"/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 w:rsidRPr="00653842"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   @Override</w:t>
            </w:r>
          </w:p>
          <w:p w:rsidR="00F20329" w:rsidRPr="00653842" w:rsidRDefault="00F20329" w:rsidP="00814F4A">
            <w:pPr>
              <w:ind w:leftChars="100" w:left="240"/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 w:rsidRPr="00653842"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   public void onFailure(int code, String message) {</w:t>
            </w:r>
          </w:p>
          <w:p w:rsidR="00F20329" w:rsidRPr="00653842" w:rsidRDefault="00F20329" w:rsidP="00814F4A">
            <w:pPr>
              <w:ind w:leftChars="100" w:left="240"/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 w:rsidRPr="00653842"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       Toast.makeText(MainActivity.this, "int failure", Toast.LENGTH_SHORT).show();</w:t>
            </w:r>
          </w:p>
          <w:p w:rsidR="00F20329" w:rsidRPr="00653842" w:rsidRDefault="00F20329" w:rsidP="00814F4A">
            <w:pPr>
              <w:ind w:leftChars="100" w:left="240"/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 w:rsidRPr="00653842"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F20329" w:rsidRPr="00653842" w:rsidRDefault="00F20329" w:rsidP="00814F4A">
            <w:pPr>
              <w:ind w:leftChars="100" w:left="240"/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 w:rsidRPr="00653842">
              <w:rPr>
                <w:rStyle w:val="pl-smi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});</w:t>
            </w:r>
          </w:p>
          <w:p w:rsidR="00F20329" w:rsidRDefault="00F20329" w:rsidP="00814F4A">
            <w:r>
              <w:rPr>
                <w:rStyle w:val="pl-smi"/>
                <w:rFonts w:ascii="Consolas" w:hAnsi="Consolas" w:hint="eastAsia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20329" w:rsidRDefault="00F20329" w:rsidP="00F20329"/>
    <w:p w:rsidR="00F20329" w:rsidRDefault="00F20329" w:rsidP="00F20329">
      <w:pPr>
        <w:ind w:firstLine="420"/>
      </w:pPr>
      <w:r>
        <w:rPr>
          <w:rFonts w:hint="eastAsia"/>
        </w:rPr>
        <w:t>SDK的开发者需要在Any800管理后台的</w:t>
      </w:r>
      <w:r>
        <w:t>APP管理添加APP</w:t>
      </w:r>
      <w:r>
        <w:rPr>
          <w:rFonts w:hint="eastAsia"/>
        </w:rPr>
        <w:t>，</w:t>
      </w:r>
      <w:r>
        <w:t>主要包括APP名称</w:t>
      </w:r>
      <w:r>
        <w:rPr>
          <w:rFonts w:hint="eastAsia"/>
        </w:rPr>
        <w:t>、</w:t>
      </w:r>
      <w:r>
        <w:t>是否需要推送</w:t>
      </w:r>
      <w:r>
        <w:rPr>
          <w:rFonts w:hint="eastAsia"/>
        </w:rPr>
        <w:t>、开发者的APP服务器地址用于推送。对应的界面如下图所示。</w:t>
      </w:r>
    </w:p>
    <w:p w:rsidR="00F20329" w:rsidRDefault="00F20329" w:rsidP="00F20329">
      <w:r>
        <w:rPr>
          <w:noProof/>
        </w:rPr>
        <w:lastRenderedPageBreak/>
        <w:drawing>
          <wp:inline distT="0" distB="0" distL="0" distR="0" wp14:anchorId="72CA7056" wp14:editId="5B447BEA">
            <wp:extent cx="5339715" cy="28213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29" w:rsidRDefault="00F20329" w:rsidP="00F20329">
      <w:r>
        <w:t>点击添加APP对应界面为</w:t>
      </w:r>
      <w:r>
        <w:rPr>
          <w:rFonts w:hint="eastAsia"/>
        </w:rPr>
        <w:t>：</w:t>
      </w:r>
    </w:p>
    <w:p w:rsidR="00F20329" w:rsidRDefault="00F20329" w:rsidP="00F20329">
      <w:r>
        <w:rPr>
          <w:noProof/>
        </w:rPr>
        <w:drawing>
          <wp:inline distT="0" distB="0" distL="0" distR="0" wp14:anchorId="6D52B6C4" wp14:editId="193A7996">
            <wp:extent cx="2428875" cy="1363578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485" cy="13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29" w:rsidRDefault="00F20329" w:rsidP="00F20329">
      <w:r>
        <w:t>根据APP名称和公司ID为该APP生成对应的APPKey</w:t>
      </w:r>
      <w:r>
        <w:rPr>
          <w:rFonts w:hint="eastAsia"/>
        </w:rPr>
        <w:t>。</w:t>
      </w:r>
    </w:p>
    <w:p w:rsidR="00F20329" w:rsidRDefault="00F20329" w:rsidP="00F20329">
      <w:r>
        <w:t>APP名称</w:t>
      </w:r>
      <w:r>
        <w:rPr>
          <w:rFonts w:hint="eastAsia"/>
        </w:rPr>
        <w:t>、APPKey及开发者的APP服务器地址用于消息推送。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1956"/>
        <w:gridCol w:w="2268"/>
        <w:gridCol w:w="2268"/>
      </w:tblGrid>
      <w:tr w:rsidR="00F20329" w:rsidRPr="0040165D" w:rsidTr="00814F4A">
        <w:tc>
          <w:tcPr>
            <w:tcW w:w="1134" w:type="dxa"/>
            <w:shd w:val="clear" w:color="auto" w:fill="auto"/>
          </w:tcPr>
          <w:p w:rsidR="00F20329" w:rsidRPr="0040165D" w:rsidRDefault="00F20329" w:rsidP="00814F4A">
            <w:r w:rsidRPr="0040165D">
              <w:rPr>
                <w:rFonts w:hint="eastAsia"/>
              </w:rPr>
              <w:t>字段名称</w:t>
            </w:r>
          </w:p>
        </w:tc>
        <w:tc>
          <w:tcPr>
            <w:tcW w:w="851" w:type="dxa"/>
            <w:shd w:val="clear" w:color="auto" w:fill="auto"/>
          </w:tcPr>
          <w:p w:rsidR="00F20329" w:rsidRPr="0040165D" w:rsidRDefault="00F20329" w:rsidP="00814F4A">
            <w:r w:rsidRPr="0040165D">
              <w:rPr>
                <w:rFonts w:hint="eastAsia"/>
              </w:rPr>
              <w:t>类型</w:t>
            </w:r>
          </w:p>
        </w:tc>
        <w:tc>
          <w:tcPr>
            <w:tcW w:w="1956" w:type="dxa"/>
            <w:shd w:val="clear" w:color="auto" w:fill="auto"/>
          </w:tcPr>
          <w:p w:rsidR="00F20329" w:rsidRPr="0040165D" w:rsidRDefault="00F20329" w:rsidP="00814F4A">
            <w:r w:rsidRPr="0040165D">
              <w:rPr>
                <w:rFonts w:hint="eastAsia"/>
              </w:rPr>
              <w:t>值范围</w:t>
            </w:r>
          </w:p>
        </w:tc>
        <w:tc>
          <w:tcPr>
            <w:tcW w:w="2268" w:type="dxa"/>
          </w:tcPr>
          <w:p w:rsidR="00F20329" w:rsidRPr="0040165D" w:rsidRDefault="00F20329" w:rsidP="00814F4A">
            <w:r>
              <w:rPr>
                <w:rFonts w:hint="eastAsia"/>
              </w:rPr>
              <w:t>提示语</w:t>
            </w:r>
          </w:p>
        </w:tc>
        <w:tc>
          <w:tcPr>
            <w:tcW w:w="2268" w:type="dxa"/>
          </w:tcPr>
          <w:p w:rsidR="00F20329" w:rsidRPr="0040165D" w:rsidRDefault="00F20329" w:rsidP="00814F4A">
            <w:r w:rsidRPr="0040165D">
              <w:rPr>
                <w:rFonts w:hint="eastAsia"/>
              </w:rPr>
              <w:t>备注</w:t>
            </w:r>
          </w:p>
        </w:tc>
      </w:tr>
      <w:tr w:rsidR="00F20329" w:rsidRPr="0040165D" w:rsidTr="00814F4A">
        <w:tc>
          <w:tcPr>
            <w:tcW w:w="1134" w:type="dxa"/>
            <w:shd w:val="clear" w:color="auto" w:fill="auto"/>
          </w:tcPr>
          <w:p w:rsidR="00F20329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APP名称</w:t>
            </w:r>
          </w:p>
        </w:tc>
        <w:tc>
          <w:tcPr>
            <w:tcW w:w="851" w:type="dxa"/>
            <w:shd w:val="clear" w:color="auto" w:fill="auto"/>
          </w:tcPr>
          <w:p w:rsidR="00F20329" w:rsidRPr="0003292F" w:rsidRDefault="00F20329" w:rsidP="00814F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文本框</w:t>
            </w:r>
          </w:p>
        </w:tc>
        <w:tc>
          <w:tcPr>
            <w:tcW w:w="1956" w:type="dxa"/>
            <w:shd w:val="clear" w:color="auto" w:fill="auto"/>
          </w:tcPr>
          <w:p w:rsidR="00F20329" w:rsidRPr="0040165D" w:rsidRDefault="00F20329" w:rsidP="00814F4A">
            <w:r w:rsidRPr="0049621B">
              <w:rPr>
                <w:rFonts w:hint="eastAsia"/>
              </w:rPr>
              <w:t>非空</w:t>
            </w:r>
            <w:r>
              <w:rPr>
                <w:rFonts w:hint="eastAsia"/>
              </w:rPr>
              <w:t>唯一</w:t>
            </w:r>
          </w:p>
        </w:tc>
        <w:tc>
          <w:tcPr>
            <w:tcW w:w="2268" w:type="dxa"/>
          </w:tcPr>
          <w:p w:rsidR="00F20329" w:rsidRPr="0040165D" w:rsidRDefault="00F20329" w:rsidP="00814F4A"/>
        </w:tc>
        <w:tc>
          <w:tcPr>
            <w:tcW w:w="2268" w:type="dxa"/>
          </w:tcPr>
          <w:p w:rsidR="00F20329" w:rsidRPr="0040165D" w:rsidRDefault="00F20329" w:rsidP="00814F4A">
            <w:r>
              <w:rPr>
                <w:rFonts w:hint="eastAsia"/>
              </w:rPr>
              <w:t>APP名称不能大于50个字符</w:t>
            </w:r>
          </w:p>
        </w:tc>
      </w:tr>
      <w:tr w:rsidR="00F20329" w:rsidRPr="0040165D" w:rsidTr="00814F4A">
        <w:tc>
          <w:tcPr>
            <w:tcW w:w="1134" w:type="dxa"/>
            <w:shd w:val="clear" w:color="auto" w:fill="auto"/>
          </w:tcPr>
          <w:p w:rsidR="00F20329" w:rsidRDefault="00F20329" w:rsidP="00814F4A">
            <w:pPr>
              <w:rPr>
                <w:szCs w:val="21"/>
              </w:rPr>
            </w:pPr>
            <w:r>
              <w:rPr>
                <w:szCs w:val="21"/>
              </w:rPr>
              <w:t>推送方式</w:t>
            </w:r>
          </w:p>
        </w:tc>
        <w:tc>
          <w:tcPr>
            <w:tcW w:w="851" w:type="dxa"/>
            <w:shd w:val="clear" w:color="auto" w:fill="auto"/>
          </w:tcPr>
          <w:p w:rsidR="00F20329" w:rsidRPr="0040165D" w:rsidRDefault="00F20329" w:rsidP="00814F4A">
            <w:r>
              <w:rPr>
                <w:rFonts w:hint="eastAsia"/>
              </w:rPr>
              <w:t>单选框</w:t>
            </w:r>
          </w:p>
        </w:tc>
        <w:tc>
          <w:tcPr>
            <w:tcW w:w="1956" w:type="dxa"/>
            <w:shd w:val="clear" w:color="auto" w:fill="auto"/>
          </w:tcPr>
          <w:p w:rsidR="00F20329" w:rsidRPr="0040165D" w:rsidRDefault="00F20329" w:rsidP="00814F4A"/>
        </w:tc>
        <w:tc>
          <w:tcPr>
            <w:tcW w:w="2268" w:type="dxa"/>
          </w:tcPr>
          <w:p w:rsidR="00F20329" w:rsidRDefault="00F20329" w:rsidP="00814F4A"/>
        </w:tc>
        <w:tc>
          <w:tcPr>
            <w:tcW w:w="2268" w:type="dxa"/>
          </w:tcPr>
          <w:p w:rsidR="00F20329" w:rsidRDefault="00F20329" w:rsidP="00814F4A"/>
        </w:tc>
      </w:tr>
      <w:tr w:rsidR="00F20329" w:rsidRPr="0040165D" w:rsidTr="00814F4A">
        <w:tc>
          <w:tcPr>
            <w:tcW w:w="1134" w:type="dxa"/>
            <w:shd w:val="clear" w:color="auto" w:fill="auto"/>
          </w:tcPr>
          <w:p w:rsidR="00F20329" w:rsidRDefault="00F20329" w:rsidP="00814F4A">
            <w:r>
              <w:rPr>
                <w:rFonts w:hint="eastAsia"/>
              </w:rPr>
              <w:t>服务器地址</w:t>
            </w:r>
          </w:p>
        </w:tc>
        <w:tc>
          <w:tcPr>
            <w:tcW w:w="851" w:type="dxa"/>
            <w:shd w:val="clear" w:color="auto" w:fill="auto"/>
          </w:tcPr>
          <w:p w:rsidR="00F20329" w:rsidRPr="0040165D" w:rsidRDefault="00F20329" w:rsidP="00814F4A">
            <w:r w:rsidRPr="0040165D">
              <w:rPr>
                <w:rFonts w:hint="eastAsia"/>
              </w:rPr>
              <w:t>文本框</w:t>
            </w:r>
          </w:p>
        </w:tc>
        <w:tc>
          <w:tcPr>
            <w:tcW w:w="1956" w:type="dxa"/>
            <w:shd w:val="clear" w:color="auto" w:fill="auto"/>
          </w:tcPr>
          <w:p w:rsidR="00F20329" w:rsidRPr="0040165D" w:rsidRDefault="00F20329" w:rsidP="00814F4A"/>
        </w:tc>
        <w:tc>
          <w:tcPr>
            <w:tcW w:w="2268" w:type="dxa"/>
          </w:tcPr>
          <w:p w:rsidR="00F20329" w:rsidRPr="00B96A00" w:rsidRDefault="00F20329" w:rsidP="00814F4A">
            <w:pPr>
              <w:rPr>
                <w:noProof/>
              </w:rPr>
            </w:pPr>
          </w:p>
        </w:tc>
        <w:tc>
          <w:tcPr>
            <w:tcW w:w="2268" w:type="dxa"/>
          </w:tcPr>
          <w:p w:rsidR="00F20329" w:rsidRDefault="00F20329" w:rsidP="00814F4A">
            <w:r>
              <w:rPr>
                <w:rFonts w:hint="eastAsia"/>
              </w:rPr>
              <w:t>网址格式验证</w:t>
            </w:r>
          </w:p>
        </w:tc>
      </w:tr>
    </w:tbl>
    <w:p w:rsidR="00F20329" w:rsidRDefault="00F20329" w:rsidP="00F20329">
      <w:r>
        <w:t>根据APP名称和公司ID为该APP生成对应的APPKey</w:t>
      </w:r>
      <w:r>
        <w:rPr>
          <w:rFonts w:hint="eastAsia"/>
        </w:rPr>
        <w:t>。</w:t>
      </w:r>
    </w:p>
    <w:p w:rsidR="00F20329" w:rsidRDefault="00F20329" w:rsidP="00F20329">
      <w:r>
        <w:t>APP名称</w:t>
      </w:r>
      <w:r>
        <w:rPr>
          <w:rFonts w:hint="eastAsia"/>
        </w:rPr>
        <w:t>、APPKey及开发者的APP服务器地址用于消息推送。</w:t>
      </w:r>
    </w:p>
    <w:p w:rsidR="00F20329" w:rsidRPr="00590201" w:rsidRDefault="001D443D" w:rsidP="009145D1">
      <w:pPr>
        <w:pStyle w:val="3"/>
        <w:numPr>
          <w:ilvl w:val="2"/>
          <w:numId w:val="9"/>
        </w:numPr>
      </w:pPr>
      <w:hyperlink r:id="rId18" w:anchor="2.启动对话界面" w:history="1">
        <w:bookmarkStart w:id="40" w:name="_Toc468568631"/>
        <w:r w:rsidR="00F20329" w:rsidRPr="00590201">
          <w:rPr>
            <w:rFonts w:hint="eastAsia"/>
          </w:rPr>
          <w:t>启动对话界面</w:t>
        </w:r>
        <w:bookmarkEnd w:id="40"/>
      </w:hyperlink>
    </w:p>
    <w:p w:rsidR="00F20329" w:rsidRDefault="00F20329" w:rsidP="00F20329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90201">
        <w:rPr>
          <w:rFonts w:ascii="Helvetica" w:hAnsi="Helvetica" w:cs="Helvetica" w:hint="eastAsia"/>
          <w:color w:val="333333"/>
          <w:szCs w:val="21"/>
          <w:shd w:val="clear" w:color="auto" w:fill="FFFFFF"/>
        </w:rPr>
        <w:t>初始化成功后，就可以直接启动对话界面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F20329" w:rsidTr="00F20329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F20329" w:rsidRPr="00D81D8A" w:rsidRDefault="00F20329" w:rsidP="00814F4A">
            <w:pPr>
              <w:rPr>
                <w:rFonts w:asciiTheme="minorEastAsia" w:eastAsiaTheme="minorEastAsia" w:hAnsiTheme="minorEastAsi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D81D8A">
              <w:rPr>
                <w:rFonts w:asciiTheme="minorEastAsia" w:eastAsiaTheme="minorEastAsia" w:hAnsiTheme="minorEastAsia" w:cs="Helvetica"/>
                <w:color w:val="333333"/>
                <w:sz w:val="21"/>
                <w:szCs w:val="21"/>
                <w:shd w:val="clear" w:color="auto" w:fill="FFFFFF"/>
              </w:rPr>
              <w:t>Intent intent = new UCCIntentBuilder(this).build();</w:t>
            </w:r>
          </w:p>
          <w:p w:rsidR="00F20329" w:rsidRDefault="00F20329" w:rsidP="00814F4A">
            <w:r w:rsidRPr="00D81D8A">
              <w:rPr>
                <w:rFonts w:asciiTheme="minorEastAsia" w:eastAsiaTheme="minorEastAsia" w:hAnsiTheme="minorEastAsia" w:cs="Helvetica"/>
                <w:color w:val="333333"/>
                <w:sz w:val="21"/>
                <w:szCs w:val="21"/>
                <w:shd w:val="clear" w:color="auto" w:fill="FFFFFF"/>
              </w:rPr>
              <w:t>startActivity(intent);</w:t>
            </w:r>
          </w:p>
        </w:tc>
      </w:tr>
    </w:tbl>
    <w:p w:rsidR="00F20329" w:rsidRPr="00590201" w:rsidRDefault="00F20329" w:rsidP="00F20329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20329" w:rsidRDefault="00F20329" w:rsidP="009145D1">
      <w:pPr>
        <w:pStyle w:val="3"/>
        <w:numPr>
          <w:ilvl w:val="2"/>
          <w:numId w:val="8"/>
        </w:numPr>
      </w:pPr>
      <w:bookmarkStart w:id="41" w:name="_Toc468568632"/>
      <w:r>
        <w:t>留言</w:t>
      </w:r>
      <w:bookmarkEnd w:id="41"/>
    </w:p>
    <w:p w:rsidR="00F20329" w:rsidRDefault="00F20329" w:rsidP="00F20329">
      <w:pPr>
        <w:ind w:firstLine="420"/>
      </w:pPr>
      <w:r w:rsidRPr="001F5BA1">
        <w:t>进入人工客服</w:t>
      </w:r>
      <w:r>
        <w:t>对</w:t>
      </w:r>
      <w:r w:rsidRPr="001F5BA1">
        <w:t>话界面。</w:t>
      </w:r>
      <w:r>
        <w:t>若无机器人</w:t>
      </w:r>
      <w:r>
        <w:rPr>
          <w:rFonts w:hint="eastAsia"/>
        </w:rPr>
        <w:t>，</w:t>
      </w:r>
      <w:r w:rsidRPr="001F5BA1">
        <w:t>系统根据客服分配规则安排客服接待</w:t>
      </w:r>
      <w:r>
        <w:rPr>
          <w:rFonts w:hint="eastAsia"/>
        </w:rPr>
        <w:t>，</w:t>
      </w:r>
      <w:r w:rsidRPr="001F5BA1">
        <w:t>如果</w:t>
      </w:r>
      <w:r>
        <w:t>客服繁忙或不</w:t>
      </w:r>
      <w:r w:rsidRPr="001F5BA1">
        <w:t>在线，</w:t>
      </w:r>
      <w:r w:rsidRPr="00321DC0">
        <w:t>输入内容发送消息，</w:t>
      </w:r>
      <w:r w:rsidRPr="001F5BA1">
        <w:t>则</w:t>
      </w:r>
      <w:r>
        <w:rPr>
          <w:rFonts w:hint="eastAsia"/>
        </w:rPr>
        <w:t>弹出</w:t>
      </w:r>
      <w:r w:rsidRPr="001F5BA1">
        <w:t>用户留言</w:t>
      </w:r>
      <w:r>
        <w:t>提示</w:t>
      </w:r>
      <w:r>
        <w:rPr>
          <w:rFonts w:hint="eastAsia"/>
        </w:rPr>
        <w:t>；</w:t>
      </w:r>
      <w:r>
        <w:t>客服上线后能够直接回复</w:t>
      </w:r>
      <w:r>
        <w:rPr>
          <w:rFonts w:hint="eastAsia"/>
        </w:rPr>
        <w:t>，</w:t>
      </w:r>
      <w:r w:rsidRPr="007D3D3D">
        <w:rPr>
          <w:rFonts w:hint="eastAsia"/>
        </w:rPr>
        <w:t>如果客服在线，则进入正常客服对话模式</w:t>
      </w:r>
      <w:r>
        <w:rPr>
          <w:rFonts w:hint="eastAsia"/>
        </w:rPr>
        <w:t>。若有机器人，</w:t>
      </w:r>
      <w:r w:rsidRPr="001F5BA1">
        <w:rPr>
          <w:rFonts w:hint="eastAsia"/>
        </w:rPr>
        <w:t>直接聊天界面输入的话，由机器人回答，</w:t>
      </w:r>
      <w:r>
        <w:rPr>
          <w:rFonts w:hint="eastAsia"/>
        </w:rPr>
        <w:t>客户</w:t>
      </w:r>
      <w:r w:rsidRPr="001F5BA1">
        <w:rPr>
          <w:rFonts w:hint="eastAsia"/>
        </w:rPr>
        <w:t>点击留言就会跳转到</w:t>
      </w:r>
      <w:r>
        <w:rPr>
          <w:rFonts w:hint="eastAsia"/>
        </w:rPr>
        <w:t>留言界面</w:t>
      </w:r>
      <w:r w:rsidRPr="001F5BA1">
        <w:rPr>
          <w:rFonts w:hint="eastAsia"/>
        </w:rPr>
        <w:t>。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F20329" w:rsidTr="00814F4A">
        <w:trPr>
          <w:trHeight w:val="391"/>
        </w:trPr>
        <w:tc>
          <w:tcPr>
            <w:tcW w:w="852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F20329" w:rsidRPr="00E665DF" w:rsidRDefault="00F20329" w:rsidP="00814F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65DF">
              <w:rPr>
                <w:rFonts w:asciiTheme="minorEastAsia" w:eastAsiaTheme="minorEastAsia" w:hAnsiTheme="minorEastAsia"/>
                <w:sz w:val="18"/>
                <w:szCs w:val="18"/>
              </w:rPr>
              <w:t>startActivity(new Intent(this, UCCMessageFormActivity.class));</w:t>
            </w:r>
          </w:p>
        </w:tc>
      </w:tr>
    </w:tbl>
    <w:p w:rsidR="00F20329" w:rsidRDefault="00F20329" w:rsidP="00F20329">
      <w:pPr>
        <w:ind w:firstLine="420"/>
      </w:pPr>
      <w:r>
        <w:t>留言界面的各字段是否显示</w:t>
      </w:r>
      <w:r>
        <w:rPr>
          <w:rFonts w:hint="eastAsia"/>
        </w:rPr>
        <w:t>、</w:t>
      </w:r>
      <w:r>
        <w:t>是否必填根据后台设置</w:t>
      </w:r>
      <w:r>
        <w:rPr>
          <w:rFonts w:hint="eastAsia"/>
        </w:rPr>
        <w:t>，</w:t>
      </w:r>
      <w:r>
        <w:t>进行对应的展示</w:t>
      </w:r>
      <w:r>
        <w:rPr>
          <w:rFonts w:hint="eastAsia"/>
        </w:rPr>
        <w:t>。</w:t>
      </w:r>
    </w:p>
    <w:p w:rsidR="00F20329" w:rsidRDefault="00F20329" w:rsidP="00F20329">
      <w:pPr>
        <w:ind w:firstLine="420"/>
      </w:pPr>
      <w:r>
        <w:t>后台设置界面如下图所示</w:t>
      </w:r>
      <w:r>
        <w:rPr>
          <w:rFonts w:hint="eastAsia"/>
        </w:rPr>
        <w:t>。</w:t>
      </w:r>
    </w:p>
    <w:p w:rsidR="00F20329" w:rsidRPr="001F5BA1" w:rsidRDefault="00F20329" w:rsidP="00F20329">
      <w:r>
        <w:rPr>
          <w:noProof/>
        </w:rPr>
        <w:drawing>
          <wp:inline distT="0" distB="0" distL="0" distR="0" wp14:anchorId="49EA2A3D" wp14:editId="376353DC">
            <wp:extent cx="5339715" cy="29057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对应的留言界面如下图所示。</w:t>
      </w:r>
    </w:p>
    <w:p w:rsidR="00F20329" w:rsidRDefault="00F20329" w:rsidP="00F20329">
      <w:r>
        <w:rPr>
          <w:noProof/>
        </w:rPr>
        <w:lastRenderedPageBreak/>
        <w:drawing>
          <wp:inline distT="0" distB="0" distL="0" distR="0" wp14:anchorId="7894E666" wp14:editId="0357E233">
            <wp:extent cx="1865307" cy="3616657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9140" cy="36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2780"/>
        <w:gridCol w:w="3315"/>
      </w:tblGrid>
      <w:tr w:rsidR="00F20329" w:rsidTr="00814F4A">
        <w:tc>
          <w:tcPr>
            <w:tcW w:w="1101" w:type="dxa"/>
          </w:tcPr>
          <w:p w:rsidR="00F20329" w:rsidRDefault="00F20329" w:rsidP="00814F4A"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F20329" w:rsidRDefault="00F20329" w:rsidP="00814F4A">
            <w:r>
              <w:rPr>
                <w:rFonts w:hint="eastAsia"/>
              </w:rPr>
              <w:t>字段类型</w:t>
            </w:r>
          </w:p>
        </w:tc>
        <w:tc>
          <w:tcPr>
            <w:tcW w:w="2780" w:type="dxa"/>
          </w:tcPr>
          <w:p w:rsidR="00F20329" w:rsidRDefault="00F20329" w:rsidP="00814F4A">
            <w:r>
              <w:rPr>
                <w:rFonts w:hint="eastAsia"/>
              </w:rPr>
              <w:t>格式要求</w:t>
            </w:r>
          </w:p>
        </w:tc>
        <w:tc>
          <w:tcPr>
            <w:tcW w:w="3315" w:type="dxa"/>
          </w:tcPr>
          <w:p w:rsidR="00F20329" w:rsidRDefault="00F20329" w:rsidP="00814F4A">
            <w:r>
              <w:rPr>
                <w:rFonts w:hint="eastAsia"/>
              </w:rPr>
              <w:t>备注</w:t>
            </w:r>
          </w:p>
        </w:tc>
      </w:tr>
      <w:tr w:rsidR="00F20329" w:rsidTr="00814F4A">
        <w:tc>
          <w:tcPr>
            <w:tcW w:w="1101" w:type="dxa"/>
          </w:tcPr>
          <w:p w:rsidR="00F20329" w:rsidRDefault="00F20329" w:rsidP="00814F4A">
            <w:r>
              <w:rPr>
                <w:rFonts w:hint="eastAsia"/>
              </w:rPr>
              <w:t>公司名称</w:t>
            </w:r>
          </w:p>
        </w:tc>
        <w:tc>
          <w:tcPr>
            <w:tcW w:w="1134" w:type="dxa"/>
          </w:tcPr>
          <w:p w:rsidR="00F20329" w:rsidRDefault="00F20329" w:rsidP="00814F4A">
            <w:r>
              <w:rPr>
                <w:rFonts w:hint="eastAsia"/>
              </w:rPr>
              <w:t>文本框</w:t>
            </w:r>
          </w:p>
        </w:tc>
        <w:tc>
          <w:tcPr>
            <w:tcW w:w="2780" w:type="dxa"/>
          </w:tcPr>
          <w:p w:rsidR="00F20329" w:rsidRDefault="00F20329" w:rsidP="00814F4A"/>
        </w:tc>
        <w:tc>
          <w:tcPr>
            <w:tcW w:w="3315" w:type="dxa"/>
          </w:tcPr>
          <w:p w:rsidR="00F20329" w:rsidRDefault="00F20329" w:rsidP="00814F4A">
            <w:r>
              <w:rPr>
                <w:rFonts w:hint="eastAsia"/>
              </w:rPr>
              <w:t>提示：公司名称不能超过50字符！</w:t>
            </w:r>
          </w:p>
        </w:tc>
      </w:tr>
      <w:tr w:rsidR="00F20329" w:rsidTr="00814F4A">
        <w:tc>
          <w:tcPr>
            <w:tcW w:w="1101" w:type="dxa"/>
          </w:tcPr>
          <w:p w:rsidR="00F20329" w:rsidRDefault="00F20329" w:rsidP="00814F4A"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</w:tcPr>
          <w:p w:rsidR="00F20329" w:rsidRDefault="00F20329" w:rsidP="00814F4A">
            <w:r>
              <w:rPr>
                <w:rFonts w:hint="eastAsia"/>
              </w:rPr>
              <w:t>文本框</w:t>
            </w:r>
          </w:p>
        </w:tc>
        <w:tc>
          <w:tcPr>
            <w:tcW w:w="2780" w:type="dxa"/>
          </w:tcPr>
          <w:p w:rsidR="00F20329" w:rsidRDefault="00F20329" w:rsidP="00814F4A">
            <w:r>
              <w:rPr>
                <w:rFonts w:hint="eastAsia"/>
              </w:rPr>
              <w:t>1-</w:t>
            </w:r>
            <w:r>
              <w:t>20个字符</w:t>
            </w:r>
          </w:p>
        </w:tc>
        <w:tc>
          <w:tcPr>
            <w:tcW w:w="3315" w:type="dxa"/>
          </w:tcPr>
          <w:p w:rsidR="00F20329" w:rsidRDefault="00F20329" w:rsidP="00814F4A">
            <w:r>
              <w:rPr>
                <w:rFonts w:hint="eastAsia"/>
              </w:rPr>
              <w:t>提示：姓名不能超过20字符！</w:t>
            </w:r>
          </w:p>
        </w:tc>
      </w:tr>
      <w:tr w:rsidR="00F20329" w:rsidTr="00814F4A">
        <w:tc>
          <w:tcPr>
            <w:tcW w:w="1101" w:type="dxa"/>
          </w:tcPr>
          <w:p w:rsidR="00F20329" w:rsidRDefault="00F20329" w:rsidP="00814F4A">
            <w:r>
              <w:rPr>
                <w:rFonts w:hint="eastAsia"/>
              </w:rPr>
              <w:t>电话</w:t>
            </w:r>
          </w:p>
        </w:tc>
        <w:tc>
          <w:tcPr>
            <w:tcW w:w="1134" w:type="dxa"/>
          </w:tcPr>
          <w:p w:rsidR="00F20329" w:rsidRDefault="00F20329" w:rsidP="00814F4A">
            <w:r>
              <w:rPr>
                <w:rFonts w:hint="eastAsia"/>
              </w:rPr>
              <w:t>文本框</w:t>
            </w:r>
          </w:p>
        </w:tc>
        <w:tc>
          <w:tcPr>
            <w:tcW w:w="2780" w:type="dxa"/>
          </w:tcPr>
          <w:p w:rsidR="00F20329" w:rsidRDefault="00F20329" w:rsidP="00814F4A">
            <w:r>
              <w:rPr>
                <w:rFonts w:hint="eastAsia"/>
              </w:rPr>
              <w:t>电话的格式验证；提示：请填写正确的电话格式！</w:t>
            </w:r>
          </w:p>
        </w:tc>
        <w:tc>
          <w:tcPr>
            <w:tcW w:w="3315" w:type="dxa"/>
          </w:tcPr>
          <w:p w:rsidR="00F20329" w:rsidRDefault="00F20329" w:rsidP="00814F4A">
            <w:r>
              <w:rPr>
                <w:rFonts w:hint="eastAsia"/>
              </w:rPr>
              <w:t>11</w:t>
            </w:r>
            <w:r>
              <w:t>位的数字</w:t>
            </w:r>
          </w:p>
        </w:tc>
      </w:tr>
      <w:tr w:rsidR="00F20329" w:rsidTr="00814F4A">
        <w:tc>
          <w:tcPr>
            <w:tcW w:w="1101" w:type="dxa"/>
          </w:tcPr>
          <w:p w:rsidR="00F20329" w:rsidRDefault="00F20329" w:rsidP="00814F4A">
            <w:r>
              <w:rPr>
                <w:rFonts w:hint="eastAsia"/>
              </w:rPr>
              <w:t>电子邮件</w:t>
            </w:r>
          </w:p>
        </w:tc>
        <w:tc>
          <w:tcPr>
            <w:tcW w:w="1134" w:type="dxa"/>
          </w:tcPr>
          <w:p w:rsidR="00F20329" w:rsidRDefault="00F20329" w:rsidP="00814F4A">
            <w:r>
              <w:rPr>
                <w:rFonts w:hint="eastAsia"/>
              </w:rPr>
              <w:t>文本框</w:t>
            </w:r>
          </w:p>
        </w:tc>
        <w:tc>
          <w:tcPr>
            <w:tcW w:w="2780" w:type="dxa"/>
          </w:tcPr>
          <w:p w:rsidR="00F20329" w:rsidRDefault="00F20329" w:rsidP="00814F4A">
            <w:r>
              <w:rPr>
                <w:rFonts w:hint="eastAsia"/>
              </w:rPr>
              <w:t>电子邮件的格式；提示“请填写正确的邮箱！”</w:t>
            </w:r>
          </w:p>
        </w:tc>
        <w:tc>
          <w:tcPr>
            <w:tcW w:w="3315" w:type="dxa"/>
          </w:tcPr>
          <w:p w:rsidR="00F20329" w:rsidRDefault="00F20329" w:rsidP="00814F4A"/>
        </w:tc>
      </w:tr>
      <w:tr w:rsidR="00F20329" w:rsidTr="00814F4A">
        <w:tc>
          <w:tcPr>
            <w:tcW w:w="1101" w:type="dxa"/>
          </w:tcPr>
          <w:p w:rsidR="00F20329" w:rsidRDefault="00F20329" w:rsidP="00814F4A">
            <w:r>
              <w:rPr>
                <w:rFonts w:hint="eastAsia"/>
              </w:rPr>
              <w:t>主题</w:t>
            </w:r>
          </w:p>
        </w:tc>
        <w:tc>
          <w:tcPr>
            <w:tcW w:w="1134" w:type="dxa"/>
          </w:tcPr>
          <w:p w:rsidR="00F20329" w:rsidRDefault="00F20329" w:rsidP="00814F4A">
            <w:r>
              <w:rPr>
                <w:rFonts w:hint="eastAsia"/>
              </w:rPr>
              <w:t>文本框</w:t>
            </w:r>
          </w:p>
        </w:tc>
        <w:tc>
          <w:tcPr>
            <w:tcW w:w="2780" w:type="dxa"/>
          </w:tcPr>
          <w:p w:rsidR="00F20329" w:rsidRDefault="00F20329" w:rsidP="00814F4A">
            <w:r>
              <w:rPr>
                <w:rFonts w:hint="eastAsia"/>
              </w:rPr>
              <w:t>1-</w:t>
            </w:r>
            <w:r>
              <w:t>50字符</w:t>
            </w:r>
          </w:p>
        </w:tc>
        <w:tc>
          <w:tcPr>
            <w:tcW w:w="3315" w:type="dxa"/>
          </w:tcPr>
          <w:p w:rsidR="00F20329" w:rsidRDefault="00F20329" w:rsidP="00814F4A">
            <w:r>
              <w:rPr>
                <w:rFonts w:hint="eastAsia"/>
              </w:rPr>
              <w:t>提示：主题不能大于50字符！</w:t>
            </w:r>
          </w:p>
        </w:tc>
      </w:tr>
      <w:tr w:rsidR="00F20329" w:rsidTr="00814F4A">
        <w:tc>
          <w:tcPr>
            <w:tcW w:w="1101" w:type="dxa"/>
          </w:tcPr>
          <w:p w:rsidR="00F20329" w:rsidRDefault="00F20329" w:rsidP="00814F4A"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</w:tcPr>
          <w:p w:rsidR="00F20329" w:rsidRDefault="00F20329" w:rsidP="00814F4A">
            <w:r>
              <w:rPr>
                <w:rFonts w:hint="eastAsia"/>
              </w:rPr>
              <w:t>文本框</w:t>
            </w:r>
          </w:p>
        </w:tc>
        <w:tc>
          <w:tcPr>
            <w:tcW w:w="2780" w:type="dxa"/>
          </w:tcPr>
          <w:p w:rsidR="00F20329" w:rsidRDefault="00F20329" w:rsidP="00814F4A">
            <w:r>
              <w:rPr>
                <w:rFonts w:hint="eastAsia"/>
              </w:rPr>
              <w:t>1000字符</w:t>
            </w:r>
          </w:p>
        </w:tc>
        <w:tc>
          <w:tcPr>
            <w:tcW w:w="3315" w:type="dxa"/>
          </w:tcPr>
          <w:p w:rsidR="00F20329" w:rsidRDefault="00F20329" w:rsidP="00814F4A">
            <w:r>
              <w:rPr>
                <w:rFonts w:hint="eastAsia"/>
              </w:rPr>
              <w:t>提示：内容不能大于1000字符！</w:t>
            </w:r>
          </w:p>
        </w:tc>
      </w:tr>
    </w:tbl>
    <w:p w:rsidR="00F20329" w:rsidRDefault="00F20329" w:rsidP="00F20329">
      <w:r>
        <w:rPr>
          <w:rFonts w:hint="eastAsia"/>
        </w:rPr>
        <w:t>对于后台设置非空的要提示“****（字段名称）不能为空！”。</w:t>
      </w:r>
    </w:p>
    <w:p w:rsidR="00F20329" w:rsidRPr="007D3D3D" w:rsidRDefault="00F20329" w:rsidP="00F20329"/>
    <w:p w:rsidR="00F20329" w:rsidRPr="00F00A68" w:rsidRDefault="00F20329" w:rsidP="00F20329"/>
    <w:p w:rsidR="00F20329" w:rsidRPr="00F5665C" w:rsidRDefault="00F20329" w:rsidP="009145D1">
      <w:pPr>
        <w:pStyle w:val="3"/>
        <w:numPr>
          <w:ilvl w:val="2"/>
          <w:numId w:val="10"/>
        </w:numPr>
      </w:pPr>
      <w:bookmarkStart w:id="42" w:name="_Toc468568633"/>
      <w:bookmarkStart w:id="43" w:name="_GoBack"/>
      <w:bookmarkEnd w:id="43"/>
      <w:r>
        <w:t>满意度评价</w:t>
      </w:r>
      <w:bookmarkEnd w:id="42"/>
    </w:p>
    <w:p w:rsidR="00F20329" w:rsidRDefault="00F20329" w:rsidP="00814F4A">
      <w:pPr>
        <w:ind w:firstLine="420"/>
      </w:pPr>
      <w:r>
        <w:t>客服</w:t>
      </w:r>
      <w:r>
        <w:rPr>
          <w:rFonts w:hint="eastAsia"/>
        </w:rPr>
        <w:t>推送</w:t>
      </w:r>
      <w:r>
        <w:t>满意度给客户</w:t>
      </w:r>
      <w:r>
        <w:rPr>
          <w:rFonts w:hint="eastAsia"/>
        </w:rPr>
        <w:t>或客服关闭对话自动弹出满意度评价；</w:t>
      </w:r>
      <w:r w:rsidR="00814F4A">
        <w:rPr>
          <w:rFonts w:hint="eastAsia"/>
        </w:rPr>
        <w:t>SDK收到满意度调查消息（</w:t>
      </w:r>
      <w:r w:rsidR="00814F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enquiry</w:t>
      </w:r>
      <w:r w:rsidR="00814F4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=true</w:t>
      </w:r>
      <w:r w:rsidR="00814F4A" w:rsidRPr="00814F4A">
        <w:rPr>
          <w:rFonts w:hint="eastAsia"/>
        </w:rPr>
        <w:t>标志是满意度调查消息</w:t>
      </w:r>
      <w:r w:rsidR="00814F4A">
        <w:rPr>
          <w:rFonts w:hint="eastAsia"/>
        </w:rPr>
        <w:t>），获取满意度方案，推出满意度选项，客户选择后，提交满意度选项</w:t>
      </w:r>
      <w:r>
        <w:rPr>
          <w:rFonts w:hint="eastAsia"/>
        </w:rPr>
        <w:t>。</w:t>
      </w:r>
    </w:p>
    <w:p w:rsidR="00F20329" w:rsidRPr="00D24221" w:rsidRDefault="00F20329" w:rsidP="00F20329">
      <w:pPr>
        <w:ind w:left="420"/>
      </w:pPr>
    </w:p>
    <w:p w:rsidR="005908E6" w:rsidRDefault="000E0C29" w:rsidP="00F20329">
      <w:r>
        <w:rPr>
          <w:rFonts w:hint="eastAsia"/>
        </w:rPr>
        <w:lastRenderedPageBreak/>
        <w:t>SDK收到满意度消息</w:t>
      </w:r>
      <w:r w:rsidR="005908E6">
        <w:rPr>
          <w:rFonts w:hint="eastAsia"/>
        </w:rPr>
        <w:t>：消息内容为</w:t>
      </w:r>
      <w:r w:rsidR="005908E6" w:rsidRPr="005908E6">
        <w:rPr>
          <w:rFonts w:hint="eastAsia"/>
        </w:rPr>
        <w:t>EnquiryOptions（满意度选项）</w:t>
      </w:r>
      <w:r w:rsidR="005908E6">
        <w:rPr>
          <w:rFonts w:hint="eastAsia"/>
        </w:rPr>
        <w:t>。</w:t>
      </w:r>
    </w:p>
    <w:p w:rsidR="000E0C29" w:rsidRPr="00AC2C62" w:rsidRDefault="00AC2C62" w:rsidP="000E0C29">
      <w:r>
        <w:rPr>
          <w:rFonts w:hint="eastAsia"/>
        </w:rPr>
        <w:t>SDK</w:t>
      </w:r>
      <w:r w:rsidR="000E0C29">
        <w:rPr>
          <w:rFonts w:hint="eastAsia"/>
        </w:rPr>
        <w:t>提交满意度选项：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2996"/>
      </w:tblGrid>
      <w:tr w:rsidR="000E0C29" w:rsidTr="006A7CF3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E0C29" w:rsidRPr="00DF7B1B" w:rsidRDefault="000E0C29" w:rsidP="006A7CF3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传入</w:t>
            </w: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参数名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E0C29" w:rsidRPr="00DF7B1B" w:rsidRDefault="000E0C29" w:rsidP="006A7CF3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参数值</w:t>
            </w:r>
            <w:r w:rsidRPr="00DF7B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eg</w:t>
            </w: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E0C29" w:rsidRPr="00DF7B1B" w:rsidRDefault="000E0C29" w:rsidP="006A7CF3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F7B1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备注</w:t>
            </w:r>
          </w:p>
        </w:tc>
      </w:tr>
      <w:tr w:rsidR="000E0C29" w:rsidTr="006A7CF3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E0C29" w:rsidRPr="003B34AA" w:rsidRDefault="000E0C29" w:rsidP="006A7CF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optionId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E0C29" w:rsidRPr="003B34AA" w:rsidRDefault="000E0C29" w:rsidP="006A7CF3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E0C29" w:rsidRPr="003B34AA" w:rsidRDefault="000E0C29" w:rsidP="006A7CF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选项ID</w:t>
            </w:r>
          </w:p>
        </w:tc>
      </w:tr>
      <w:tr w:rsidR="000E0C29" w:rsidTr="006A7CF3">
        <w:trPr>
          <w:trHeight w:val="391"/>
        </w:trPr>
        <w:tc>
          <w:tcPr>
            <w:tcW w:w="26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E0C29" w:rsidRPr="003B34AA" w:rsidRDefault="000E0C29" w:rsidP="006A7CF3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onMessageSendCallback</w:t>
            </w:r>
          </w:p>
        </w:tc>
        <w:tc>
          <w:tcPr>
            <w:tcW w:w="28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E0C29" w:rsidRPr="003B34AA" w:rsidRDefault="000E0C29" w:rsidP="006A7CF3">
            <w:pPr>
              <w:tabs>
                <w:tab w:val="left" w:pos="781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E0C29" w:rsidRDefault="000E0C29" w:rsidP="006A7CF3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消息状态回调</w:t>
            </w:r>
          </w:p>
        </w:tc>
      </w:tr>
    </w:tbl>
    <w:p w:rsidR="000E0C29" w:rsidRDefault="000E0C29" w:rsidP="000E0C2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0E0C29" w:rsidTr="006A7CF3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E0C29" w:rsidRPr="00DF7B1B" w:rsidRDefault="000E0C29" w:rsidP="006A7CF3">
            <w:pPr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send</w:t>
            </w:r>
            <w:r w:rsidRPr="00DF7B1B"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UCC</w:t>
            </w:r>
            <w:r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Enquiry</w:t>
            </w: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 xml:space="preserve">Message(String </w:t>
            </w:r>
            <w:r w:rsidR="00AC2C62">
              <w:rPr>
                <w:rFonts w:asciiTheme="majorEastAsia" w:eastAsiaTheme="majorEastAsia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optionId</w:t>
            </w:r>
            <w:r w:rsidRPr="00DF7B1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, final OnMessageSendCallback onMessageSendCallback)</w:t>
            </w:r>
          </w:p>
        </w:tc>
      </w:tr>
    </w:tbl>
    <w:p w:rsidR="00D81D8A" w:rsidRDefault="00D81D8A" w:rsidP="00D81D8A">
      <w:pPr>
        <w:pStyle w:val="2"/>
      </w:pPr>
      <w:bookmarkStart w:id="44" w:name="_Toc468568634"/>
      <w:r>
        <w:rPr>
          <w:rFonts w:hint="eastAsia"/>
        </w:rPr>
        <w:t>消息推送</w:t>
      </w:r>
      <w:bookmarkEnd w:id="44"/>
    </w:p>
    <w:p w:rsidR="00D81D8A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UCC</w:t>
      </w:r>
      <w:r w:rsidRPr="000E71EC">
        <w:rPr>
          <w:rFonts w:ascii="Arial" w:hAnsi="Arial" w:cs="Arial" w:hint="eastAsia"/>
          <w:color w:val="000000"/>
          <w:sz w:val="22"/>
          <w:szCs w:val="22"/>
        </w:rPr>
        <w:t>服务端发送消息至开发者的服务端，开发者再推送消息到</w:t>
      </w:r>
      <w:r w:rsidRPr="000E71EC">
        <w:rPr>
          <w:rFonts w:ascii="Arial" w:hAnsi="Arial" w:cs="Arial" w:hint="eastAsia"/>
          <w:color w:val="000000"/>
          <w:sz w:val="22"/>
          <w:szCs w:val="22"/>
        </w:rPr>
        <w:t xml:space="preserve"> App</w:t>
      </w:r>
      <w:r w:rsidRPr="000E71EC"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D81D8A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0E71EC">
        <w:rPr>
          <w:rFonts w:ascii="Arial" w:hAnsi="Arial" w:cs="Arial" w:hint="eastAsia"/>
          <w:color w:val="000000"/>
          <w:sz w:val="22"/>
          <w:szCs w:val="22"/>
        </w:rPr>
        <w:t>设置服务器地址，</w:t>
      </w:r>
      <w:r>
        <w:rPr>
          <w:rFonts w:ascii="Arial" w:hAnsi="Arial" w:cs="Arial" w:hint="eastAsia"/>
          <w:color w:val="000000"/>
          <w:sz w:val="22"/>
          <w:szCs w:val="22"/>
        </w:rPr>
        <w:t>在</w:t>
      </w:r>
      <w:r>
        <w:rPr>
          <w:rFonts w:ascii="Arial" w:hAnsi="Arial" w:cs="Arial" w:hint="eastAsia"/>
          <w:color w:val="000000"/>
          <w:sz w:val="22"/>
          <w:szCs w:val="22"/>
        </w:rPr>
        <w:t>APP</w:t>
      </w:r>
      <w:r>
        <w:rPr>
          <w:rFonts w:ascii="Arial" w:hAnsi="Arial" w:cs="Arial" w:hint="eastAsia"/>
          <w:color w:val="000000"/>
          <w:sz w:val="22"/>
          <w:szCs w:val="22"/>
        </w:rPr>
        <w:t>管理中添加</w:t>
      </w:r>
      <w:r>
        <w:rPr>
          <w:rFonts w:ascii="Arial" w:hAnsi="Arial" w:cs="Arial" w:hint="eastAsia"/>
          <w:color w:val="000000"/>
          <w:sz w:val="22"/>
          <w:szCs w:val="22"/>
        </w:rPr>
        <w:t>APP</w:t>
      </w:r>
      <w:r>
        <w:rPr>
          <w:rFonts w:ascii="Arial" w:hAnsi="Arial" w:cs="Arial" w:hint="eastAsia"/>
          <w:color w:val="000000"/>
          <w:sz w:val="22"/>
          <w:szCs w:val="22"/>
        </w:rPr>
        <w:t>时设置。对应的界面如下图所示。</w:t>
      </w:r>
    </w:p>
    <w:p w:rsidR="00D81D8A" w:rsidRPr="000E71EC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658ECA1" wp14:editId="6C7A9069">
            <wp:extent cx="2428875" cy="1363578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485" cy="13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8A" w:rsidRDefault="00D81D8A" w:rsidP="00F20329">
      <w:pPr>
        <w:pStyle w:val="3"/>
      </w:pPr>
      <w:bookmarkStart w:id="45" w:name="_Toc468568635"/>
      <w:r>
        <w:rPr>
          <w:rFonts w:hint="eastAsia"/>
        </w:rPr>
        <w:t>关闭服务</w:t>
      </w:r>
      <w:bookmarkEnd w:id="45"/>
    </w:p>
    <w:p w:rsidR="00D81D8A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4611CA">
        <w:rPr>
          <w:rFonts w:ascii="Arial" w:hAnsi="Arial" w:cs="Arial" w:hint="eastAsia"/>
          <w:color w:val="000000"/>
          <w:sz w:val="22"/>
          <w:szCs w:val="22"/>
        </w:rPr>
        <w:t>关闭</w:t>
      </w:r>
      <w:r>
        <w:rPr>
          <w:rFonts w:ascii="Arial" w:hAnsi="Arial" w:cs="Arial" w:hint="eastAsia"/>
          <w:color w:val="000000"/>
          <w:sz w:val="22"/>
          <w:szCs w:val="22"/>
        </w:rPr>
        <w:t>服务，</w:t>
      </w:r>
      <w:r>
        <w:rPr>
          <w:rFonts w:ascii="Arial" w:hAnsi="Arial" w:cs="Arial" w:hint="eastAsia"/>
          <w:color w:val="000000"/>
          <w:sz w:val="22"/>
          <w:szCs w:val="22"/>
        </w:rPr>
        <w:t>UCC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推送给开发者服务端的消息数据格式中，会有</w:t>
      </w:r>
      <w:r w:rsidRPr="004611CA">
        <w:rPr>
          <w:rFonts w:ascii="Arial" w:hAnsi="Arial" w:cs="Arial" w:hint="eastAsia"/>
          <w:color w:val="000000"/>
          <w:sz w:val="22"/>
          <w:szCs w:val="22"/>
        </w:rPr>
        <w:t xml:space="preserve"> deviceToken 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的字段。</w:t>
      </w:r>
    </w:p>
    <w:p w:rsidR="00D81D8A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4611CA">
        <w:rPr>
          <w:rFonts w:ascii="Arial" w:hAnsi="Arial" w:cs="Arial" w:hint="eastAsia"/>
          <w:color w:val="000000"/>
          <w:sz w:val="22"/>
          <w:szCs w:val="22"/>
        </w:rPr>
        <w:t>关闭服务后，将停止监听消息，此时</w:t>
      </w:r>
      <w:r>
        <w:rPr>
          <w:rFonts w:ascii="Arial" w:hAnsi="Arial" w:cs="Arial" w:hint="eastAsia"/>
          <w:color w:val="000000"/>
          <w:sz w:val="22"/>
          <w:szCs w:val="22"/>
        </w:rPr>
        <w:t>UCC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服务端将会推送消息给开发者提供的消息推送服务端，如下代码：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81D8A" w:rsidTr="00814F4A">
        <w:trPr>
          <w:trHeight w:val="391"/>
        </w:trPr>
        <w:tc>
          <w:tcPr>
            <w:tcW w:w="852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81D8A" w:rsidRPr="00DA153D" w:rsidRDefault="00D81D8A" w:rsidP="00814F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81D8A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close</w:t>
            </w: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UCC</w:t>
            </w:r>
            <w:r w:rsidRPr="00D81D8A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Service();</w:t>
            </w:r>
          </w:p>
        </w:tc>
      </w:tr>
    </w:tbl>
    <w:p w:rsidR="00D81D8A" w:rsidRPr="004611CA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4611CA">
        <w:rPr>
          <w:rFonts w:ascii="Arial" w:hAnsi="Arial" w:cs="Arial" w:hint="eastAsia"/>
          <w:color w:val="000000"/>
          <w:sz w:val="22"/>
          <w:szCs w:val="22"/>
        </w:rPr>
        <w:t>建议：在</w:t>
      </w:r>
      <w:r w:rsidRPr="004611CA">
        <w:rPr>
          <w:rFonts w:ascii="Arial" w:hAnsi="Arial" w:cs="Arial" w:hint="eastAsia"/>
          <w:color w:val="000000"/>
          <w:sz w:val="22"/>
          <w:szCs w:val="22"/>
        </w:rPr>
        <w:t xml:space="preserve"> App 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后台以后，关闭服务。</w:t>
      </w:r>
      <w:r w:rsidRPr="004611CA">
        <w:rPr>
          <w:rFonts w:ascii="Arial" w:hAnsi="Arial" w:cs="Arial" w:hint="eastAsia"/>
          <w:color w:val="000000"/>
          <w:sz w:val="22"/>
          <w:szCs w:val="22"/>
        </w:rPr>
        <w:t xml:space="preserve">App 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进入前台，如果需要监听客服消息，再开启服务。</w:t>
      </w:r>
    </w:p>
    <w:p w:rsidR="00D81D8A" w:rsidRDefault="00D81D8A" w:rsidP="00F20329">
      <w:pPr>
        <w:pStyle w:val="3"/>
      </w:pPr>
      <w:bookmarkStart w:id="46" w:name="_Toc468568636"/>
      <w:r>
        <w:rPr>
          <w:rFonts w:hint="eastAsia"/>
        </w:rPr>
        <w:t>开启服务</w:t>
      </w:r>
      <w:bookmarkEnd w:id="46"/>
    </w:p>
    <w:p w:rsidR="00D81D8A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4611CA">
        <w:rPr>
          <w:rFonts w:ascii="Arial" w:hAnsi="Arial" w:cs="Arial" w:hint="eastAsia"/>
          <w:color w:val="000000"/>
          <w:sz w:val="22"/>
          <w:szCs w:val="22"/>
        </w:rPr>
        <w:t>开启服务后，将重新监听消息，此时</w:t>
      </w:r>
      <w:r>
        <w:rPr>
          <w:rFonts w:ascii="Arial" w:hAnsi="Arial" w:cs="Arial" w:hint="eastAsia"/>
          <w:color w:val="000000"/>
          <w:sz w:val="22"/>
          <w:szCs w:val="22"/>
        </w:rPr>
        <w:t>UCC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服务端将不会推送消息给开发者提供的消息推送服务端，如下代码：</w:t>
      </w:r>
    </w:p>
    <w:tbl>
      <w:tblPr>
        <w:tblStyle w:val="aff2"/>
        <w:tblW w:w="852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81D8A" w:rsidTr="00814F4A">
        <w:trPr>
          <w:trHeight w:val="391"/>
        </w:trPr>
        <w:tc>
          <w:tcPr>
            <w:tcW w:w="852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81D8A" w:rsidRPr="00DA153D" w:rsidRDefault="00D81D8A" w:rsidP="00814F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openUCC</w:t>
            </w:r>
            <w:r w:rsidRPr="00D81D8A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Service();</w:t>
            </w:r>
          </w:p>
        </w:tc>
      </w:tr>
    </w:tbl>
    <w:p w:rsidR="00D81D8A" w:rsidRPr="004611CA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4611CA">
        <w:rPr>
          <w:rFonts w:ascii="Arial" w:hAnsi="Arial" w:cs="Arial" w:hint="eastAsia"/>
          <w:color w:val="000000"/>
          <w:sz w:val="22"/>
          <w:szCs w:val="22"/>
        </w:rPr>
        <w:t>建议：在</w:t>
      </w:r>
      <w:r w:rsidRPr="004611CA">
        <w:rPr>
          <w:rFonts w:ascii="Arial" w:hAnsi="Arial" w:cs="Arial" w:hint="eastAsia"/>
          <w:color w:val="000000"/>
          <w:sz w:val="22"/>
          <w:szCs w:val="22"/>
        </w:rPr>
        <w:t xml:space="preserve"> App 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后台以后，关闭服务。</w:t>
      </w:r>
      <w:r w:rsidRPr="004611CA">
        <w:rPr>
          <w:rFonts w:ascii="Arial" w:hAnsi="Arial" w:cs="Arial" w:hint="eastAsia"/>
          <w:color w:val="000000"/>
          <w:sz w:val="22"/>
          <w:szCs w:val="22"/>
        </w:rPr>
        <w:t xml:space="preserve">App 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进入前台，如果需要监听客服消息，再开启服务。</w:t>
      </w:r>
    </w:p>
    <w:p w:rsidR="00D81D8A" w:rsidRPr="004611CA" w:rsidRDefault="001D443D" w:rsidP="00F20329">
      <w:pPr>
        <w:pStyle w:val="3"/>
      </w:pPr>
      <w:hyperlink r:id="rId21" w:anchor="推送消息数据结构" w:history="1">
        <w:bookmarkStart w:id="47" w:name="_Toc468568637"/>
        <w:r w:rsidR="00D81D8A" w:rsidRPr="004611CA">
          <w:rPr>
            <w:rFonts w:hint="eastAsia"/>
          </w:rPr>
          <w:t>推送消息数据结构</w:t>
        </w:r>
        <w:bookmarkEnd w:id="47"/>
      </w:hyperlink>
    </w:p>
    <w:p w:rsidR="00D81D8A" w:rsidRPr="004611CA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4611CA">
        <w:rPr>
          <w:rFonts w:ascii="Arial" w:hAnsi="Arial" w:cs="Arial" w:hint="eastAsia"/>
          <w:color w:val="000000"/>
          <w:sz w:val="22"/>
          <w:szCs w:val="22"/>
        </w:rPr>
        <w:t>当有消息需要推送时，</w:t>
      </w:r>
      <w:r>
        <w:rPr>
          <w:rFonts w:ascii="Arial" w:hAnsi="Arial" w:cs="Arial" w:hint="eastAsia"/>
          <w:color w:val="000000"/>
          <w:sz w:val="22"/>
          <w:szCs w:val="22"/>
        </w:rPr>
        <w:t>UCC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服务器会向开发者设置的服务器地址发送推送消息，方法类型为</w:t>
      </w:r>
      <w:r w:rsidRPr="004611CA">
        <w:rPr>
          <w:rFonts w:ascii="Arial" w:hAnsi="Arial" w:cs="Arial" w:hint="eastAsia"/>
          <w:i/>
          <w:iCs/>
          <w:color w:val="000000"/>
          <w:sz w:val="22"/>
          <w:szCs w:val="22"/>
        </w:rPr>
        <w:t>POST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，数据格式为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 </w:t>
      </w:r>
      <w:r w:rsidRPr="004611CA">
        <w:rPr>
          <w:rFonts w:ascii="Arial" w:hAnsi="Arial" w:cs="Arial" w:hint="eastAsia"/>
          <w:i/>
          <w:iCs/>
          <w:color w:val="000000"/>
          <w:sz w:val="22"/>
          <w:szCs w:val="22"/>
        </w:rPr>
        <w:t>JSON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 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D81D8A" w:rsidRPr="004611CA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4611CA">
        <w:rPr>
          <w:rFonts w:ascii="Arial" w:hAnsi="Arial" w:cs="Arial" w:hint="eastAsia"/>
          <w:color w:val="000000"/>
          <w:sz w:val="22"/>
          <w:szCs w:val="22"/>
        </w:rPr>
        <w:t>发送的请求格式介绍：</w:t>
      </w:r>
    </w:p>
    <w:p w:rsidR="00D81D8A" w:rsidRPr="004611CA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4611CA">
        <w:rPr>
          <w:rFonts w:ascii="Arial" w:hAnsi="Arial" w:cs="Arial" w:hint="eastAsia"/>
          <w:color w:val="000000"/>
          <w:sz w:val="22"/>
          <w:szCs w:val="22"/>
        </w:rPr>
        <w:t xml:space="preserve">request.header.authorization 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为数据签名。</w:t>
      </w:r>
    </w:p>
    <w:p w:rsidR="00D81D8A" w:rsidRDefault="00D81D8A" w:rsidP="00D81D8A">
      <w:pPr>
        <w:ind w:firstLine="420"/>
        <w:rPr>
          <w:rFonts w:ascii="Arial" w:hAnsi="Arial" w:cs="Arial"/>
          <w:color w:val="000000"/>
          <w:sz w:val="22"/>
          <w:szCs w:val="22"/>
        </w:rPr>
      </w:pPr>
      <w:r w:rsidRPr="004611CA">
        <w:rPr>
          <w:rFonts w:ascii="Arial" w:hAnsi="Arial" w:cs="Arial" w:hint="eastAsia"/>
          <w:color w:val="000000"/>
          <w:sz w:val="22"/>
          <w:szCs w:val="22"/>
        </w:rPr>
        <w:t xml:space="preserve">request.body </w:t>
      </w:r>
      <w:r w:rsidRPr="004611CA">
        <w:rPr>
          <w:rFonts w:ascii="Arial" w:hAnsi="Arial" w:cs="Arial" w:hint="eastAsia"/>
          <w:color w:val="000000"/>
          <w:sz w:val="22"/>
          <w:szCs w:val="22"/>
        </w:rPr>
        <w:t>为消息数据，数据结构为：</w:t>
      </w:r>
    </w:p>
    <w:tbl>
      <w:tblPr>
        <w:tblStyle w:val="aff2"/>
        <w:tblW w:w="7589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770"/>
        <w:gridCol w:w="4819"/>
      </w:tblGrid>
      <w:tr w:rsidR="00D81D8A" w:rsidTr="00814F4A">
        <w:trPr>
          <w:trHeight w:val="391"/>
          <w:jc w:val="center"/>
        </w:trPr>
        <w:tc>
          <w:tcPr>
            <w:tcW w:w="27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81D8A" w:rsidRPr="00AD46E3" w:rsidRDefault="00D81D8A" w:rsidP="00814F4A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Key</w:t>
            </w: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81D8A" w:rsidRPr="00AD46E3" w:rsidRDefault="00D81D8A" w:rsidP="00814F4A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D81D8A" w:rsidTr="00814F4A">
        <w:trPr>
          <w:trHeight w:val="391"/>
          <w:jc w:val="center"/>
        </w:trPr>
        <w:tc>
          <w:tcPr>
            <w:tcW w:w="27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messageId</w:t>
            </w: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消息id</w:t>
            </w:r>
          </w:p>
        </w:tc>
      </w:tr>
      <w:tr w:rsidR="00D81D8A" w:rsidTr="00814F4A">
        <w:trPr>
          <w:trHeight w:val="391"/>
          <w:jc w:val="center"/>
        </w:trPr>
        <w:tc>
          <w:tcPr>
            <w:tcW w:w="27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c</w:t>
            </w: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ontent</w:t>
            </w: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消息内容</w:t>
            </w:r>
          </w:p>
        </w:tc>
      </w:tr>
      <w:tr w:rsidR="00D81D8A" w:rsidTr="00814F4A">
        <w:trPr>
          <w:trHeight w:val="391"/>
          <w:jc w:val="center"/>
        </w:trPr>
        <w:tc>
          <w:tcPr>
            <w:tcW w:w="27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messageTime</w:t>
            </w: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发送时间</w:t>
            </w:r>
          </w:p>
        </w:tc>
      </w:tr>
      <w:tr w:rsidR="00D81D8A" w:rsidTr="00814F4A">
        <w:trPr>
          <w:trHeight w:val="391"/>
          <w:jc w:val="center"/>
        </w:trPr>
        <w:tc>
          <w:tcPr>
            <w:tcW w:w="27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fromName</w:t>
            </w: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发送人姓名</w:t>
            </w:r>
          </w:p>
        </w:tc>
      </w:tr>
      <w:tr w:rsidR="00D81D8A" w:rsidTr="00814F4A">
        <w:trPr>
          <w:trHeight w:val="391"/>
          <w:jc w:val="center"/>
        </w:trPr>
        <w:tc>
          <w:tcPr>
            <w:tcW w:w="27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deviceToken</w:t>
            </w: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发送对象设备的 deviceToken，格式为字符串</w:t>
            </w:r>
          </w:p>
        </w:tc>
      </w:tr>
      <w:tr w:rsidR="00D81D8A" w:rsidTr="00814F4A">
        <w:trPr>
          <w:trHeight w:val="391"/>
          <w:jc w:val="center"/>
        </w:trPr>
        <w:tc>
          <w:tcPr>
            <w:tcW w:w="27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v</w:t>
            </w: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isitorID</w:t>
            </w: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发送对象的顾客 id</w:t>
            </w:r>
          </w:p>
        </w:tc>
      </w:tr>
      <w:tr w:rsidR="00D81D8A" w:rsidTr="00814F4A">
        <w:trPr>
          <w:trHeight w:val="391"/>
          <w:jc w:val="center"/>
        </w:trPr>
        <w:tc>
          <w:tcPr>
            <w:tcW w:w="27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customizedId</w:t>
            </w: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开发者传的自定义 id</w:t>
            </w:r>
          </w:p>
        </w:tc>
      </w:tr>
      <w:tr w:rsidR="00D81D8A" w:rsidTr="00814F4A">
        <w:trPr>
          <w:trHeight w:val="391"/>
          <w:jc w:val="center"/>
        </w:trPr>
        <w:tc>
          <w:tcPr>
            <w:tcW w:w="27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contentType</w:t>
            </w: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消息类型 - text/photo/audio</w:t>
            </w:r>
          </w:p>
        </w:tc>
      </w:tr>
      <w:tr w:rsidR="00D81D8A" w:rsidTr="00814F4A">
        <w:trPr>
          <w:trHeight w:val="391"/>
          <w:jc w:val="center"/>
        </w:trPr>
        <w:tc>
          <w:tcPr>
            <w:tcW w:w="27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deviceOS</w:t>
            </w: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设备系统</w:t>
            </w:r>
          </w:p>
        </w:tc>
      </w:tr>
      <w:tr w:rsidR="00D81D8A" w:rsidTr="00814F4A">
        <w:trPr>
          <w:trHeight w:val="391"/>
          <w:jc w:val="center"/>
        </w:trPr>
        <w:tc>
          <w:tcPr>
            <w:tcW w:w="27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customizedData</w:t>
            </w: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81D8A" w:rsidRPr="00D81D8A" w:rsidRDefault="00D81D8A" w:rsidP="00814F4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D81D8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开发者上传的自定义的属性</w:t>
            </w:r>
          </w:p>
        </w:tc>
      </w:tr>
    </w:tbl>
    <w:p w:rsidR="008611FD" w:rsidRDefault="008611FD" w:rsidP="005908E6">
      <w:pPr>
        <w:ind w:firstLine="420"/>
      </w:pPr>
    </w:p>
    <w:p w:rsidR="005908E6" w:rsidRPr="00A930FD" w:rsidRDefault="005908E6" w:rsidP="005908E6">
      <w:pPr>
        <w:ind w:firstLine="420"/>
      </w:pPr>
    </w:p>
    <w:sectPr w:rsidR="005908E6" w:rsidRPr="00A930FD" w:rsidSect="00240E5A">
      <w:headerReference w:type="default" r:id="rId22"/>
      <w:footerReference w:type="even" r:id="rId23"/>
      <w:footerReference w:type="default" r:id="rId24"/>
      <w:pgSz w:w="11906" w:h="16838"/>
      <w:pgMar w:top="1440" w:right="1700" w:bottom="1440" w:left="1797" w:header="624" w:footer="992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43D" w:rsidRDefault="001D443D" w:rsidP="003B4436">
      <w:pPr>
        <w:ind w:firstLine="420"/>
      </w:pPr>
      <w:r>
        <w:separator/>
      </w:r>
    </w:p>
  </w:endnote>
  <w:endnote w:type="continuationSeparator" w:id="0">
    <w:p w:rsidR="001D443D" w:rsidRDefault="001D443D" w:rsidP="003B443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长城楷体">
    <w:altName w:val="黑体"/>
    <w:charset w:val="86"/>
    <w:family w:val="modern"/>
    <w:pitch w:val="default"/>
    <w:sig w:usb0="00000000" w:usb1="00000000" w:usb2="00000010" w:usb3="00000000" w:csb0="00040000" w:csb1="00000000"/>
  </w:font>
  <w:font w:name="Perpetua">
    <w:altName w:val="PMingLiU-ExtB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F4A" w:rsidRDefault="00814F4A" w:rsidP="003B4436">
    <w:pPr>
      <w:pStyle w:val="af1"/>
      <w:framePr w:h="0" w:wrap="around" w:vAnchor="text" w:hAnchor="margin" w:xAlign="center" w:y="1"/>
      <w:ind w:firstLine="360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:rsidR="00814F4A" w:rsidRDefault="00814F4A" w:rsidP="003B4436">
    <w:pPr>
      <w:pStyle w:val="af1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F4A" w:rsidRDefault="00814F4A" w:rsidP="001C4F0B">
    <w:pPr>
      <w:contextualSpacing/>
      <w:rPr>
        <w:sz w:val="20"/>
      </w:rPr>
    </w:pP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716096" behindDoc="0" locked="0" layoutInCell="1" allowOverlap="1" wp14:anchorId="3E9F62A9" wp14:editId="0398B51B">
              <wp:simplePos x="0" y="0"/>
              <wp:positionH relativeFrom="column">
                <wp:posOffset>-81280</wp:posOffset>
              </wp:positionH>
              <wp:positionV relativeFrom="paragraph">
                <wp:posOffset>85089</wp:posOffset>
              </wp:positionV>
              <wp:extent cx="5398135" cy="0"/>
              <wp:effectExtent l="0" t="0" r="31115" b="19050"/>
              <wp:wrapNone/>
              <wp:docPr id="22" name="直接连接符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9813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CA3C2B" id="直接连接符 22" o:spid="_x0000_s1026" style="position:absolute;left:0;text-align:left;z-index:251716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.4pt,6.7pt" to="418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" strokecolor="windowText">
              <o:lock v:ext="edit" shapetype="f"/>
            </v:line>
          </w:pict>
        </mc:Fallback>
      </mc:AlternateContent>
    </w:r>
  </w:p>
  <w:p w:rsidR="00814F4A" w:rsidRDefault="00814F4A" w:rsidP="001C4F0B">
    <w:pPr>
      <w:contextualSpacing/>
      <w:rPr>
        <w:b/>
        <w:sz w:val="20"/>
      </w:rPr>
    </w:pP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89472" behindDoc="0" locked="0" layoutInCell="1" allowOverlap="1" wp14:anchorId="146879C5" wp14:editId="07142D72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7" name="直接连接符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22DA8" id="直接连接符 17" o:spid="_x0000_s1026" style="position:absolute;left:0;text-align:left;z-index:251689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76160" behindDoc="0" locked="0" layoutInCell="1" allowOverlap="1" wp14:anchorId="2C202EB4" wp14:editId="69AC8362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8F964" id="直接连接符 13" o:spid="_x0000_s1026" style="position:absolute;left:0;text-align:left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62848" behindDoc="0" locked="0" layoutInCell="1" allowOverlap="1" wp14:anchorId="1A393832" wp14:editId="202D97BB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2" name="直接连接符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9D27E" id="直接连接符 12" o:spid="_x0000_s1026" style="position:absolute;left:0;text-align:left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49536" behindDoc="0" locked="0" layoutInCell="1" allowOverlap="1" wp14:anchorId="102291F1" wp14:editId="19457616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1" name="直接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DFA54" id="直接连接符 11" o:spid="_x0000_s1026" style="position:absolute;left:0;text-align:left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36224" behindDoc="0" locked="0" layoutInCell="1" allowOverlap="1" wp14:anchorId="18CFF1ED" wp14:editId="7C80D2F5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0" name="直接连接符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EE59E" id="直接连接符 10" o:spid="_x0000_s1026" style="position:absolute;left:0;text-align:left;z-index:251636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22912" behindDoc="0" locked="0" layoutInCell="1" allowOverlap="1" wp14:anchorId="7529F43E" wp14:editId="658BD64C">
              <wp:simplePos x="0" y="0"/>
              <wp:positionH relativeFrom="column">
                <wp:posOffset>1141095</wp:posOffset>
              </wp:positionH>
              <wp:positionV relativeFrom="paragraph">
                <wp:posOffset>9779634</wp:posOffset>
              </wp:positionV>
              <wp:extent cx="9204325" cy="0"/>
              <wp:effectExtent l="0" t="19050" r="34925" b="1905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C68C7" id="直接连接符 4" o:spid="_x0000_s1026" style="position:absolute;left:0;text-align:left;z-index:251622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9.85pt,770.05pt" to="814.6pt,7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09600" behindDoc="0" locked="0" layoutInCell="1" allowOverlap="1" wp14:anchorId="40A9117A" wp14:editId="3110566E">
              <wp:simplePos x="0" y="0"/>
              <wp:positionH relativeFrom="column">
                <wp:posOffset>1141095</wp:posOffset>
              </wp:positionH>
              <wp:positionV relativeFrom="paragraph">
                <wp:posOffset>9779634</wp:posOffset>
              </wp:positionV>
              <wp:extent cx="9204325" cy="0"/>
              <wp:effectExtent l="0" t="19050" r="34925" b="190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CE1F8" id="直接连接符 1" o:spid="_x0000_s1026" style="position:absolute;left:0;text-align:left;z-index:251609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9.85pt,770.05pt" to="814.6pt,7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" strokecolor="#333" strokeweight="3.5pt">
              <v:stroke linestyle="thinThick"/>
            </v:line>
          </w:pict>
        </mc:Fallback>
      </mc:AlternateContent>
    </w:r>
    <w:r>
      <w:rPr>
        <w:rFonts w:hint="eastAsia"/>
        <w:sz w:val="20"/>
      </w:rPr>
      <w:t>上海久科信息技术有限公司           电话：021-6</w:t>
    </w:r>
    <w:r>
      <w:rPr>
        <w:sz w:val="20"/>
      </w:rPr>
      <w:t>1262111</w:t>
    </w:r>
    <w:r>
      <w:rPr>
        <w:rFonts w:hint="eastAsia"/>
        <w:sz w:val="20"/>
      </w:rPr>
      <w:t xml:space="preserve">              第</w:t>
    </w:r>
    <w:r w:rsidRPr="00D374B5">
      <w:rPr>
        <w:sz w:val="20"/>
        <w:lang w:val="zh-CN"/>
      </w:rPr>
      <w:t xml:space="preserve"> </w:t>
    </w:r>
    <w:r w:rsidRPr="00D374B5">
      <w:rPr>
        <w:b/>
        <w:sz w:val="20"/>
      </w:rPr>
      <w:fldChar w:fldCharType="begin"/>
    </w:r>
    <w:r w:rsidRPr="00D374B5">
      <w:rPr>
        <w:b/>
        <w:sz w:val="20"/>
      </w:rPr>
      <w:instrText>PAGE  \* Arabic  \* MERGEFORMAT</w:instrText>
    </w:r>
    <w:r w:rsidRPr="00D374B5">
      <w:rPr>
        <w:b/>
        <w:sz w:val="20"/>
      </w:rPr>
      <w:fldChar w:fldCharType="separate"/>
    </w:r>
    <w:r w:rsidR="0060020F" w:rsidRPr="0060020F">
      <w:rPr>
        <w:b/>
        <w:noProof/>
        <w:sz w:val="20"/>
        <w:lang w:val="zh-CN"/>
      </w:rPr>
      <w:t>24</w:t>
    </w:r>
    <w:r w:rsidRPr="00D374B5">
      <w:rPr>
        <w:b/>
        <w:sz w:val="20"/>
      </w:rPr>
      <w:fldChar w:fldCharType="end"/>
    </w:r>
    <w:r>
      <w:rPr>
        <w:rFonts w:hint="eastAsia"/>
        <w:b/>
        <w:sz w:val="20"/>
      </w:rPr>
      <w:t>页</w:t>
    </w:r>
    <w:r w:rsidRPr="00D374B5">
      <w:rPr>
        <w:sz w:val="20"/>
        <w:lang w:val="zh-CN"/>
      </w:rPr>
      <w:t xml:space="preserve"> /</w:t>
    </w:r>
    <w:r>
      <w:rPr>
        <w:rFonts w:hint="eastAsia"/>
        <w:sz w:val="20"/>
        <w:lang w:val="zh-CN"/>
      </w:rPr>
      <w:t>共</w:t>
    </w:r>
    <w:r w:rsidRPr="00D374B5">
      <w:rPr>
        <w:sz w:val="20"/>
        <w:lang w:val="zh-CN"/>
      </w:rPr>
      <w:t xml:space="preserve"> </w:t>
    </w:r>
    <w:r w:rsidRPr="00D374B5">
      <w:rPr>
        <w:b/>
        <w:sz w:val="20"/>
      </w:rPr>
      <w:fldChar w:fldCharType="begin"/>
    </w:r>
    <w:r w:rsidRPr="00D374B5">
      <w:rPr>
        <w:b/>
        <w:sz w:val="20"/>
      </w:rPr>
      <w:instrText>NUMPAGES  \* Arabic  \* MERGEFORMAT</w:instrText>
    </w:r>
    <w:r w:rsidRPr="00D374B5">
      <w:rPr>
        <w:b/>
        <w:sz w:val="20"/>
      </w:rPr>
      <w:fldChar w:fldCharType="separate"/>
    </w:r>
    <w:r w:rsidR="0060020F" w:rsidRPr="0060020F">
      <w:rPr>
        <w:b/>
        <w:noProof/>
        <w:sz w:val="20"/>
        <w:lang w:val="zh-CN"/>
      </w:rPr>
      <w:t>24</w:t>
    </w:r>
    <w:r w:rsidRPr="00D374B5">
      <w:rPr>
        <w:b/>
        <w:sz w:val="20"/>
      </w:rPr>
      <w:fldChar w:fldCharType="end"/>
    </w:r>
    <w:r>
      <w:rPr>
        <w:rFonts w:hint="eastAsia"/>
        <w:b/>
        <w:sz w:val="20"/>
      </w:rPr>
      <w:t>页</w:t>
    </w:r>
  </w:p>
  <w:p w:rsidR="00814F4A" w:rsidRPr="001C4F0B" w:rsidRDefault="00814F4A" w:rsidP="001C4F0B">
    <w:pPr>
      <w:contextualSpacing/>
      <w:rPr>
        <w:sz w:val="2"/>
        <w:szCs w:val="2"/>
      </w:rPr>
    </w:pPr>
    <w:r>
      <w:rPr>
        <w:noProof/>
        <w:sz w:val="22"/>
        <w:szCs w:val="20"/>
      </w:rPr>
      <mc:AlternateContent>
        <mc:Choice Requires="wps">
          <w:drawing>
            <wp:anchor distT="4294967295" distB="4294967295" distL="114300" distR="114300" simplePos="0" relativeHeight="251702784" behindDoc="0" locked="0" layoutInCell="1" allowOverlap="1" wp14:anchorId="5AD07D05" wp14:editId="0B591877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8" name="直接连接符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3FCB1" id="直接连接符 18" o:spid="_x0000_s1026" style="position:absolute;left:0;text-align:left;z-index:251702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rFonts w:hint="eastAsia"/>
        <w:sz w:val="20"/>
      </w:rPr>
      <w:t>网址：www.9Visitor.co</w:t>
    </w:r>
    <w:r w:rsidRPr="00D374B5">
      <w:rPr>
        <w:rFonts w:hint="eastAsia"/>
        <w:sz w:val="20"/>
      </w:rPr>
      <w:t>m</w:t>
    </w:r>
    <w:r>
      <w:rPr>
        <w:rFonts w:hint="eastAsia"/>
        <w:sz w:val="20"/>
      </w:rPr>
      <w:t xml:space="preserve">        地址：上海市</w:t>
    </w:r>
    <w:r w:rsidRPr="007D066F">
      <w:rPr>
        <w:sz w:val="20"/>
      </w:rPr>
      <w:t>徐汇区漕河泾田林路487号宝石园20号楼909室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43D" w:rsidRDefault="001D443D" w:rsidP="003B4436">
      <w:pPr>
        <w:ind w:firstLine="420"/>
      </w:pPr>
      <w:r>
        <w:separator/>
      </w:r>
    </w:p>
  </w:footnote>
  <w:footnote w:type="continuationSeparator" w:id="0">
    <w:p w:rsidR="001D443D" w:rsidRDefault="001D443D" w:rsidP="003B443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F4A" w:rsidRDefault="00814F4A" w:rsidP="00B00405">
    <w:pPr>
      <w:pStyle w:val="af2"/>
      <w:tabs>
        <w:tab w:val="left" w:pos="0"/>
        <w:tab w:val="left" w:pos="9620"/>
      </w:tabs>
      <w:jc w:val="both"/>
      <w:rPr>
        <w:sz w:val="20"/>
      </w:rPr>
    </w:pPr>
    <w:r>
      <w:rPr>
        <w:rFonts w:hint="eastAsia"/>
        <w:noProof/>
        <w:sz w:val="20"/>
      </w:rPr>
      <w:drawing>
        <wp:inline distT="0" distB="0" distL="0" distR="0" wp14:anchorId="3AC32FFD" wp14:editId="6D14D852">
          <wp:extent cx="545110" cy="401977"/>
          <wp:effectExtent l="0" t="0" r="762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Any800-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429" cy="4095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0"/>
      </w:rPr>
      <w:t xml:space="preserve">                                         </w:t>
    </w:r>
    <w:r w:rsidRPr="00853F6F">
      <w:rPr>
        <w:rFonts w:hint="eastAsia"/>
        <w:sz w:val="20"/>
      </w:rPr>
      <w:t>文档编号：9</w:t>
    </w:r>
    <w:r>
      <w:rPr>
        <w:rFonts w:hint="eastAsia"/>
        <w:sz w:val="20"/>
      </w:rPr>
      <w:t>Client_product_2</w:t>
    </w:r>
    <w:r>
      <w:rPr>
        <w:sz w:val="20"/>
      </w:rPr>
      <w:t>01611</w:t>
    </w:r>
    <w:r>
      <w:rPr>
        <w:rFonts w:hint="eastAsia"/>
        <w:sz w:val="20"/>
      </w:rPr>
      <w:t>-</w:t>
    </w:r>
    <w:r>
      <w:rPr>
        <w:sz w:val="20"/>
      </w:rPr>
      <w:t>01</w:t>
    </w:r>
  </w:p>
  <w:p w:rsidR="00814F4A" w:rsidRPr="005E171A" w:rsidRDefault="00814F4A" w:rsidP="00DC3DD9">
    <w:pPr>
      <w:pStyle w:val="af2"/>
      <w:tabs>
        <w:tab w:val="left" w:pos="0"/>
        <w:tab w:val="left" w:pos="9620"/>
      </w:tabs>
      <w:ind w:firstLineChars="900" w:firstLine="1800"/>
      <w:jc w:val="right"/>
      <w:rPr>
        <w:sz w:val="20"/>
      </w:rPr>
    </w:pPr>
    <w:r w:rsidRPr="00853F6F">
      <w:rPr>
        <w:rFonts w:hint="eastAsia"/>
        <w:sz w:val="20"/>
      </w:rPr>
      <w:t>文档名称：</w:t>
    </w:r>
    <w:r>
      <w:rPr>
        <w:rFonts w:hint="eastAsia"/>
        <w:sz w:val="20"/>
      </w:rPr>
      <w:t>SDK管理需求说明书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61B"/>
    <w:multiLevelType w:val="hybridMultilevel"/>
    <w:tmpl w:val="1ACA22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B1533C"/>
    <w:multiLevelType w:val="singleLevel"/>
    <w:tmpl w:val="FEC682E4"/>
    <w:lvl w:ilvl="0">
      <w:start w:val="1"/>
      <w:numFmt w:val="lowerLetter"/>
      <w:lvlText w:val="%1."/>
      <w:lvlJc w:val="left"/>
      <w:pPr>
        <w:tabs>
          <w:tab w:val="num" w:pos="1985"/>
        </w:tabs>
        <w:ind w:left="1985" w:hanging="567"/>
      </w:pPr>
    </w:lvl>
  </w:abstractNum>
  <w:abstractNum w:abstractNumId="2" w15:restartNumberingAfterBreak="0">
    <w:nsid w:val="156E415E"/>
    <w:multiLevelType w:val="hybridMultilevel"/>
    <w:tmpl w:val="4086B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5A52F2"/>
    <w:multiLevelType w:val="hybridMultilevel"/>
    <w:tmpl w:val="2020ACA8"/>
    <w:lvl w:ilvl="0" w:tplc="D5129D32">
      <w:start w:val="1"/>
      <w:numFmt w:val="bullet"/>
      <w:pStyle w:val="1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D52BA5"/>
    <w:multiLevelType w:val="multilevel"/>
    <w:tmpl w:val="C3121EA6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7973950"/>
    <w:multiLevelType w:val="hybridMultilevel"/>
    <w:tmpl w:val="C00878E2"/>
    <w:lvl w:ilvl="0" w:tplc="04090015">
      <w:start w:val="1"/>
      <w:numFmt w:val="bullet"/>
      <w:pStyle w:val="bianhao1CharCharChar"/>
      <w:lvlText w:val="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1" w:tplc="BED44644" w:tentative="1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B2"/>
    <w:rsid w:val="00001E95"/>
    <w:rsid w:val="00002CD8"/>
    <w:rsid w:val="00004119"/>
    <w:rsid w:val="0000464A"/>
    <w:rsid w:val="00013088"/>
    <w:rsid w:val="00014152"/>
    <w:rsid w:val="00016D77"/>
    <w:rsid w:val="0001756C"/>
    <w:rsid w:val="00017B89"/>
    <w:rsid w:val="00021A39"/>
    <w:rsid w:val="00022B10"/>
    <w:rsid w:val="0002396A"/>
    <w:rsid w:val="00026913"/>
    <w:rsid w:val="00030021"/>
    <w:rsid w:val="00030374"/>
    <w:rsid w:val="00030C86"/>
    <w:rsid w:val="00037B71"/>
    <w:rsid w:val="00037FD2"/>
    <w:rsid w:val="000401CC"/>
    <w:rsid w:val="00041D8D"/>
    <w:rsid w:val="000430CA"/>
    <w:rsid w:val="00043C9C"/>
    <w:rsid w:val="0004467C"/>
    <w:rsid w:val="000446B0"/>
    <w:rsid w:val="00045010"/>
    <w:rsid w:val="00046314"/>
    <w:rsid w:val="000477AE"/>
    <w:rsid w:val="00050AAF"/>
    <w:rsid w:val="00052743"/>
    <w:rsid w:val="0005342D"/>
    <w:rsid w:val="000535DD"/>
    <w:rsid w:val="0005687B"/>
    <w:rsid w:val="00057739"/>
    <w:rsid w:val="000638B1"/>
    <w:rsid w:val="00064AB8"/>
    <w:rsid w:val="00066EAC"/>
    <w:rsid w:val="00067737"/>
    <w:rsid w:val="00071397"/>
    <w:rsid w:val="00072CC4"/>
    <w:rsid w:val="0007526A"/>
    <w:rsid w:val="00075B27"/>
    <w:rsid w:val="00076E31"/>
    <w:rsid w:val="00077009"/>
    <w:rsid w:val="00077409"/>
    <w:rsid w:val="00077701"/>
    <w:rsid w:val="000833DF"/>
    <w:rsid w:val="00086B6A"/>
    <w:rsid w:val="000914C8"/>
    <w:rsid w:val="0009186B"/>
    <w:rsid w:val="000963BC"/>
    <w:rsid w:val="000A0049"/>
    <w:rsid w:val="000A0FDA"/>
    <w:rsid w:val="000A1554"/>
    <w:rsid w:val="000A1B1C"/>
    <w:rsid w:val="000B3674"/>
    <w:rsid w:val="000B3FE3"/>
    <w:rsid w:val="000B6BE7"/>
    <w:rsid w:val="000B7599"/>
    <w:rsid w:val="000B7889"/>
    <w:rsid w:val="000C47BD"/>
    <w:rsid w:val="000C525A"/>
    <w:rsid w:val="000C53B5"/>
    <w:rsid w:val="000C5A4E"/>
    <w:rsid w:val="000C674C"/>
    <w:rsid w:val="000D00C9"/>
    <w:rsid w:val="000D21F4"/>
    <w:rsid w:val="000D59F8"/>
    <w:rsid w:val="000E0C29"/>
    <w:rsid w:val="000E71EC"/>
    <w:rsid w:val="000E74E4"/>
    <w:rsid w:val="000F4FD2"/>
    <w:rsid w:val="000F74C2"/>
    <w:rsid w:val="00101E31"/>
    <w:rsid w:val="00104586"/>
    <w:rsid w:val="00106BFB"/>
    <w:rsid w:val="00120AD1"/>
    <w:rsid w:val="00120B1F"/>
    <w:rsid w:val="00121AF7"/>
    <w:rsid w:val="00121D74"/>
    <w:rsid w:val="001246A8"/>
    <w:rsid w:val="00124713"/>
    <w:rsid w:val="0012534D"/>
    <w:rsid w:val="00125D23"/>
    <w:rsid w:val="00126219"/>
    <w:rsid w:val="00127353"/>
    <w:rsid w:val="00127428"/>
    <w:rsid w:val="00132324"/>
    <w:rsid w:val="00135BB6"/>
    <w:rsid w:val="001363F2"/>
    <w:rsid w:val="001364E3"/>
    <w:rsid w:val="00143F09"/>
    <w:rsid w:val="00143F10"/>
    <w:rsid w:val="001520BD"/>
    <w:rsid w:val="00154400"/>
    <w:rsid w:val="00155147"/>
    <w:rsid w:val="001605BF"/>
    <w:rsid w:val="0016153A"/>
    <w:rsid w:val="0016331C"/>
    <w:rsid w:val="00167FEB"/>
    <w:rsid w:val="00170167"/>
    <w:rsid w:val="001701F6"/>
    <w:rsid w:val="00170DFD"/>
    <w:rsid w:val="001714B4"/>
    <w:rsid w:val="00172A27"/>
    <w:rsid w:val="00175833"/>
    <w:rsid w:val="00177A08"/>
    <w:rsid w:val="00181A23"/>
    <w:rsid w:val="00183A96"/>
    <w:rsid w:val="00185310"/>
    <w:rsid w:val="00185535"/>
    <w:rsid w:val="00186788"/>
    <w:rsid w:val="001867E8"/>
    <w:rsid w:val="00186ED9"/>
    <w:rsid w:val="001875E1"/>
    <w:rsid w:val="00187A5B"/>
    <w:rsid w:val="00190075"/>
    <w:rsid w:val="00190C95"/>
    <w:rsid w:val="001927CF"/>
    <w:rsid w:val="00193BD4"/>
    <w:rsid w:val="00194145"/>
    <w:rsid w:val="00195377"/>
    <w:rsid w:val="0019654E"/>
    <w:rsid w:val="00197190"/>
    <w:rsid w:val="001A445A"/>
    <w:rsid w:val="001B3578"/>
    <w:rsid w:val="001B5410"/>
    <w:rsid w:val="001B5773"/>
    <w:rsid w:val="001C0620"/>
    <w:rsid w:val="001C4827"/>
    <w:rsid w:val="001C4F0B"/>
    <w:rsid w:val="001C7759"/>
    <w:rsid w:val="001D1498"/>
    <w:rsid w:val="001D3549"/>
    <w:rsid w:val="001D443D"/>
    <w:rsid w:val="001E07E0"/>
    <w:rsid w:val="001E1C4B"/>
    <w:rsid w:val="001E449E"/>
    <w:rsid w:val="001E5B0A"/>
    <w:rsid w:val="001E723E"/>
    <w:rsid w:val="001F0D3B"/>
    <w:rsid w:val="001F11A5"/>
    <w:rsid w:val="001F5BA1"/>
    <w:rsid w:val="001F616B"/>
    <w:rsid w:val="001F739A"/>
    <w:rsid w:val="002033A8"/>
    <w:rsid w:val="0020409B"/>
    <w:rsid w:val="00206739"/>
    <w:rsid w:val="002100B1"/>
    <w:rsid w:val="00210883"/>
    <w:rsid w:val="0021180B"/>
    <w:rsid w:val="00211BBB"/>
    <w:rsid w:val="0021287B"/>
    <w:rsid w:val="002130FB"/>
    <w:rsid w:val="0021457E"/>
    <w:rsid w:val="00223BF7"/>
    <w:rsid w:val="00231391"/>
    <w:rsid w:val="0023388A"/>
    <w:rsid w:val="00237BD0"/>
    <w:rsid w:val="00240084"/>
    <w:rsid w:val="00240E5A"/>
    <w:rsid w:val="0024298C"/>
    <w:rsid w:val="00245558"/>
    <w:rsid w:val="00245F57"/>
    <w:rsid w:val="00246CEB"/>
    <w:rsid w:val="002529A0"/>
    <w:rsid w:val="00253464"/>
    <w:rsid w:val="00257A0E"/>
    <w:rsid w:val="00260642"/>
    <w:rsid w:val="0026181D"/>
    <w:rsid w:val="00263673"/>
    <w:rsid w:val="0026606E"/>
    <w:rsid w:val="00267497"/>
    <w:rsid w:val="002725DC"/>
    <w:rsid w:val="00274C1B"/>
    <w:rsid w:val="002768A5"/>
    <w:rsid w:val="002822B6"/>
    <w:rsid w:val="0028352D"/>
    <w:rsid w:val="00290EF2"/>
    <w:rsid w:val="00294C89"/>
    <w:rsid w:val="002A0BA8"/>
    <w:rsid w:val="002A11C2"/>
    <w:rsid w:val="002A34C0"/>
    <w:rsid w:val="002B22A9"/>
    <w:rsid w:val="002B2941"/>
    <w:rsid w:val="002B43CC"/>
    <w:rsid w:val="002C2819"/>
    <w:rsid w:val="002C3F32"/>
    <w:rsid w:val="002C542E"/>
    <w:rsid w:val="002C5D55"/>
    <w:rsid w:val="002C687A"/>
    <w:rsid w:val="002D0155"/>
    <w:rsid w:val="002D01E3"/>
    <w:rsid w:val="002D1CB4"/>
    <w:rsid w:val="002D570E"/>
    <w:rsid w:val="002D67EE"/>
    <w:rsid w:val="002D6811"/>
    <w:rsid w:val="002D6825"/>
    <w:rsid w:val="002E57B4"/>
    <w:rsid w:val="002E6751"/>
    <w:rsid w:val="002F0771"/>
    <w:rsid w:val="002F2837"/>
    <w:rsid w:val="002F31FC"/>
    <w:rsid w:val="002F4C67"/>
    <w:rsid w:val="002F76B3"/>
    <w:rsid w:val="00300F1D"/>
    <w:rsid w:val="00304B35"/>
    <w:rsid w:val="00305F7F"/>
    <w:rsid w:val="0030714B"/>
    <w:rsid w:val="00310468"/>
    <w:rsid w:val="0031588A"/>
    <w:rsid w:val="00316317"/>
    <w:rsid w:val="00320AB5"/>
    <w:rsid w:val="0032136B"/>
    <w:rsid w:val="00321680"/>
    <w:rsid w:val="00321DC0"/>
    <w:rsid w:val="003233A1"/>
    <w:rsid w:val="00325E0F"/>
    <w:rsid w:val="00327134"/>
    <w:rsid w:val="00330A7E"/>
    <w:rsid w:val="0033182E"/>
    <w:rsid w:val="00331F7E"/>
    <w:rsid w:val="00332B43"/>
    <w:rsid w:val="00334AE6"/>
    <w:rsid w:val="0033754C"/>
    <w:rsid w:val="00341A33"/>
    <w:rsid w:val="00345FCB"/>
    <w:rsid w:val="00346F8E"/>
    <w:rsid w:val="00347FA6"/>
    <w:rsid w:val="0035305F"/>
    <w:rsid w:val="00355322"/>
    <w:rsid w:val="00360221"/>
    <w:rsid w:val="0036126A"/>
    <w:rsid w:val="0036680A"/>
    <w:rsid w:val="00366E95"/>
    <w:rsid w:val="003675EC"/>
    <w:rsid w:val="0037362F"/>
    <w:rsid w:val="00373A4A"/>
    <w:rsid w:val="00373E67"/>
    <w:rsid w:val="0038114C"/>
    <w:rsid w:val="003812BB"/>
    <w:rsid w:val="003814E4"/>
    <w:rsid w:val="00383614"/>
    <w:rsid w:val="0039251F"/>
    <w:rsid w:val="00393867"/>
    <w:rsid w:val="00393FBA"/>
    <w:rsid w:val="00394A42"/>
    <w:rsid w:val="00395E90"/>
    <w:rsid w:val="003A0809"/>
    <w:rsid w:val="003A3839"/>
    <w:rsid w:val="003A5FBF"/>
    <w:rsid w:val="003A7911"/>
    <w:rsid w:val="003B1FD8"/>
    <w:rsid w:val="003B281E"/>
    <w:rsid w:val="003B34AA"/>
    <w:rsid w:val="003B3CD2"/>
    <w:rsid w:val="003B4436"/>
    <w:rsid w:val="003B4911"/>
    <w:rsid w:val="003C5E3F"/>
    <w:rsid w:val="003C748E"/>
    <w:rsid w:val="003C76EA"/>
    <w:rsid w:val="003C7960"/>
    <w:rsid w:val="003D463F"/>
    <w:rsid w:val="003D79A4"/>
    <w:rsid w:val="003D7FC8"/>
    <w:rsid w:val="003E0F90"/>
    <w:rsid w:val="003E1B9B"/>
    <w:rsid w:val="003E36FF"/>
    <w:rsid w:val="003F2402"/>
    <w:rsid w:val="003F3049"/>
    <w:rsid w:val="003F35F2"/>
    <w:rsid w:val="003F38DF"/>
    <w:rsid w:val="003F6133"/>
    <w:rsid w:val="003F6DD3"/>
    <w:rsid w:val="003F7D27"/>
    <w:rsid w:val="00402D20"/>
    <w:rsid w:val="004074B3"/>
    <w:rsid w:val="004111E7"/>
    <w:rsid w:val="004113C1"/>
    <w:rsid w:val="00412104"/>
    <w:rsid w:val="00412767"/>
    <w:rsid w:val="0041280C"/>
    <w:rsid w:val="004136CB"/>
    <w:rsid w:val="004136ED"/>
    <w:rsid w:val="0041547C"/>
    <w:rsid w:val="00417EA8"/>
    <w:rsid w:val="004208D8"/>
    <w:rsid w:val="00426C2F"/>
    <w:rsid w:val="00427CCC"/>
    <w:rsid w:val="004328C2"/>
    <w:rsid w:val="004339E7"/>
    <w:rsid w:val="00433ECF"/>
    <w:rsid w:val="004344F0"/>
    <w:rsid w:val="00436147"/>
    <w:rsid w:val="004406C8"/>
    <w:rsid w:val="00446EC0"/>
    <w:rsid w:val="00446FB9"/>
    <w:rsid w:val="00447CAE"/>
    <w:rsid w:val="004507F3"/>
    <w:rsid w:val="00450A59"/>
    <w:rsid w:val="00452F3A"/>
    <w:rsid w:val="00454A17"/>
    <w:rsid w:val="00455BD8"/>
    <w:rsid w:val="004564DC"/>
    <w:rsid w:val="0045665E"/>
    <w:rsid w:val="00456DF9"/>
    <w:rsid w:val="004609F9"/>
    <w:rsid w:val="004611CA"/>
    <w:rsid w:val="004613BE"/>
    <w:rsid w:val="004618EF"/>
    <w:rsid w:val="00465842"/>
    <w:rsid w:val="004720E3"/>
    <w:rsid w:val="00472C85"/>
    <w:rsid w:val="0047300F"/>
    <w:rsid w:val="004755F5"/>
    <w:rsid w:val="004768F6"/>
    <w:rsid w:val="00477848"/>
    <w:rsid w:val="00477E22"/>
    <w:rsid w:val="00482EDE"/>
    <w:rsid w:val="00483616"/>
    <w:rsid w:val="0048505B"/>
    <w:rsid w:val="004861F4"/>
    <w:rsid w:val="00487586"/>
    <w:rsid w:val="004879A2"/>
    <w:rsid w:val="0049621B"/>
    <w:rsid w:val="004969A4"/>
    <w:rsid w:val="004A2027"/>
    <w:rsid w:val="004A4C2F"/>
    <w:rsid w:val="004A55FA"/>
    <w:rsid w:val="004A731D"/>
    <w:rsid w:val="004B1C61"/>
    <w:rsid w:val="004B2AB9"/>
    <w:rsid w:val="004B44A3"/>
    <w:rsid w:val="004B7E83"/>
    <w:rsid w:val="004C1F2B"/>
    <w:rsid w:val="004C5C8B"/>
    <w:rsid w:val="004C7F93"/>
    <w:rsid w:val="004D068F"/>
    <w:rsid w:val="004D40D6"/>
    <w:rsid w:val="004E2312"/>
    <w:rsid w:val="004E5487"/>
    <w:rsid w:val="004E6441"/>
    <w:rsid w:val="004E6645"/>
    <w:rsid w:val="004F532F"/>
    <w:rsid w:val="004F5909"/>
    <w:rsid w:val="004F59E4"/>
    <w:rsid w:val="004F6DEA"/>
    <w:rsid w:val="00500FE1"/>
    <w:rsid w:val="00502A27"/>
    <w:rsid w:val="00504169"/>
    <w:rsid w:val="00506373"/>
    <w:rsid w:val="0050688A"/>
    <w:rsid w:val="005075D9"/>
    <w:rsid w:val="00510675"/>
    <w:rsid w:val="0051073A"/>
    <w:rsid w:val="005156B4"/>
    <w:rsid w:val="0051738A"/>
    <w:rsid w:val="005208C2"/>
    <w:rsid w:val="00522E95"/>
    <w:rsid w:val="00525970"/>
    <w:rsid w:val="00527B25"/>
    <w:rsid w:val="005301BF"/>
    <w:rsid w:val="00533FD2"/>
    <w:rsid w:val="00534FB5"/>
    <w:rsid w:val="00537B4C"/>
    <w:rsid w:val="00540B35"/>
    <w:rsid w:val="00541D93"/>
    <w:rsid w:val="005433C6"/>
    <w:rsid w:val="00551A44"/>
    <w:rsid w:val="005525F7"/>
    <w:rsid w:val="005543BF"/>
    <w:rsid w:val="005569D1"/>
    <w:rsid w:val="00557F16"/>
    <w:rsid w:val="00560386"/>
    <w:rsid w:val="005603BE"/>
    <w:rsid w:val="0056052F"/>
    <w:rsid w:val="00560F53"/>
    <w:rsid w:val="005622F1"/>
    <w:rsid w:val="005664EC"/>
    <w:rsid w:val="00567480"/>
    <w:rsid w:val="00567EBF"/>
    <w:rsid w:val="00571134"/>
    <w:rsid w:val="00574FC3"/>
    <w:rsid w:val="0057666F"/>
    <w:rsid w:val="0058373E"/>
    <w:rsid w:val="0058460A"/>
    <w:rsid w:val="00584645"/>
    <w:rsid w:val="00587279"/>
    <w:rsid w:val="00590201"/>
    <w:rsid w:val="005908E6"/>
    <w:rsid w:val="0059098E"/>
    <w:rsid w:val="0059113C"/>
    <w:rsid w:val="00596CA3"/>
    <w:rsid w:val="0059719A"/>
    <w:rsid w:val="00597DF2"/>
    <w:rsid w:val="005A05F4"/>
    <w:rsid w:val="005A089B"/>
    <w:rsid w:val="005A1274"/>
    <w:rsid w:val="005A1752"/>
    <w:rsid w:val="005A1DAD"/>
    <w:rsid w:val="005A323B"/>
    <w:rsid w:val="005A6370"/>
    <w:rsid w:val="005A775E"/>
    <w:rsid w:val="005B0770"/>
    <w:rsid w:val="005B17D3"/>
    <w:rsid w:val="005C0BF1"/>
    <w:rsid w:val="005C297B"/>
    <w:rsid w:val="005C6B74"/>
    <w:rsid w:val="005C6CA7"/>
    <w:rsid w:val="005D0944"/>
    <w:rsid w:val="005D0B3D"/>
    <w:rsid w:val="005D1D0A"/>
    <w:rsid w:val="005D3FEB"/>
    <w:rsid w:val="005D453A"/>
    <w:rsid w:val="005E171A"/>
    <w:rsid w:val="005E4AB8"/>
    <w:rsid w:val="005E4D97"/>
    <w:rsid w:val="005E7BA6"/>
    <w:rsid w:val="005F278A"/>
    <w:rsid w:val="005F3351"/>
    <w:rsid w:val="005F5770"/>
    <w:rsid w:val="005F699E"/>
    <w:rsid w:val="005F6E7C"/>
    <w:rsid w:val="0060020F"/>
    <w:rsid w:val="00601249"/>
    <w:rsid w:val="00601D20"/>
    <w:rsid w:val="00604CD8"/>
    <w:rsid w:val="00607B36"/>
    <w:rsid w:val="00611427"/>
    <w:rsid w:val="006124FB"/>
    <w:rsid w:val="006172AF"/>
    <w:rsid w:val="00617451"/>
    <w:rsid w:val="00617BE8"/>
    <w:rsid w:val="006204B8"/>
    <w:rsid w:val="00620EA4"/>
    <w:rsid w:val="00621FC5"/>
    <w:rsid w:val="00624412"/>
    <w:rsid w:val="0062676E"/>
    <w:rsid w:val="00626F98"/>
    <w:rsid w:val="00627F14"/>
    <w:rsid w:val="006340DE"/>
    <w:rsid w:val="0063410F"/>
    <w:rsid w:val="0064003B"/>
    <w:rsid w:val="00642ECF"/>
    <w:rsid w:val="00645597"/>
    <w:rsid w:val="00646B40"/>
    <w:rsid w:val="00646D8C"/>
    <w:rsid w:val="00650BE6"/>
    <w:rsid w:val="00653842"/>
    <w:rsid w:val="00656266"/>
    <w:rsid w:val="00663DB1"/>
    <w:rsid w:val="006659F6"/>
    <w:rsid w:val="0066617D"/>
    <w:rsid w:val="00670C2F"/>
    <w:rsid w:val="006715A1"/>
    <w:rsid w:val="006748C5"/>
    <w:rsid w:val="00680659"/>
    <w:rsid w:val="00691AC9"/>
    <w:rsid w:val="00697AF4"/>
    <w:rsid w:val="006A0DC6"/>
    <w:rsid w:val="006A210B"/>
    <w:rsid w:val="006A57D1"/>
    <w:rsid w:val="006A7E29"/>
    <w:rsid w:val="006B2C45"/>
    <w:rsid w:val="006C0046"/>
    <w:rsid w:val="006C2920"/>
    <w:rsid w:val="006C2BB6"/>
    <w:rsid w:val="006C3EF0"/>
    <w:rsid w:val="006C7269"/>
    <w:rsid w:val="006C75FD"/>
    <w:rsid w:val="006D1A6E"/>
    <w:rsid w:val="006D1D67"/>
    <w:rsid w:val="006D55B3"/>
    <w:rsid w:val="006D6B1F"/>
    <w:rsid w:val="006E0611"/>
    <w:rsid w:val="006E1F2F"/>
    <w:rsid w:val="006E3073"/>
    <w:rsid w:val="006E3DE3"/>
    <w:rsid w:val="006E498F"/>
    <w:rsid w:val="006E4B44"/>
    <w:rsid w:val="006E4E71"/>
    <w:rsid w:val="006E673D"/>
    <w:rsid w:val="006E7D45"/>
    <w:rsid w:val="006F092C"/>
    <w:rsid w:val="006F2A72"/>
    <w:rsid w:val="006F34D7"/>
    <w:rsid w:val="006F510E"/>
    <w:rsid w:val="006F67F6"/>
    <w:rsid w:val="006F7217"/>
    <w:rsid w:val="006F75DD"/>
    <w:rsid w:val="00702261"/>
    <w:rsid w:val="007034B0"/>
    <w:rsid w:val="00715BD1"/>
    <w:rsid w:val="00715F76"/>
    <w:rsid w:val="0071646A"/>
    <w:rsid w:val="00722702"/>
    <w:rsid w:val="0072291C"/>
    <w:rsid w:val="00730552"/>
    <w:rsid w:val="00730B37"/>
    <w:rsid w:val="007351C1"/>
    <w:rsid w:val="007405D4"/>
    <w:rsid w:val="00740ECC"/>
    <w:rsid w:val="00740F18"/>
    <w:rsid w:val="00742F07"/>
    <w:rsid w:val="00746805"/>
    <w:rsid w:val="007468BC"/>
    <w:rsid w:val="007475DE"/>
    <w:rsid w:val="007508FA"/>
    <w:rsid w:val="00754D68"/>
    <w:rsid w:val="00756B72"/>
    <w:rsid w:val="00765024"/>
    <w:rsid w:val="0076756A"/>
    <w:rsid w:val="00770A7F"/>
    <w:rsid w:val="00771789"/>
    <w:rsid w:val="00772164"/>
    <w:rsid w:val="00772FED"/>
    <w:rsid w:val="00773952"/>
    <w:rsid w:val="00774E79"/>
    <w:rsid w:val="00775A80"/>
    <w:rsid w:val="00777319"/>
    <w:rsid w:val="007778DE"/>
    <w:rsid w:val="007837DD"/>
    <w:rsid w:val="00783BE1"/>
    <w:rsid w:val="0078435F"/>
    <w:rsid w:val="0078560A"/>
    <w:rsid w:val="00786C6C"/>
    <w:rsid w:val="00787B24"/>
    <w:rsid w:val="007920DC"/>
    <w:rsid w:val="0079627D"/>
    <w:rsid w:val="007B12E9"/>
    <w:rsid w:val="007B1B72"/>
    <w:rsid w:val="007B1E65"/>
    <w:rsid w:val="007B5953"/>
    <w:rsid w:val="007B6A00"/>
    <w:rsid w:val="007C0083"/>
    <w:rsid w:val="007C124B"/>
    <w:rsid w:val="007C3422"/>
    <w:rsid w:val="007C697F"/>
    <w:rsid w:val="007C7124"/>
    <w:rsid w:val="007D0EE0"/>
    <w:rsid w:val="007D2E6A"/>
    <w:rsid w:val="007D3D3D"/>
    <w:rsid w:val="007E0473"/>
    <w:rsid w:val="007E09B4"/>
    <w:rsid w:val="007E479D"/>
    <w:rsid w:val="007E5C37"/>
    <w:rsid w:val="007E729C"/>
    <w:rsid w:val="007F0DF6"/>
    <w:rsid w:val="00801E9C"/>
    <w:rsid w:val="00801EDF"/>
    <w:rsid w:val="008030EF"/>
    <w:rsid w:val="00803BD0"/>
    <w:rsid w:val="00804BE5"/>
    <w:rsid w:val="0080547A"/>
    <w:rsid w:val="00806B03"/>
    <w:rsid w:val="00810E55"/>
    <w:rsid w:val="00811316"/>
    <w:rsid w:val="00814F4A"/>
    <w:rsid w:val="00815939"/>
    <w:rsid w:val="00816E49"/>
    <w:rsid w:val="00817DB0"/>
    <w:rsid w:val="00820374"/>
    <w:rsid w:val="00820EA4"/>
    <w:rsid w:val="00820ECE"/>
    <w:rsid w:val="00822231"/>
    <w:rsid w:val="00824050"/>
    <w:rsid w:val="00830645"/>
    <w:rsid w:val="0083120B"/>
    <w:rsid w:val="00831C51"/>
    <w:rsid w:val="00832BE4"/>
    <w:rsid w:val="00834BDA"/>
    <w:rsid w:val="00834C65"/>
    <w:rsid w:val="00840747"/>
    <w:rsid w:val="008409F7"/>
    <w:rsid w:val="0085078F"/>
    <w:rsid w:val="0085187E"/>
    <w:rsid w:val="00851D52"/>
    <w:rsid w:val="008522DB"/>
    <w:rsid w:val="00854D09"/>
    <w:rsid w:val="0085520D"/>
    <w:rsid w:val="00857317"/>
    <w:rsid w:val="008611FD"/>
    <w:rsid w:val="0086176B"/>
    <w:rsid w:val="008649C9"/>
    <w:rsid w:val="00867892"/>
    <w:rsid w:val="00870A84"/>
    <w:rsid w:val="008730B9"/>
    <w:rsid w:val="00873861"/>
    <w:rsid w:val="00875936"/>
    <w:rsid w:val="00875EEA"/>
    <w:rsid w:val="00877399"/>
    <w:rsid w:val="00882EF4"/>
    <w:rsid w:val="00891365"/>
    <w:rsid w:val="00891966"/>
    <w:rsid w:val="00894B55"/>
    <w:rsid w:val="008957ED"/>
    <w:rsid w:val="00895F7B"/>
    <w:rsid w:val="008966F6"/>
    <w:rsid w:val="0089750F"/>
    <w:rsid w:val="008A0DAA"/>
    <w:rsid w:val="008A464C"/>
    <w:rsid w:val="008A48A6"/>
    <w:rsid w:val="008B23FB"/>
    <w:rsid w:val="008B3D7F"/>
    <w:rsid w:val="008B5B2B"/>
    <w:rsid w:val="008C26DE"/>
    <w:rsid w:val="008C2A7E"/>
    <w:rsid w:val="008C2E0D"/>
    <w:rsid w:val="008C3CB4"/>
    <w:rsid w:val="008C62E9"/>
    <w:rsid w:val="008D25B2"/>
    <w:rsid w:val="008D2D1C"/>
    <w:rsid w:val="008D691E"/>
    <w:rsid w:val="008E1751"/>
    <w:rsid w:val="008E17E5"/>
    <w:rsid w:val="008E2017"/>
    <w:rsid w:val="008E4C02"/>
    <w:rsid w:val="008E4E97"/>
    <w:rsid w:val="008E632E"/>
    <w:rsid w:val="008F67D3"/>
    <w:rsid w:val="00901D84"/>
    <w:rsid w:val="009049C6"/>
    <w:rsid w:val="00905D96"/>
    <w:rsid w:val="00906B67"/>
    <w:rsid w:val="00907F41"/>
    <w:rsid w:val="00910E76"/>
    <w:rsid w:val="0091365E"/>
    <w:rsid w:val="009143CC"/>
    <w:rsid w:val="009145D1"/>
    <w:rsid w:val="009151AF"/>
    <w:rsid w:val="0091579C"/>
    <w:rsid w:val="00916964"/>
    <w:rsid w:val="009229D8"/>
    <w:rsid w:val="00927017"/>
    <w:rsid w:val="00944AC6"/>
    <w:rsid w:val="00945BBE"/>
    <w:rsid w:val="00950683"/>
    <w:rsid w:val="00951290"/>
    <w:rsid w:val="00952CA4"/>
    <w:rsid w:val="00952DD8"/>
    <w:rsid w:val="00954739"/>
    <w:rsid w:val="00961C88"/>
    <w:rsid w:val="009661EE"/>
    <w:rsid w:val="00972818"/>
    <w:rsid w:val="00973231"/>
    <w:rsid w:val="00976205"/>
    <w:rsid w:val="0097695B"/>
    <w:rsid w:val="00976CE3"/>
    <w:rsid w:val="00981F38"/>
    <w:rsid w:val="009873E4"/>
    <w:rsid w:val="009903E9"/>
    <w:rsid w:val="0099105C"/>
    <w:rsid w:val="009923AA"/>
    <w:rsid w:val="009937C1"/>
    <w:rsid w:val="0099410C"/>
    <w:rsid w:val="00994EFB"/>
    <w:rsid w:val="00997856"/>
    <w:rsid w:val="009A4FCD"/>
    <w:rsid w:val="009B0119"/>
    <w:rsid w:val="009B2CE7"/>
    <w:rsid w:val="009B3436"/>
    <w:rsid w:val="009C1C7F"/>
    <w:rsid w:val="009C42AE"/>
    <w:rsid w:val="009C540D"/>
    <w:rsid w:val="009D045A"/>
    <w:rsid w:val="009D0E23"/>
    <w:rsid w:val="009D1855"/>
    <w:rsid w:val="009D18F2"/>
    <w:rsid w:val="009D2600"/>
    <w:rsid w:val="009D5092"/>
    <w:rsid w:val="009D5B14"/>
    <w:rsid w:val="009D5DD2"/>
    <w:rsid w:val="009E09AA"/>
    <w:rsid w:val="009E0B89"/>
    <w:rsid w:val="009E3980"/>
    <w:rsid w:val="009F134A"/>
    <w:rsid w:val="009F456B"/>
    <w:rsid w:val="009F5498"/>
    <w:rsid w:val="009F7102"/>
    <w:rsid w:val="009F781B"/>
    <w:rsid w:val="00A00FA9"/>
    <w:rsid w:val="00A0443D"/>
    <w:rsid w:val="00A05192"/>
    <w:rsid w:val="00A13045"/>
    <w:rsid w:val="00A13475"/>
    <w:rsid w:val="00A14B9B"/>
    <w:rsid w:val="00A2065C"/>
    <w:rsid w:val="00A2162E"/>
    <w:rsid w:val="00A26043"/>
    <w:rsid w:val="00A32102"/>
    <w:rsid w:val="00A3243E"/>
    <w:rsid w:val="00A3320E"/>
    <w:rsid w:val="00A42D53"/>
    <w:rsid w:val="00A43B41"/>
    <w:rsid w:val="00A43C26"/>
    <w:rsid w:val="00A44039"/>
    <w:rsid w:val="00A44D4A"/>
    <w:rsid w:val="00A464DF"/>
    <w:rsid w:val="00A46D39"/>
    <w:rsid w:val="00A5128A"/>
    <w:rsid w:val="00A52153"/>
    <w:rsid w:val="00A521B9"/>
    <w:rsid w:val="00A565E6"/>
    <w:rsid w:val="00A6011D"/>
    <w:rsid w:val="00A60FA0"/>
    <w:rsid w:val="00A63EA5"/>
    <w:rsid w:val="00A664CE"/>
    <w:rsid w:val="00A67496"/>
    <w:rsid w:val="00A7131A"/>
    <w:rsid w:val="00A72856"/>
    <w:rsid w:val="00A739FC"/>
    <w:rsid w:val="00A73D1F"/>
    <w:rsid w:val="00A74633"/>
    <w:rsid w:val="00A74EC6"/>
    <w:rsid w:val="00A76A85"/>
    <w:rsid w:val="00A81E72"/>
    <w:rsid w:val="00A82436"/>
    <w:rsid w:val="00A83137"/>
    <w:rsid w:val="00A841B6"/>
    <w:rsid w:val="00A9150C"/>
    <w:rsid w:val="00A930FD"/>
    <w:rsid w:val="00A933ED"/>
    <w:rsid w:val="00A95734"/>
    <w:rsid w:val="00A96F0A"/>
    <w:rsid w:val="00A97510"/>
    <w:rsid w:val="00A97734"/>
    <w:rsid w:val="00A97DF2"/>
    <w:rsid w:val="00A97DF3"/>
    <w:rsid w:val="00AA0966"/>
    <w:rsid w:val="00AA2059"/>
    <w:rsid w:val="00AA6743"/>
    <w:rsid w:val="00AB13B7"/>
    <w:rsid w:val="00AB13DB"/>
    <w:rsid w:val="00AB2BCD"/>
    <w:rsid w:val="00AB3CA2"/>
    <w:rsid w:val="00AB3ED6"/>
    <w:rsid w:val="00AB7247"/>
    <w:rsid w:val="00AC2C62"/>
    <w:rsid w:val="00AC3944"/>
    <w:rsid w:val="00AC40D4"/>
    <w:rsid w:val="00AC44E9"/>
    <w:rsid w:val="00AC5949"/>
    <w:rsid w:val="00AD0D07"/>
    <w:rsid w:val="00AD1066"/>
    <w:rsid w:val="00AD29F1"/>
    <w:rsid w:val="00AD3892"/>
    <w:rsid w:val="00AD6816"/>
    <w:rsid w:val="00AD6ABB"/>
    <w:rsid w:val="00AD7E6B"/>
    <w:rsid w:val="00AE02A4"/>
    <w:rsid w:val="00AE14B5"/>
    <w:rsid w:val="00AE2045"/>
    <w:rsid w:val="00AE24E0"/>
    <w:rsid w:val="00AE3EDB"/>
    <w:rsid w:val="00AE48D0"/>
    <w:rsid w:val="00AE5F78"/>
    <w:rsid w:val="00AE7E2A"/>
    <w:rsid w:val="00B00270"/>
    <w:rsid w:val="00B00405"/>
    <w:rsid w:val="00B02F20"/>
    <w:rsid w:val="00B04872"/>
    <w:rsid w:val="00B054FE"/>
    <w:rsid w:val="00B06752"/>
    <w:rsid w:val="00B13499"/>
    <w:rsid w:val="00B1714F"/>
    <w:rsid w:val="00B2019F"/>
    <w:rsid w:val="00B20746"/>
    <w:rsid w:val="00B21377"/>
    <w:rsid w:val="00B21A2E"/>
    <w:rsid w:val="00B229C5"/>
    <w:rsid w:val="00B22DC9"/>
    <w:rsid w:val="00B22F6C"/>
    <w:rsid w:val="00B23854"/>
    <w:rsid w:val="00B27D4B"/>
    <w:rsid w:val="00B31E9E"/>
    <w:rsid w:val="00B3382B"/>
    <w:rsid w:val="00B36B72"/>
    <w:rsid w:val="00B37CE7"/>
    <w:rsid w:val="00B41363"/>
    <w:rsid w:val="00B41800"/>
    <w:rsid w:val="00B42737"/>
    <w:rsid w:val="00B44E00"/>
    <w:rsid w:val="00B45874"/>
    <w:rsid w:val="00B50AC1"/>
    <w:rsid w:val="00B52B0B"/>
    <w:rsid w:val="00B54B2D"/>
    <w:rsid w:val="00B5561E"/>
    <w:rsid w:val="00B55B08"/>
    <w:rsid w:val="00B56862"/>
    <w:rsid w:val="00B57ED6"/>
    <w:rsid w:val="00B61750"/>
    <w:rsid w:val="00B66D80"/>
    <w:rsid w:val="00B67DE1"/>
    <w:rsid w:val="00B7280B"/>
    <w:rsid w:val="00B7477B"/>
    <w:rsid w:val="00B74948"/>
    <w:rsid w:val="00B76851"/>
    <w:rsid w:val="00B76CE1"/>
    <w:rsid w:val="00B866CC"/>
    <w:rsid w:val="00B87B74"/>
    <w:rsid w:val="00B9044D"/>
    <w:rsid w:val="00B9088D"/>
    <w:rsid w:val="00B9601B"/>
    <w:rsid w:val="00B9616A"/>
    <w:rsid w:val="00B96CA7"/>
    <w:rsid w:val="00BA0B50"/>
    <w:rsid w:val="00BA0F87"/>
    <w:rsid w:val="00BA5066"/>
    <w:rsid w:val="00BA693E"/>
    <w:rsid w:val="00BA738D"/>
    <w:rsid w:val="00BA793E"/>
    <w:rsid w:val="00BB2BDB"/>
    <w:rsid w:val="00BB37CB"/>
    <w:rsid w:val="00BB6BDD"/>
    <w:rsid w:val="00BC0203"/>
    <w:rsid w:val="00BC17BC"/>
    <w:rsid w:val="00BC333F"/>
    <w:rsid w:val="00BC4C53"/>
    <w:rsid w:val="00BD0BC8"/>
    <w:rsid w:val="00BD599C"/>
    <w:rsid w:val="00BE18CC"/>
    <w:rsid w:val="00BE33B2"/>
    <w:rsid w:val="00BE36D8"/>
    <w:rsid w:val="00BE44AC"/>
    <w:rsid w:val="00BE6A12"/>
    <w:rsid w:val="00BF3653"/>
    <w:rsid w:val="00BF74E4"/>
    <w:rsid w:val="00BF7B31"/>
    <w:rsid w:val="00C04382"/>
    <w:rsid w:val="00C04421"/>
    <w:rsid w:val="00C07C0C"/>
    <w:rsid w:val="00C1500A"/>
    <w:rsid w:val="00C174FF"/>
    <w:rsid w:val="00C220F8"/>
    <w:rsid w:val="00C229A4"/>
    <w:rsid w:val="00C23244"/>
    <w:rsid w:val="00C23B5B"/>
    <w:rsid w:val="00C25BD7"/>
    <w:rsid w:val="00C260C6"/>
    <w:rsid w:val="00C26D30"/>
    <w:rsid w:val="00C33EDB"/>
    <w:rsid w:val="00C35034"/>
    <w:rsid w:val="00C35C22"/>
    <w:rsid w:val="00C37911"/>
    <w:rsid w:val="00C444DA"/>
    <w:rsid w:val="00C46E4F"/>
    <w:rsid w:val="00C52170"/>
    <w:rsid w:val="00C52A40"/>
    <w:rsid w:val="00C5642B"/>
    <w:rsid w:val="00C67334"/>
    <w:rsid w:val="00C70911"/>
    <w:rsid w:val="00C7453A"/>
    <w:rsid w:val="00C74995"/>
    <w:rsid w:val="00C7556A"/>
    <w:rsid w:val="00C814F3"/>
    <w:rsid w:val="00C83835"/>
    <w:rsid w:val="00C905B4"/>
    <w:rsid w:val="00C92227"/>
    <w:rsid w:val="00C925C5"/>
    <w:rsid w:val="00C94309"/>
    <w:rsid w:val="00C957AB"/>
    <w:rsid w:val="00CA01D8"/>
    <w:rsid w:val="00CA2303"/>
    <w:rsid w:val="00CA55AC"/>
    <w:rsid w:val="00CB0F35"/>
    <w:rsid w:val="00CB355C"/>
    <w:rsid w:val="00CB539C"/>
    <w:rsid w:val="00CB5C1F"/>
    <w:rsid w:val="00CB5DFC"/>
    <w:rsid w:val="00CB76E1"/>
    <w:rsid w:val="00CB7D1D"/>
    <w:rsid w:val="00CC1632"/>
    <w:rsid w:val="00CC1F74"/>
    <w:rsid w:val="00CC69C8"/>
    <w:rsid w:val="00CD11A1"/>
    <w:rsid w:val="00CD3457"/>
    <w:rsid w:val="00CD34AD"/>
    <w:rsid w:val="00CD382D"/>
    <w:rsid w:val="00CD3F44"/>
    <w:rsid w:val="00CE4543"/>
    <w:rsid w:val="00CF202E"/>
    <w:rsid w:val="00CF644F"/>
    <w:rsid w:val="00CF721A"/>
    <w:rsid w:val="00D0029E"/>
    <w:rsid w:val="00D02C17"/>
    <w:rsid w:val="00D02DD6"/>
    <w:rsid w:val="00D12D28"/>
    <w:rsid w:val="00D13F9C"/>
    <w:rsid w:val="00D16689"/>
    <w:rsid w:val="00D17261"/>
    <w:rsid w:val="00D1777A"/>
    <w:rsid w:val="00D213DD"/>
    <w:rsid w:val="00D22E45"/>
    <w:rsid w:val="00D23649"/>
    <w:rsid w:val="00D23A37"/>
    <w:rsid w:val="00D24221"/>
    <w:rsid w:val="00D2474E"/>
    <w:rsid w:val="00D25483"/>
    <w:rsid w:val="00D265AA"/>
    <w:rsid w:val="00D273DF"/>
    <w:rsid w:val="00D31796"/>
    <w:rsid w:val="00D320E4"/>
    <w:rsid w:val="00D3263A"/>
    <w:rsid w:val="00D430F3"/>
    <w:rsid w:val="00D4562A"/>
    <w:rsid w:val="00D47915"/>
    <w:rsid w:val="00D51131"/>
    <w:rsid w:val="00D51895"/>
    <w:rsid w:val="00D53323"/>
    <w:rsid w:val="00D53F77"/>
    <w:rsid w:val="00D60EF2"/>
    <w:rsid w:val="00D61FE8"/>
    <w:rsid w:val="00D67C99"/>
    <w:rsid w:val="00D7002E"/>
    <w:rsid w:val="00D741B2"/>
    <w:rsid w:val="00D7427A"/>
    <w:rsid w:val="00D752F9"/>
    <w:rsid w:val="00D8199C"/>
    <w:rsid w:val="00D81D8A"/>
    <w:rsid w:val="00D81F94"/>
    <w:rsid w:val="00D84D6E"/>
    <w:rsid w:val="00D85220"/>
    <w:rsid w:val="00D854F4"/>
    <w:rsid w:val="00D87F97"/>
    <w:rsid w:val="00D905F2"/>
    <w:rsid w:val="00D91C78"/>
    <w:rsid w:val="00D9256B"/>
    <w:rsid w:val="00D93DC9"/>
    <w:rsid w:val="00D94A83"/>
    <w:rsid w:val="00D970B7"/>
    <w:rsid w:val="00D9730F"/>
    <w:rsid w:val="00DA005B"/>
    <w:rsid w:val="00DA153D"/>
    <w:rsid w:val="00DA2737"/>
    <w:rsid w:val="00DA54A2"/>
    <w:rsid w:val="00DA7118"/>
    <w:rsid w:val="00DB1441"/>
    <w:rsid w:val="00DB27F2"/>
    <w:rsid w:val="00DB564F"/>
    <w:rsid w:val="00DB6736"/>
    <w:rsid w:val="00DB7719"/>
    <w:rsid w:val="00DC0786"/>
    <w:rsid w:val="00DC1128"/>
    <w:rsid w:val="00DC2303"/>
    <w:rsid w:val="00DC3DD9"/>
    <w:rsid w:val="00DC52CA"/>
    <w:rsid w:val="00DC7AAB"/>
    <w:rsid w:val="00DD0483"/>
    <w:rsid w:val="00DD4E4F"/>
    <w:rsid w:val="00DD5B40"/>
    <w:rsid w:val="00DE491C"/>
    <w:rsid w:val="00DE5DBD"/>
    <w:rsid w:val="00DF04B7"/>
    <w:rsid w:val="00DF04C3"/>
    <w:rsid w:val="00DF5A21"/>
    <w:rsid w:val="00DF7B1B"/>
    <w:rsid w:val="00E019B2"/>
    <w:rsid w:val="00E03094"/>
    <w:rsid w:val="00E03B20"/>
    <w:rsid w:val="00E05754"/>
    <w:rsid w:val="00E05EAE"/>
    <w:rsid w:val="00E06B78"/>
    <w:rsid w:val="00E1174F"/>
    <w:rsid w:val="00E11B3B"/>
    <w:rsid w:val="00E173D2"/>
    <w:rsid w:val="00E20F4D"/>
    <w:rsid w:val="00E2133A"/>
    <w:rsid w:val="00E24EB2"/>
    <w:rsid w:val="00E24F36"/>
    <w:rsid w:val="00E253DE"/>
    <w:rsid w:val="00E25738"/>
    <w:rsid w:val="00E25F6F"/>
    <w:rsid w:val="00E27202"/>
    <w:rsid w:val="00E27A8C"/>
    <w:rsid w:val="00E34369"/>
    <w:rsid w:val="00E35396"/>
    <w:rsid w:val="00E369AA"/>
    <w:rsid w:val="00E37280"/>
    <w:rsid w:val="00E3781A"/>
    <w:rsid w:val="00E419E3"/>
    <w:rsid w:val="00E46241"/>
    <w:rsid w:val="00E46BAF"/>
    <w:rsid w:val="00E531B6"/>
    <w:rsid w:val="00E54BB7"/>
    <w:rsid w:val="00E55ECA"/>
    <w:rsid w:val="00E57E2F"/>
    <w:rsid w:val="00E60501"/>
    <w:rsid w:val="00E6139A"/>
    <w:rsid w:val="00E63101"/>
    <w:rsid w:val="00E636C3"/>
    <w:rsid w:val="00E64D6F"/>
    <w:rsid w:val="00E66155"/>
    <w:rsid w:val="00E665DF"/>
    <w:rsid w:val="00E67A78"/>
    <w:rsid w:val="00E7043B"/>
    <w:rsid w:val="00E70C0E"/>
    <w:rsid w:val="00E716DD"/>
    <w:rsid w:val="00E728A0"/>
    <w:rsid w:val="00E76319"/>
    <w:rsid w:val="00E80887"/>
    <w:rsid w:val="00E82842"/>
    <w:rsid w:val="00E84848"/>
    <w:rsid w:val="00E85A16"/>
    <w:rsid w:val="00E87AB5"/>
    <w:rsid w:val="00E9138C"/>
    <w:rsid w:val="00E93E36"/>
    <w:rsid w:val="00E95A7C"/>
    <w:rsid w:val="00E96F5F"/>
    <w:rsid w:val="00E972CD"/>
    <w:rsid w:val="00EA0AFF"/>
    <w:rsid w:val="00EA392A"/>
    <w:rsid w:val="00EA4FCE"/>
    <w:rsid w:val="00EB07A2"/>
    <w:rsid w:val="00EB07E8"/>
    <w:rsid w:val="00EB4D98"/>
    <w:rsid w:val="00EB716C"/>
    <w:rsid w:val="00EB7769"/>
    <w:rsid w:val="00EB7FBA"/>
    <w:rsid w:val="00EC0A31"/>
    <w:rsid w:val="00EC2616"/>
    <w:rsid w:val="00EC635B"/>
    <w:rsid w:val="00EC6555"/>
    <w:rsid w:val="00EC7B97"/>
    <w:rsid w:val="00ED2FF8"/>
    <w:rsid w:val="00ED73B8"/>
    <w:rsid w:val="00EE364C"/>
    <w:rsid w:val="00EE659C"/>
    <w:rsid w:val="00EE7B2D"/>
    <w:rsid w:val="00EF06A4"/>
    <w:rsid w:val="00EF2CEC"/>
    <w:rsid w:val="00EF2E58"/>
    <w:rsid w:val="00EF3325"/>
    <w:rsid w:val="00EF48D2"/>
    <w:rsid w:val="00EF6E80"/>
    <w:rsid w:val="00F00055"/>
    <w:rsid w:val="00F00A68"/>
    <w:rsid w:val="00F024B1"/>
    <w:rsid w:val="00F03ACE"/>
    <w:rsid w:val="00F03B21"/>
    <w:rsid w:val="00F03D15"/>
    <w:rsid w:val="00F04A8A"/>
    <w:rsid w:val="00F05DF2"/>
    <w:rsid w:val="00F10BEE"/>
    <w:rsid w:val="00F12489"/>
    <w:rsid w:val="00F1271F"/>
    <w:rsid w:val="00F1323A"/>
    <w:rsid w:val="00F1351E"/>
    <w:rsid w:val="00F13C6B"/>
    <w:rsid w:val="00F20329"/>
    <w:rsid w:val="00F2567F"/>
    <w:rsid w:val="00F32685"/>
    <w:rsid w:val="00F34116"/>
    <w:rsid w:val="00F40766"/>
    <w:rsid w:val="00F432DB"/>
    <w:rsid w:val="00F45DC3"/>
    <w:rsid w:val="00F51231"/>
    <w:rsid w:val="00F514E7"/>
    <w:rsid w:val="00F538C4"/>
    <w:rsid w:val="00F556B8"/>
    <w:rsid w:val="00F5665C"/>
    <w:rsid w:val="00F65F69"/>
    <w:rsid w:val="00F66220"/>
    <w:rsid w:val="00F72BF4"/>
    <w:rsid w:val="00F72F30"/>
    <w:rsid w:val="00F7393E"/>
    <w:rsid w:val="00F740A8"/>
    <w:rsid w:val="00F763A6"/>
    <w:rsid w:val="00F77DC6"/>
    <w:rsid w:val="00F8331D"/>
    <w:rsid w:val="00F85DC4"/>
    <w:rsid w:val="00F86DBF"/>
    <w:rsid w:val="00F90148"/>
    <w:rsid w:val="00F9141D"/>
    <w:rsid w:val="00F914BF"/>
    <w:rsid w:val="00F92F30"/>
    <w:rsid w:val="00F94D52"/>
    <w:rsid w:val="00F96BAA"/>
    <w:rsid w:val="00FA07BC"/>
    <w:rsid w:val="00FA0F29"/>
    <w:rsid w:val="00FA139B"/>
    <w:rsid w:val="00FA42C6"/>
    <w:rsid w:val="00FA5441"/>
    <w:rsid w:val="00FA7FA7"/>
    <w:rsid w:val="00FB0099"/>
    <w:rsid w:val="00FB163E"/>
    <w:rsid w:val="00FB65AC"/>
    <w:rsid w:val="00FC2BC2"/>
    <w:rsid w:val="00FC3F47"/>
    <w:rsid w:val="00FC4711"/>
    <w:rsid w:val="00FC4956"/>
    <w:rsid w:val="00FC61BB"/>
    <w:rsid w:val="00FC6EC3"/>
    <w:rsid w:val="00FC7710"/>
    <w:rsid w:val="00FD380C"/>
    <w:rsid w:val="00FD55B7"/>
    <w:rsid w:val="00FD6270"/>
    <w:rsid w:val="00FD6D47"/>
    <w:rsid w:val="00FE0F9B"/>
    <w:rsid w:val="00FE3562"/>
    <w:rsid w:val="00FE62A0"/>
    <w:rsid w:val="00FF4A44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53BF75D-2C38-4247-8CF9-6ADF2081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653842"/>
    <w:rPr>
      <w:rFonts w:ascii="宋体" w:hAnsi="宋体" w:cs="宋体"/>
      <w:sz w:val="24"/>
      <w:szCs w:val="24"/>
    </w:rPr>
  </w:style>
  <w:style w:type="paragraph" w:styleId="10">
    <w:name w:val="heading 1"/>
    <w:basedOn w:val="a"/>
    <w:next w:val="a"/>
    <w:link w:val="11"/>
    <w:autoRedefine/>
    <w:qFormat/>
    <w:rsid w:val="000F74C2"/>
    <w:pPr>
      <w:numPr>
        <w:numId w:val="7"/>
      </w:numPr>
      <w:spacing w:after="120"/>
      <w:outlineLvl w:val="0"/>
    </w:pPr>
    <w:rPr>
      <w:b/>
      <w:kern w:val="44"/>
      <w:sz w:val="32"/>
      <w:szCs w:val="20"/>
    </w:rPr>
  </w:style>
  <w:style w:type="paragraph" w:styleId="2">
    <w:name w:val="heading 2"/>
    <w:basedOn w:val="a"/>
    <w:next w:val="a"/>
    <w:link w:val="20"/>
    <w:autoRedefine/>
    <w:qFormat/>
    <w:rsid w:val="00F00A68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F2032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AE24E0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6C75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CF202E"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0"/>
    <w:unhideWhenUsed/>
    <w:qFormat/>
    <w:rsid w:val="00F03D15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0"/>
    <w:link w:val="80"/>
    <w:qFormat/>
    <w:rsid w:val="00C52A40"/>
    <w:pPr>
      <w:keepNext/>
      <w:keepLines/>
      <w:tabs>
        <w:tab w:val="left" w:pos="1440"/>
      </w:tabs>
      <w:spacing w:line="240" w:lineRule="atLeast"/>
      <w:ind w:left="4304" w:firstLineChars="200" w:hanging="1418"/>
      <w:outlineLvl w:val="7"/>
    </w:pPr>
    <w:rPr>
      <w:rFonts w:ascii="Garamond" w:hAnsi="Garamond"/>
      <w:i/>
      <w:kern w:val="20"/>
      <w:sz w:val="22"/>
      <w:szCs w:val="20"/>
    </w:rPr>
  </w:style>
  <w:style w:type="paragraph" w:styleId="9">
    <w:name w:val="heading 9"/>
    <w:basedOn w:val="a"/>
    <w:next w:val="a0"/>
    <w:link w:val="90"/>
    <w:qFormat/>
    <w:rsid w:val="00C52A40"/>
    <w:pPr>
      <w:keepNext/>
      <w:keepLines/>
      <w:tabs>
        <w:tab w:val="left" w:pos="1584"/>
      </w:tabs>
      <w:spacing w:line="240" w:lineRule="atLeast"/>
      <w:ind w:left="5012" w:firstLineChars="200" w:hanging="1700"/>
      <w:outlineLvl w:val="8"/>
    </w:pPr>
    <w:rPr>
      <w:rFonts w:ascii="Garamond" w:hAnsi="Garamond"/>
      <w:kern w:val="20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link w:val="2"/>
    <w:rsid w:val="00F00A68"/>
    <w:rPr>
      <w:rFonts w:ascii="宋体" w:hAnsi="宋体" w:cs="宋体"/>
      <w:b/>
      <w:bCs/>
      <w:sz w:val="28"/>
      <w:szCs w:val="32"/>
    </w:rPr>
  </w:style>
  <w:style w:type="character" w:customStyle="1" w:styleId="a4">
    <w:name w:val="称呼 字符"/>
    <w:link w:val="a5"/>
    <w:rPr>
      <w:rFonts w:ascii="隶书" w:eastAsia="隶书"/>
      <w:kern w:val="2"/>
      <w:sz w:val="21"/>
      <w:szCs w:val="21"/>
    </w:rPr>
  </w:style>
  <w:style w:type="character" w:styleId="HTML">
    <w:name w:val="HTML Typewriter"/>
    <w:uiPriority w:val="99"/>
    <w:rPr>
      <w:rFonts w:ascii="宋体" w:eastAsia="宋体" w:hAnsi="宋体" w:cs="宋体"/>
      <w:sz w:val="24"/>
      <w:szCs w:val="24"/>
    </w:rPr>
  </w:style>
  <w:style w:type="character" w:customStyle="1" w:styleId="a6">
    <w:name w:val="表格内容"/>
    <w:rPr>
      <w:sz w:val="24"/>
    </w:rPr>
  </w:style>
  <w:style w:type="character" w:customStyle="1" w:styleId="a7">
    <w:name w:val="标题 字符"/>
    <w:link w:val="a8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9">
    <w:name w:val="列出段落 字符"/>
    <w:link w:val="aa"/>
    <w:uiPriority w:val="34"/>
    <w:locked/>
    <w:rPr>
      <w:kern w:val="2"/>
      <w:sz w:val="21"/>
      <w:szCs w:val="21"/>
    </w:rPr>
  </w:style>
  <w:style w:type="character" w:customStyle="1" w:styleId="bold">
    <w:name w:val="bold"/>
    <w:rPr>
      <w:rFonts w:ascii="Arial" w:hAnsi="Arial" w:cs="Arial" w:hint="default"/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customStyle="1" w:styleId="ac">
    <w:name w:val="a"/>
    <w:basedOn w:val="a1"/>
  </w:style>
  <w:style w:type="character" w:customStyle="1" w:styleId="40">
    <w:name w:val="标题 4 字符"/>
    <w:link w:val="4"/>
    <w:rsid w:val="00AE24E0"/>
    <w:rPr>
      <w:rFonts w:ascii="宋体" w:hAnsi="宋体" w:cs="宋体"/>
      <w:b/>
      <w:bCs/>
      <w:sz w:val="24"/>
      <w:szCs w:val="28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basedOn w:val="a1"/>
  </w:style>
  <w:style w:type="character" w:styleId="af">
    <w:name w:val="annotation reference"/>
    <w:semiHidden/>
    <w:rPr>
      <w:sz w:val="21"/>
      <w:szCs w:val="21"/>
    </w:rPr>
  </w:style>
  <w:style w:type="character" w:customStyle="1" w:styleId="21">
    <w:name w:val="正文文本缩进 2 字符"/>
    <w:link w:val="22"/>
    <w:rPr>
      <w:sz w:val="28"/>
      <w:lang w:val="en-GB"/>
    </w:rPr>
  </w:style>
  <w:style w:type="character" w:customStyle="1" w:styleId="style011">
    <w:name w:val="style011"/>
    <w:rPr>
      <w:sz w:val="12"/>
      <w:szCs w:val="12"/>
      <w:u w:val="single"/>
    </w:rPr>
  </w:style>
  <w:style w:type="character" w:customStyle="1" w:styleId="11">
    <w:name w:val="标题 1 字符"/>
    <w:link w:val="10"/>
    <w:qFormat/>
    <w:rsid w:val="000F74C2"/>
    <w:rPr>
      <w:rFonts w:ascii="宋体" w:hAnsi="宋体" w:cs="宋体"/>
      <w:b/>
      <w:kern w:val="44"/>
      <w:sz w:val="32"/>
    </w:rPr>
  </w:style>
  <w:style w:type="character" w:customStyle="1" w:styleId="af0">
    <w:name w:val="页脚 字符"/>
    <w:link w:val="af1"/>
    <w:rPr>
      <w:kern w:val="2"/>
      <w:sz w:val="18"/>
      <w:szCs w:val="18"/>
    </w:rPr>
  </w:style>
  <w:style w:type="character" w:customStyle="1" w:styleId="small">
    <w:name w:val="small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leftChars="200" w:left="480"/>
    </w:pPr>
    <w:rPr>
      <w:rFonts w:eastAsia="Times New Roman"/>
    </w:rPr>
  </w:style>
  <w:style w:type="paragraph" w:styleId="23">
    <w:name w:val="toc 2"/>
    <w:basedOn w:val="a"/>
    <w:next w:val="a"/>
    <w:uiPriority w:val="39"/>
    <w:qFormat/>
    <w:pPr>
      <w:ind w:left="210"/>
    </w:pPr>
    <w:rPr>
      <w:smallCaps/>
      <w:sz w:val="20"/>
      <w:szCs w:val="20"/>
    </w:rPr>
  </w:style>
  <w:style w:type="paragraph" w:styleId="af2">
    <w:name w:val="header"/>
    <w:basedOn w:val="a"/>
    <w:link w:val="af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Balloon Text"/>
    <w:basedOn w:val="a"/>
    <w:semiHidden/>
    <w:rPr>
      <w:sz w:val="18"/>
      <w:szCs w:val="18"/>
    </w:rPr>
  </w:style>
  <w:style w:type="paragraph" w:styleId="a0">
    <w:name w:val="Body Text"/>
    <w:basedOn w:val="a"/>
    <w:pPr>
      <w:spacing w:after="120"/>
    </w:pPr>
  </w:style>
  <w:style w:type="paragraph" w:styleId="a5">
    <w:name w:val="Salutation"/>
    <w:basedOn w:val="a"/>
    <w:next w:val="a"/>
    <w:link w:val="a4"/>
    <w:rPr>
      <w:rFonts w:ascii="隶书" w:eastAsia="隶书"/>
      <w:szCs w:val="21"/>
    </w:rPr>
  </w:style>
  <w:style w:type="paragraph" w:styleId="af5">
    <w:name w:val="annotation subject"/>
    <w:basedOn w:val="af6"/>
    <w:next w:val="af6"/>
    <w:semiHidden/>
    <w:rPr>
      <w:b/>
      <w:bCs/>
    </w:rPr>
  </w:style>
  <w:style w:type="paragraph" w:styleId="af7">
    <w:name w:val="Document Map"/>
    <w:basedOn w:val="a"/>
    <w:semiHidden/>
    <w:pPr>
      <w:shd w:val="clear" w:color="auto" w:fill="000080"/>
    </w:pPr>
  </w:style>
  <w:style w:type="paragraph" w:customStyle="1" w:styleId="CharChar1">
    <w:name w:val="Char Char1"/>
    <w:basedOn w:val="a"/>
    <w:pPr>
      <w:tabs>
        <w:tab w:val="left" w:pos="2940"/>
      </w:tabs>
      <w:ind w:left="2940" w:hanging="420"/>
    </w:pPr>
    <w:rPr>
      <w:rFonts w:ascii="Arial" w:hAnsi="Arial" w:cs="Arial"/>
      <w:sz w:val="20"/>
    </w:rPr>
  </w:style>
  <w:style w:type="paragraph" w:styleId="a8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8">
    <w:name w:val="Normal (Web)"/>
    <w:basedOn w:val="a"/>
    <w:uiPriority w:val="99"/>
    <w:unhideWhenUsed/>
    <w:pPr>
      <w:spacing w:before="100" w:beforeAutospacing="1" w:after="100" w:afterAutospacing="1"/>
    </w:pPr>
    <w:rPr>
      <w:color w:val="000000"/>
    </w:rPr>
  </w:style>
  <w:style w:type="paragraph" w:styleId="af9">
    <w:name w:val="Normal Indent"/>
    <w:basedOn w:val="a"/>
    <w:pPr>
      <w:overflowPunct w:val="0"/>
      <w:autoSpaceDE w:val="0"/>
      <w:autoSpaceDN w:val="0"/>
      <w:adjustRightInd w:val="0"/>
      <w:ind w:firstLine="420"/>
      <w:textAlignment w:val="baseline"/>
    </w:pPr>
    <w:rPr>
      <w:sz w:val="20"/>
      <w:szCs w:val="20"/>
      <w:lang w:val="en-GB"/>
    </w:rPr>
  </w:style>
  <w:style w:type="paragraph" w:styleId="TOC">
    <w:name w:val="TOC Heading"/>
    <w:basedOn w:val="10"/>
    <w:next w:val="a"/>
    <w:uiPriority w:val="39"/>
    <w:qFormat/>
    <w:pPr>
      <w:keepNext/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a">
    <w:name w:val="List Paragraph"/>
    <w:basedOn w:val="a"/>
    <w:link w:val="a9"/>
    <w:uiPriority w:val="34"/>
    <w:qFormat/>
    <w:pPr>
      <w:ind w:firstLineChars="200" w:firstLine="420"/>
    </w:pPr>
    <w:rPr>
      <w:szCs w:val="21"/>
    </w:rPr>
  </w:style>
  <w:style w:type="paragraph" w:styleId="13">
    <w:name w:val="toc 1"/>
    <w:basedOn w:val="a"/>
    <w:next w:val="a"/>
    <w:uiPriority w:val="39"/>
    <w:qFormat/>
    <w:pPr>
      <w:tabs>
        <w:tab w:val="left" w:pos="425"/>
        <w:tab w:val="right" w:leader="dot" w:pos="9061"/>
      </w:tabs>
      <w:spacing w:before="120" w:after="120"/>
    </w:pPr>
    <w:rPr>
      <w:b/>
      <w:bCs/>
      <w:caps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f6">
    <w:name w:val="annotation text"/>
    <w:basedOn w:val="a"/>
    <w:semiHidden/>
  </w:style>
  <w:style w:type="paragraph" w:customStyle="1" w:styleId="24">
    <w:name w:val="正文首行缩进 2字符"/>
    <w:basedOn w:val="a"/>
    <w:uiPriority w:val="99"/>
    <w:pPr>
      <w:wordWrap w:val="0"/>
      <w:spacing w:before="120" w:after="120" w:line="300" w:lineRule="auto"/>
      <w:ind w:firstLineChars="200" w:firstLine="420"/>
    </w:pPr>
    <w:rPr>
      <w:rFonts w:ascii="Arial" w:hAnsi="Arial"/>
      <w:szCs w:val="20"/>
    </w:rPr>
  </w:style>
  <w:style w:type="paragraph" w:customStyle="1" w:styleId="110">
    <w:name w:val="列出段落1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afa">
    <w:name w:val="插图"/>
    <w:basedOn w:val="a"/>
    <w:pPr>
      <w:spacing w:before="60" w:after="60"/>
      <w:jc w:val="center"/>
    </w:pPr>
    <w:rPr>
      <w:szCs w:val="20"/>
    </w:rPr>
  </w:style>
  <w:style w:type="paragraph" w:styleId="af1">
    <w:name w:val="footer"/>
    <w:basedOn w:val="a"/>
    <w:link w:val="a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2">
    <w:name w:val="Body Text Indent 2"/>
    <w:basedOn w:val="a"/>
    <w:link w:val="21"/>
    <w:pPr>
      <w:overflowPunct w:val="0"/>
      <w:autoSpaceDE w:val="0"/>
      <w:autoSpaceDN w:val="0"/>
      <w:adjustRightInd w:val="0"/>
      <w:ind w:firstLine="600"/>
      <w:textAlignment w:val="baseline"/>
    </w:pPr>
    <w:rPr>
      <w:sz w:val="28"/>
      <w:szCs w:val="20"/>
      <w:lang w:val="en-GB"/>
    </w:rPr>
  </w:style>
  <w:style w:type="paragraph" w:styleId="afb">
    <w:name w:val="Body Text Indent"/>
    <w:basedOn w:val="a"/>
    <w:pPr>
      <w:ind w:firstLineChars="200" w:firstLine="480"/>
    </w:pPr>
    <w:rPr>
      <w:szCs w:val="28"/>
    </w:rPr>
  </w:style>
  <w:style w:type="paragraph" w:customStyle="1" w:styleId="afc">
    <w:name w:val="內文"/>
    <w:basedOn w:val="a"/>
    <w:next w:val="a"/>
    <w:pPr>
      <w:autoSpaceDE w:val="0"/>
      <w:autoSpaceDN w:val="0"/>
      <w:adjustRightInd w:val="0"/>
    </w:pPr>
  </w:style>
  <w:style w:type="paragraph" w:customStyle="1" w:styleId="StyleHeading1LatinBoldLinespacingMultiple12">
    <w:name w:val="Style Heading 1 + (Latin) 宋体 小四 Bold Line spacing:  Multiple 1.2..."/>
    <w:basedOn w:val="10"/>
    <w:pPr>
      <w:keepNext/>
      <w:autoSpaceDE w:val="0"/>
      <w:autoSpaceDN w:val="0"/>
      <w:adjustRightInd w:val="0"/>
      <w:spacing w:after="0" w:line="300" w:lineRule="auto"/>
      <w:textAlignment w:val="baseline"/>
    </w:pPr>
    <w:rPr>
      <w:rFonts w:eastAsia="长城楷体"/>
      <w:bCs/>
      <w:spacing w:val="20"/>
      <w:kern w:val="2"/>
      <w:szCs w:val="24"/>
    </w:rPr>
  </w:style>
  <w:style w:type="character" w:customStyle="1" w:styleId="50">
    <w:name w:val="标题 5 字符"/>
    <w:link w:val="5"/>
    <w:rsid w:val="006C75FD"/>
    <w:rPr>
      <w:b/>
      <w:bCs/>
      <w:kern w:val="2"/>
      <w:sz w:val="28"/>
      <w:szCs w:val="28"/>
    </w:rPr>
  </w:style>
  <w:style w:type="paragraph" w:styleId="afd">
    <w:name w:val="Subtitle"/>
    <w:basedOn w:val="TOC"/>
    <w:next w:val="a"/>
    <w:link w:val="afe"/>
    <w:qFormat/>
    <w:rsid w:val="00DE491C"/>
    <w:pPr>
      <w:spacing w:before="0" w:line="240" w:lineRule="auto"/>
      <w:outlineLvl w:val="1"/>
    </w:pPr>
    <w:rPr>
      <w:b w:val="0"/>
      <w:bCs w:val="0"/>
      <w:kern w:val="28"/>
      <w:sz w:val="24"/>
      <w:szCs w:val="32"/>
    </w:rPr>
  </w:style>
  <w:style w:type="character" w:customStyle="1" w:styleId="afe">
    <w:name w:val="副标题 字符"/>
    <w:link w:val="afd"/>
    <w:rsid w:val="00CF202E"/>
    <w:rPr>
      <w:rFonts w:ascii="Cambria" w:hAnsi="Cambria" w:cs="宋体"/>
      <w:color w:val="365F91"/>
      <w:kern w:val="28"/>
      <w:sz w:val="24"/>
      <w:szCs w:val="32"/>
    </w:rPr>
  </w:style>
  <w:style w:type="paragraph" w:styleId="aff">
    <w:name w:val="No Spacing"/>
    <w:basedOn w:val="6"/>
    <w:link w:val="aff0"/>
    <w:uiPriority w:val="1"/>
    <w:qFormat/>
    <w:rsid w:val="00CF202E"/>
    <w:rPr>
      <w:sz w:val="21"/>
    </w:rPr>
  </w:style>
  <w:style w:type="character" w:customStyle="1" w:styleId="70">
    <w:name w:val="标题 7 字符"/>
    <w:link w:val="7"/>
    <w:rsid w:val="00F03D15"/>
    <w:rPr>
      <w:b/>
      <w:bCs/>
      <w:kern w:val="2"/>
      <w:sz w:val="24"/>
      <w:szCs w:val="24"/>
    </w:rPr>
  </w:style>
  <w:style w:type="character" w:customStyle="1" w:styleId="60">
    <w:name w:val="标题 6 字符"/>
    <w:link w:val="6"/>
    <w:rsid w:val="00CF202E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ff1">
    <w:name w:val="Block Text"/>
    <w:aliases w:val="块引用"/>
    <w:rsid w:val="00CB5DFC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rFonts w:ascii="Perpetua" w:hAnsi="Perpetua"/>
      <w:color w:val="808080"/>
      <w:sz w:val="28"/>
      <w:szCs w:val="28"/>
    </w:rPr>
  </w:style>
  <w:style w:type="character" w:customStyle="1" w:styleId="Style4">
    <w:name w:val="Style4"/>
    <w:uiPriority w:val="1"/>
    <w:rsid w:val="00CB5DFC"/>
    <w:rPr>
      <w:rFonts w:ascii="Calibri" w:eastAsia="宋体" w:hAnsi="宋体" w:cs="Times New Roman"/>
      <w:bCs w:val="0"/>
      <w:iCs w:val="0"/>
      <w:szCs w:val="22"/>
      <w:lang w:eastAsia="zh-CN"/>
    </w:rPr>
  </w:style>
  <w:style w:type="character" w:customStyle="1" w:styleId="Style5">
    <w:name w:val="Style5"/>
    <w:uiPriority w:val="1"/>
    <w:rsid w:val="00CB5DFC"/>
    <w:rPr>
      <w:rFonts w:ascii="Calibri" w:eastAsia="宋体" w:hAnsi="宋体" w:cs="Times New Roman"/>
      <w:bCs w:val="0"/>
      <w:iCs w:val="0"/>
      <w:sz w:val="22"/>
      <w:szCs w:val="22"/>
      <w:lang w:eastAsia="zh-CN"/>
    </w:rPr>
  </w:style>
  <w:style w:type="character" w:customStyle="1" w:styleId="aff0">
    <w:name w:val="无间隔 字符"/>
    <w:link w:val="aff"/>
    <w:uiPriority w:val="1"/>
    <w:rsid w:val="00CB5DFC"/>
    <w:rPr>
      <w:rFonts w:ascii="Cambria" w:hAnsi="Cambria"/>
      <w:b/>
      <w:bCs/>
      <w:kern w:val="2"/>
      <w:sz w:val="21"/>
      <w:szCs w:val="24"/>
    </w:rPr>
  </w:style>
  <w:style w:type="character" w:customStyle="1" w:styleId="af3">
    <w:name w:val="页眉 字符"/>
    <w:link w:val="af2"/>
    <w:uiPriority w:val="99"/>
    <w:rsid w:val="00CB5DFC"/>
    <w:rPr>
      <w:kern w:val="2"/>
      <w:sz w:val="18"/>
      <w:szCs w:val="18"/>
    </w:rPr>
  </w:style>
  <w:style w:type="character" w:customStyle="1" w:styleId="80">
    <w:name w:val="标题 8 字符"/>
    <w:basedOn w:val="a1"/>
    <w:link w:val="8"/>
    <w:rsid w:val="00C52A40"/>
    <w:rPr>
      <w:rFonts w:ascii="Garamond" w:hAnsi="Garamond"/>
      <w:i/>
      <w:kern w:val="20"/>
      <w:sz w:val="22"/>
      <w:lang w:val="en-US" w:eastAsia="zh-CN"/>
    </w:rPr>
  </w:style>
  <w:style w:type="character" w:customStyle="1" w:styleId="90">
    <w:name w:val="标题 9 字符"/>
    <w:basedOn w:val="a1"/>
    <w:link w:val="9"/>
    <w:rsid w:val="00C52A40"/>
    <w:rPr>
      <w:rFonts w:ascii="Garamond" w:hAnsi="Garamond"/>
      <w:kern w:val="20"/>
      <w:sz w:val="22"/>
      <w:lang w:val="en-US" w:eastAsia="zh-CN"/>
    </w:rPr>
  </w:style>
  <w:style w:type="character" w:customStyle="1" w:styleId="30">
    <w:name w:val="标题 3 字符"/>
    <w:basedOn w:val="a1"/>
    <w:link w:val="3"/>
    <w:rsid w:val="00F20329"/>
    <w:rPr>
      <w:rFonts w:ascii="宋体" w:hAnsi="宋体" w:cs="宋体"/>
      <w:b/>
      <w:bCs/>
      <w:sz w:val="24"/>
      <w:szCs w:val="32"/>
    </w:rPr>
  </w:style>
  <w:style w:type="paragraph" w:customStyle="1" w:styleId="CharChar1CharCharChar1CharCharCharCharCharChar3CharCharChar">
    <w:name w:val="Char Char1 Char Char Char1 Char Char Char Char Char Char3 Char Char Char"/>
    <w:basedOn w:val="a"/>
    <w:rsid w:val="00C52A40"/>
    <w:pPr>
      <w:ind w:firstLineChars="200" w:firstLine="480"/>
    </w:pPr>
    <w:rPr>
      <w:szCs w:val="20"/>
    </w:rPr>
  </w:style>
  <w:style w:type="paragraph" w:customStyle="1" w:styleId="14">
    <w:name w:val="样式1"/>
    <w:basedOn w:val="a"/>
    <w:link w:val="1Char"/>
    <w:qFormat/>
    <w:rsid w:val="00DC2303"/>
    <w:pPr>
      <w:jc w:val="center"/>
    </w:pPr>
    <w:rPr>
      <w:rFonts w:ascii="Nirmala UI" w:hAnsi="Nirmala UI" w:cs="黑体"/>
      <w:noProof/>
      <w:szCs w:val="22"/>
    </w:rPr>
  </w:style>
  <w:style w:type="character" w:customStyle="1" w:styleId="1Char">
    <w:name w:val="样式1 Char"/>
    <w:link w:val="14"/>
    <w:rsid w:val="00DC2303"/>
    <w:rPr>
      <w:rFonts w:ascii="Nirmala UI" w:hAnsi="Nirmala UI" w:cs="黑体"/>
      <w:noProof/>
      <w:kern w:val="2"/>
      <w:sz w:val="21"/>
      <w:szCs w:val="22"/>
    </w:rPr>
  </w:style>
  <w:style w:type="paragraph" w:styleId="HTML0">
    <w:name w:val="HTML Preformatted"/>
    <w:basedOn w:val="a"/>
    <w:link w:val="HTML1"/>
    <w:uiPriority w:val="99"/>
    <w:unhideWhenUsed/>
    <w:rsid w:val="00DC7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1"/>
    <w:link w:val="HTML0"/>
    <w:uiPriority w:val="99"/>
    <w:rsid w:val="00DC7AAB"/>
    <w:rPr>
      <w:rFonts w:ascii="宋体" w:hAnsi="宋体" w:cs="宋体"/>
      <w:sz w:val="24"/>
      <w:szCs w:val="24"/>
    </w:rPr>
  </w:style>
  <w:style w:type="paragraph" w:customStyle="1" w:styleId="reader-word-layer">
    <w:name w:val="reader-word-layer"/>
    <w:basedOn w:val="a"/>
    <w:rsid w:val="00B00405"/>
    <w:pPr>
      <w:spacing w:before="100" w:beforeAutospacing="1" w:after="100" w:afterAutospacing="1"/>
    </w:pPr>
  </w:style>
  <w:style w:type="paragraph" w:customStyle="1" w:styleId="1">
    <w:name w:val="项目符号1"/>
    <w:basedOn w:val="a"/>
    <w:link w:val="1Char0"/>
    <w:qFormat/>
    <w:rsid w:val="00135BB6"/>
    <w:pPr>
      <w:numPr>
        <w:numId w:val="3"/>
      </w:numPr>
    </w:pPr>
    <w:rPr>
      <w:rFonts w:eastAsia="微软雅黑"/>
    </w:rPr>
  </w:style>
  <w:style w:type="character" w:customStyle="1" w:styleId="1Char0">
    <w:name w:val="项目符号1 Char"/>
    <w:link w:val="1"/>
    <w:rsid w:val="00135BB6"/>
    <w:rPr>
      <w:rFonts w:ascii="宋体" w:eastAsia="微软雅黑" w:hAnsi="宋体" w:cs="宋体"/>
      <w:sz w:val="24"/>
      <w:szCs w:val="24"/>
    </w:rPr>
  </w:style>
  <w:style w:type="paragraph" w:customStyle="1" w:styleId="bianhao1CharCharChar">
    <w:name w:val="bianhao1 Char Char Char"/>
    <w:basedOn w:val="a"/>
    <w:link w:val="bianhao1CharCharCharChar"/>
    <w:rsid w:val="00AE02A4"/>
    <w:pPr>
      <w:numPr>
        <w:numId w:val="4"/>
      </w:numPr>
      <w:tabs>
        <w:tab w:val="clear" w:pos="1259"/>
        <w:tab w:val="num" w:pos="1281"/>
      </w:tabs>
      <w:ind w:left="840" w:firstLine="11"/>
    </w:pPr>
    <w:rPr>
      <w:rFonts w:eastAsia="微软雅黑"/>
      <w:lang w:val="x-none" w:eastAsia="x-none"/>
    </w:rPr>
  </w:style>
  <w:style w:type="character" w:customStyle="1" w:styleId="bianhao1CharCharCharChar">
    <w:name w:val="bianhao1 Char Char Char Char"/>
    <w:link w:val="bianhao1CharCharChar"/>
    <w:rsid w:val="00AE02A4"/>
    <w:rPr>
      <w:rFonts w:ascii="宋体" w:eastAsia="微软雅黑" w:hAnsi="宋体" w:cs="宋体"/>
      <w:sz w:val="24"/>
      <w:szCs w:val="24"/>
      <w:lang w:val="x-none" w:eastAsia="x-none"/>
    </w:rPr>
  </w:style>
  <w:style w:type="paragraph" w:customStyle="1" w:styleId="25">
    <w:name w:val="项目符号2"/>
    <w:basedOn w:val="a"/>
    <w:link w:val="2Char"/>
    <w:autoRedefine/>
    <w:qFormat/>
    <w:rsid w:val="00806B03"/>
    <w:pPr>
      <w:ind w:left="851"/>
    </w:pPr>
    <w:rPr>
      <w:rFonts w:eastAsia="微软雅黑"/>
    </w:rPr>
  </w:style>
  <w:style w:type="character" w:customStyle="1" w:styleId="2Char">
    <w:name w:val="项目符号2 Char"/>
    <w:link w:val="25"/>
    <w:locked/>
    <w:rsid w:val="00806B03"/>
    <w:rPr>
      <w:rFonts w:eastAsia="微软雅黑"/>
      <w:kern w:val="2"/>
      <w:sz w:val="24"/>
      <w:szCs w:val="24"/>
    </w:rPr>
  </w:style>
  <w:style w:type="table" w:styleId="aff2">
    <w:name w:val="Table Grid"/>
    <w:basedOn w:val="a2"/>
    <w:uiPriority w:val="39"/>
    <w:qFormat/>
    <w:rsid w:val="00D61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803BD0"/>
  </w:style>
  <w:style w:type="character" w:customStyle="1" w:styleId="hljs-comment">
    <w:name w:val="hljs-comment"/>
    <w:basedOn w:val="a1"/>
    <w:rsid w:val="00DB27F2"/>
  </w:style>
  <w:style w:type="character" w:customStyle="1" w:styleId="hljs-builtin">
    <w:name w:val="hljs-built_in"/>
    <w:basedOn w:val="a1"/>
    <w:rsid w:val="00DB27F2"/>
  </w:style>
  <w:style w:type="character" w:customStyle="1" w:styleId="hljs-string">
    <w:name w:val="hljs-string"/>
    <w:basedOn w:val="a1"/>
    <w:rsid w:val="00DB27F2"/>
  </w:style>
  <w:style w:type="character" w:customStyle="1" w:styleId="hljs-keyword">
    <w:name w:val="hljs-keyword"/>
    <w:basedOn w:val="a1"/>
    <w:rsid w:val="00DB27F2"/>
  </w:style>
  <w:style w:type="character" w:customStyle="1" w:styleId="hljs-literal">
    <w:name w:val="hljs-literal"/>
    <w:basedOn w:val="a1"/>
    <w:rsid w:val="00DB27F2"/>
  </w:style>
  <w:style w:type="character" w:styleId="aff3">
    <w:name w:val="Strong"/>
    <w:basedOn w:val="a1"/>
    <w:uiPriority w:val="22"/>
    <w:qFormat/>
    <w:rsid w:val="003A7911"/>
    <w:rPr>
      <w:b/>
      <w:bCs/>
    </w:rPr>
  </w:style>
  <w:style w:type="character" w:styleId="HTML2">
    <w:name w:val="HTML Code"/>
    <w:basedOn w:val="a1"/>
    <w:uiPriority w:val="99"/>
    <w:semiHidden/>
    <w:unhideWhenUsed/>
    <w:rsid w:val="00567EBF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1"/>
    <w:rsid w:val="00567EBF"/>
  </w:style>
  <w:style w:type="character" w:customStyle="1" w:styleId="hljs-attrselector">
    <w:name w:val="hljs-attr_selector"/>
    <w:basedOn w:val="a1"/>
    <w:rsid w:val="00567EBF"/>
  </w:style>
  <w:style w:type="character" w:customStyle="1" w:styleId="hljs-tag">
    <w:name w:val="hljs-tag"/>
    <w:basedOn w:val="a1"/>
    <w:rsid w:val="00567EBF"/>
  </w:style>
  <w:style w:type="character" w:customStyle="1" w:styleId="hljs-pseudo">
    <w:name w:val="hljs-pseudo"/>
    <w:basedOn w:val="a1"/>
    <w:rsid w:val="00567EBF"/>
  </w:style>
  <w:style w:type="character" w:customStyle="1" w:styleId="hljs-rules">
    <w:name w:val="hljs-rules"/>
    <w:basedOn w:val="a1"/>
    <w:rsid w:val="00567EBF"/>
  </w:style>
  <w:style w:type="character" w:customStyle="1" w:styleId="hljs-rule">
    <w:name w:val="hljs-rule"/>
    <w:basedOn w:val="a1"/>
    <w:rsid w:val="00567EBF"/>
  </w:style>
  <w:style w:type="character" w:styleId="aff4">
    <w:name w:val="Emphasis"/>
    <w:basedOn w:val="a1"/>
    <w:uiPriority w:val="20"/>
    <w:qFormat/>
    <w:rsid w:val="004611CA"/>
    <w:rPr>
      <w:i/>
      <w:iCs/>
    </w:rPr>
  </w:style>
  <w:style w:type="table" w:customStyle="1" w:styleId="15">
    <w:name w:val="网格型1"/>
    <w:basedOn w:val="a2"/>
    <w:next w:val="aff2"/>
    <w:uiPriority w:val="39"/>
    <w:qFormat/>
    <w:rsid w:val="00EE3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1"/>
    <w:rsid w:val="00653842"/>
  </w:style>
  <w:style w:type="character" w:customStyle="1" w:styleId="pl-smi">
    <w:name w:val="pl-smi"/>
    <w:basedOn w:val="a1"/>
    <w:rsid w:val="00653842"/>
  </w:style>
  <w:style w:type="character" w:customStyle="1" w:styleId="pl-k">
    <w:name w:val="pl-k"/>
    <w:basedOn w:val="a1"/>
    <w:rsid w:val="00653842"/>
  </w:style>
  <w:style w:type="character" w:customStyle="1" w:styleId="pl-s">
    <w:name w:val="pl-s"/>
    <w:basedOn w:val="a1"/>
    <w:rsid w:val="00653842"/>
  </w:style>
  <w:style w:type="character" w:customStyle="1" w:styleId="pl-pds">
    <w:name w:val="pl-pds"/>
    <w:basedOn w:val="a1"/>
    <w:rsid w:val="00653842"/>
  </w:style>
  <w:style w:type="character" w:customStyle="1" w:styleId="pl-v">
    <w:name w:val="pl-v"/>
    <w:basedOn w:val="a1"/>
    <w:rsid w:val="00653842"/>
  </w:style>
  <w:style w:type="character" w:customStyle="1" w:styleId="pl-en">
    <w:name w:val="pl-en"/>
    <w:basedOn w:val="a1"/>
    <w:rsid w:val="00653842"/>
  </w:style>
  <w:style w:type="character" w:customStyle="1" w:styleId="pl-c1">
    <w:name w:val="pl-c1"/>
    <w:basedOn w:val="a1"/>
    <w:rsid w:val="0065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meiqia.com/docs/meiqia-ios-sdk/" TargetMode="External"/><Relationship Id="rId18" Type="http://schemas.openxmlformats.org/officeDocument/2006/relationships/hyperlink" Target="http://meiqia.com/docs/meiqia-android-sdk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eiqia.com/docs/meiqia-android-sd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iqia.com/docs/meiqia-ios-sdk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iqia.com/docs/meiqia-android-sdk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meiqia.com/docs/meiqia-android-sdk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://o8ugkv090.bkt.clouddn.com/em_three.png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135;&#21697;&#25991;&#26723;\&#20037;&#31185;ppt&#27169;&#26495;\&#20037;&#31185;&#22810;&#39029;&#25991;&#26723;&#27169;&#26495;20150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302D1-CB0C-4739-BB3B-5571611C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久科多页文档模板201504.dotx</Template>
  <TotalTime>8618</TotalTime>
  <Pages>24</Pages>
  <Words>2374</Words>
  <Characters>13532</Characters>
  <Application>Microsoft Office Word</Application>
  <DocSecurity>0</DocSecurity>
  <Lines>112</Lines>
  <Paragraphs>31</Paragraphs>
  <ScaleCrop>false</ScaleCrop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上海久科信息技术有限公司</dc:title>
  <dc:creator>jade.lin</dc:creator>
  <cp:lastModifiedBy>ldk</cp:lastModifiedBy>
  <cp:revision>221</cp:revision>
  <cp:lastPrinted>2014-01-20T03:23:00Z</cp:lastPrinted>
  <dcterms:created xsi:type="dcterms:W3CDTF">2015-06-11T08:23:00Z</dcterms:created>
  <dcterms:modified xsi:type="dcterms:W3CDTF">2016-12-03T14:48:00Z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