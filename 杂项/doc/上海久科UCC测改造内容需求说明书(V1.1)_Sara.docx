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DFC" w:rsidRDefault="00127353" w:rsidP="00121D7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margin">
                  <wp:posOffset>-685800</wp:posOffset>
                </wp:positionH>
                <wp:positionV relativeFrom="margin">
                  <wp:posOffset>-794385</wp:posOffset>
                </wp:positionV>
                <wp:extent cx="6938010" cy="10038080"/>
                <wp:effectExtent l="7620" t="11430" r="7620" b="8890"/>
                <wp:wrapNone/>
                <wp:docPr id="8" name="AutoShap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8010" cy="10038080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w14:anchorId="4223D005" id="AutoShape 624" o:spid="_x0000_s1026" style="position:absolute;left:0;text-align:left;margin-left:-54pt;margin-top:-62.55pt;width:546.3pt;height:790.4pt;z-index:-251657728;visibility:visible;mso-wrap-style:square;mso-width-percent:920;mso-height-percent:940;mso-wrap-distance-left:9pt;mso-wrap-distance-top:0;mso-wrap-distance-right:9pt;mso-wrap-distance-bottom:0;mso-position-horizontal:absolute;mso-position-horizontal-relative:margin;mso-position-vertical:absolute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" o:allowincell="f" filled="f" fillcolor="black">
                <w10:wrap anchorx="margin" anchory="margin"/>
              </v:roundrect>
            </w:pict>
          </mc:Fallback>
        </mc:AlternateContent>
      </w:r>
    </w:p>
    <w:p w:rsidR="00CB5DFC" w:rsidRDefault="00127353" w:rsidP="00121D74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1712595</wp:posOffset>
                </wp:positionV>
                <wp:extent cx="6986270" cy="1840865"/>
                <wp:effectExtent l="19050" t="19050" r="5080" b="6985"/>
                <wp:wrapNone/>
                <wp:docPr id="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1840865"/>
                          <a:chOff x="717" y="4605"/>
                          <a:chExt cx="11002" cy="2899"/>
                        </a:xfrm>
                      </wpg:grpSpPr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17" y="4605"/>
                            <a:ext cx="10828" cy="229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422E2E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20"/>
                        <wps:cNvSpPr>
                          <a:spLocks noChangeArrowheads="1"/>
                        </wps:cNvSpPr>
                        <wps:spPr bwMode="auto">
                          <a:xfrm>
                            <a:off x="771" y="4620"/>
                            <a:ext cx="10948" cy="2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2F20" w:rsidRDefault="00442F20" w:rsidP="006340DE">
                              <w:pPr>
                                <w:pStyle w:val="af9"/>
                                <w:suppressOverlap/>
                                <w:jc w:val="center"/>
                                <w:rPr>
                                  <w:color w:val="FFFFFF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72"/>
                                  <w:szCs w:val="72"/>
                                </w:rPr>
                                <w:t>上海久科</w:t>
                              </w:r>
                              <w:r w:rsidRPr="00B41800">
                                <w:rPr>
                                  <w:rFonts w:hint="eastAsia"/>
                                  <w:color w:val="FFFFFF"/>
                                  <w:sz w:val="72"/>
                                  <w:szCs w:val="72"/>
                                </w:rPr>
                                <w:t>有限公司</w:t>
                              </w:r>
                            </w:p>
                            <w:p w:rsidR="00442F20" w:rsidRPr="00B41800" w:rsidRDefault="00442F20" w:rsidP="006340DE">
                              <w:pPr>
                                <w:pStyle w:val="af9"/>
                                <w:suppressOverlap/>
                                <w:jc w:val="center"/>
                                <w:rPr>
                                  <w:color w:val="FFFFFF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72"/>
                                  <w:szCs w:val="72"/>
                                </w:rPr>
                                <w:t>产品需求</w:t>
                              </w:r>
                              <w:r>
                                <w:rPr>
                                  <w:color w:val="FFFFFF"/>
                                  <w:sz w:val="72"/>
                                  <w:szCs w:val="72"/>
                                </w:rPr>
                                <w:t>说明书</w:t>
                              </w:r>
                            </w:p>
                            <w:p w:rsidR="00442F20" w:rsidRDefault="00442F20" w:rsidP="008D25B2"/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-50.85pt;margin-top:134.85pt;width:550.1pt;height:144.95pt;z-index:251657728" coordorigin="717,4605" coordsize="11002,2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">
                <v:rect id="Rectangle 13" o:spid="_x0000_s1027" style="position:absolute;left:717;top:4605;width:10828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97RsAA&#10;AADaAAAADwAAAGRycy9kb3ducmV2LnhtbESPS6vCMBSE94L/IRzBjWiqC9FqFBFfdyP4QLeH5tgW&#10;m5PSRK3//kYQXA4z8w0zndemEE+qXG5ZQb8XgSBOrM45VXA+rbsjEM4jaywsk4I3OZjPmo0pxtq+&#10;+EDPo09FgLCLUUHmfRlL6ZKMDLqeLYmDd7OVQR9klUpd4SvATSEHUTSUBnMOCxmWtMwouR8fRoH+&#10;65Rvcxnvt5y6++o20teN9kq1W/ViAsJT7X/hb3unFQzhcyXcADn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97RsAAAADaAAAADwAAAAAAAAAAAAAAAACYAgAAZHJzL2Rvd25y&#10;ZXYueG1sUEsFBgAAAAAEAAQA9QAAAIUDAAAAAA==&#10;" fillcolor="#00b0f0" strokecolor="#f2f2f2" strokeweight="3pt">
                  <v:shadow on="t" color="#422e2e" opacity=".5" offset="1pt"/>
                </v:rect>
                <v:rect id="Rectangle 620" o:spid="_x0000_s1028" style="position:absolute;left:771;top:4620;width:10948;height:2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5GssIA&#10;AADaAAAADwAAAGRycy9kb3ducmV2LnhtbESPzWrDMBCE74G+g9hCL6GR3UMTnCihFBp6tfNz3lob&#10;26m0MpKS2H36KlDocZiZb5jVZrBGXMmHzrGCfJaBIK6d7rhRsN99PC9AhIis0TgmBSMF2KwfJiss&#10;tLtxSdcqNiJBOBSooI2xL6QMdUsWw8z1xMk7OW8xJukbqT3eEtwa+ZJlr9Jix2mhxZ7eW6q/q4tV&#10;UOJC8nZ6NGbfnafjjz98hVOu1NPj8LYEEWmI/+G/9qdWMIf7lX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3kaywgAAANoAAAAPAAAAAAAAAAAAAAAAAJgCAABkcnMvZG93&#10;bnJldi54bWxQSwUGAAAAAAQABAD1AAAAhwMAAAAA&#10;" filled="f" stroked="f" strokeweight=".25pt">
                  <v:textbox style="mso-fit-shape-to-text:t" inset="0,0,0,0">
                    <w:txbxContent>
                      <w:p w:rsidR="00442F20" w:rsidRDefault="00442F20" w:rsidP="006340DE">
                        <w:pPr>
                          <w:pStyle w:val="af9"/>
                          <w:suppressOverlap/>
                          <w:jc w:val="center"/>
                          <w:rPr>
                            <w:color w:val="FFFFFF"/>
                            <w:sz w:val="72"/>
                            <w:szCs w:val="72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72"/>
                            <w:szCs w:val="72"/>
                          </w:rPr>
                          <w:t>上海久科</w:t>
                        </w:r>
                        <w:r w:rsidRPr="00B41800">
                          <w:rPr>
                            <w:rFonts w:hint="eastAsia"/>
                            <w:color w:val="FFFFFF"/>
                            <w:sz w:val="72"/>
                            <w:szCs w:val="72"/>
                          </w:rPr>
                          <w:t>有限公司</w:t>
                        </w:r>
                      </w:p>
                      <w:p w:rsidR="00442F20" w:rsidRPr="00B41800" w:rsidRDefault="00442F20" w:rsidP="006340DE">
                        <w:pPr>
                          <w:pStyle w:val="af9"/>
                          <w:suppressOverlap/>
                          <w:jc w:val="center"/>
                          <w:rPr>
                            <w:color w:val="FFFFFF"/>
                            <w:sz w:val="72"/>
                            <w:szCs w:val="72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72"/>
                            <w:szCs w:val="72"/>
                          </w:rPr>
                          <w:t>产品需求</w:t>
                        </w:r>
                        <w:r>
                          <w:rPr>
                            <w:color w:val="FFFFFF"/>
                            <w:sz w:val="72"/>
                            <w:szCs w:val="72"/>
                          </w:rPr>
                          <w:t>说明书</w:t>
                        </w:r>
                      </w:p>
                      <w:p w:rsidR="00442F20" w:rsidRDefault="00442F20" w:rsidP="008D25B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page">
                  <wp:posOffset>1130935</wp:posOffset>
                </wp:positionH>
                <wp:positionV relativeFrom="page">
                  <wp:posOffset>6848475</wp:posOffset>
                </wp:positionV>
                <wp:extent cx="5338445" cy="2018665"/>
                <wp:effectExtent l="0" t="0" r="0" b="635"/>
                <wp:wrapNone/>
                <wp:docPr id="3" name="Rectangl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8445" cy="201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70195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F20" w:rsidRPr="009507EF" w:rsidRDefault="00442F20" w:rsidP="001C4F0B">
                            <w:pPr>
                              <w:pStyle w:val="af9"/>
                              <w:spacing w:line="276" w:lineRule="auto"/>
                              <w:ind w:firstLine="422"/>
                              <w:suppressOverlap/>
                              <w:jc w:val="center"/>
                              <w:rPr>
                                <w:b w:val="0"/>
                                <w:caps/>
                                <w:color w:val="00B0F0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00B0F0"/>
                              </w:rPr>
                              <w:t>上海久科信息技术有限公司</w:t>
                            </w:r>
                          </w:p>
                          <w:p w:rsidR="00442F20" w:rsidRPr="009507EF" w:rsidRDefault="00442F20" w:rsidP="001C4F0B">
                            <w:pPr>
                              <w:pStyle w:val="af9"/>
                              <w:spacing w:line="276" w:lineRule="auto"/>
                              <w:ind w:firstLine="420"/>
                              <w:suppressOverlap/>
                              <w:jc w:val="center"/>
                              <w:rPr>
                                <w:b w:val="0"/>
                                <w:bCs w:val="0"/>
                                <w:caps/>
                                <w:color w:val="D34817"/>
                              </w:rPr>
                            </w:pPr>
                          </w:p>
                          <w:p w:rsidR="00442F20" w:rsidRPr="00046314" w:rsidRDefault="00442F20" w:rsidP="001C4F0B">
                            <w:pPr>
                              <w:pStyle w:val="af9"/>
                              <w:spacing w:line="276" w:lineRule="auto"/>
                              <w:ind w:firstLine="422"/>
                              <w:suppressOverlap/>
                              <w:jc w:val="center"/>
                            </w:pPr>
                            <w:r>
                              <w:rPr>
                                <w:rStyle w:val="Style4"/>
                              </w:rPr>
                              <w:t>2016</w:t>
                            </w:r>
                            <w:r>
                              <w:rPr>
                                <w:rStyle w:val="Style4"/>
                              </w:rPr>
                              <w:t>年</w:t>
                            </w:r>
                            <w:r>
                              <w:rPr>
                                <w:rStyle w:val="Style4"/>
                              </w:rPr>
                              <w:t>6</w:t>
                            </w:r>
                            <w:r>
                              <w:rPr>
                                <w:rStyle w:val="Style4"/>
                              </w:rPr>
                              <w:t>月</w:t>
                            </w:r>
                            <w:r>
                              <w:rPr>
                                <w:rStyle w:val="Style4"/>
                              </w:rPr>
                              <w:t>7</w:t>
                            </w:r>
                            <w:r>
                              <w:rPr>
                                <w:rStyle w:val="Style4"/>
                              </w:rPr>
                              <w:t>日</w:t>
                            </w:r>
                          </w:p>
                          <w:p w:rsidR="00442F20" w:rsidRPr="00B15650" w:rsidRDefault="00442F20" w:rsidP="001C4F0B">
                            <w:pPr>
                              <w:pStyle w:val="af9"/>
                              <w:spacing w:line="276" w:lineRule="auto"/>
                              <w:ind w:firstLine="422"/>
                              <w:jc w:val="center"/>
                            </w:pPr>
                            <w:r w:rsidRPr="00046314">
                              <w:rPr>
                                <w:rFonts w:ascii="宋体" w:hAnsi="宋体" w:hint="eastAsia"/>
                              </w:rPr>
                              <w:t>作者：</w:t>
                            </w:r>
                            <w:r>
                              <w:rPr>
                                <w:rStyle w:val="Style5"/>
                                <w:rFonts w:hint="eastAsia"/>
                              </w:rPr>
                              <w:t>产品事业部</w:t>
                            </w: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614" o:spid="_x0000_s1029" style="position:absolute;left:0;text-align:left;margin-left:89.05pt;margin-top:539.25pt;width:420.35pt;height:158.95pt;z-index:251656704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" o:allowincell="f" filled="f" stroked="f" strokeweight=".25pt">
                <v:fill opacity="46003f"/>
                <v:textbox style="mso-fit-shape-to-text:t" inset=",18pt,,18pt">
                  <w:txbxContent>
                    <w:p w:rsidR="00442F20" w:rsidRPr="009507EF" w:rsidRDefault="00442F20" w:rsidP="001C4F0B">
                      <w:pPr>
                        <w:pStyle w:val="af9"/>
                        <w:spacing w:line="276" w:lineRule="auto"/>
                        <w:ind w:firstLine="422"/>
                        <w:suppressOverlap/>
                        <w:jc w:val="center"/>
                        <w:rPr>
                          <w:b w:val="0"/>
                          <w:caps/>
                          <w:color w:val="00B0F0"/>
                        </w:rPr>
                      </w:pPr>
                      <w:r>
                        <w:rPr>
                          <w:rFonts w:hint="eastAsia"/>
                          <w:caps/>
                          <w:color w:val="00B0F0"/>
                        </w:rPr>
                        <w:t>上海久科信息技术有限公司</w:t>
                      </w:r>
                    </w:p>
                    <w:p w:rsidR="00442F20" w:rsidRPr="009507EF" w:rsidRDefault="00442F20" w:rsidP="001C4F0B">
                      <w:pPr>
                        <w:pStyle w:val="af9"/>
                        <w:spacing w:line="276" w:lineRule="auto"/>
                        <w:ind w:firstLine="420"/>
                        <w:suppressOverlap/>
                        <w:jc w:val="center"/>
                        <w:rPr>
                          <w:b w:val="0"/>
                          <w:bCs w:val="0"/>
                          <w:caps/>
                          <w:color w:val="D34817"/>
                        </w:rPr>
                      </w:pPr>
                    </w:p>
                    <w:p w:rsidR="00442F20" w:rsidRPr="00046314" w:rsidRDefault="00442F20" w:rsidP="001C4F0B">
                      <w:pPr>
                        <w:pStyle w:val="af9"/>
                        <w:spacing w:line="276" w:lineRule="auto"/>
                        <w:ind w:firstLine="422"/>
                        <w:suppressOverlap/>
                        <w:jc w:val="center"/>
                      </w:pPr>
                      <w:r>
                        <w:rPr>
                          <w:rStyle w:val="Style4"/>
                        </w:rPr>
                        <w:t>2016</w:t>
                      </w:r>
                      <w:r>
                        <w:rPr>
                          <w:rStyle w:val="Style4"/>
                        </w:rPr>
                        <w:t>年</w:t>
                      </w:r>
                      <w:r>
                        <w:rPr>
                          <w:rStyle w:val="Style4"/>
                        </w:rPr>
                        <w:t>6</w:t>
                      </w:r>
                      <w:r>
                        <w:rPr>
                          <w:rStyle w:val="Style4"/>
                        </w:rPr>
                        <w:t>月</w:t>
                      </w:r>
                      <w:r>
                        <w:rPr>
                          <w:rStyle w:val="Style4"/>
                        </w:rPr>
                        <w:t>7</w:t>
                      </w:r>
                      <w:r>
                        <w:rPr>
                          <w:rStyle w:val="Style4"/>
                        </w:rPr>
                        <w:t>日</w:t>
                      </w:r>
                    </w:p>
                    <w:p w:rsidR="00442F20" w:rsidRPr="00B15650" w:rsidRDefault="00442F20" w:rsidP="001C4F0B">
                      <w:pPr>
                        <w:pStyle w:val="af9"/>
                        <w:spacing w:line="276" w:lineRule="auto"/>
                        <w:ind w:firstLine="422"/>
                        <w:jc w:val="center"/>
                      </w:pPr>
                      <w:r w:rsidRPr="00046314">
                        <w:rPr>
                          <w:rFonts w:ascii="宋体" w:hAnsi="宋体" w:hint="eastAsia"/>
                        </w:rPr>
                        <w:t>作者：</w:t>
                      </w:r>
                      <w:r>
                        <w:rPr>
                          <w:rStyle w:val="Style5"/>
                          <w:rFonts w:hint="eastAsia"/>
                        </w:rPr>
                        <w:t>产品事业部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B5DFC">
        <w:br w:type="page"/>
      </w:r>
    </w:p>
    <w:p w:rsidR="006340DE" w:rsidRDefault="00C52A40" w:rsidP="00C52A40">
      <w:pPr>
        <w:tabs>
          <w:tab w:val="left" w:pos="6930"/>
        </w:tabs>
        <w:spacing w:before="1920" w:after="360"/>
        <w:rPr>
          <w:b/>
        </w:rPr>
      </w:pPr>
      <w:r>
        <w:rPr>
          <w:b/>
        </w:rPr>
        <w:lastRenderedPageBreak/>
        <w:tab/>
      </w:r>
    </w:p>
    <w:p w:rsidR="001C4F0B" w:rsidRPr="006340DE" w:rsidRDefault="001C4F0B" w:rsidP="00A63EA5">
      <w:pPr>
        <w:spacing w:before="1920" w:after="360"/>
        <w:jc w:val="center"/>
        <w:rPr>
          <w:sz w:val="28"/>
        </w:rPr>
      </w:pPr>
      <w:r w:rsidRPr="006340DE">
        <w:rPr>
          <w:rFonts w:hint="eastAsia"/>
          <w:b/>
          <w:sz w:val="28"/>
        </w:rPr>
        <w:t>保</w:t>
      </w:r>
      <w:r w:rsidRPr="006340DE">
        <w:rPr>
          <w:b/>
          <w:sz w:val="28"/>
        </w:rPr>
        <w:tab/>
      </w:r>
      <w:r w:rsidRPr="006340DE">
        <w:rPr>
          <w:rFonts w:hint="eastAsia"/>
          <w:b/>
          <w:sz w:val="28"/>
        </w:rPr>
        <w:t>密</w:t>
      </w:r>
    </w:p>
    <w:p w:rsidR="001C4F0B" w:rsidRDefault="001C4F0B" w:rsidP="001C4F0B">
      <w:pPr>
        <w:pStyle w:val="afa"/>
        <w:pBdr>
          <w:top w:val="single" w:sz="2" w:space="10" w:color="00B0F0"/>
          <w:bottom w:val="single" w:sz="24" w:space="27" w:color="00B0F0"/>
        </w:pBdr>
        <w:spacing w:after="120" w:line="360" w:lineRule="auto"/>
        <w:ind w:leftChars="800" w:left="1680" w:rightChars="800" w:right="1680"/>
        <w:rPr>
          <w:sz w:val="24"/>
        </w:rPr>
      </w:pPr>
      <w:r>
        <w:rPr>
          <w:rFonts w:hint="eastAsia"/>
          <w:sz w:val="24"/>
        </w:rPr>
        <w:t>本文件及其内容为上海久科信息技术有限公司保密资料。本文件及其内容永远属于上海久科信息技术有限公司拥有财产，在无上海久科信息技术有限公司采用书面形式表示同意外，本文件</w:t>
      </w:r>
    </w:p>
    <w:p w:rsidR="001C4F0B" w:rsidRDefault="001C4F0B" w:rsidP="001C4F0B">
      <w:pPr>
        <w:ind w:left="1560" w:right="1514"/>
        <w:rPr>
          <w:sz w:val="24"/>
        </w:rPr>
      </w:pPr>
    </w:p>
    <w:p w:rsidR="001C4F0B" w:rsidRDefault="001C4F0B" w:rsidP="00834C65">
      <w:pPr>
        <w:numPr>
          <w:ilvl w:val="0"/>
          <w:numId w:val="2"/>
        </w:numPr>
        <w:tabs>
          <w:tab w:val="num" w:pos="2127"/>
        </w:tabs>
        <w:ind w:left="2127" w:right="1514"/>
        <w:rPr>
          <w:sz w:val="24"/>
        </w:rPr>
      </w:pPr>
      <w:r>
        <w:rPr>
          <w:rFonts w:hint="eastAsia"/>
          <w:sz w:val="24"/>
        </w:rPr>
        <w:t>不可以用于其他非原指定用途；</w:t>
      </w:r>
    </w:p>
    <w:p w:rsidR="001C4F0B" w:rsidRDefault="001C4F0B" w:rsidP="001C4F0B">
      <w:pPr>
        <w:tabs>
          <w:tab w:val="num" w:pos="2127"/>
        </w:tabs>
        <w:ind w:left="2127" w:right="1514"/>
        <w:rPr>
          <w:sz w:val="24"/>
        </w:rPr>
      </w:pPr>
    </w:p>
    <w:p w:rsidR="001C4F0B" w:rsidRDefault="001C4F0B" w:rsidP="00834C65">
      <w:pPr>
        <w:numPr>
          <w:ilvl w:val="0"/>
          <w:numId w:val="2"/>
        </w:numPr>
        <w:tabs>
          <w:tab w:val="num" w:pos="2127"/>
        </w:tabs>
        <w:ind w:left="2127" w:right="1514"/>
        <w:rPr>
          <w:sz w:val="24"/>
        </w:rPr>
      </w:pPr>
      <w:r>
        <w:rPr>
          <w:rFonts w:hint="eastAsia"/>
          <w:sz w:val="24"/>
        </w:rPr>
        <w:t>不可以向第三方披露；</w:t>
      </w:r>
    </w:p>
    <w:p w:rsidR="001C4F0B" w:rsidRDefault="001C4F0B" w:rsidP="001C4F0B">
      <w:pPr>
        <w:tabs>
          <w:tab w:val="num" w:pos="2127"/>
        </w:tabs>
        <w:ind w:left="2127" w:right="1514"/>
        <w:rPr>
          <w:sz w:val="24"/>
        </w:rPr>
      </w:pPr>
    </w:p>
    <w:p w:rsidR="001C4F0B" w:rsidRDefault="001C4F0B" w:rsidP="00834C65">
      <w:pPr>
        <w:numPr>
          <w:ilvl w:val="0"/>
          <w:numId w:val="2"/>
        </w:numPr>
        <w:tabs>
          <w:tab w:val="num" w:pos="2127"/>
        </w:tabs>
        <w:ind w:left="2127" w:right="1396"/>
      </w:pPr>
      <w:r>
        <w:rPr>
          <w:rFonts w:hint="eastAsia"/>
          <w:sz w:val="24"/>
        </w:rPr>
        <w:t>不可采用任何形式进行复制和传播，包括但不限于传真、纸张邮件和电子邮件。</w:t>
      </w:r>
    </w:p>
    <w:p w:rsidR="001C4F0B" w:rsidRDefault="001C4F0B" w:rsidP="001C4F0B">
      <w:pPr>
        <w:tabs>
          <w:tab w:val="num" w:pos="2127"/>
        </w:tabs>
        <w:ind w:right="1396"/>
      </w:pPr>
    </w:p>
    <w:p w:rsidR="001C4F0B" w:rsidRDefault="001C4F0B" w:rsidP="001C4F0B"/>
    <w:p w:rsidR="00CB5DFC" w:rsidRDefault="00CB5DFC" w:rsidP="00121D74">
      <w:pPr>
        <w:rPr>
          <w:b/>
          <w:sz w:val="28"/>
          <w:szCs w:val="28"/>
        </w:rPr>
      </w:pPr>
    </w:p>
    <w:p w:rsidR="001C4F0B" w:rsidRDefault="001C4F0B" w:rsidP="00121D7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C4F0B" w:rsidRDefault="001C4F0B" w:rsidP="00121D74">
      <w:pPr>
        <w:rPr>
          <w:b/>
          <w:sz w:val="28"/>
          <w:szCs w:val="28"/>
        </w:rPr>
      </w:pPr>
    </w:p>
    <w:p w:rsidR="00CB5DFC" w:rsidRPr="005E5F08" w:rsidRDefault="00CB5DFC" w:rsidP="001C4F0B">
      <w:pPr>
        <w:jc w:val="center"/>
      </w:pPr>
      <w:r>
        <w:rPr>
          <w:rFonts w:hint="eastAsia"/>
          <w:b/>
          <w:sz w:val="28"/>
          <w:szCs w:val="28"/>
        </w:rPr>
        <w:t>文档修改历史</w:t>
      </w:r>
    </w:p>
    <w:tbl>
      <w:tblPr>
        <w:tblW w:w="8458" w:type="dxa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103"/>
        <w:gridCol w:w="1651"/>
        <w:gridCol w:w="4602"/>
      </w:tblGrid>
      <w:tr w:rsidR="00CB5DFC" w:rsidRPr="006340DE" w:rsidTr="00D02DD6">
        <w:trPr>
          <w:trHeight w:val="570"/>
        </w:trPr>
        <w:tc>
          <w:tcPr>
            <w:tcW w:w="1102" w:type="dxa"/>
            <w:shd w:val="clear" w:color="auto" w:fill="00B0F0"/>
            <w:vAlign w:val="center"/>
          </w:tcPr>
          <w:p w:rsidR="00CB5DFC" w:rsidRPr="006340DE" w:rsidRDefault="00CB5DFC" w:rsidP="006340DE">
            <w:pPr>
              <w:jc w:val="center"/>
              <w:rPr>
                <w:b/>
                <w:szCs w:val="21"/>
              </w:rPr>
            </w:pPr>
            <w:r w:rsidRPr="006340DE">
              <w:rPr>
                <w:rFonts w:hint="eastAsia"/>
                <w:b/>
                <w:szCs w:val="21"/>
              </w:rPr>
              <w:t>版</w:t>
            </w:r>
            <w:r w:rsidRPr="006340DE">
              <w:rPr>
                <w:b/>
                <w:szCs w:val="21"/>
              </w:rPr>
              <w:t xml:space="preserve"> </w:t>
            </w:r>
            <w:r w:rsidRPr="006340DE">
              <w:rPr>
                <w:rFonts w:hint="eastAsia"/>
                <w:b/>
                <w:szCs w:val="21"/>
              </w:rPr>
              <w:t>本</w:t>
            </w:r>
          </w:p>
        </w:tc>
        <w:tc>
          <w:tcPr>
            <w:tcW w:w="1103" w:type="dxa"/>
            <w:shd w:val="clear" w:color="auto" w:fill="00B0F0"/>
            <w:vAlign w:val="center"/>
          </w:tcPr>
          <w:p w:rsidR="00CB5DFC" w:rsidRPr="006340DE" w:rsidRDefault="00CB5DFC" w:rsidP="006340DE">
            <w:pPr>
              <w:jc w:val="center"/>
              <w:rPr>
                <w:b/>
              </w:rPr>
            </w:pPr>
            <w:r w:rsidRPr="006340DE">
              <w:rPr>
                <w:rFonts w:hint="eastAsia"/>
                <w:b/>
              </w:rPr>
              <w:t>修改人</w:t>
            </w:r>
          </w:p>
        </w:tc>
        <w:tc>
          <w:tcPr>
            <w:tcW w:w="1651" w:type="dxa"/>
            <w:shd w:val="clear" w:color="auto" w:fill="00B0F0"/>
            <w:vAlign w:val="center"/>
          </w:tcPr>
          <w:p w:rsidR="00CB5DFC" w:rsidRPr="006340DE" w:rsidRDefault="00CB5DFC" w:rsidP="006340DE">
            <w:pPr>
              <w:jc w:val="center"/>
              <w:rPr>
                <w:b/>
                <w:szCs w:val="21"/>
              </w:rPr>
            </w:pPr>
            <w:r w:rsidRPr="006340DE">
              <w:rPr>
                <w:rFonts w:hint="eastAsia"/>
                <w:b/>
                <w:szCs w:val="21"/>
              </w:rPr>
              <w:t>日</w:t>
            </w:r>
            <w:r w:rsidRPr="006340DE">
              <w:rPr>
                <w:b/>
                <w:szCs w:val="21"/>
              </w:rPr>
              <w:t xml:space="preserve">   </w:t>
            </w:r>
            <w:r w:rsidRPr="006340DE">
              <w:rPr>
                <w:rFonts w:hint="eastAsia"/>
                <w:b/>
                <w:szCs w:val="21"/>
              </w:rPr>
              <w:t>期</w:t>
            </w:r>
          </w:p>
        </w:tc>
        <w:tc>
          <w:tcPr>
            <w:tcW w:w="4602" w:type="dxa"/>
            <w:shd w:val="clear" w:color="auto" w:fill="00B0F0"/>
            <w:vAlign w:val="center"/>
          </w:tcPr>
          <w:p w:rsidR="00CB5DFC" w:rsidRPr="006340DE" w:rsidRDefault="00CB5DFC" w:rsidP="006340DE">
            <w:pPr>
              <w:jc w:val="center"/>
              <w:rPr>
                <w:b/>
                <w:szCs w:val="21"/>
              </w:rPr>
            </w:pPr>
            <w:proofErr w:type="gramStart"/>
            <w:r w:rsidRPr="006340DE">
              <w:rPr>
                <w:rFonts w:hint="eastAsia"/>
                <w:b/>
                <w:szCs w:val="21"/>
              </w:rPr>
              <w:t>描</w:t>
            </w:r>
            <w:proofErr w:type="gramEnd"/>
            <w:r w:rsidRPr="006340DE">
              <w:rPr>
                <w:b/>
                <w:szCs w:val="21"/>
              </w:rPr>
              <w:t xml:space="preserve">  </w:t>
            </w:r>
            <w:r w:rsidRPr="006340DE">
              <w:rPr>
                <w:rFonts w:hint="eastAsia"/>
                <w:b/>
                <w:szCs w:val="21"/>
              </w:rPr>
              <w:t>述</w:t>
            </w:r>
          </w:p>
        </w:tc>
      </w:tr>
      <w:tr w:rsidR="006340DE" w:rsidTr="00D02DD6">
        <w:trPr>
          <w:trHeight w:val="255"/>
        </w:trPr>
        <w:tc>
          <w:tcPr>
            <w:tcW w:w="1102" w:type="dxa"/>
            <w:shd w:val="clear" w:color="auto" w:fill="auto"/>
          </w:tcPr>
          <w:p w:rsidR="006340DE" w:rsidRPr="00E253DE" w:rsidRDefault="008D25B2" w:rsidP="007C7124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V</w:t>
            </w:r>
            <w:r w:rsidR="007C7124">
              <w:rPr>
                <w:rFonts w:ascii="宋体" w:hAnsi="宋体"/>
                <w:sz w:val="20"/>
              </w:rPr>
              <w:t>1.0</w:t>
            </w:r>
          </w:p>
        </w:tc>
        <w:tc>
          <w:tcPr>
            <w:tcW w:w="1103" w:type="dxa"/>
            <w:shd w:val="clear" w:color="auto" w:fill="auto"/>
          </w:tcPr>
          <w:p w:rsidR="006340DE" w:rsidRPr="00E253DE" w:rsidRDefault="00394A42" w:rsidP="006340DE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Sara</w:t>
            </w:r>
          </w:p>
        </w:tc>
        <w:tc>
          <w:tcPr>
            <w:tcW w:w="1651" w:type="dxa"/>
            <w:shd w:val="clear" w:color="auto" w:fill="auto"/>
          </w:tcPr>
          <w:p w:rsidR="006340DE" w:rsidRPr="00E253DE" w:rsidRDefault="007D0EE0" w:rsidP="00A22A9C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</w:t>
            </w:r>
            <w:r>
              <w:rPr>
                <w:rFonts w:ascii="宋体" w:hAnsi="宋体"/>
                <w:sz w:val="20"/>
              </w:rPr>
              <w:t>6</w:t>
            </w:r>
            <w:r w:rsidR="00A22A9C">
              <w:rPr>
                <w:rFonts w:ascii="宋体" w:hAnsi="宋体"/>
                <w:sz w:val="20"/>
              </w:rPr>
              <w:t>1202</w:t>
            </w:r>
          </w:p>
        </w:tc>
        <w:tc>
          <w:tcPr>
            <w:tcW w:w="4602" w:type="dxa"/>
            <w:shd w:val="clear" w:color="auto" w:fill="auto"/>
          </w:tcPr>
          <w:p w:rsidR="006340DE" w:rsidRPr="00E253DE" w:rsidRDefault="008D25B2" w:rsidP="00F740A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版本创建</w:t>
            </w:r>
          </w:p>
        </w:tc>
      </w:tr>
      <w:tr w:rsidR="00141F2C" w:rsidTr="00D02DD6">
        <w:trPr>
          <w:trHeight w:val="255"/>
        </w:trPr>
        <w:tc>
          <w:tcPr>
            <w:tcW w:w="1102" w:type="dxa"/>
            <w:shd w:val="clear" w:color="auto" w:fill="auto"/>
          </w:tcPr>
          <w:p w:rsidR="00141F2C" w:rsidRDefault="00141F2C" w:rsidP="007C7124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V1.1</w:t>
            </w:r>
          </w:p>
        </w:tc>
        <w:tc>
          <w:tcPr>
            <w:tcW w:w="1103" w:type="dxa"/>
            <w:shd w:val="clear" w:color="auto" w:fill="auto"/>
          </w:tcPr>
          <w:p w:rsidR="00141F2C" w:rsidRDefault="00141F2C" w:rsidP="006340DE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Sara</w:t>
            </w:r>
          </w:p>
        </w:tc>
        <w:tc>
          <w:tcPr>
            <w:tcW w:w="1651" w:type="dxa"/>
            <w:shd w:val="clear" w:color="auto" w:fill="auto"/>
          </w:tcPr>
          <w:p w:rsidR="00141F2C" w:rsidRDefault="00141F2C" w:rsidP="00A22A9C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20161208</w:t>
            </w:r>
          </w:p>
        </w:tc>
        <w:tc>
          <w:tcPr>
            <w:tcW w:w="4602" w:type="dxa"/>
            <w:shd w:val="clear" w:color="auto" w:fill="auto"/>
          </w:tcPr>
          <w:p w:rsidR="00141F2C" w:rsidRDefault="00141F2C" w:rsidP="000D195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版本修改</w:t>
            </w:r>
          </w:p>
        </w:tc>
      </w:tr>
      <w:tr w:rsidR="000D1955" w:rsidTr="00D02DD6">
        <w:trPr>
          <w:trHeight w:val="255"/>
        </w:trPr>
        <w:tc>
          <w:tcPr>
            <w:tcW w:w="1102" w:type="dxa"/>
            <w:shd w:val="clear" w:color="auto" w:fill="auto"/>
          </w:tcPr>
          <w:p w:rsidR="000D1955" w:rsidRDefault="000D1955" w:rsidP="000D1955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V1.2</w:t>
            </w:r>
          </w:p>
        </w:tc>
        <w:tc>
          <w:tcPr>
            <w:tcW w:w="1103" w:type="dxa"/>
            <w:shd w:val="clear" w:color="auto" w:fill="auto"/>
          </w:tcPr>
          <w:p w:rsidR="000D1955" w:rsidRDefault="000D1955" w:rsidP="000D1955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Sara</w:t>
            </w:r>
          </w:p>
        </w:tc>
        <w:tc>
          <w:tcPr>
            <w:tcW w:w="1651" w:type="dxa"/>
            <w:shd w:val="clear" w:color="auto" w:fill="auto"/>
          </w:tcPr>
          <w:p w:rsidR="000D1955" w:rsidRDefault="000D1955" w:rsidP="000D1955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201612</w:t>
            </w:r>
            <w:r>
              <w:rPr>
                <w:rFonts w:ascii="宋体" w:hAnsi="宋体"/>
                <w:sz w:val="20"/>
              </w:rPr>
              <w:t>20</w:t>
            </w:r>
          </w:p>
        </w:tc>
        <w:tc>
          <w:tcPr>
            <w:tcW w:w="4602" w:type="dxa"/>
            <w:shd w:val="clear" w:color="auto" w:fill="auto"/>
          </w:tcPr>
          <w:p w:rsidR="000D1955" w:rsidRDefault="000D1955" w:rsidP="000D195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版本修改</w:t>
            </w:r>
            <w:r>
              <w:rPr>
                <w:rFonts w:ascii="宋体" w:hAnsi="宋体" w:hint="eastAsia"/>
                <w:sz w:val="20"/>
              </w:rPr>
              <w:t>，</w:t>
            </w:r>
            <w:r>
              <w:rPr>
                <w:rFonts w:ascii="宋体" w:hAnsi="宋体"/>
                <w:sz w:val="20"/>
              </w:rPr>
              <w:t>红色部分为修改和新增内容</w:t>
            </w:r>
            <w:r>
              <w:rPr>
                <w:rFonts w:ascii="宋体" w:hAnsi="宋体" w:hint="eastAsia"/>
                <w:sz w:val="20"/>
              </w:rPr>
              <w:t>，</w:t>
            </w:r>
            <w:r>
              <w:rPr>
                <w:rFonts w:ascii="宋体" w:hAnsi="宋体"/>
                <w:sz w:val="20"/>
              </w:rPr>
              <w:t>主要是</w:t>
            </w:r>
            <w:r>
              <w:rPr>
                <w:rFonts w:ascii="宋体" w:hAnsi="宋体" w:hint="eastAsia"/>
                <w:sz w:val="20"/>
              </w:rPr>
              <w:t>新增</w:t>
            </w:r>
            <w:r>
              <w:rPr>
                <w:rFonts w:ascii="宋体" w:hAnsi="宋体"/>
                <w:sz w:val="20"/>
              </w:rPr>
              <w:t>导入失败原因</w:t>
            </w:r>
            <w:r>
              <w:rPr>
                <w:rFonts w:ascii="宋体" w:hAnsi="宋体" w:hint="eastAsia"/>
                <w:sz w:val="20"/>
              </w:rPr>
              <w:t>。</w:t>
            </w:r>
          </w:p>
        </w:tc>
      </w:tr>
      <w:tr w:rsidR="00917FB2" w:rsidTr="00D02DD6">
        <w:trPr>
          <w:trHeight w:val="255"/>
        </w:trPr>
        <w:tc>
          <w:tcPr>
            <w:tcW w:w="1102" w:type="dxa"/>
            <w:shd w:val="clear" w:color="auto" w:fill="auto"/>
          </w:tcPr>
          <w:p w:rsidR="00917FB2" w:rsidRPr="00917FB2" w:rsidRDefault="00917FB2" w:rsidP="00917FB2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V1.3</w:t>
            </w:r>
          </w:p>
        </w:tc>
        <w:tc>
          <w:tcPr>
            <w:tcW w:w="1103" w:type="dxa"/>
            <w:shd w:val="clear" w:color="auto" w:fill="auto"/>
          </w:tcPr>
          <w:p w:rsidR="00917FB2" w:rsidRDefault="00917FB2" w:rsidP="00917FB2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Sara</w:t>
            </w:r>
          </w:p>
        </w:tc>
        <w:tc>
          <w:tcPr>
            <w:tcW w:w="1651" w:type="dxa"/>
            <w:shd w:val="clear" w:color="auto" w:fill="auto"/>
          </w:tcPr>
          <w:p w:rsidR="00917FB2" w:rsidRDefault="00917FB2" w:rsidP="00917FB2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201612</w:t>
            </w:r>
            <w:r>
              <w:rPr>
                <w:rFonts w:ascii="宋体" w:hAnsi="宋体"/>
                <w:sz w:val="20"/>
              </w:rPr>
              <w:t>21</w:t>
            </w:r>
          </w:p>
        </w:tc>
        <w:tc>
          <w:tcPr>
            <w:tcW w:w="4602" w:type="dxa"/>
            <w:shd w:val="clear" w:color="auto" w:fill="auto"/>
          </w:tcPr>
          <w:p w:rsidR="00917FB2" w:rsidRDefault="00917FB2" w:rsidP="00917FB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版本修改</w:t>
            </w:r>
            <w:r>
              <w:rPr>
                <w:rFonts w:ascii="宋体" w:hAnsi="宋体" w:hint="eastAsia"/>
                <w:sz w:val="20"/>
              </w:rPr>
              <w:t>，</w:t>
            </w:r>
            <w:r>
              <w:rPr>
                <w:rFonts w:ascii="宋体" w:hAnsi="宋体"/>
                <w:sz w:val="20"/>
              </w:rPr>
              <w:t>机器人日志部分进行了详细说明</w:t>
            </w:r>
            <w:r>
              <w:rPr>
                <w:rFonts w:ascii="宋体" w:hAnsi="宋体" w:hint="eastAsia"/>
                <w:sz w:val="20"/>
              </w:rPr>
              <w:t>，加入</w:t>
            </w:r>
            <w:r>
              <w:rPr>
                <w:rFonts w:ascii="宋体" w:hAnsi="宋体"/>
                <w:sz w:val="20"/>
              </w:rPr>
              <w:t>系统运行环境</w:t>
            </w:r>
            <w:r>
              <w:rPr>
                <w:rFonts w:ascii="宋体" w:hAnsi="宋体" w:hint="eastAsia"/>
                <w:sz w:val="20"/>
              </w:rPr>
              <w:t>及智能推荐的界面展示。</w:t>
            </w:r>
          </w:p>
        </w:tc>
      </w:tr>
    </w:tbl>
    <w:p w:rsidR="00CB5DFC" w:rsidRPr="00D02DD6" w:rsidRDefault="00CB5DFC" w:rsidP="00121D74">
      <w:pPr>
        <w:rPr>
          <w:sz w:val="20"/>
        </w:rPr>
      </w:pPr>
    </w:p>
    <w:p w:rsidR="00CB5DFC" w:rsidRDefault="00CB5DFC" w:rsidP="00121D74"/>
    <w:p w:rsidR="00CB5DFC" w:rsidRDefault="00CB5DFC" w:rsidP="00121D74"/>
    <w:p w:rsidR="00CB5DFC" w:rsidRDefault="00CB5DFC" w:rsidP="00121D74"/>
    <w:p w:rsidR="00CB5DFC" w:rsidRDefault="00CB5DFC" w:rsidP="00121D74"/>
    <w:p w:rsidR="004B7E83" w:rsidRDefault="00CB5DFC" w:rsidP="00121D7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253DE" w:rsidRDefault="00774E79" w:rsidP="000F74C2">
      <w:pPr>
        <w:pStyle w:val="TOC"/>
        <w:numPr>
          <w:ilvl w:val="0"/>
          <w:numId w:val="0"/>
        </w:numPr>
      </w:pPr>
      <w:bookmarkStart w:id="0" w:name="_Toc266449055"/>
      <w:r>
        <w:rPr>
          <w:lang w:val="zh-CN"/>
        </w:rPr>
        <w:lastRenderedPageBreak/>
        <w:t>目录</w:t>
      </w:r>
      <w:bookmarkStart w:id="1" w:name="_Toc416888924"/>
      <w:bookmarkStart w:id="2" w:name="_Toc416889117"/>
      <w:bookmarkEnd w:id="0"/>
    </w:p>
    <w:bookmarkStart w:id="3" w:name="_GoBack"/>
    <w:bookmarkEnd w:id="3"/>
    <w:p w:rsidR="00F47902" w:rsidRDefault="00AE24E0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"2-3"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,1" </w:instrText>
      </w:r>
      <w:r>
        <w:fldChar w:fldCharType="separate"/>
      </w:r>
      <w:hyperlink w:anchor="_Toc470110537" w:history="1">
        <w:r w:rsidR="00F47902" w:rsidRPr="00C50066">
          <w:rPr>
            <w:rStyle w:val="aa"/>
            <w:noProof/>
          </w:rPr>
          <w:t>1</w:t>
        </w:r>
        <w:r w:rsidR="00F479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F47902" w:rsidRPr="00C50066">
          <w:rPr>
            <w:rStyle w:val="aa"/>
            <w:rFonts w:hint="eastAsia"/>
            <w:noProof/>
          </w:rPr>
          <w:t>概述</w:t>
        </w:r>
        <w:r w:rsidR="00F47902">
          <w:rPr>
            <w:noProof/>
            <w:webHidden/>
          </w:rPr>
          <w:tab/>
        </w:r>
        <w:r w:rsidR="00F47902">
          <w:rPr>
            <w:noProof/>
            <w:webHidden/>
          </w:rPr>
          <w:fldChar w:fldCharType="begin"/>
        </w:r>
        <w:r w:rsidR="00F47902">
          <w:rPr>
            <w:noProof/>
            <w:webHidden/>
          </w:rPr>
          <w:instrText xml:space="preserve"> PAGEREF _Toc470110537 \h </w:instrText>
        </w:r>
        <w:r w:rsidR="00F47902">
          <w:rPr>
            <w:noProof/>
            <w:webHidden/>
          </w:rPr>
        </w:r>
        <w:r w:rsidR="00F47902">
          <w:rPr>
            <w:noProof/>
            <w:webHidden/>
          </w:rPr>
          <w:fldChar w:fldCharType="separate"/>
        </w:r>
        <w:r w:rsidR="00F47902">
          <w:rPr>
            <w:noProof/>
            <w:webHidden/>
          </w:rPr>
          <w:t>5</w:t>
        </w:r>
        <w:r w:rsidR="00F47902">
          <w:rPr>
            <w:noProof/>
            <w:webHidden/>
          </w:rPr>
          <w:fldChar w:fldCharType="end"/>
        </w:r>
      </w:hyperlink>
    </w:p>
    <w:p w:rsidR="00F47902" w:rsidRDefault="00F47902">
      <w:pPr>
        <w:pStyle w:val="21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110538" w:history="1">
        <w:r w:rsidRPr="00C50066">
          <w:rPr>
            <w:rStyle w:val="aa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50066">
          <w:rPr>
            <w:rStyle w:val="aa"/>
            <w:rFonts w:hint="eastAsia"/>
            <w:noProof/>
          </w:rPr>
          <w:t>本文目的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7902" w:rsidRDefault="00F47902">
      <w:pPr>
        <w:pStyle w:val="21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110539" w:history="1">
        <w:r w:rsidRPr="00C50066">
          <w:rPr>
            <w:rStyle w:val="aa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50066">
          <w:rPr>
            <w:rStyle w:val="aa"/>
            <w:rFonts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7902" w:rsidRDefault="00F47902">
      <w:pPr>
        <w:pStyle w:val="21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110540" w:history="1">
        <w:r w:rsidRPr="00C50066">
          <w:rPr>
            <w:rStyle w:val="aa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50066">
          <w:rPr>
            <w:rStyle w:val="aa"/>
            <w:rFonts w:hint="eastAsia"/>
            <w:noProof/>
          </w:rPr>
          <w:t>术语与缩略词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7902" w:rsidRDefault="00F47902">
      <w:pPr>
        <w:pStyle w:val="21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110541" w:history="1">
        <w:r w:rsidRPr="00C50066">
          <w:rPr>
            <w:rStyle w:val="aa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50066">
          <w:rPr>
            <w:rStyle w:val="aa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7902" w:rsidRDefault="00F47902">
      <w:pPr>
        <w:pStyle w:val="21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110542" w:history="1">
        <w:r w:rsidRPr="00C50066">
          <w:rPr>
            <w:rStyle w:val="aa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50066">
          <w:rPr>
            <w:rStyle w:val="aa"/>
            <w:rFonts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7902" w:rsidRDefault="00F47902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0110543" w:history="1">
        <w:r w:rsidRPr="00C50066">
          <w:rPr>
            <w:rStyle w:val="a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C50066">
          <w:rPr>
            <w:rStyle w:val="aa"/>
            <w:rFonts w:hint="eastAsia"/>
            <w:noProof/>
          </w:rPr>
          <w:t>功能列表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7902" w:rsidRDefault="00F47902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0110544" w:history="1">
        <w:r w:rsidRPr="00C50066">
          <w:rPr>
            <w:rStyle w:val="a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C50066">
          <w:rPr>
            <w:rStyle w:val="aa"/>
            <w:rFonts w:hint="eastAsia"/>
            <w:noProof/>
          </w:rPr>
          <w:t>总体说明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7902" w:rsidRDefault="00F47902">
      <w:pPr>
        <w:pStyle w:val="21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110545" w:history="1">
        <w:r w:rsidRPr="00C50066">
          <w:rPr>
            <w:rStyle w:val="aa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50066">
          <w:rPr>
            <w:rStyle w:val="aa"/>
            <w:rFonts w:hint="eastAsia"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7902" w:rsidRDefault="00F47902">
      <w:pPr>
        <w:pStyle w:val="21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110546" w:history="1">
        <w:r w:rsidRPr="00C50066">
          <w:rPr>
            <w:rStyle w:val="aa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50066">
          <w:rPr>
            <w:rStyle w:val="aa"/>
            <w:rFonts w:hint="eastAsia"/>
            <w:noProof/>
          </w:rPr>
          <w:t>获取公司信息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47902" w:rsidRDefault="00F47902">
      <w:pPr>
        <w:pStyle w:val="21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110547" w:history="1">
        <w:r w:rsidRPr="00C50066">
          <w:rPr>
            <w:rStyle w:val="aa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50066">
          <w:rPr>
            <w:rStyle w:val="aa"/>
            <w:rFonts w:hint="eastAsia"/>
            <w:noProof/>
          </w:rPr>
          <w:t>客服管理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47902" w:rsidRDefault="00F47902">
      <w:pPr>
        <w:pStyle w:val="21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110548" w:history="1">
        <w:r w:rsidRPr="00C50066">
          <w:rPr>
            <w:rStyle w:val="aa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50066">
          <w:rPr>
            <w:rStyle w:val="aa"/>
            <w:rFonts w:hint="eastAsia"/>
            <w:noProof/>
          </w:rPr>
          <w:t>菜单和功能权限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47902" w:rsidRDefault="00F47902">
      <w:pPr>
        <w:pStyle w:val="21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110549" w:history="1">
        <w:r w:rsidRPr="00C50066">
          <w:rPr>
            <w:rStyle w:val="aa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50066">
          <w:rPr>
            <w:rStyle w:val="aa"/>
            <w:rFonts w:hint="eastAsia"/>
            <w:noProof/>
          </w:rPr>
          <w:t>数据权限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47902" w:rsidRDefault="00F47902">
      <w:pPr>
        <w:pStyle w:val="21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110550" w:history="1">
        <w:r w:rsidRPr="00C50066">
          <w:rPr>
            <w:rStyle w:val="aa"/>
            <w:noProof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50066">
          <w:rPr>
            <w:rStyle w:val="aa"/>
            <w:noProof/>
          </w:rPr>
          <w:t>Session</w:t>
        </w:r>
        <w:r w:rsidRPr="00C50066">
          <w:rPr>
            <w:rStyle w:val="aa"/>
            <w:rFonts w:hint="eastAsia"/>
            <w:noProof/>
          </w:rPr>
          <w:t>共享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47902" w:rsidRDefault="00F47902">
      <w:pPr>
        <w:pStyle w:val="21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110551" w:history="1">
        <w:r w:rsidRPr="00C50066">
          <w:rPr>
            <w:rStyle w:val="aa"/>
            <w:noProof/>
          </w:rPr>
          <w:t>3.7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50066">
          <w:rPr>
            <w:rStyle w:val="aa"/>
            <w:rFonts w:hint="eastAsia"/>
            <w:noProof/>
          </w:rPr>
          <w:t>登录日志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47902" w:rsidRDefault="00F47902">
      <w:pPr>
        <w:pStyle w:val="21"/>
        <w:tabs>
          <w:tab w:val="left" w:pos="840"/>
          <w:tab w:val="right" w:leader="dot" w:pos="8399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110552" w:history="1">
        <w:r w:rsidRPr="00C50066">
          <w:rPr>
            <w:rStyle w:val="aa"/>
            <w:noProof/>
          </w:rPr>
          <w:t>3.8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50066">
          <w:rPr>
            <w:rStyle w:val="aa"/>
            <w:rFonts w:hint="eastAsia"/>
            <w:noProof/>
          </w:rPr>
          <w:t>初始化内存数据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253DE" w:rsidRDefault="00AE24E0">
      <w:r>
        <w:rPr>
          <w:sz w:val="20"/>
          <w:szCs w:val="20"/>
        </w:rPr>
        <w:fldChar w:fldCharType="end"/>
      </w:r>
    </w:p>
    <w:p w:rsidR="00E253DE" w:rsidRDefault="00E253DE" w:rsidP="00E253DE"/>
    <w:p w:rsidR="00E253DE" w:rsidRPr="00E253DE" w:rsidRDefault="00E253DE" w:rsidP="00E253DE">
      <w:r>
        <w:br w:type="page"/>
      </w:r>
    </w:p>
    <w:p w:rsidR="005E171A" w:rsidRDefault="00C52A40" w:rsidP="000F74C2">
      <w:pPr>
        <w:pStyle w:val="10"/>
      </w:pPr>
      <w:bookmarkStart w:id="4" w:name="_Toc470110537"/>
      <w:bookmarkEnd w:id="1"/>
      <w:bookmarkEnd w:id="2"/>
      <w:r>
        <w:rPr>
          <w:rFonts w:hint="eastAsia"/>
        </w:rPr>
        <w:lastRenderedPageBreak/>
        <w:t>概述</w:t>
      </w:r>
      <w:bookmarkEnd w:id="4"/>
    </w:p>
    <w:p w:rsidR="00C52A40" w:rsidRPr="009151AF" w:rsidRDefault="00C52A40" w:rsidP="007A2925">
      <w:pPr>
        <w:pStyle w:val="2"/>
      </w:pPr>
      <w:bookmarkStart w:id="5" w:name="_Toc384802679"/>
      <w:bookmarkStart w:id="6" w:name="_Toc470110538"/>
      <w:r>
        <w:rPr>
          <w:rFonts w:hint="eastAsia"/>
        </w:rPr>
        <w:t>本文目的</w:t>
      </w:r>
      <w:bookmarkEnd w:id="6"/>
    </w:p>
    <w:p w:rsidR="00A464DF" w:rsidRDefault="00C96EE1" w:rsidP="00C96EE1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U</w:t>
      </w:r>
      <w:r>
        <w:rPr>
          <w:rFonts w:ascii="宋体" w:hAnsi="宋体" w:hint="eastAsia"/>
        </w:rPr>
        <w:t>mp改造过程中，需要Any800产品</w:t>
      </w:r>
      <w:proofErr w:type="gramStart"/>
      <w:r>
        <w:rPr>
          <w:rFonts w:ascii="宋体" w:hAnsi="宋体" w:hint="eastAsia"/>
        </w:rPr>
        <w:t>测改造</w:t>
      </w:r>
      <w:proofErr w:type="gramEnd"/>
      <w:r>
        <w:rPr>
          <w:rFonts w:ascii="宋体" w:hAnsi="宋体" w:hint="eastAsia"/>
        </w:rPr>
        <w:t>的内容</w:t>
      </w:r>
      <w:r w:rsidR="003D79A4">
        <w:rPr>
          <w:rFonts w:ascii="宋体" w:hAnsi="宋体"/>
        </w:rPr>
        <w:t>的需求描述</w:t>
      </w:r>
      <w:r w:rsidR="00A464DF">
        <w:rPr>
          <w:rFonts w:ascii="宋体" w:hAnsi="宋体" w:hint="eastAsia"/>
        </w:rPr>
        <w:t>。</w:t>
      </w:r>
    </w:p>
    <w:p w:rsidR="00C52A40" w:rsidRDefault="00C52A40" w:rsidP="007A2925">
      <w:pPr>
        <w:pStyle w:val="2"/>
      </w:pPr>
      <w:bookmarkStart w:id="7" w:name="_Toc470110539"/>
      <w:bookmarkEnd w:id="5"/>
      <w:r>
        <w:t>适用范围</w:t>
      </w:r>
      <w:bookmarkEnd w:id="7"/>
    </w:p>
    <w:p w:rsidR="00C52A40" w:rsidRPr="00C52A40" w:rsidRDefault="00A464DF" w:rsidP="00C52A40">
      <w:pPr>
        <w:pStyle w:val="a0"/>
        <w:rPr>
          <w:rFonts w:ascii="宋体" w:hAnsi="宋体" w:cs="华文楷体"/>
          <w:szCs w:val="21"/>
        </w:rPr>
      </w:pPr>
      <w:r>
        <w:rPr>
          <w:rFonts w:ascii="宋体" w:hAnsi="宋体" w:cs="华文楷体" w:hint="eastAsia"/>
          <w:szCs w:val="21"/>
        </w:rPr>
        <w:t>本文档适用于上海久</w:t>
      </w:r>
      <w:proofErr w:type="gramStart"/>
      <w:r>
        <w:rPr>
          <w:rFonts w:ascii="宋体" w:hAnsi="宋体" w:cs="华文楷体" w:hint="eastAsia"/>
          <w:szCs w:val="21"/>
        </w:rPr>
        <w:t>科关于</w:t>
      </w:r>
      <w:proofErr w:type="gramEnd"/>
      <w:r w:rsidR="00C96EE1">
        <w:rPr>
          <w:rFonts w:ascii="宋体" w:hAnsi="宋体" w:cs="华文楷体" w:hint="eastAsia"/>
          <w:szCs w:val="21"/>
        </w:rPr>
        <w:t>Any800改造</w:t>
      </w:r>
      <w:r w:rsidR="003D79A4">
        <w:rPr>
          <w:rFonts w:ascii="宋体" w:hAnsi="宋体" w:cs="华文楷体" w:hint="eastAsia"/>
          <w:szCs w:val="21"/>
        </w:rPr>
        <w:t>的</w:t>
      </w:r>
      <w:r>
        <w:rPr>
          <w:rFonts w:ascii="宋体" w:hAnsi="宋体" w:cs="华文楷体" w:hint="eastAsia"/>
          <w:szCs w:val="21"/>
        </w:rPr>
        <w:t>开发人员和</w:t>
      </w:r>
      <w:r>
        <w:rPr>
          <w:rFonts w:ascii="宋体" w:hAnsi="宋体" w:cs="华文楷体"/>
          <w:szCs w:val="21"/>
        </w:rPr>
        <w:t>测试人员</w:t>
      </w:r>
      <w:r>
        <w:rPr>
          <w:rFonts w:ascii="宋体" w:hAnsi="宋体" w:cs="华文楷体" w:hint="eastAsia"/>
          <w:szCs w:val="21"/>
        </w:rPr>
        <w:t>。</w:t>
      </w:r>
    </w:p>
    <w:p w:rsidR="00C52A40" w:rsidRDefault="00C52A40" w:rsidP="007A2925">
      <w:pPr>
        <w:pStyle w:val="2"/>
      </w:pPr>
      <w:bookmarkStart w:id="8" w:name="_Toc470110540"/>
      <w:r>
        <w:t>术语与缩略词</w:t>
      </w:r>
      <w:bookmarkEnd w:id="8"/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407"/>
        <w:gridCol w:w="7005"/>
      </w:tblGrid>
      <w:tr w:rsidR="00C52A40" w:rsidTr="00DC2303">
        <w:trPr>
          <w:trHeight w:val="458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</w:tcPr>
          <w:p w:rsidR="00C52A40" w:rsidRDefault="00C52A40" w:rsidP="00DC2303">
            <w:pPr>
              <w:pStyle w:val="ad"/>
              <w:jc w:val="center"/>
              <w:rPr>
                <w:rFonts w:ascii="宋体" w:hAnsi="宋体" w:cs="华文楷体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宋体" w:hAnsi="宋体" w:cs="华文楷体" w:hint="eastAsia"/>
                <w:b/>
                <w:bCs/>
                <w:color w:val="FFFFFF"/>
                <w:sz w:val="21"/>
                <w:szCs w:val="21"/>
              </w:rPr>
              <w:t>缩略语</w:t>
            </w:r>
          </w:p>
        </w:tc>
        <w:tc>
          <w:tcPr>
            <w:tcW w:w="7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</w:tcPr>
          <w:p w:rsidR="00C52A40" w:rsidRDefault="00C52A40" w:rsidP="00DC2303">
            <w:pPr>
              <w:pStyle w:val="ad"/>
              <w:jc w:val="center"/>
              <w:rPr>
                <w:rFonts w:ascii="宋体" w:hAnsi="宋体" w:cs="华文楷体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宋体" w:hAnsi="宋体" w:cs="华文楷体" w:hint="eastAsia"/>
                <w:b/>
                <w:bCs/>
                <w:color w:val="FFFFFF"/>
                <w:sz w:val="21"/>
                <w:szCs w:val="21"/>
              </w:rPr>
              <w:t>描述</w:t>
            </w:r>
          </w:p>
        </w:tc>
      </w:tr>
      <w:tr w:rsidR="00C52A40" w:rsidTr="00DC2303">
        <w:trPr>
          <w:trHeight w:val="528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DC2303">
            <w:pPr>
              <w:pStyle w:val="ad"/>
              <w:jc w:val="center"/>
              <w:rPr>
                <w:rFonts w:ascii="宋体" w:hAnsi="宋体" w:cs="华文楷体"/>
                <w:b/>
                <w:sz w:val="21"/>
                <w:szCs w:val="21"/>
              </w:rPr>
            </w:pPr>
          </w:p>
        </w:tc>
        <w:tc>
          <w:tcPr>
            <w:tcW w:w="7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A464DF">
            <w:pPr>
              <w:pStyle w:val="ad"/>
              <w:rPr>
                <w:rFonts w:ascii="宋体" w:hAnsi="宋体" w:cs="华文楷体"/>
                <w:sz w:val="21"/>
                <w:szCs w:val="21"/>
              </w:rPr>
            </w:pPr>
          </w:p>
        </w:tc>
      </w:tr>
      <w:tr w:rsidR="00C52A40" w:rsidTr="00DC2303">
        <w:trPr>
          <w:trHeight w:val="518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DC2303">
            <w:pPr>
              <w:pStyle w:val="ad"/>
              <w:jc w:val="center"/>
              <w:rPr>
                <w:rFonts w:ascii="宋体" w:hAnsi="宋体" w:cs="华文楷体"/>
                <w:b/>
                <w:sz w:val="21"/>
                <w:szCs w:val="21"/>
              </w:rPr>
            </w:pPr>
          </w:p>
        </w:tc>
        <w:tc>
          <w:tcPr>
            <w:tcW w:w="7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DC2303">
            <w:pPr>
              <w:pStyle w:val="ad"/>
              <w:rPr>
                <w:rFonts w:ascii="宋体" w:hAnsi="宋体" w:cs="华文楷体"/>
                <w:sz w:val="21"/>
                <w:szCs w:val="21"/>
              </w:rPr>
            </w:pPr>
          </w:p>
        </w:tc>
      </w:tr>
      <w:tr w:rsidR="00C52A40" w:rsidTr="00DC2303">
        <w:trPr>
          <w:trHeight w:val="518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DC2303">
            <w:pPr>
              <w:pStyle w:val="ad"/>
              <w:jc w:val="center"/>
              <w:rPr>
                <w:rFonts w:ascii="宋体" w:hAnsi="宋体" w:cs="华文楷体"/>
                <w:b/>
                <w:sz w:val="21"/>
                <w:szCs w:val="21"/>
              </w:rPr>
            </w:pPr>
          </w:p>
        </w:tc>
        <w:tc>
          <w:tcPr>
            <w:tcW w:w="7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DC2303">
            <w:pPr>
              <w:pStyle w:val="ad"/>
              <w:rPr>
                <w:rFonts w:ascii="宋体" w:hAnsi="宋体" w:cs="华文楷体"/>
                <w:sz w:val="21"/>
                <w:szCs w:val="21"/>
              </w:rPr>
            </w:pPr>
          </w:p>
        </w:tc>
      </w:tr>
    </w:tbl>
    <w:p w:rsidR="0091365E" w:rsidRPr="00A464DF" w:rsidRDefault="0091365E" w:rsidP="007A2925">
      <w:pPr>
        <w:pStyle w:val="2"/>
      </w:pPr>
      <w:bookmarkStart w:id="9" w:name="_Toc470110541"/>
      <w:r w:rsidRPr="00A464DF">
        <w:rPr>
          <w:rFonts w:hint="eastAsia"/>
        </w:rPr>
        <w:t>运行环境</w:t>
      </w:r>
      <w:bookmarkEnd w:id="9"/>
    </w:p>
    <w:p w:rsidR="00446EC0" w:rsidRPr="00A464DF" w:rsidRDefault="00DC7AAB" w:rsidP="00446EC0">
      <w:r w:rsidRPr="00A464DF">
        <w:rPr>
          <w:rFonts w:hint="eastAsia"/>
        </w:rPr>
        <w:t>硬件</w:t>
      </w:r>
      <w:r w:rsidRPr="00A464DF">
        <w:t>环境</w:t>
      </w:r>
      <w:r w:rsidRPr="00A464DF">
        <w:rPr>
          <w:rFonts w:hint="eastAsia"/>
        </w:rPr>
        <w:t>：</w:t>
      </w:r>
    </w:p>
    <w:p w:rsidR="00446EC0" w:rsidRPr="00A464DF" w:rsidRDefault="00446EC0" w:rsidP="00446EC0">
      <w:r w:rsidRPr="00A464DF">
        <w:t>CPU</w:t>
      </w:r>
      <w:r w:rsidRPr="00A464DF">
        <w:t>：</w:t>
      </w:r>
      <w:r w:rsidRPr="00A464DF">
        <w:t>2.0GHz</w:t>
      </w:r>
      <w:proofErr w:type="gramStart"/>
      <w:r w:rsidRPr="00A464DF">
        <w:rPr>
          <w:rFonts w:hint="eastAsia"/>
        </w:rPr>
        <w:t>及以上</w:t>
      </w:r>
      <w:proofErr w:type="gramEnd"/>
      <w:r w:rsidRPr="00A464DF">
        <w:br/>
      </w:r>
      <w:r w:rsidRPr="00A464DF">
        <w:t>内存：</w:t>
      </w:r>
      <w:r w:rsidR="0044189B">
        <w:t>16</w:t>
      </w:r>
      <w:r w:rsidRPr="00A464DF">
        <w:t>G</w:t>
      </w:r>
      <w:r w:rsidRPr="00A464DF">
        <w:rPr>
          <w:rFonts w:hint="eastAsia"/>
        </w:rPr>
        <w:t>及</w:t>
      </w:r>
      <w:r w:rsidRPr="00A464DF">
        <w:t>以上</w:t>
      </w:r>
    </w:p>
    <w:p w:rsidR="00446EC0" w:rsidRPr="00A464DF" w:rsidRDefault="00446EC0" w:rsidP="00446EC0">
      <w:r w:rsidRPr="00A464DF">
        <w:rPr>
          <w:rFonts w:hint="eastAsia"/>
        </w:rPr>
        <w:t>硬盘：</w:t>
      </w:r>
      <w:r w:rsidRPr="00A464DF">
        <w:rPr>
          <w:rFonts w:hint="eastAsia"/>
        </w:rPr>
        <w:t>80</w:t>
      </w:r>
      <w:r w:rsidRPr="00A464DF">
        <w:t>G</w:t>
      </w:r>
      <w:r w:rsidRPr="00A464DF">
        <w:rPr>
          <w:rFonts w:hint="eastAsia"/>
        </w:rPr>
        <w:t>及</w:t>
      </w:r>
      <w:r w:rsidRPr="00A464DF">
        <w:t>以上</w:t>
      </w:r>
    </w:p>
    <w:p w:rsidR="00DC7AAB" w:rsidRPr="00A464DF" w:rsidRDefault="00DC7AAB" w:rsidP="00DC7AAB">
      <w:r w:rsidRPr="00A464DF">
        <w:rPr>
          <w:rFonts w:hint="eastAsia"/>
        </w:rPr>
        <w:t>软件</w:t>
      </w:r>
      <w:r w:rsidRPr="00A464DF">
        <w:t>环境：</w:t>
      </w:r>
    </w:p>
    <w:p w:rsidR="0044189B" w:rsidRDefault="0044189B" w:rsidP="00810E55">
      <w:r>
        <w:rPr>
          <w:rFonts w:hint="eastAsia"/>
        </w:rPr>
        <w:t>2</w:t>
      </w:r>
      <w:r>
        <w:rPr>
          <w:rFonts w:hint="eastAsia"/>
        </w:rPr>
        <w:t>台</w:t>
      </w:r>
      <w:r w:rsidR="00810E55" w:rsidRPr="00A464DF">
        <w:rPr>
          <w:rFonts w:hint="eastAsia"/>
        </w:rPr>
        <w:t>服务器</w:t>
      </w:r>
      <w:r w:rsidR="003D7FC8" w:rsidRPr="00A464DF">
        <w:rPr>
          <w:rFonts w:hint="eastAsia"/>
        </w:rPr>
        <w:t>：</w:t>
      </w:r>
      <w:r w:rsidR="003D7FC8" w:rsidRPr="00A464DF">
        <w:t>支持</w:t>
      </w:r>
      <w:r w:rsidR="00810E55" w:rsidRPr="00A464DF">
        <w:t>Windows Service 2008</w:t>
      </w:r>
      <w:r w:rsidR="003D7FC8" w:rsidRPr="00A464DF">
        <w:rPr>
          <w:rFonts w:hint="eastAsia"/>
        </w:rPr>
        <w:t>以上版本</w:t>
      </w:r>
      <w:r>
        <w:rPr>
          <w:rFonts w:hint="eastAsia"/>
        </w:rPr>
        <w:t>（服务器内存至少</w:t>
      </w:r>
      <w:r>
        <w:rPr>
          <w:rFonts w:hint="eastAsia"/>
        </w:rPr>
        <w:t>4G</w:t>
      </w:r>
      <w:r>
        <w:rPr>
          <w:rFonts w:hint="eastAsia"/>
        </w:rPr>
        <w:t>）、</w:t>
      </w:r>
    </w:p>
    <w:p w:rsidR="0044189B" w:rsidRDefault="0044189B" w:rsidP="00810E55">
      <w:r>
        <w:t>机器人要单独一台服务器</w:t>
      </w:r>
    </w:p>
    <w:p w:rsidR="000714B8" w:rsidRDefault="000714B8" w:rsidP="00810E55">
      <w:r>
        <w:rPr>
          <w:rFonts w:hint="eastAsia"/>
        </w:rPr>
        <w:t>其他浏览器及系统环境：</w:t>
      </w:r>
    </w:p>
    <w:p w:rsidR="00EC2B2C" w:rsidRDefault="00EC2B2C" w:rsidP="00810E55">
      <w:r w:rsidRPr="000714B8">
        <w:rPr>
          <w:rFonts w:hint="eastAsia"/>
        </w:rPr>
        <w:t>BS</w:t>
      </w:r>
      <w:r w:rsidRPr="000714B8">
        <w:rPr>
          <w:rFonts w:hint="eastAsia"/>
        </w:rPr>
        <w:t>版</w:t>
      </w:r>
      <w:r w:rsidR="000714B8">
        <w:rPr>
          <w:rFonts w:hint="eastAsia"/>
        </w:rPr>
        <w:t>坐席</w:t>
      </w:r>
      <w:proofErr w:type="gramStart"/>
      <w:r w:rsidR="000714B8">
        <w:rPr>
          <w:rFonts w:hint="eastAsia"/>
        </w:rPr>
        <w:t>端</w:t>
      </w:r>
      <w:r w:rsidRPr="000714B8">
        <w:rPr>
          <w:rFonts w:hint="eastAsia"/>
        </w:rPr>
        <w:t>支持</w:t>
      </w:r>
      <w:proofErr w:type="gramEnd"/>
      <w:r w:rsidRPr="000714B8">
        <w:rPr>
          <w:rFonts w:hint="eastAsia"/>
        </w:rPr>
        <w:t>浏览器：</w:t>
      </w:r>
      <w:r w:rsidRPr="000714B8">
        <w:rPr>
          <w:rFonts w:hint="eastAsia"/>
        </w:rPr>
        <w:t>IE</w:t>
      </w:r>
      <w:r w:rsidRPr="000714B8">
        <w:rPr>
          <w:rFonts w:hint="eastAsia"/>
        </w:rPr>
        <w:t>浏览器支持</w:t>
      </w:r>
      <w:r w:rsidRPr="000714B8">
        <w:rPr>
          <w:rFonts w:hint="eastAsia"/>
        </w:rPr>
        <w:t>IE9</w:t>
      </w:r>
      <w:r w:rsidRPr="000714B8">
        <w:rPr>
          <w:rFonts w:hint="eastAsia"/>
        </w:rPr>
        <w:t>及以上版本，</w:t>
      </w:r>
      <w:r w:rsidR="000714B8">
        <w:rPr>
          <w:rFonts w:hint="eastAsia"/>
        </w:rPr>
        <w:t>C</w:t>
      </w:r>
      <w:r w:rsidRPr="000714B8">
        <w:rPr>
          <w:rFonts w:hint="eastAsia"/>
        </w:rPr>
        <w:t>hrome</w:t>
      </w:r>
      <w:r w:rsidRPr="000714B8">
        <w:rPr>
          <w:rFonts w:hint="eastAsia"/>
        </w:rPr>
        <w:t>支持</w:t>
      </w:r>
      <w:r w:rsidR="000714B8">
        <w:rPr>
          <w:rFonts w:hint="eastAsia"/>
        </w:rPr>
        <w:t>C</w:t>
      </w:r>
      <w:r w:rsidRPr="000714B8">
        <w:rPr>
          <w:rFonts w:hint="eastAsia"/>
        </w:rPr>
        <w:t>hrome54.0X</w:t>
      </w:r>
      <w:r w:rsidRPr="000714B8">
        <w:rPr>
          <w:rFonts w:hint="eastAsia"/>
        </w:rPr>
        <w:t>以下版本，其他主流浏览器</w:t>
      </w:r>
      <w:r w:rsidRPr="000714B8">
        <w:rPr>
          <w:rFonts w:hint="eastAsia"/>
        </w:rPr>
        <w:t>360</w:t>
      </w:r>
      <w:r w:rsidRPr="000714B8">
        <w:rPr>
          <w:rFonts w:hint="eastAsia"/>
        </w:rPr>
        <w:t>，火狐都支持。</w:t>
      </w:r>
    </w:p>
    <w:p w:rsidR="000714B8" w:rsidRDefault="000714B8" w:rsidP="00810E55">
      <w:r w:rsidRPr="000714B8">
        <w:rPr>
          <w:rFonts w:hint="eastAsia"/>
        </w:rPr>
        <w:t>Flash</w:t>
      </w:r>
      <w:r w:rsidRPr="000714B8">
        <w:rPr>
          <w:rFonts w:hint="eastAsia"/>
        </w:rPr>
        <w:t>版本支持：</w:t>
      </w:r>
      <w:r w:rsidRPr="000714B8">
        <w:rPr>
          <w:rFonts w:hint="eastAsia"/>
        </w:rPr>
        <w:t>Flash10.2X</w:t>
      </w:r>
      <w:r w:rsidRPr="000714B8">
        <w:rPr>
          <w:rFonts w:hint="eastAsia"/>
        </w:rPr>
        <w:t>以上。</w:t>
      </w:r>
    </w:p>
    <w:p w:rsidR="000714B8" w:rsidRDefault="000714B8" w:rsidP="00810E55">
      <w:r>
        <w:lastRenderedPageBreak/>
        <w:t>CS</w:t>
      </w:r>
      <w:r>
        <w:t>版坐席</w:t>
      </w:r>
      <w:proofErr w:type="gramStart"/>
      <w:r>
        <w:t>端支持</w:t>
      </w:r>
      <w:proofErr w:type="gramEnd"/>
      <w:r>
        <w:t>系统</w:t>
      </w:r>
      <w:r>
        <w:rPr>
          <w:rFonts w:hint="eastAsia"/>
        </w:rPr>
        <w:t>：</w:t>
      </w:r>
      <w:r>
        <w:rPr>
          <w:rFonts w:hint="eastAsia"/>
        </w:rPr>
        <w:t>Win</w:t>
      </w:r>
      <w:r>
        <w:t>7</w:t>
      </w:r>
      <w:r>
        <w:t>及以上</w:t>
      </w:r>
    </w:p>
    <w:p w:rsidR="001C601B" w:rsidRDefault="001C601B" w:rsidP="00810E55">
      <w:r>
        <w:t>MAC</w:t>
      </w:r>
      <w:r>
        <w:t>系统</w:t>
      </w:r>
      <w:r>
        <w:rPr>
          <w:rFonts w:hint="eastAsia"/>
        </w:rPr>
        <w:t>：</w:t>
      </w:r>
      <w:r w:rsidRPr="001C601B">
        <w:rPr>
          <w:rFonts w:hint="eastAsia"/>
        </w:rPr>
        <w:t>支持</w:t>
      </w:r>
      <w:r w:rsidRPr="001C601B">
        <w:rPr>
          <w:rFonts w:hint="eastAsia"/>
        </w:rPr>
        <w:t>OS 10.4</w:t>
      </w:r>
      <w:r w:rsidRPr="001C601B">
        <w:rPr>
          <w:rFonts w:hint="eastAsia"/>
        </w:rPr>
        <w:t>以上</w:t>
      </w:r>
    </w:p>
    <w:p w:rsidR="000714B8" w:rsidRDefault="000714B8" w:rsidP="00810E55">
      <w:r>
        <w:t>PC</w:t>
      </w:r>
      <w:r>
        <w:t>访客</w:t>
      </w:r>
      <w:proofErr w:type="gramStart"/>
      <w:r>
        <w:t>端支持</w:t>
      </w:r>
      <w:proofErr w:type="gramEnd"/>
      <w:r>
        <w:t>浏览器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浏览器支持</w:t>
      </w:r>
      <w:r>
        <w:t>IE8</w:t>
      </w:r>
      <w:r>
        <w:t>及以上</w:t>
      </w:r>
      <w:r>
        <w:rPr>
          <w:rFonts w:hint="eastAsia"/>
        </w:rPr>
        <w:t>，</w:t>
      </w:r>
      <w:r>
        <w:t>其他</w:t>
      </w:r>
      <w:r>
        <w:t>Chrome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、火狐等主流浏览器</w:t>
      </w:r>
    </w:p>
    <w:p w:rsidR="000714B8" w:rsidRDefault="000714B8" w:rsidP="00810E55">
      <w:r>
        <w:rPr>
          <w:rFonts w:hint="eastAsia"/>
        </w:rPr>
        <w:t>H5</w:t>
      </w:r>
      <w:r>
        <w:rPr>
          <w:rFonts w:hint="eastAsia"/>
        </w:rPr>
        <w:t>访客</w:t>
      </w:r>
      <w:proofErr w:type="gramStart"/>
      <w:r>
        <w:rPr>
          <w:rFonts w:hint="eastAsia"/>
        </w:rPr>
        <w:t>端支持</w:t>
      </w:r>
      <w:proofErr w:type="gramEnd"/>
      <w:r>
        <w:rPr>
          <w:rFonts w:hint="eastAsia"/>
        </w:rPr>
        <w:t>浏览器：</w:t>
      </w:r>
      <w:r>
        <w:rPr>
          <w:rFonts w:hint="eastAsia"/>
        </w:rPr>
        <w:t>UC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QQ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等主浏览器</w:t>
      </w:r>
    </w:p>
    <w:p w:rsidR="00E7221B" w:rsidRDefault="00E7221B" w:rsidP="00E7221B">
      <w:r>
        <w:rPr>
          <w:rFonts w:hint="eastAsia"/>
        </w:rPr>
        <w:t>Android APP</w:t>
      </w:r>
      <w:r>
        <w:rPr>
          <w:rFonts w:hint="eastAsia"/>
        </w:rPr>
        <w:t>：支持大多数</w:t>
      </w:r>
      <w:r>
        <w:rPr>
          <w:rFonts w:hint="eastAsia"/>
        </w:rPr>
        <w:t>android</w:t>
      </w:r>
      <w:r>
        <w:rPr>
          <w:rFonts w:hint="eastAsia"/>
        </w:rPr>
        <w:t>手机：小米、华为、三星、</w:t>
      </w:r>
      <w:proofErr w:type="gramStart"/>
      <w:r>
        <w:rPr>
          <w:rFonts w:hint="eastAsia"/>
        </w:rPr>
        <w:t>酷派等</w:t>
      </w:r>
      <w:proofErr w:type="gramEnd"/>
      <w:r>
        <w:rPr>
          <w:rFonts w:hint="eastAsia"/>
        </w:rPr>
        <w:t>主流机型；支持</w:t>
      </w:r>
      <w:r>
        <w:rPr>
          <w:rFonts w:hint="eastAsia"/>
        </w:rPr>
        <w:t>android4.1</w:t>
      </w:r>
      <w:r>
        <w:rPr>
          <w:rFonts w:hint="eastAsia"/>
        </w:rPr>
        <w:t>及以上版本，支持屏幕</w:t>
      </w:r>
      <w:r>
        <w:rPr>
          <w:rFonts w:hint="eastAsia"/>
        </w:rPr>
        <w:t>4</w:t>
      </w:r>
      <w:r>
        <w:rPr>
          <w:rFonts w:hint="eastAsia"/>
        </w:rPr>
        <w:t>寸以上</w:t>
      </w:r>
    </w:p>
    <w:p w:rsidR="00E7221B" w:rsidRPr="00A464DF" w:rsidRDefault="00E7221B" w:rsidP="00E7221B">
      <w:r>
        <w:rPr>
          <w:rFonts w:hint="eastAsia"/>
        </w:rPr>
        <w:t>iOS APP</w:t>
      </w:r>
      <w:r>
        <w:rPr>
          <w:rFonts w:hint="eastAsia"/>
        </w:rPr>
        <w:t>：支持</w:t>
      </w:r>
      <w:r>
        <w:rPr>
          <w:rFonts w:hint="eastAsia"/>
        </w:rPr>
        <w:t>iPhone4</w:t>
      </w:r>
      <w:r>
        <w:rPr>
          <w:rFonts w:hint="eastAsia"/>
        </w:rPr>
        <w:t>及以上或者</w:t>
      </w:r>
      <w:r>
        <w:rPr>
          <w:rFonts w:hint="eastAsia"/>
        </w:rPr>
        <w:t>IOS</w:t>
      </w:r>
      <w:r>
        <w:rPr>
          <w:rFonts w:hint="eastAsia"/>
        </w:rPr>
        <w:t>手机；支持</w:t>
      </w:r>
      <w:r>
        <w:rPr>
          <w:rFonts w:hint="eastAsia"/>
        </w:rPr>
        <w:t>IOS8.0</w:t>
      </w:r>
      <w:r>
        <w:rPr>
          <w:rFonts w:hint="eastAsia"/>
        </w:rPr>
        <w:t>及以上版本</w:t>
      </w:r>
    </w:p>
    <w:p w:rsidR="00C52A40" w:rsidRPr="00C52A40" w:rsidRDefault="00C52A40" w:rsidP="007A2925">
      <w:pPr>
        <w:pStyle w:val="2"/>
      </w:pPr>
      <w:bookmarkStart w:id="10" w:name="_Toc470110542"/>
      <w:r>
        <w:t>参考文档</w:t>
      </w:r>
      <w:bookmarkEnd w:id="10"/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7599"/>
      </w:tblGrid>
      <w:tr w:rsidR="00C52A40" w:rsidTr="00DC2303">
        <w:trPr>
          <w:trHeight w:val="458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</w:tcPr>
          <w:p w:rsidR="00C52A40" w:rsidRDefault="00C52A40" w:rsidP="00DC2303">
            <w:pPr>
              <w:pStyle w:val="ad"/>
              <w:jc w:val="center"/>
              <w:rPr>
                <w:rFonts w:ascii="宋体" w:hAnsi="宋体" w:cs="华文楷体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宋体" w:hAnsi="宋体" w:cs="华文楷体" w:hint="eastAsia"/>
                <w:b/>
                <w:bCs/>
                <w:color w:val="FFFFFF"/>
                <w:sz w:val="21"/>
                <w:szCs w:val="21"/>
              </w:rPr>
              <w:t>序号</w:t>
            </w:r>
          </w:p>
        </w:tc>
        <w:tc>
          <w:tcPr>
            <w:tcW w:w="7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</w:tcPr>
          <w:p w:rsidR="00C52A40" w:rsidRDefault="00C52A40" w:rsidP="00DC2303">
            <w:pPr>
              <w:pStyle w:val="ad"/>
              <w:jc w:val="center"/>
              <w:rPr>
                <w:rFonts w:ascii="宋体" w:hAnsi="宋体" w:cs="华文楷体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宋体" w:hAnsi="宋体" w:cs="华文楷体" w:hint="eastAsia"/>
                <w:b/>
                <w:bCs/>
                <w:color w:val="FFFFFF"/>
                <w:sz w:val="21"/>
                <w:szCs w:val="21"/>
              </w:rPr>
              <w:t>参考文档</w:t>
            </w:r>
          </w:p>
        </w:tc>
      </w:tr>
      <w:tr w:rsidR="00C52A40" w:rsidTr="00DC2303">
        <w:trPr>
          <w:trHeight w:val="463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DC2303">
            <w:pPr>
              <w:pStyle w:val="ad"/>
              <w:jc w:val="center"/>
              <w:rPr>
                <w:rFonts w:ascii="宋体" w:hAnsi="宋体" w:cs="华文楷体"/>
                <w:b/>
                <w:sz w:val="21"/>
                <w:szCs w:val="21"/>
              </w:rPr>
            </w:pPr>
          </w:p>
        </w:tc>
        <w:tc>
          <w:tcPr>
            <w:tcW w:w="7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DC2303">
            <w:pPr>
              <w:pStyle w:val="ad"/>
              <w:rPr>
                <w:rFonts w:ascii="宋体" w:hAnsi="宋体" w:cs="华文楷体"/>
                <w:sz w:val="21"/>
                <w:szCs w:val="21"/>
              </w:rPr>
            </w:pPr>
          </w:p>
        </w:tc>
      </w:tr>
      <w:tr w:rsidR="00C52A40" w:rsidTr="00DC2303">
        <w:trPr>
          <w:trHeight w:val="493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DC2303">
            <w:pPr>
              <w:pStyle w:val="ad"/>
              <w:jc w:val="center"/>
              <w:rPr>
                <w:rFonts w:ascii="宋体" w:hAnsi="宋体" w:cs="华文楷体"/>
                <w:b/>
                <w:sz w:val="21"/>
                <w:szCs w:val="21"/>
              </w:rPr>
            </w:pPr>
          </w:p>
        </w:tc>
        <w:tc>
          <w:tcPr>
            <w:tcW w:w="7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DC2303">
            <w:pPr>
              <w:pStyle w:val="ad"/>
              <w:rPr>
                <w:rFonts w:ascii="宋体" w:hAnsi="宋体" w:cs="华文楷体"/>
                <w:sz w:val="21"/>
                <w:szCs w:val="21"/>
              </w:rPr>
            </w:pPr>
          </w:p>
        </w:tc>
      </w:tr>
      <w:tr w:rsidR="00C52A40" w:rsidTr="00DC2303">
        <w:trPr>
          <w:trHeight w:val="458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DC2303">
            <w:pPr>
              <w:pStyle w:val="ad"/>
              <w:jc w:val="center"/>
              <w:rPr>
                <w:rFonts w:ascii="宋体" w:hAnsi="宋体" w:cs="华文楷体"/>
                <w:b/>
                <w:sz w:val="21"/>
                <w:szCs w:val="21"/>
              </w:rPr>
            </w:pPr>
          </w:p>
        </w:tc>
        <w:tc>
          <w:tcPr>
            <w:tcW w:w="7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40" w:rsidRDefault="00C52A40" w:rsidP="00DC2303">
            <w:pPr>
              <w:pStyle w:val="ad"/>
              <w:rPr>
                <w:rFonts w:ascii="宋体" w:hAnsi="宋体" w:cs="华文楷体"/>
                <w:b/>
                <w:sz w:val="21"/>
                <w:szCs w:val="21"/>
              </w:rPr>
            </w:pPr>
          </w:p>
        </w:tc>
      </w:tr>
    </w:tbl>
    <w:p w:rsidR="003D79A4" w:rsidRDefault="008B23FB" w:rsidP="000F74C2">
      <w:pPr>
        <w:pStyle w:val="10"/>
      </w:pPr>
      <w:bookmarkStart w:id="11" w:name="_Toc470110543"/>
      <w:r>
        <w:rPr>
          <w:rFonts w:hint="eastAsia"/>
        </w:rPr>
        <w:t>功能列表</w:t>
      </w:r>
      <w:bookmarkEnd w:id="11"/>
    </w:p>
    <w:tbl>
      <w:tblPr>
        <w:tblW w:w="5919" w:type="dxa"/>
        <w:tblInd w:w="113" w:type="dxa"/>
        <w:tblLook w:val="04A0" w:firstRow="1" w:lastRow="0" w:firstColumn="1" w:lastColumn="0" w:noHBand="0" w:noVBand="1"/>
      </w:tblPr>
      <w:tblGrid>
        <w:gridCol w:w="1368"/>
        <w:gridCol w:w="1271"/>
        <w:gridCol w:w="1965"/>
        <w:gridCol w:w="3908"/>
      </w:tblGrid>
      <w:tr w:rsidR="00F47902" w:rsidRPr="00F47902" w:rsidTr="00F47902">
        <w:trPr>
          <w:trHeight w:val="33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服务端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用户登陆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后台管理登陆</w:t>
            </w:r>
          </w:p>
        </w:tc>
        <w:tc>
          <w:tcPr>
            <w:tcW w:w="4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7902" w:rsidRPr="00F47902" w:rsidTr="00F47902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服务端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用户登陆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坐席端登陆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坐席端登陆</w:t>
            </w:r>
          </w:p>
        </w:tc>
      </w:tr>
      <w:tr w:rsidR="00F47902" w:rsidRPr="00F47902" w:rsidTr="00F47902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服务端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公司信息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公司信息接口</w:t>
            </w:r>
          </w:p>
        </w:tc>
      </w:tr>
      <w:tr w:rsidR="00F47902" w:rsidRPr="00F47902" w:rsidTr="00F47902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后台管理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权限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菜单及功能权限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7902" w:rsidRPr="00F47902" w:rsidTr="00F47902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后台管理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权限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数据权限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7902" w:rsidRPr="00F47902" w:rsidTr="00F47902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服务端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session共享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7902" w:rsidRPr="00F47902" w:rsidTr="00F47902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服务端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版本控制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根据权限控制，改造菜单及功能显示。</w:t>
            </w:r>
          </w:p>
        </w:tc>
      </w:tr>
      <w:tr w:rsidR="00F47902" w:rsidRPr="00F47902" w:rsidTr="00F47902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后台管理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登陆日志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后台管理及坐席端登陆日志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开发</w:t>
            </w:r>
          </w:p>
        </w:tc>
      </w:tr>
      <w:tr w:rsidR="00F47902" w:rsidRPr="00F47902" w:rsidTr="00F47902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后台管理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登陆日志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报表日志管理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查询接口开发及联调</w:t>
            </w:r>
          </w:p>
        </w:tc>
      </w:tr>
      <w:tr w:rsidR="00F47902" w:rsidRPr="00F47902" w:rsidTr="00F47902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后台管理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客</w:t>
            </w:r>
            <w:proofErr w:type="gramStart"/>
            <w:r w:rsidRPr="00F4790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服管理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客</w:t>
            </w:r>
            <w:proofErr w:type="gramStart"/>
            <w:r w:rsidRPr="00F4790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服管理</w:t>
            </w:r>
            <w:proofErr w:type="gramEnd"/>
            <w:r w:rsidRPr="00F4790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功能需修改</w:t>
            </w:r>
          </w:p>
        </w:tc>
      </w:tr>
      <w:tr w:rsidR="00F47902" w:rsidRPr="00F47902" w:rsidTr="00F47902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服务端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初始化内存数据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902" w:rsidRPr="00F47902" w:rsidRDefault="00F47902" w:rsidP="00F47902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JtalkManager</w:t>
            </w:r>
            <w:proofErr w:type="spellEnd"/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和</w:t>
            </w:r>
            <w:proofErr w:type="spellStart"/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openfire</w:t>
            </w:r>
            <w:proofErr w:type="spellEnd"/>
            <w:r w:rsidRPr="00F4790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中初始化数据的方法需修改</w:t>
            </w:r>
          </w:p>
        </w:tc>
      </w:tr>
    </w:tbl>
    <w:p w:rsidR="003D79A4" w:rsidRDefault="003D79A4" w:rsidP="003D79A4">
      <w:pPr>
        <w:jc w:val="center"/>
        <w:rPr>
          <w:color w:val="000000" w:themeColor="text1"/>
        </w:rPr>
      </w:pPr>
      <w:r w:rsidRPr="00A579C0">
        <w:rPr>
          <w:rFonts w:hint="eastAsia"/>
          <w:color w:val="000000" w:themeColor="text1"/>
        </w:rPr>
        <w:t>图</w:t>
      </w:r>
      <w:r w:rsidRPr="00A579C0">
        <w:rPr>
          <w:rFonts w:hint="eastAsia"/>
          <w:color w:val="000000" w:themeColor="text1"/>
        </w:rPr>
        <w:t xml:space="preserve">2-1 </w:t>
      </w:r>
      <w:r w:rsidRPr="00A579C0">
        <w:rPr>
          <w:rFonts w:hint="eastAsia"/>
          <w:color w:val="000000" w:themeColor="text1"/>
        </w:rPr>
        <w:t>功能列表</w:t>
      </w:r>
    </w:p>
    <w:p w:rsidR="003D79A4" w:rsidRDefault="003D79A4" w:rsidP="000F74C2">
      <w:pPr>
        <w:pStyle w:val="10"/>
      </w:pPr>
      <w:bookmarkStart w:id="12" w:name="_Toc470110544"/>
      <w:r w:rsidRPr="009D5DD2">
        <w:rPr>
          <w:rFonts w:hint="eastAsia"/>
        </w:rPr>
        <w:t>总体说明</w:t>
      </w:r>
      <w:bookmarkEnd w:id="12"/>
    </w:p>
    <w:p w:rsidR="00AE02A4" w:rsidRDefault="00C96EE1" w:rsidP="007A2925">
      <w:pPr>
        <w:pStyle w:val="2"/>
      </w:pPr>
      <w:bookmarkStart w:id="13" w:name="_Toc470110545"/>
      <w:r>
        <w:lastRenderedPageBreak/>
        <w:t>登录</w:t>
      </w:r>
      <w:bookmarkEnd w:id="13"/>
    </w:p>
    <w:p w:rsidR="00ED0E74" w:rsidRDefault="00442F20" w:rsidP="003A6911">
      <w:pPr>
        <w:ind w:firstLine="420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UCC</w:t>
      </w:r>
      <w:r>
        <w:rPr>
          <w:rFonts w:ascii="Arial" w:hAnsi="Arial" w:cs="Arial" w:hint="eastAsia"/>
          <w:color w:val="000000"/>
          <w:sz w:val="22"/>
          <w:szCs w:val="22"/>
        </w:rPr>
        <w:t>登录沿用</w:t>
      </w:r>
      <w:r>
        <w:rPr>
          <w:rFonts w:ascii="Arial" w:hAnsi="Arial" w:cs="Arial" w:hint="eastAsia"/>
          <w:color w:val="000000"/>
          <w:sz w:val="22"/>
          <w:szCs w:val="22"/>
        </w:rPr>
        <w:t>ump</w:t>
      </w:r>
      <w:r>
        <w:rPr>
          <w:rFonts w:ascii="Arial" w:hAnsi="Arial" w:cs="Arial" w:hint="eastAsia"/>
          <w:color w:val="000000"/>
          <w:sz w:val="22"/>
          <w:szCs w:val="22"/>
        </w:rPr>
        <w:t>的登录页面，现有的登录页面（后台和</w:t>
      </w:r>
      <w:r>
        <w:rPr>
          <w:rFonts w:ascii="Arial" w:hAnsi="Arial" w:cs="Arial" w:hint="eastAsia"/>
          <w:color w:val="000000"/>
          <w:sz w:val="22"/>
          <w:szCs w:val="22"/>
        </w:rPr>
        <w:t>BS</w:t>
      </w:r>
      <w:r>
        <w:rPr>
          <w:rFonts w:ascii="Arial" w:hAnsi="Arial" w:cs="Arial" w:hint="eastAsia"/>
          <w:color w:val="000000"/>
          <w:sz w:val="22"/>
          <w:szCs w:val="22"/>
        </w:rPr>
        <w:t>的登录页面去掉）。</w:t>
      </w:r>
    </w:p>
    <w:p w:rsidR="00D945B1" w:rsidRPr="003A6911" w:rsidRDefault="00C96EE1" w:rsidP="003A6911">
      <w:pPr>
        <w:ind w:firstLine="420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登录流程</w:t>
      </w:r>
      <w:r w:rsidR="00470998">
        <w:rPr>
          <w:rFonts w:ascii="Arial" w:hAnsi="Arial" w:cs="Arial"/>
          <w:color w:val="000000"/>
          <w:sz w:val="22"/>
          <w:szCs w:val="22"/>
        </w:rPr>
        <w:t>如下图所示</w:t>
      </w:r>
      <w:r w:rsidR="00470998">
        <w:rPr>
          <w:rFonts w:ascii="Arial" w:hAnsi="Arial" w:cs="Arial" w:hint="eastAsia"/>
          <w:color w:val="000000"/>
          <w:sz w:val="22"/>
          <w:szCs w:val="22"/>
        </w:rPr>
        <w:t>。</w:t>
      </w:r>
    </w:p>
    <w:p w:rsidR="00367BAB" w:rsidRDefault="00442F20" w:rsidP="00470998">
      <w:pPr>
        <w:jc w:val="center"/>
      </w:pPr>
      <w:r>
        <w:object w:dxaOrig="6412" w:dyaOrig="11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6pt;height:584.85pt" o:ole="">
            <v:imagedata r:id="rId8" o:title=""/>
          </v:shape>
          <o:OLEObject Type="Embed" ProgID="Visio.Drawing.15" ShapeID="_x0000_i1025" DrawAspect="Content" ObjectID="_1543852388" r:id="rId9"/>
        </w:object>
      </w:r>
    </w:p>
    <w:p w:rsidR="00CB3D88" w:rsidRDefault="00CB3D88" w:rsidP="00CB3D88">
      <w:r>
        <w:t>CS</w:t>
      </w:r>
      <w:r>
        <w:t>坐席端的登录改造</w:t>
      </w:r>
      <w:r>
        <w:rPr>
          <w:rFonts w:hint="eastAsia"/>
        </w:rPr>
        <w:t>：</w:t>
      </w:r>
    </w:p>
    <w:p w:rsidR="00CB3D88" w:rsidRDefault="00CB3D88" w:rsidP="00CB3D88">
      <w:r>
        <w:t>对应的登录界面</w:t>
      </w:r>
      <w:r w:rsidR="007607FC">
        <w:rPr>
          <w:rFonts w:hint="eastAsia"/>
        </w:rPr>
        <w:t>如下图</w:t>
      </w:r>
      <w:r w:rsidR="007607FC">
        <w:t>所示</w:t>
      </w:r>
      <w:r w:rsidR="007607FC">
        <w:rPr>
          <w:rFonts w:hint="eastAsia"/>
        </w:rPr>
        <w:t>。</w:t>
      </w:r>
    </w:p>
    <w:p w:rsidR="007607FC" w:rsidRDefault="007607FC" w:rsidP="00CB3D88">
      <w:r>
        <w:rPr>
          <w:noProof/>
        </w:rPr>
        <w:lastRenderedPageBreak/>
        <w:drawing>
          <wp:inline distT="0" distB="0" distL="0" distR="0" wp14:anchorId="43234855" wp14:editId="3B9AB534">
            <wp:extent cx="5339715" cy="316547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FC" w:rsidRPr="00B96A00" w:rsidRDefault="007607FC" w:rsidP="007607FC">
      <w:pPr>
        <w:ind w:right="210"/>
        <w:jc w:val="left"/>
        <w:rPr>
          <w:rFonts w:hint="eastAsia"/>
        </w:rPr>
      </w:pPr>
      <w:r>
        <w:t>字段说明</w:t>
      </w:r>
      <w:r>
        <w:rPr>
          <w:rFonts w:hint="eastAsia"/>
        </w:rPr>
        <w:t>：</w:t>
      </w:r>
    </w:p>
    <w:tbl>
      <w:tblPr>
        <w:tblStyle w:val="afb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2410"/>
        <w:gridCol w:w="4264"/>
      </w:tblGrid>
      <w:tr w:rsidR="007607FC" w:rsidTr="007607FC">
        <w:tc>
          <w:tcPr>
            <w:tcW w:w="1951" w:type="dxa"/>
          </w:tcPr>
          <w:p w:rsidR="007607FC" w:rsidRDefault="007607FC" w:rsidP="00CB3D88">
            <w:r>
              <w:t>名称</w:t>
            </w:r>
          </w:p>
        </w:tc>
        <w:tc>
          <w:tcPr>
            <w:tcW w:w="2410" w:type="dxa"/>
          </w:tcPr>
          <w:p w:rsidR="007607FC" w:rsidRDefault="007607FC" w:rsidP="00CB3D88">
            <w:r>
              <w:t>类型</w:t>
            </w:r>
          </w:p>
        </w:tc>
        <w:tc>
          <w:tcPr>
            <w:tcW w:w="4264" w:type="dxa"/>
          </w:tcPr>
          <w:p w:rsidR="007607FC" w:rsidRDefault="007607FC" w:rsidP="00CB3D88">
            <w:r>
              <w:t>备注</w:t>
            </w:r>
          </w:p>
        </w:tc>
      </w:tr>
      <w:tr w:rsidR="007607FC" w:rsidTr="007607FC">
        <w:tc>
          <w:tcPr>
            <w:tcW w:w="1951" w:type="dxa"/>
          </w:tcPr>
          <w:p w:rsidR="007607FC" w:rsidRDefault="007607FC" w:rsidP="00CB3D88">
            <w:r w:rsidRPr="00B3129E">
              <w:rPr>
                <w:rFonts w:hint="eastAsia"/>
                <w:color w:val="FF0000"/>
              </w:rPr>
              <w:t>账号</w:t>
            </w:r>
          </w:p>
        </w:tc>
        <w:tc>
          <w:tcPr>
            <w:tcW w:w="2410" w:type="dxa"/>
          </w:tcPr>
          <w:p w:rsidR="007607FC" w:rsidRDefault="007607FC" w:rsidP="00CB3D88">
            <w:r w:rsidRPr="00B3129E">
              <w:rPr>
                <w:rFonts w:hint="eastAsia"/>
                <w:color w:val="FF0000"/>
              </w:rPr>
              <w:t>文本框</w:t>
            </w:r>
          </w:p>
        </w:tc>
        <w:tc>
          <w:tcPr>
            <w:tcW w:w="4264" w:type="dxa"/>
          </w:tcPr>
          <w:p w:rsidR="007607FC" w:rsidRDefault="007607FC" w:rsidP="00CB3D88">
            <w:r w:rsidRPr="00B3129E">
              <w:rPr>
                <w:rFonts w:hint="eastAsia"/>
                <w:color w:val="FF0000"/>
              </w:rPr>
              <w:t>框内提示语：“手机</w:t>
            </w:r>
            <w:r w:rsidRPr="00B3129E">
              <w:rPr>
                <w:rFonts w:hint="eastAsia"/>
                <w:color w:val="FF0000"/>
              </w:rPr>
              <w:t>|</w:t>
            </w:r>
            <w:r w:rsidRPr="00B3129E">
              <w:rPr>
                <w:rFonts w:hint="eastAsia"/>
                <w:color w:val="FF0000"/>
              </w:rPr>
              <w:t>邮箱”。非空。</w:t>
            </w:r>
          </w:p>
        </w:tc>
      </w:tr>
      <w:tr w:rsidR="007607FC" w:rsidTr="007607FC">
        <w:tc>
          <w:tcPr>
            <w:tcW w:w="1951" w:type="dxa"/>
          </w:tcPr>
          <w:p w:rsidR="007607FC" w:rsidRDefault="007607FC" w:rsidP="00CB3D88">
            <w:r w:rsidRPr="00B96A00">
              <w:rPr>
                <w:rFonts w:hint="eastAsia"/>
              </w:rPr>
              <w:t>密码</w:t>
            </w:r>
          </w:p>
        </w:tc>
        <w:tc>
          <w:tcPr>
            <w:tcW w:w="2410" w:type="dxa"/>
          </w:tcPr>
          <w:p w:rsidR="007607FC" w:rsidRDefault="007607FC" w:rsidP="00CB3D88">
            <w:r w:rsidRPr="00B96A00">
              <w:rPr>
                <w:rFonts w:hint="eastAsia"/>
              </w:rPr>
              <w:t>密码输入框</w:t>
            </w:r>
          </w:p>
        </w:tc>
        <w:tc>
          <w:tcPr>
            <w:tcW w:w="4264" w:type="dxa"/>
          </w:tcPr>
          <w:p w:rsidR="007607FC" w:rsidRDefault="007607FC" w:rsidP="00CB3D88">
            <w:r w:rsidRPr="00B96A00">
              <w:rPr>
                <w:rFonts w:hint="eastAsia"/>
              </w:rPr>
              <w:t>框内提示语“请输入密码”。密码</w:t>
            </w:r>
            <w:r>
              <w:rPr>
                <w:rFonts w:hint="eastAsia"/>
              </w:rPr>
              <w:t>格式要：</w:t>
            </w:r>
            <w:r>
              <w:rPr>
                <w:rFonts w:ascii="宋体" w:hAnsi="宋体" w:hint="eastAsia"/>
              </w:rPr>
              <w:t>字母、数字、特殊符号（任选2种）且长度介于</w:t>
            </w:r>
            <w:r>
              <w:rPr>
                <w:rFonts w:ascii="宋体" w:hAnsi="宋体"/>
              </w:rPr>
              <w:t>6-16</w:t>
            </w:r>
            <w:r>
              <w:rPr>
                <w:rFonts w:ascii="宋体" w:hAnsi="宋体" w:hint="eastAsia"/>
              </w:rPr>
              <w:t>位之间。</w:t>
            </w:r>
            <w:r w:rsidRPr="00B96A00">
              <w:rPr>
                <w:rFonts w:hint="eastAsia"/>
              </w:rPr>
              <w:t>非空</w:t>
            </w:r>
            <w:r>
              <w:rPr>
                <w:rFonts w:hint="eastAsia"/>
              </w:rPr>
              <w:t>。</w:t>
            </w:r>
          </w:p>
        </w:tc>
      </w:tr>
      <w:tr w:rsidR="007607FC" w:rsidTr="007607FC">
        <w:tc>
          <w:tcPr>
            <w:tcW w:w="1951" w:type="dxa"/>
          </w:tcPr>
          <w:p w:rsidR="007607FC" w:rsidRDefault="007607FC" w:rsidP="00CB3D88">
            <w:r w:rsidRPr="00B3129E">
              <w:rPr>
                <w:color w:val="FF0000"/>
              </w:rPr>
              <w:t>验证码</w:t>
            </w:r>
          </w:p>
        </w:tc>
        <w:tc>
          <w:tcPr>
            <w:tcW w:w="2410" w:type="dxa"/>
          </w:tcPr>
          <w:p w:rsidR="007607FC" w:rsidRDefault="007607FC" w:rsidP="00CB3D88">
            <w:r>
              <w:t>文本框</w:t>
            </w:r>
          </w:p>
        </w:tc>
        <w:tc>
          <w:tcPr>
            <w:tcW w:w="4264" w:type="dxa"/>
          </w:tcPr>
          <w:p w:rsidR="007607FC" w:rsidRDefault="007607FC" w:rsidP="00CB3D88">
            <w:r w:rsidRPr="00B3129E">
              <w:rPr>
                <w:rFonts w:hint="eastAsia"/>
                <w:color w:val="FF0000"/>
              </w:rPr>
              <w:t>4</w:t>
            </w:r>
            <w:r w:rsidRPr="00B3129E">
              <w:rPr>
                <w:rFonts w:hint="eastAsia"/>
                <w:color w:val="FF0000"/>
              </w:rPr>
              <w:t>位随机验证码（字母和数字组合，去掉</w:t>
            </w:r>
            <w:r w:rsidRPr="00B3129E">
              <w:rPr>
                <w:rFonts w:hint="eastAsia"/>
                <w:color w:val="FF0000"/>
              </w:rPr>
              <w:t>0</w:t>
            </w:r>
            <w:r w:rsidRPr="00B3129E">
              <w:rPr>
                <w:rFonts w:hint="eastAsia"/>
                <w:color w:val="FF0000"/>
              </w:rPr>
              <w:t>和</w:t>
            </w:r>
            <w:r w:rsidRPr="00B3129E">
              <w:rPr>
                <w:rFonts w:hint="eastAsia"/>
                <w:color w:val="FF0000"/>
              </w:rPr>
              <w:t>O</w:t>
            </w:r>
            <w:r w:rsidRPr="00B3129E">
              <w:rPr>
                <w:rFonts w:hint="eastAsia"/>
                <w:color w:val="FF0000"/>
              </w:rPr>
              <w:t>，</w:t>
            </w:r>
            <w:r w:rsidRPr="00B3129E">
              <w:rPr>
                <w:rFonts w:hint="eastAsia"/>
                <w:color w:val="FF0000"/>
              </w:rPr>
              <w:t>l</w:t>
            </w:r>
            <w:r w:rsidRPr="00B3129E">
              <w:rPr>
                <w:rFonts w:hint="eastAsia"/>
                <w:color w:val="FF0000"/>
              </w:rPr>
              <w:t>和</w:t>
            </w:r>
            <w:proofErr w:type="spellStart"/>
            <w:r>
              <w:rPr>
                <w:color w:val="FF0000"/>
              </w:rPr>
              <w:t>i</w:t>
            </w:r>
            <w:proofErr w:type="spellEnd"/>
            <w:r>
              <w:rPr>
                <w:color w:val="FF0000"/>
              </w:rPr>
              <w:t>和</w:t>
            </w:r>
            <w:r>
              <w:rPr>
                <w:rFonts w:hint="eastAsia"/>
                <w:color w:val="FF0000"/>
              </w:rPr>
              <w:t>1</w:t>
            </w:r>
            <w:r w:rsidRPr="00B3129E">
              <w:rPr>
                <w:rFonts w:hint="eastAsia"/>
                <w:color w:val="FF0000"/>
              </w:rPr>
              <w:t>），非空。</w:t>
            </w:r>
          </w:p>
        </w:tc>
      </w:tr>
      <w:tr w:rsidR="007607FC" w:rsidTr="007607FC">
        <w:tc>
          <w:tcPr>
            <w:tcW w:w="1951" w:type="dxa"/>
          </w:tcPr>
          <w:p w:rsidR="007607FC" w:rsidRDefault="007607FC" w:rsidP="00CB3D88">
            <w:r w:rsidRPr="00B3129E">
              <w:rPr>
                <w:color w:val="FF0000"/>
              </w:rPr>
              <w:t>记住密码</w:t>
            </w:r>
          </w:p>
        </w:tc>
        <w:tc>
          <w:tcPr>
            <w:tcW w:w="2410" w:type="dxa"/>
          </w:tcPr>
          <w:p w:rsidR="007607FC" w:rsidRDefault="007607FC" w:rsidP="00CB3D88">
            <w:r>
              <w:t>复选框</w:t>
            </w:r>
          </w:p>
        </w:tc>
        <w:tc>
          <w:tcPr>
            <w:tcW w:w="4264" w:type="dxa"/>
          </w:tcPr>
          <w:p w:rsidR="007607FC" w:rsidRDefault="007607FC" w:rsidP="007607FC">
            <w:r w:rsidRPr="00B3129E">
              <w:rPr>
                <w:color w:val="FF0000"/>
              </w:rPr>
              <w:t>默认</w:t>
            </w:r>
            <w:proofErr w:type="gramStart"/>
            <w:r w:rsidRPr="00B3129E">
              <w:rPr>
                <w:color w:val="FF0000"/>
              </w:rPr>
              <w:t>为勾选状态</w:t>
            </w:r>
            <w:proofErr w:type="gramEnd"/>
            <w:r w:rsidRPr="00B3129E">
              <w:rPr>
                <w:rFonts w:hint="eastAsia"/>
                <w:color w:val="FF0000"/>
              </w:rPr>
              <w:t>，</w:t>
            </w:r>
            <w:r w:rsidRPr="00B3129E">
              <w:rPr>
                <w:color w:val="FF0000"/>
              </w:rPr>
              <w:t>客户勾选后</w:t>
            </w:r>
            <w:r w:rsidRPr="00B3129E">
              <w:rPr>
                <w:rFonts w:hint="eastAsia"/>
                <w:color w:val="FF0000"/>
              </w:rPr>
              <w:t>，</w:t>
            </w:r>
            <w:r w:rsidRPr="00B3129E">
              <w:rPr>
                <w:color w:val="FF0000"/>
              </w:rPr>
              <w:t>下次打开页面可记住账号密码</w:t>
            </w:r>
            <w:r w:rsidRPr="00B3129E">
              <w:rPr>
                <w:rFonts w:hint="eastAsia"/>
                <w:color w:val="FF0000"/>
              </w:rPr>
              <w:t>。</w:t>
            </w:r>
          </w:p>
        </w:tc>
      </w:tr>
    </w:tbl>
    <w:p w:rsidR="00CB3D88" w:rsidRPr="00251423" w:rsidRDefault="00CB3D88" w:rsidP="0020011F">
      <w:pPr>
        <w:numPr>
          <w:ilvl w:val="0"/>
          <w:numId w:val="6"/>
        </w:numPr>
        <w:ind w:right="210"/>
        <w:jc w:val="left"/>
      </w:pPr>
      <w:r w:rsidRPr="00B96A00">
        <w:rPr>
          <w:rFonts w:hint="eastAsia"/>
        </w:rPr>
        <w:t>点击“登录”后，系统会判断各输入框输入信息与数据库</w:t>
      </w:r>
      <w:r>
        <w:rPr>
          <w:rFonts w:hint="eastAsia"/>
        </w:rPr>
        <w:t>是否</w:t>
      </w:r>
      <w:r w:rsidRPr="00B96A00">
        <w:rPr>
          <w:rFonts w:hint="eastAsia"/>
        </w:rPr>
        <w:t>匹配</w:t>
      </w:r>
      <w:r>
        <w:rPr>
          <w:rFonts w:hint="eastAsia"/>
        </w:rPr>
        <w:t>（查询该账号对</w:t>
      </w:r>
      <w:r w:rsidRPr="00251423">
        <w:rPr>
          <w:rFonts w:hint="eastAsia"/>
        </w:rPr>
        <w:t>应的公司</w:t>
      </w:r>
      <w:r w:rsidRPr="00251423">
        <w:rPr>
          <w:rFonts w:hint="eastAsia"/>
        </w:rPr>
        <w:t>id</w:t>
      </w:r>
      <w:r w:rsidRPr="00251423">
        <w:rPr>
          <w:rFonts w:hint="eastAsia"/>
        </w:rPr>
        <w:t>，用该公司</w:t>
      </w:r>
      <w:r w:rsidRPr="00251423">
        <w:rPr>
          <w:rFonts w:hint="eastAsia"/>
        </w:rPr>
        <w:t>id</w:t>
      </w:r>
      <w:r w:rsidRPr="00251423">
        <w:rPr>
          <w:rFonts w:hint="eastAsia"/>
        </w:rPr>
        <w:t>和账号、密码进行登录），如不匹配，给出对应错误提醒。如非空</w:t>
      </w:r>
      <w:proofErr w:type="gramStart"/>
      <w:r w:rsidRPr="00251423">
        <w:rPr>
          <w:rFonts w:hint="eastAsia"/>
        </w:rPr>
        <w:t>且信息</w:t>
      </w:r>
      <w:proofErr w:type="gramEnd"/>
      <w:r w:rsidRPr="00251423">
        <w:rPr>
          <w:rFonts w:hint="eastAsia"/>
        </w:rPr>
        <w:t>匹配，</w:t>
      </w:r>
      <w:bookmarkStart w:id="14" w:name="账号异常提醒"/>
      <w:bookmarkStart w:id="15" w:name="审核"/>
      <w:r w:rsidRPr="00251423">
        <w:rPr>
          <w:rFonts w:hint="eastAsia"/>
        </w:rPr>
        <w:t>但账号为异常</w:t>
      </w:r>
      <w:r w:rsidRPr="00251423">
        <w:t>状态，请以弹出</w:t>
      </w:r>
      <w:proofErr w:type="gramStart"/>
      <w:r w:rsidRPr="00251423">
        <w:t>框形式</w:t>
      </w:r>
      <w:proofErr w:type="gramEnd"/>
      <w:r w:rsidRPr="00251423">
        <w:t>给出提醒</w:t>
      </w:r>
      <w:bookmarkEnd w:id="14"/>
      <w:r w:rsidRPr="00251423">
        <w:rPr>
          <w:rFonts w:hint="eastAsia"/>
        </w:rPr>
        <w:t>，否则，成功登录</w:t>
      </w:r>
      <w:r w:rsidRPr="00251423">
        <w:t>：</w:t>
      </w:r>
    </w:p>
    <w:bookmarkEnd w:id="15"/>
    <w:p w:rsidR="00CB3D88" w:rsidRPr="00251423" w:rsidRDefault="00CB3D88" w:rsidP="0020011F">
      <w:pPr>
        <w:numPr>
          <w:ilvl w:val="0"/>
          <w:numId w:val="7"/>
        </w:numPr>
        <w:ind w:right="210"/>
        <w:jc w:val="left"/>
      </w:pPr>
      <w:r w:rsidRPr="00251423">
        <w:rPr>
          <w:rFonts w:hint="eastAsia"/>
        </w:rPr>
        <w:t>账号对应的版本已过期</w:t>
      </w:r>
      <w:r w:rsidRPr="00251423">
        <w:t>，</w:t>
      </w:r>
      <w:r w:rsidRPr="00251423">
        <w:rPr>
          <w:rFonts w:hint="eastAsia"/>
        </w:rPr>
        <w:t>请给出提示：“您</w:t>
      </w:r>
      <w:r>
        <w:rPr>
          <w:rFonts w:hint="eastAsia"/>
        </w:rPr>
        <w:t>的</w:t>
      </w:r>
      <w:r>
        <w:t>账号</w:t>
      </w:r>
      <w:r w:rsidRPr="00251423">
        <w:t>已过期，请联系管理员</w:t>
      </w:r>
      <w:r w:rsidRPr="00251423">
        <w:rPr>
          <w:rFonts w:hint="eastAsia"/>
        </w:rPr>
        <w:t>！”。</w:t>
      </w:r>
    </w:p>
    <w:p w:rsidR="00CB3D88" w:rsidRPr="00251423" w:rsidRDefault="00CB3D88" w:rsidP="0020011F">
      <w:pPr>
        <w:numPr>
          <w:ilvl w:val="0"/>
          <w:numId w:val="7"/>
        </w:numPr>
        <w:ind w:right="210"/>
        <w:jc w:val="left"/>
      </w:pPr>
      <w:r w:rsidRPr="00251423">
        <w:t>如</w:t>
      </w:r>
      <w:r w:rsidRPr="00251423">
        <w:rPr>
          <w:rFonts w:hint="eastAsia"/>
        </w:rPr>
        <w:t>账号</w:t>
      </w:r>
      <w:r w:rsidRPr="00251423">
        <w:t>被禁用，请给出提示：</w:t>
      </w:r>
      <w:r w:rsidRPr="00251423">
        <w:t>”</w:t>
      </w:r>
      <w:r w:rsidRPr="00251423">
        <w:t>您的账号已被禁用，请联系管理员！</w:t>
      </w:r>
      <w:r w:rsidRPr="00251423">
        <w:t>“</w:t>
      </w:r>
    </w:p>
    <w:p w:rsidR="00CB3D88" w:rsidRPr="00B96A00" w:rsidRDefault="00CB3D88" w:rsidP="0020011F">
      <w:pPr>
        <w:numPr>
          <w:ilvl w:val="0"/>
          <w:numId w:val="5"/>
        </w:numPr>
        <w:ind w:left="420" w:right="210"/>
        <w:jc w:val="left"/>
      </w:pPr>
      <w:r w:rsidRPr="00B96A00">
        <w:rPr>
          <w:rFonts w:hint="eastAsia"/>
        </w:rPr>
        <w:t>错误时请给与以下提示：</w:t>
      </w:r>
    </w:p>
    <w:p w:rsidR="00CB3D88" w:rsidRPr="00B96A00" w:rsidRDefault="00CB3D88" w:rsidP="00CB3D88">
      <w:pPr>
        <w:ind w:left="780" w:right="210" w:firstLine="420"/>
        <w:jc w:val="left"/>
      </w:pPr>
      <w:r>
        <w:rPr>
          <w:rFonts w:hint="eastAsia"/>
        </w:rPr>
        <w:t>账号错误：</w:t>
      </w:r>
      <w:r w:rsidRPr="00B96A00">
        <w:rPr>
          <w:rFonts w:hint="eastAsia"/>
        </w:rPr>
        <w:t>“</w:t>
      </w:r>
      <w:r>
        <w:rPr>
          <w:rFonts w:hint="eastAsia"/>
        </w:rPr>
        <w:t>查无此账号</w:t>
      </w:r>
      <w:r w:rsidRPr="00B96A00">
        <w:rPr>
          <w:rFonts w:hint="eastAsia"/>
        </w:rPr>
        <w:t>，请检查输入是否有误！”；</w:t>
      </w:r>
    </w:p>
    <w:p w:rsidR="00CB3D88" w:rsidRDefault="00CB3D88" w:rsidP="00CB3D88">
      <w:pPr>
        <w:ind w:left="1200" w:right="210"/>
        <w:jc w:val="left"/>
      </w:pPr>
      <w:r>
        <w:rPr>
          <w:rFonts w:hint="eastAsia"/>
        </w:rPr>
        <w:t>密码错误：</w:t>
      </w:r>
      <w:r w:rsidRPr="00B96A00">
        <w:rPr>
          <w:rFonts w:hint="eastAsia"/>
        </w:rPr>
        <w:t>“</w:t>
      </w:r>
      <w:r>
        <w:rPr>
          <w:rFonts w:hint="eastAsia"/>
        </w:rPr>
        <w:t>密码错误</w:t>
      </w:r>
      <w:r w:rsidRPr="00B96A00">
        <w:rPr>
          <w:rFonts w:hint="eastAsia"/>
        </w:rPr>
        <w:t>，</w:t>
      </w:r>
      <w:r w:rsidRPr="00982F4C">
        <w:rPr>
          <w:rFonts w:hint="eastAsia"/>
          <w:highlight w:val="yellow"/>
        </w:rPr>
        <w:t>再输错</w:t>
      </w:r>
      <w:r w:rsidRPr="00982F4C">
        <w:rPr>
          <w:rFonts w:hint="eastAsia"/>
          <w:highlight w:val="yellow"/>
        </w:rPr>
        <w:t>N</w:t>
      </w:r>
      <w:r w:rsidRPr="00982F4C">
        <w:rPr>
          <w:rFonts w:hint="eastAsia"/>
          <w:highlight w:val="yellow"/>
        </w:rPr>
        <w:t>次密码，账号将被锁定！”（其中</w:t>
      </w:r>
      <w:r w:rsidRPr="00982F4C">
        <w:rPr>
          <w:rFonts w:hint="eastAsia"/>
          <w:highlight w:val="yellow"/>
        </w:rPr>
        <w:t>N</w:t>
      </w:r>
      <w:r w:rsidRPr="00982F4C">
        <w:rPr>
          <w:rFonts w:hint="eastAsia"/>
          <w:highlight w:val="yellow"/>
        </w:rPr>
        <w:t>为剩余</w:t>
      </w:r>
      <w:r w:rsidRPr="00982F4C">
        <w:rPr>
          <w:rFonts w:hint="eastAsia"/>
          <w:highlight w:val="yellow"/>
        </w:rPr>
        <w:lastRenderedPageBreak/>
        <w:t>密码锁定次数）</w:t>
      </w:r>
    </w:p>
    <w:p w:rsidR="00CB3D88" w:rsidRPr="006E0C20" w:rsidRDefault="00CB3D88" w:rsidP="00CB3D88">
      <w:pPr>
        <w:ind w:firstLine="420"/>
        <w:rPr>
          <w:rFonts w:ascii="宋体" w:hAnsi="宋体"/>
          <w:szCs w:val="21"/>
        </w:rPr>
      </w:pPr>
      <w:r w:rsidRPr="006E0C20">
        <w:rPr>
          <w:rFonts w:ascii="宋体" w:hAnsi="宋体" w:hint="eastAsia"/>
          <w:szCs w:val="21"/>
        </w:rPr>
        <w:t>允许尝试失败的次数: 最低=5（管理员账号除外，其他账号登录5次失败后，该账号处于锁定状态，不能登录了。对于已经锁定的账号2小时后，自动解锁或由管理员</w:t>
      </w:r>
      <w:r>
        <w:rPr>
          <w:rFonts w:ascii="宋体" w:hAnsi="宋体" w:hint="eastAsia"/>
          <w:szCs w:val="21"/>
        </w:rPr>
        <w:t>到ump平台</w:t>
      </w:r>
      <w:r w:rsidRPr="006E0C20">
        <w:rPr>
          <w:rFonts w:ascii="宋体" w:hAnsi="宋体" w:hint="eastAsia"/>
          <w:szCs w:val="21"/>
        </w:rPr>
        <w:t>解锁，</w:t>
      </w:r>
      <w:r w:rsidRPr="006E0C20">
        <w:rPr>
          <w:rFonts w:ascii="宋体" w:hAnsi="宋体"/>
          <w:szCs w:val="21"/>
        </w:rPr>
        <w:t>对应的界面如下图所示。</w:t>
      </w:r>
    </w:p>
    <w:p w:rsidR="00CB3D88" w:rsidRDefault="00CB3D88" w:rsidP="00CB3D88">
      <w:pPr>
        <w:ind w:left="420"/>
      </w:pPr>
      <w:r>
        <w:rPr>
          <w:noProof/>
        </w:rPr>
        <w:drawing>
          <wp:inline distT="0" distB="0" distL="114300" distR="114300" wp14:anchorId="39265AF1" wp14:editId="0F7B9B3B">
            <wp:extent cx="1973694" cy="967344"/>
            <wp:effectExtent l="0" t="0" r="7620" b="444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0176" cy="97052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提示中加入</w:t>
      </w:r>
      <w:r>
        <w:rPr>
          <w:rFonts w:hint="eastAsia"/>
        </w:rPr>
        <w:t>：</w:t>
      </w:r>
      <w:r>
        <w:t>请</w:t>
      </w:r>
      <w:r>
        <w:rPr>
          <w:rFonts w:hint="eastAsia"/>
        </w:rPr>
        <w:t>2</w:t>
      </w:r>
      <w:r>
        <w:rPr>
          <w:rFonts w:hint="eastAsia"/>
        </w:rPr>
        <w:t>小时后，再试。</w:t>
      </w:r>
    </w:p>
    <w:p w:rsidR="00CB3D88" w:rsidRDefault="00CB3D88" w:rsidP="00CB3D88">
      <w:pPr>
        <w:rPr>
          <w:rFonts w:hint="eastAsia"/>
        </w:rPr>
      </w:pPr>
      <w:r>
        <w:rPr>
          <w:rFonts w:hint="eastAsia"/>
        </w:rPr>
        <w:t>对于锁定的账号，在</w:t>
      </w:r>
      <w:r>
        <w:rPr>
          <w:rFonts w:hint="eastAsia"/>
        </w:rPr>
        <w:t>ump</w:t>
      </w:r>
      <w:r>
        <w:rPr>
          <w:rFonts w:hint="eastAsia"/>
        </w:rPr>
        <w:t>平台</w:t>
      </w:r>
      <w:r>
        <w:rPr>
          <w:rFonts w:hint="eastAsia"/>
        </w:rPr>
        <w:t>将该账号的状态置为停用，需要管理员登录</w:t>
      </w:r>
      <w:r>
        <w:rPr>
          <w:rFonts w:hint="eastAsia"/>
        </w:rPr>
        <w:t>ump</w:t>
      </w:r>
      <w:r>
        <w:rPr>
          <w:rFonts w:hint="eastAsia"/>
        </w:rPr>
        <w:t>平台</w:t>
      </w:r>
      <w:r>
        <w:rPr>
          <w:rFonts w:hint="eastAsia"/>
        </w:rPr>
        <w:t>将该</w:t>
      </w:r>
      <w:r>
        <w:rPr>
          <w:rFonts w:hint="eastAsia"/>
        </w:rPr>
        <w:t>账号</w:t>
      </w:r>
      <w:r>
        <w:rPr>
          <w:rFonts w:hint="eastAsia"/>
        </w:rPr>
        <w:t>的状态重新设置为启用。</w:t>
      </w:r>
    </w:p>
    <w:p w:rsidR="00CB3D88" w:rsidRDefault="00CB3D88" w:rsidP="007A2925">
      <w:pPr>
        <w:pStyle w:val="2"/>
      </w:pPr>
      <w:bookmarkStart w:id="16" w:name="_Toc470110546"/>
      <w:r>
        <w:t>获取公司信息</w:t>
      </w:r>
      <w:bookmarkEnd w:id="16"/>
    </w:p>
    <w:p w:rsidR="00442F20" w:rsidRDefault="00442F20" w:rsidP="00442F20">
      <w:r>
        <w:t>登录成功后</w:t>
      </w:r>
      <w:r>
        <w:rPr>
          <w:rFonts w:hint="eastAsia"/>
        </w:rPr>
        <w:t>，</w:t>
      </w:r>
      <w:r>
        <w:t>根据手机号</w:t>
      </w:r>
      <w:r>
        <w:rPr>
          <w:rFonts w:hint="eastAsia"/>
        </w:rPr>
        <w:t>/</w:t>
      </w:r>
      <w:r>
        <w:rPr>
          <w:rFonts w:hint="eastAsia"/>
        </w:rPr>
        <w:t>邮箱</w:t>
      </w:r>
      <w:r>
        <w:t>获取对应的公司</w:t>
      </w:r>
      <w:r>
        <w:t>ID</w:t>
      </w:r>
      <w:r>
        <w:rPr>
          <w:rFonts w:hint="eastAsia"/>
        </w:rPr>
        <w:t>，获取公司信息接口；</w:t>
      </w:r>
    </w:p>
    <w:p w:rsidR="00442F20" w:rsidRDefault="00442F20" w:rsidP="00442F20">
      <w:r>
        <w:t>接口描述参见</w:t>
      </w:r>
      <w:r>
        <w:t>ump</w:t>
      </w:r>
      <w:r>
        <w:t>的公司信息接口文档</w:t>
      </w:r>
      <w:r>
        <w:rPr>
          <w:rFonts w:hint="eastAsia"/>
        </w:rPr>
        <w:t>。</w:t>
      </w:r>
    </w:p>
    <w:p w:rsidR="00A32640" w:rsidRDefault="00877DA7" w:rsidP="00CB3D88">
      <w:pPr>
        <w:rPr>
          <w:rFonts w:ascii="宋体" w:hAnsi="宋体"/>
          <w:color w:val="FF0000"/>
          <w:szCs w:val="21"/>
        </w:rPr>
      </w:pPr>
      <w:r>
        <w:rPr>
          <w:rFonts w:hint="eastAsia"/>
          <w:color w:val="FF0000"/>
        </w:rPr>
        <w:t>公司接口：</w:t>
      </w:r>
      <w:r w:rsidR="00A32640" w:rsidRPr="00A0012A">
        <w:rPr>
          <w:rFonts w:hint="eastAsia"/>
          <w:color w:val="FF0000"/>
        </w:rPr>
        <w:t>公司名称、公司</w:t>
      </w:r>
      <w:r w:rsidR="00A32640" w:rsidRPr="00A0012A">
        <w:rPr>
          <w:rFonts w:hint="eastAsia"/>
          <w:color w:val="FF0000"/>
        </w:rPr>
        <w:t>id</w:t>
      </w:r>
      <w:r w:rsidR="00A32640" w:rsidRPr="00A0012A">
        <w:rPr>
          <w:rFonts w:hint="eastAsia"/>
          <w:color w:val="FF0000"/>
        </w:rPr>
        <w:t>、手机号、邮箱、注册时间（均由注册成功后同步）</w:t>
      </w:r>
      <w:r>
        <w:rPr>
          <w:rFonts w:ascii="宋体" w:hAnsi="宋体" w:hint="eastAsia"/>
          <w:color w:val="FF0000"/>
          <w:szCs w:val="21"/>
        </w:rPr>
        <w:t>。</w:t>
      </w:r>
    </w:p>
    <w:tbl>
      <w:tblPr>
        <w:tblStyle w:val="afb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38"/>
        <w:gridCol w:w="3686"/>
        <w:gridCol w:w="2996"/>
      </w:tblGrid>
      <w:tr w:rsidR="003D4451" w:rsidTr="003D4451">
        <w:trPr>
          <w:trHeight w:val="391"/>
        </w:trPr>
        <w:tc>
          <w:tcPr>
            <w:tcW w:w="1838" w:type="dxa"/>
          </w:tcPr>
          <w:p w:rsidR="003D4451" w:rsidRPr="00D81D8A" w:rsidRDefault="003D4451" w:rsidP="00D07279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传入</w:t>
            </w:r>
            <w:r w:rsidRPr="00D81D8A">
              <w:rPr>
                <w:rFonts w:asciiTheme="minorEastAsia" w:eastAsiaTheme="minorEastAsia" w:hAnsiTheme="minorEastAsia"/>
                <w:b/>
                <w:szCs w:val="21"/>
              </w:rPr>
              <w:t>参数名</w:t>
            </w:r>
          </w:p>
        </w:tc>
        <w:tc>
          <w:tcPr>
            <w:tcW w:w="3686" w:type="dxa"/>
          </w:tcPr>
          <w:p w:rsidR="003D4451" w:rsidRPr="00D81D8A" w:rsidRDefault="003D4451" w:rsidP="00D07279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1D8A">
              <w:rPr>
                <w:rFonts w:asciiTheme="minorEastAsia" w:eastAsiaTheme="minorEastAsia" w:hAnsiTheme="minorEastAsia"/>
                <w:b/>
                <w:szCs w:val="21"/>
              </w:rPr>
              <w:t>参数值</w:t>
            </w:r>
            <w:proofErr w:type="spellStart"/>
            <w:r w:rsidRPr="00D81D8A">
              <w:rPr>
                <w:rFonts w:asciiTheme="minorEastAsia" w:eastAsiaTheme="minorEastAsia" w:hAnsiTheme="minorEastAsia" w:hint="eastAsia"/>
                <w:b/>
                <w:szCs w:val="21"/>
              </w:rPr>
              <w:t>eg</w:t>
            </w:r>
            <w:proofErr w:type="spellEnd"/>
          </w:p>
        </w:tc>
        <w:tc>
          <w:tcPr>
            <w:tcW w:w="2996" w:type="dxa"/>
          </w:tcPr>
          <w:p w:rsidR="003D4451" w:rsidRPr="00D81D8A" w:rsidRDefault="003D4451" w:rsidP="00D07279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1D8A">
              <w:rPr>
                <w:rFonts w:asciiTheme="minorEastAsia" w:eastAsiaTheme="minorEastAsia" w:hAnsiTheme="minorEastAsia"/>
                <w:b/>
                <w:szCs w:val="21"/>
              </w:rPr>
              <w:t>备注</w:t>
            </w:r>
          </w:p>
        </w:tc>
      </w:tr>
      <w:tr w:rsidR="003D4451" w:rsidTr="003D4451">
        <w:trPr>
          <w:trHeight w:val="391"/>
        </w:trPr>
        <w:tc>
          <w:tcPr>
            <w:tcW w:w="1838" w:type="dxa"/>
          </w:tcPr>
          <w:p w:rsidR="003D4451" w:rsidRPr="00891365" w:rsidRDefault="00CB3D88" w:rsidP="00D0727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  <w:t>account</w:t>
            </w:r>
          </w:p>
        </w:tc>
        <w:tc>
          <w:tcPr>
            <w:tcW w:w="3686" w:type="dxa"/>
          </w:tcPr>
          <w:p w:rsidR="003D4451" w:rsidRPr="00891365" w:rsidRDefault="003D4451" w:rsidP="00D07279">
            <w:pPr>
              <w:tabs>
                <w:tab w:val="left" w:pos="781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96" w:type="dxa"/>
          </w:tcPr>
          <w:p w:rsidR="003D4451" w:rsidRPr="00891365" w:rsidRDefault="00CB3D88" w:rsidP="00D0727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elvetica" w:hint="eastAsia"/>
                <w:color w:val="333333"/>
                <w:sz w:val="18"/>
                <w:szCs w:val="18"/>
                <w:shd w:val="clear" w:color="auto" w:fill="FFFFFF"/>
              </w:rPr>
              <w:t>手机号/邮箱</w:t>
            </w:r>
          </w:p>
        </w:tc>
      </w:tr>
      <w:tr w:rsidR="003D4451" w:rsidTr="003D4451">
        <w:trPr>
          <w:trHeight w:val="391"/>
        </w:trPr>
        <w:tc>
          <w:tcPr>
            <w:tcW w:w="1838" w:type="dxa"/>
          </w:tcPr>
          <w:p w:rsidR="003D4451" w:rsidRPr="00891365" w:rsidRDefault="00CB3D88" w:rsidP="00D07279">
            <w:pPr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Theme="minorEastAsia" w:eastAsiaTheme="minorEastAsia" w:hAnsiTheme="minorEastAsia" w:cs="Helvetica" w:hint="eastAsia"/>
                <w:color w:val="333333"/>
                <w:sz w:val="18"/>
                <w:szCs w:val="18"/>
                <w:shd w:val="clear" w:color="auto" w:fill="FFFFFF"/>
              </w:rPr>
              <w:t>ass</w:t>
            </w:r>
            <w:r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  <w:t>word</w:t>
            </w:r>
          </w:p>
        </w:tc>
        <w:tc>
          <w:tcPr>
            <w:tcW w:w="3686" w:type="dxa"/>
          </w:tcPr>
          <w:p w:rsidR="003D4451" w:rsidRPr="00891365" w:rsidRDefault="003D4451" w:rsidP="00D07279">
            <w:pPr>
              <w:tabs>
                <w:tab w:val="left" w:pos="781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96" w:type="dxa"/>
          </w:tcPr>
          <w:p w:rsidR="003D4451" w:rsidRDefault="00CB3D88" w:rsidP="00D07279">
            <w:pPr>
              <w:rPr>
                <w:rFonts w:asciiTheme="minorEastAsia" w:eastAsiaTheme="minorEastAsia" w:hAnsiTheme="minorEastAsia" w:cs="Helvetica" w:hint="eastAs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Helvetica" w:hint="eastAsia"/>
                <w:color w:val="333333"/>
                <w:sz w:val="18"/>
                <w:szCs w:val="18"/>
                <w:shd w:val="clear" w:color="auto" w:fill="FFFFFF"/>
              </w:rPr>
              <w:t>密码</w:t>
            </w:r>
          </w:p>
        </w:tc>
      </w:tr>
      <w:tr w:rsidR="003D4451" w:rsidTr="003D4451">
        <w:tblPrEx>
          <w:tblBorders>
            <w:top w:val="single" w:sz="4" w:space="0" w:color="95B3D7" w:themeColor="accent1" w:themeTint="99"/>
            <w:left w:val="single" w:sz="4" w:space="0" w:color="95B3D7" w:themeColor="accent1" w:themeTint="99"/>
            <w:bottom w:val="single" w:sz="4" w:space="0" w:color="95B3D7" w:themeColor="accent1" w:themeTint="99"/>
            <w:right w:val="single" w:sz="4" w:space="0" w:color="95B3D7" w:themeColor="accent1" w:themeTint="99"/>
            <w:insideH w:val="single" w:sz="4" w:space="0" w:color="95B3D7" w:themeColor="accent1" w:themeTint="99"/>
            <w:insideV w:val="single" w:sz="4" w:space="0" w:color="95B3D7" w:themeColor="accent1" w:themeTint="99"/>
          </w:tblBorders>
        </w:tblPrEx>
        <w:trPr>
          <w:trHeight w:val="391"/>
        </w:trPr>
        <w:tc>
          <w:tcPr>
            <w:tcW w:w="183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D4451" w:rsidRPr="00D81D8A" w:rsidRDefault="003D4451" w:rsidP="00D07279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1D8A">
              <w:rPr>
                <w:rFonts w:asciiTheme="minorEastAsia" w:eastAsiaTheme="minorEastAsia" w:hAnsiTheme="minorEastAsia" w:hint="eastAsia"/>
                <w:b/>
                <w:szCs w:val="21"/>
              </w:rPr>
              <w:t>返回</w:t>
            </w:r>
            <w:r w:rsidRPr="00D81D8A">
              <w:rPr>
                <w:rFonts w:asciiTheme="minorEastAsia" w:eastAsiaTheme="minorEastAsia" w:hAnsiTheme="minorEastAsia"/>
                <w:b/>
                <w:szCs w:val="21"/>
              </w:rPr>
              <w:t>参数名</w:t>
            </w:r>
          </w:p>
        </w:tc>
        <w:tc>
          <w:tcPr>
            <w:tcW w:w="368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D4451" w:rsidRPr="00D81D8A" w:rsidRDefault="003D4451" w:rsidP="00D07279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1D8A">
              <w:rPr>
                <w:rFonts w:asciiTheme="minorEastAsia" w:eastAsiaTheme="minorEastAsia" w:hAnsiTheme="minorEastAsia"/>
                <w:b/>
                <w:szCs w:val="21"/>
              </w:rPr>
              <w:t>参数值</w:t>
            </w:r>
            <w:proofErr w:type="spellStart"/>
            <w:r w:rsidRPr="00D81D8A">
              <w:rPr>
                <w:rFonts w:asciiTheme="minorEastAsia" w:eastAsiaTheme="minorEastAsia" w:hAnsiTheme="minorEastAsia" w:hint="eastAsia"/>
                <w:b/>
                <w:szCs w:val="21"/>
              </w:rPr>
              <w:t>eg</w:t>
            </w:r>
            <w:proofErr w:type="spellEnd"/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D4451" w:rsidRPr="00D81D8A" w:rsidRDefault="003D4451" w:rsidP="00D07279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1D8A">
              <w:rPr>
                <w:rFonts w:asciiTheme="minorEastAsia" w:eastAsiaTheme="minorEastAsia" w:hAnsiTheme="minorEastAsia"/>
                <w:b/>
                <w:szCs w:val="21"/>
              </w:rPr>
              <w:t>备注</w:t>
            </w:r>
          </w:p>
        </w:tc>
      </w:tr>
      <w:tr w:rsidR="003D4451" w:rsidTr="003D4451">
        <w:tblPrEx>
          <w:tblBorders>
            <w:top w:val="single" w:sz="4" w:space="0" w:color="95B3D7" w:themeColor="accent1" w:themeTint="99"/>
            <w:left w:val="single" w:sz="4" w:space="0" w:color="95B3D7" w:themeColor="accent1" w:themeTint="99"/>
            <w:bottom w:val="single" w:sz="4" w:space="0" w:color="95B3D7" w:themeColor="accent1" w:themeTint="99"/>
            <w:right w:val="single" w:sz="4" w:space="0" w:color="95B3D7" w:themeColor="accent1" w:themeTint="99"/>
            <w:insideH w:val="single" w:sz="4" w:space="0" w:color="95B3D7" w:themeColor="accent1" w:themeTint="99"/>
            <w:insideV w:val="single" w:sz="4" w:space="0" w:color="95B3D7" w:themeColor="accent1" w:themeTint="99"/>
          </w:tblBorders>
        </w:tblPrEx>
        <w:trPr>
          <w:trHeight w:val="391"/>
        </w:trPr>
        <w:tc>
          <w:tcPr>
            <w:tcW w:w="183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D4451" w:rsidRPr="00891365" w:rsidRDefault="003D4451" w:rsidP="00D0727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  <w:t>c</w:t>
            </w:r>
            <w:r>
              <w:rPr>
                <w:rFonts w:asciiTheme="minorEastAsia" w:eastAsiaTheme="minorEastAsia" w:hAnsiTheme="minorEastAsia" w:cs="Helvetica" w:hint="eastAsia"/>
                <w:color w:val="333333"/>
                <w:sz w:val="18"/>
                <w:szCs w:val="18"/>
                <w:shd w:val="clear" w:color="auto" w:fill="FFFFFF"/>
              </w:rPr>
              <w:t>ompany</w:t>
            </w:r>
            <w:r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368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D4451" w:rsidRPr="00891365" w:rsidRDefault="003D4451" w:rsidP="00D07279">
            <w:pPr>
              <w:tabs>
                <w:tab w:val="left" w:pos="781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D4451" w:rsidRPr="00891365" w:rsidRDefault="003D4451" w:rsidP="00D0727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elvetica" w:hint="eastAsia"/>
                <w:color w:val="333333"/>
                <w:sz w:val="18"/>
                <w:szCs w:val="18"/>
                <w:shd w:val="clear" w:color="auto" w:fill="FFFFFF"/>
              </w:rPr>
              <w:t>公司</w:t>
            </w:r>
            <w:r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  <w:t>名称</w:t>
            </w:r>
          </w:p>
        </w:tc>
      </w:tr>
      <w:tr w:rsidR="003D4451" w:rsidTr="003D4451">
        <w:tblPrEx>
          <w:tblBorders>
            <w:top w:val="single" w:sz="4" w:space="0" w:color="95B3D7" w:themeColor="accent1" w:themeTint="99"/>
            <w:left w:val="single" w:sz="4" w:space="0" w:color="95B3D7" w:themeColor="accent1" w:themeTint="99"/>
            <w:bottom w:val="single" w:sz="4" w:space="0" w:color="95B3D7" w:themeColor="accent1" w:themeTint="99"/>
            <w:right w:val="single" w:sz="4" w:space="0" w:color="95B3D7" w:themeColor="accent1" w:themeTint="99"/>
            <w:insideH w:val="single" w:sz="4" w:space="0" w:color="95B3D7" w:themeColor="accent1" w:themeTint="99"/>
            <w:insideV w:val="single" w:sz="4" w:space="0" w:color="95B3D7" w:themeColor="accent1" w:themeTint="99"/>
          </w:tblBorders>
        </w:tblPrEx>
        <w:trPr>
          <w:trHeight w:val="391"/>
        </w:trPr>
        <w:tc>
          <w:tcPr>
            <w:tcW w:w="183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D4451" w:rsidRPr="00891365" w:rsidRDefault="003D4451" w:rsidP="00D07279">
            <w:pPr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  <w:t>c</w:t>
            </w:r>
            <w:r>
              <w:rPr>
                <w:rFonts w:asciiTheme="minorEastAsia" w:eastAsiaTheme="minorEastAsia" w:hAnsiTheme="minorEastAsia" w:cs="Helvetica" w:hint="eastAsia"/>
                <w:color w:val="333333"/>
                <w:sz w:val="18"/>
                <w:szCs w:val="18"/>
                <w:shd w:val="clear" w:color="auto" w:fill="FFFFFF"/>
              </w:rPr>
              <w:t>ompany</w:t>
            </w:r>
            <w:r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  <w:t>Id</w:t>
            </w:r>
            <w:proofErr w:type="spellEnd"/>
          </w:p>
        </w:tc>
        <w:tc>
          <w:tcPr>
            <w:tcW w:w="368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D4451" w:rsidRPr="00891365" w:rsidRDefault="003D4451" w:rsidP="00D07279">
            <w:pPr>
              <w:tabs>
                <w:tab w:val="left" w:pos="781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D4451" w:rsidRDefault="003D4451" w:rsidP="00D07279">
            <w:pPr>
              <w:rPr>
                <w:rFonts w:asciiTheme="minorEastAsia" w:eastAsiaTheme="minorEastAsia" w:hAnsiTheme="minorEastAsia" w:cs="Helvetica" w:hint="eastAs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Helvetica" w:hint="eastAsia"/>
                <w:color w:val="333333"/>
                <w:sz w:val="18"/>
                <w:szCs w:val="18"/>
                <w:shd w:val="clear" w:color="auto" w:fill="FFFFFF"/>
              </w:rPr>
              <w:t>公司id</w:t>
            </w:r>
          </w:p>
        </w:tc>
      </w:tr>
      <w:tr w:rsidR="003D4451" w:rsidTr="003D4451">
        <w:tblPrEx>
          <w:tblBorders>
            <w:top w:val="single" w:sz="4" w:space="0" w:color="95B3D7" w:themeColor="accent1" w:themeTint="99"/>
            <w:left w:val="single" w:sz="4" w:space="0" w:color="95B3D7" w:themeColor="accent1" w:themeTint="99"/>
            <w:bottom w:val="single" w:sz="4" w:space="0" w:color="95B3D7" w:themeColor="accent1" w:themeTint="99"/>
            <w:right w:val="single" w:sz="4" w:space="0" w:color="95B3D7" w:themeColor="accent1" w:themeTint="99"/>
            <w:insideH w:val="single" w:sz="4" w:space="0" w:color="95B3D7" w:themeColor="accent1" w:themeTint="99"/>
            <w:insideV w:val="single" w:sz="4" w:space="0" w:color="95B3D7" w:themeColor="accent1" w:themeTint="99"/>
          </w:tblBorders>
        </w:tblPrEx>
        <w:trPr>
          <w:trHeight w:val="391"/>
        </w:trPr>
        <w:tc>
          <w:tcPr>
            <w:tcW w:w="183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D4451" w:rsidRPr="00891365" w:rsidRDefault="003D4451" w:rsidP="00D07279">
            <w:pPr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Helvetica" w:hint="eastAsia"/>
                <w:color w:val="333333"/>
                <w:sz w:val="18"/>
                <w:szCs w:val="18"/>
                <w:shd w:val="clear" w:color="auto" w:fill="FFFFFF"/>
              </w:rPr>
              <w:t>t</w:t>
            </w:r>
            <w:r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  <w:t>elephone</w:t>
            </w:r>
          </w:p>
        </w:tc>
        <w:tc>
          <w:tcPr>
            <w:tcW w:w="368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D4451" w:rsidRPr="00891365" w:rsidRDefault="003D4451" w:rsidP="00D07279">
            <w:pPr>
              <w:tabs>
                <w:tab w:val="left" w:pos="781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D4451" w:rsidRDefault="003D4451" w:rsidP="00D07279">
            <w:pPr>
              <w:rPr>
                <w:rFonts w:asciiTheme="minorEastAsia" w:eastAsiaTheme="minorEastAsia" w:hAnsiTheme="minorEastAsia" w:cs="Helvetica" w:hint="eastAs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Helvetica" w:hint="eastAsia"/>
                <w:color w:val="333333"/>
                <w:sz w:val="18"/>
                <w:szCs w:val="18"/>
                <w:shd w:val="clear" w:color="auto" w:fill="FFFFFF"/>
              </w:rPr>
              <w:t>手机号</w:t>
            </w:r>
          </w:p>
        </w:tc>
      </w:tr>
      <w:tr w:rsidR="003D4451" w:rsidTr="003D4451">
        <w:tblPrEx>
          <w:tblBorders>
            <w:top w:val="single" w:sz="4" w:space="0" w:color="95B3D7" w:themeColor="accent1" w:themeTint="99"/>
            <w:left w:val="single" w:sz="4" w:space="0" w:color="95B3D7" w:themeColor="accent1" w:themeTint="99"/>
            <w:bottom w:val="single" w:sz="4" w:space="0" w:color="95B3D7" w:themeColor="accent1" w:themeTint="99"/>
            <w:right w:val="single" w:sz="4" w:space="0" w:color="95B3D7" w:themeColor="accent1" w:themeTint="99"/>
            <w:insideH w:val="single" w:sz="4" w:space="0" w:color="95B3D7" w:themeColor="accent1" w:themeTint="99"/>
            <w:insideV w:val="single" w:sz="4" w:space="0" w:color="95B3D7" w:themeColor="accent1" w:themeTint="99"/>
          </w:tblBorders>
        </w:tblPrEx>
        <w:trPr>
          <w:trHeight w:val="391"/>
        </w:trPr>
        <w:tc>
          <w:tcPr>
            <w:tcW w:w="183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D4451" w:rsidRPr="00891365" w:rsidRDefault="003D4451" w:rsidP="00D07279">
            <w:pPr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  <w:t>email</w:t>
            </w:r>
          </w:p>
        </w:tc>
        <w:tc>
          <w:tcPr>
            <w:tcW w:w="368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D4451" w:rsidRPr="00891365" w:rsidRDefault="003D4451" w:rsidP="00D07279">
            <w:pPr>
              <w:tabs>
                <w:tab w:val="left" w:pos="781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D4451" w:rsidRDefault="003D4451" w:rsidP="00D07279">
            <w:pPr>
              <w:rPr>
                <w:rFonts w:asciiTheme="minorEastAsia" w:eastAsiaTheme="minorEastAsia" w:hAnsiTheme="minorEastAsia" w:cs="Helvetica" w:hint="eastAs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  <w:t>邮箱</w:t>
            </w:r>
          </w:p>
        </w:tc>
      </w:tr>
      <w:tr w:rsidR="003D4451" w:rsidTr="003D4451">
        <w:tblPrEx>
          <w:tblBorders>
            <w:top w:val="single" w:sz="4" w:space="0" w:color="95B3D7" w:themeColor="accent1" w:themeTint="99"/>
            <w:left w:val="single" w:sz="4" w:space="0" w:color="95B3D7" w:themeColor="accent1" w:themeTint="99"/>
            <w:bottom w:val="single" w:sz="4" w:space="0" w:color="95B3D7" w:themeColor="accent1" w:themeTint="99"/>
            <w:right w:val="single" w:sz="4" w:space="0" w:color="95B3D7" w:themeColor="accent1" w:themeTint="99"/>
            <w:insideH w:val="single" w:sz="4" w:space="0" w:color="95B3D7" w:themeColor="accent1" w:themeTint="99"/>
            <w:insideV w:val="single" w:sz="4" w:space="0" w:color="95B3D7" w:themeColor="accent1" w:themeTint="99"/>
          </w:tblBorders>
        </w:tblPrEx>
        <w:trPr>
          <w:trHeight w:val="391"/>
        </w:trPr>
        <w:tc>
          <w:tcPr>
            <w:tcW w:w="183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D4451" w:rsidRPr="00891365" w:rsidRDefault="003D4451" w:rsidP="00D07279">
            <w:pPr>
              <w:rPr>
                <w:rFonts w:asciiTheme="minorEastAsia" w:eastAsiaTheme="minorEastAsia" w:hAnsiTheme="minorEastAsia" w:cs="Helvetica" w:hint="eastAsi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cs="Helvetica" w:hint="eastAsia"/>
                <w:color w:val="333333"/>
                <w:sz w:val="18"/>
                <w:szCs w:val="18"/>
                <w:shd w:val="clear" w:color="auto" w:fill="FFFFFF"/>
              </w:rPr>
              <w:t>registerTime</w:t>
            </w:r>
            <w:proofErr w:type="spellEnd"/>
          </w:p>
        </w:tc>
        <w:tc>
          <w:tcPr>
            <w:tcW w:w="368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D4451" w:rsidRPr="00891365" w:rsidRDefault="003D4451" w:rsidP="00D07279">
            <w:pPr>
              <w:tabs>
                <w:tab w:val="left" w:pos="781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D4451" w:rsidRDefault="003D4451" w:rsidP="00D07279">
            <w:pPr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  <w:t>注册时间</w:t>
            </w:r>
          </w:p>
        </w:tc>
      </w:tr>
    </w:tbl>
    <w:p w:rsidR="003D4451" w:rsidRDefault="003D4451" w:rsidP="003D4451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样例：</w:t>
      </w:r>
    </w:p>
    <w:tbl>
      <w:tblPr>
        <w:tblStyle w:val="afb"/>
        <w:tblW w:w="8520" w:type="dxa"/>
        <w:tblInd w:w="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3D4451" w:rsidTr="00D07279">
        <w:trPr>
          <w:trHeight w:val="391"/>
        </w:trPr>
        <w:tc>
          <w:tcPr>
            <w:tcW w:w="85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D4451" w:rsidRPr="00891365" w:rsidRDefault="00CB3D88" w:rsidP="00CB3D88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companyInfo</w:t>
            </w:r>
            <w:proofErr w:type="spellEnd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3D4451" w:rsidRPr="00891365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getC</w:t>
            </w:r>
            <w:r w:rsidR="003D4451">
              <w:rPr>
                <w:rFonts w:ascii="Helvetica" w:hAnsi="Helvetica" w:cs="Helvetica" w:hint="eastAsia"/>
                <w:color w:val="333333"/>
                <w:sz w:val="18"/>
                <w:szCs w:val="18"/>
                <w:shd w:val="clear" w:color="auto" w:fill="FFFFFF"/>
              </w:rPr>
              <w:t>ompany</w:t>
            </w:r>
            <w:proofErr w:type="spellEnd"/>
            <w:r w:rsidR="003D4451" w:rsidRPr="00891365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“</w:t>
            </w: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account”,”password</w:t>
            </w:r>
            <w:proofErr w:type="spellEnd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”</w:t>
            </w:r>
            <w:r w:rsidR="003D4451" w:rsidRPr="00891365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</w:tr>
    </w:tbl>
    <w:p w:rsidR="007607FC" w:rsidRPr="007607FC" w:rsidRDefault="007607FC" w:rsidP="00442F20">
      <w:pPr>
        <w:rPr>
          <w:rFonts w:ascii="Arial" w:hAnsi="Arial" w:cs="Arial" w:hint="eastAsia"/>
          <w:b/>
          <w:color w:val="FF0000"/>
          <w:sz w:val="22"/>
          <w:szCs w:val="22"/>
        </w:rPr>
      </w:pPr>
    </w:p>
    <w:p w:rsidR="00454A17" w:rsidRDefault="00C96EE1" w:rsidP="007A2925">
      <w:pPr>
        <w:pStyle w:val="2"/>
      </w:pPr>
      <w:bookmarkStart w:id="17" w:name="_Toc470110547"/>
      <w:r>
        <w:lastRenderedPageBreak/>
        <w:t>客服管理</w:t>
      </w:r>
      <w:bookmarkEnd w:id="17"/>
    </w:p>
    <w:p w:rsidR="00C96EE1" w:rsidRDefault="00C96EE1" w:rsidP="00C96EE1">
      <w:pPr>
        <w:ind w:firstLineChars="200" w:firstLine="420"/>
      </w:pPr>
      <w:r>
        <w:rPr>
          <w:rFonts w:hint="eastAsia"/>
        </w:rPr>
        <w:t>客</w:t>
      </w:r>
      <w:proofErr w:type="gramStart"/>
      <w:r>
        <w:rPr>
          <w:rFonts w:hint="eastAsia"/>
        </w:rPr>
        <w:t>服管理</w:t>
      </w:r>
      <w:proofErr w:type="gramEnd"/>
      <w:r>
        <w:rPr>
          <w:rFonts w:hint="eastAsia"/>
        </w:rPr>
        <w:t>是设置账号的客服信息。管理员登录后，自动同步</w:t>
      </w:r>
      <w:r>
        <w:rPr>
          <w:rFonts w:hint="eastAsia"/>
        </w:rPr>
        <w:t>ump</w:t>
      </w:r>
      <w:r>
        <w:t xml:space="preserve"> </w:t>
      </w:r>
      <w:r>
        <w:t>的账号中已启用的账号信息到客服管理</w:t>
      </w:r>
      <w:r>
        <w:rPr>
          <w:rFonts w:hint="eastAsia"/>
        </w:rPr>
        <w:t>，</w:t>
      </w:r>
      <w:r>
        <w:t>并进行分页展示</w:t>
      </w:r>
      <w:r>
        <w:rPr>
          <w:rFonts w:hint="eastAsia"/>
        </w:rPr>
        <w:t>，</w:t>
      </w:r>
      <w:r>
        <w:t>采用分页控件实现分页</w:t>
      </w:r>
      <w:r>
        <w:rPr>
          <w:rFonts w:hint="eastAsia"/>
        </w:rPr>
        <w:t>。</w:t>
      </w:r>
      <w:r>
        <w:t>可在客</w:t>
      </w:r>
      <w:proofErr w:type="gramStart"/>
      <w:r>
        <w:t>服管理</w:t>
      </w:r>
      <w:proofErr w:type="gramEnd"/>
      <w:r>
        <w:t>中设置客服的</w:t>
      </w:r>
      <w:r>
        <w:rPr>
          <w:rFonts w:hint="eastAsia"/>
        </w:rPr>
        <w:t>业务类型、最大</w:t>
      </w:r>
      <w:proofErr w:type="gramStart"/>
      <w:r>
        <w:rPr>
          <w:rFonts w:hint="eastAsia"/>
        </w:rPr>
        <w:t>接入数</w:t>
      </w:r>
      <w:proofErr w:type="gramEnd"/>
      <w:r>
        <w:rPr>
          <w:rFonts w:hint="eastAsia"/>
        </w:rPr>
        <w:t>和是否参与自动分配等信息。对应的界面如下图所示。列表上方查询条件包括客服账号（支持模糊搜索）、客服姓名（支持模糊搜索），权限、组织、业务类型</w:t>
      </w:r>
    </w:p>
    <w:p w:rsidR="00C96EE1" w:rsidRDefault="00C96EE1" w:rsidP="00C96EE1">
      <w:pPr>
        <w:ind w:firstLineChars="200" w:firstLine="420"/>
      </w:pPr>
      <w:r>
        <w:rPr>
          <w:rFonts w:hint="eastAsia"/>
        </w:rPr>
        <w:t>列表中最后一列“操作”列中的编辑、删除按钮改为设置按钮。</w:t>
      </w:r>
    </w:p>
    <w:p w:rsidR="00C96EE1" w:rsidRDefault="00C96EE1" w:rsidP="00C96EE1">
      <w:r>
        <w:rPr>
          <w:noProof/>
        </w:rPr>
        <w:drawing>
          <wp:inline distT="0" distB="0" distL="0" distR="0" wp14:anchorId="13FEEB72" wp14:editId="359B330E">
            <wp:extent cx="5339715" cy="597535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E1" w:rsidRDefault="00C96EE1" w:rsidP="00C96EE1">
      <w:r>
        <w:rPr>
          <w:noProof/>
        </w:rPr>
        <w:drawing>
          <wp:inline distT="0" distB="0" distL="0" distR="0" wp14:anchorId="1E02743C" wp14:editId="5F31D499">
            <wp:extent cx="5339715" cy="2263775"/>
            <wp:effectExtent l="0" t="0" r="0" b="3175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E1" w:rsidRDefault="00C96EE1" w:rsidP="00C96EE1">
      <w:pPr>
        <w:ind w:left="420"/>
      </w:pPr>
      <w:r>
        <w:rPr>
          <w:rFonts w:hint="eastAsia"/>
        </w:rPr>
        <w:t>点击“操作”列的“设置”按钮，</w:t>
      </w:r>
      <w:r>
        <w:t>设置客服属性</w:t>
      </w:r>
      <w:r>
        <w:rPr>
          <w:rFonts w:hint="eastAsia"/>
        </w:rPr>
        <w:t>，包括：业务类型（下拉复选框，支持搜索）、</w:t>
      </w:r>
      <w:r>
        <w:rPr>
          <w:rFonts w:ascii="宋体" w:hAnsi="宋体" w:hint="eastAsia"/>
          <w:noProof/>
        </w:rPr>
        <w:t>最大分配为数字输入框（只允许输入大于0的数字）</w:t>
      </w:r>
      <w:r>
        <w:rPr>
          <w:rFonts w:hint="eastAsia"/>
        </w:rPr>
        <w:t>和自动分配开关。不可删除客服。</w:t>
      </w:r>
    </w:p>
    <w:p w:rsidR="00C96EE1" w:rsidRDefault="00C96EE1" w:rsidP="00C96EE1">
      <w:pPr>
        <w:ind w:leftChars="100" w:left="420" w:hangingChars="100" w:hanging="21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5B5D145" wp14:editId="7B29F5D1">
            <wp:simplePos x="0" y="0"/>
            <wp:positionH relativeFrom="column">
              <wp:posOffset>240030</wp:posOffset>
            </wp:positionH>
            <wp:positionV relativeFrom="paragraph">
              <wp:posOffset>236855</wp:posOffset>
            </wp:positionV>
            <wp:extent cx="2590165" cy="494665"/>
            <wp:effectExtent l="0" t="0" r="635" b="635"/>
            <wp:wrapSquare wrapText="bothSides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55"/>
                    <a:stretch/>
                  </pic:blipFill>
                  <pic:spPr bwMode="auto">
                    <a:xfrm>
                      <a:off x="0" y="0"/>
                      <a:ext cx="2590165" cy="49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3C84425" wp14:editId="04EB049B">
            <wp:simplePos x="0" y="0"/>
            <wp:positionH relativeFrom="margin">
              <wp:posOffset>240030</wp:posOffset>
            </wp:positionH>
            <wp:positionV relativeFrom="paragraph">
              <wp:posOffset>9525</wp:posOffset>
            </wp:positionV>
            <wp:extent cx="2590165" cy="228600"/>
            <wp:effectExtent l="0" t="0" r="635" b="0"/>
            <wp:wrapSquare wrapText="bothSides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77"/>
                    <a:stretch/>
                  </pic:blipFill>
                  <pic:spPr bwMode="auto">
                    <a:xfrm>
                      <a:off x="0" y="0"/>
                      <a:ext cx="2590165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textWrapping" w:clear="all"/>
      </w:r>
      <w:r>
        <w:rPr>
          <w:rFonts w:ascii="宋体" w:hAnsi="宋体" w:hint="eastAsia"/>
          <w:noProof/>
        </w:rPr>
        <w:t>具体展示有Sunny设计</w:t>
      </w:r>
    </w:p>
    <w:p w:rsidR="00C96EE1" w:rsidRDefault="00C96EE1" w:rsidP="00C32C3F">
      <w:pPr>
        <w:ind w:firstLine="420"/>
        <w:rPr>
          <w:rFonts w:ascii="Arial" w:hAnsi="Arial" w:cs="Arial"/>
          <w:color w:val="000000"/>
          <w:sz w:val="22"/>
          <w:szCs w:val="22"/>
        </w:rPr>
      </w:pPr>
    </w:p>
    <w:p w:rsidR="00F759C2" w:rsidRDefault="00F759C2" w:rsidP="007A2925">
      <w:pPr>
        <w:pStyle w:val="2"/>
      </w:pPr>
      <w:bookmarkStart w:id="18" w:name="_Toc470110548"/>
      <w:r>
        <w:t>菜单和功能权限</w:t>
      </w:r>
      <w:bookmarkEnd w:id="18"/>
    </w:p>
    <w:p w:rsidR="00F759C2" w:rsidRDefault="00F759C2" w:rsidP="00F759C2">
      <w:pPr>
        <w:rPr>
          <w:rFonts w:hint="eastAsia"/>
        </w:rPr>
      </w:pPr>
      <w:r>
        <w:t>菜单和功能权限对应的链接</w:t>
      </w:r>
      <w:r>
        <w:rPr>
          <w:rFonts w:hint="eastAsia"/>
        </w:rPr>
        <w:t>。</w:t>
      </w:r>
    </w:p>
    <w:tbl>
      <w:tblPr>
        <w:tblStyle w:val="afb"/>
        <w:tblW w:w="0" w:type="auto"/>
        <w:tblInd w:w="0" w:type="dxa"/>
        <w:tblLook w:val="04A0" w:firstRow="1" w:lastRow="0" w:firstColumn="1" w:lastColumn="0" w:noHBand="0" w:noVBand="1"/>
      </w:tblPr>
      <w:tblGrid>
        <w:gridCol w:w="1091"/>
        <w:gridCol w:w="1427"/>
        <w:gridCol w:w="1701"/>
        <w:gridCol w:w="4406"/>
      </w:tblGrid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一级菜单</w:t>
            </w: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二级菜单</w:t>
            </w: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功能按钮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</w:tr>
      <w:tr w:rsidR="00F759C2" w:rsidTr="00D07279">
        <w:tc>
          <w:tcPr>
            <w:tcW w:w="1091" w:type="dxa"/>
          </w:tcPr>
          <w:p w:rsidR="00F759C2" w:rsidRPr="008D1E47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访客监控</w:t>
            </w: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监控对话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封锁访客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手动刷新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关闭监控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接管对话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访客信息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/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t>系统信息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/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r>
              <w:rPr>
                <w:rFonts w:hint="eastAsia"/>
              </w:rPr>
              <w:t>浏览轨迹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对话记录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客服对话</w:t>
            </w: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转移对话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邀请对话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客服监控</w:t>
            </w: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服务记录</w:t>
            </w: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常用预存</w:t>
            </w: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用户留言</w:t>
            </w: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联系我们</w:t>
            </w: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系统配置</w:t>
            </w: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访客对话窗口</w:t>
            </w: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基本设置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显示项配置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自助服务设置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留言设置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提示设置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常见问题设置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满意</w:t>
            </w:r>
            <w:proofErr w:type="gramStart"/>
            <w:r>
              <w:rPr>
                <w:rFonts w:hint="eastAsia"/>
              </w:rPr>
              <w:t>度管理</w:t>
            </w:r>
            <w:proofErr w:type="gramEnd"/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客服对话窗口</w:t>
            </w: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基本设置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策略管理</w:t>
            </w: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分配策略</w:t>
            </w: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排队设置</w:t>
            </w: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敏感词汇管理</w:t>
            </w: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业务管理</w:t>
            </w: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业务类型</w:t>
            </w: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对话分类</w:t>
            </w: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客</w:t>
            </w:r>
            <w:proofErr w:type="gramStart"/>
            <w:r>
              <w:rPr>
                <w:rFonts w:hint="eastAsia"/>
              </w:rPr>
              <w:t>服管理</w:t>
            </w:r>
            <w:proofErr w:type="gramEnd"/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常用预存</w:t>
            </w: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封锁访客管理</w:t>
            </w: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门店管理</w:t>
            </w: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高级功能管理</w:t>
            </w: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知识库</w:t>
            </w: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现场监控</w:t>
            </w: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用户等级管理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自定义插件</w:t>
            </w: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统计报表</w:t>
            </w: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坐席质检</w:t>
            </w: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满意</w:t>
            </w:r>
            <w:proofErr w:type="gramStart"/>
            <w:r>
              <w:rPr>
                <w:rFonts w:hint="eastAsia"/>
              </w:rPr>
              <w:t>度统计</w:t>
            </w:r>
            <w:proofErr w:type="gramEnd"/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客服考勤统计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服务水平统计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坐席状态统计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日志管理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业务监控</w:t>
            </w: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对话量综合统计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对话量实时统计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访客地区统计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排队统计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对话分类统计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渠道统计报表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留言分类统计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智能推荐</w:t>
            </w: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知识量统计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知识采纳</w:t>
            </w:r>
            <w:r>
              <w:rPr>
                <w:rFonts w:hint="eastAsia"/>
              </w:rPr>
              <w:t>Top</w:t>
            </w:r>
            <w:r>
              <w:t>10</w:t>
            </w: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生成代码</w:t>
            </w: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生成代码</w:t>
            </w: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微信设置</w:t>
            </w:r>
            <w:proofErr w:type="gramEnd"/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应用管理</w:t>
            </w: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对话管理</w:t>
            </w: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留言信箱</w:t>
            </w: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  <w:tr w:rsidR="00F759C2" w:rsidTr="00D07279">
        <w:tc>
          <w:tcPr>
            <w:tcW w:w="109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F759C2" w:rsidRDefault="00F759C2" w:rsidP="00D07279">
            <w:pPr>
              <w:rPr>
                <w:rFonts w:hint="eastAsia"/>
              </w:rPr>
            </w:pPr>
            <w:r>
              <w:rPr>
                <w:rFonts w:hint="eastAsia"/>
              </w:rPr>
              <w:t>系统通知</w:t>
            </w:r>
          </w:p>
        </w:tc>
        <w:tc>
          <w:tcPr>
            <w:tcW w:w="1701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  <w:tc>
          <w:tcPr>
            <w:tcW w:w="4406" w:type="dxa"/>
          </w:tcPr>
          <w:p w:rsidR="00F759C2" w:rsidRDefault="00F759C2" w:rsidP="00D07279">
            <w:pPr>
              <w:rPr>
                <w:rFonts w:hint="eastAsia"/>
              </w:rPr>
            </w:pPr>
          </w:p>
        </w:tc>
      </w:tr>
    </w:tbl>
    <w:p w:rsidR="00C96EE1" w:rsidRDefault="00C96EE1" w:rsidP="00C32C3F">
      <w:pPr>
        <w:ind w:firstLine="420"/>
        <w:rPr>
          <w:rFonts w:ascii="Arial" w:hAnsi="Arial" w:cs="Arial"/>
          <w:color w:val="000000"/>
          <w:sz w:val="22"/>
          <w:szCs w:val="22"/>
        </w:rPr>
      </w:pPr>
    </w:p>
    <w:p w:rsidR="00F759C2" w:rsidRDefault="00F759C2" w:rsidP="007A2925">
      <w:pPr>
        <w:pStyle w:val="2"/>
      </w:pPr>
      <w:bookmarkStart w:id="19" w:name="_Toc470110549"/>
      <w:r>
        <w:rPr>
          <w:rFonts w:hint="eastAsia"/>
        </w:rPr>
        <w:t>数据</w:t>
      </w:r>
      <w:r>
        <w:t>权限</w:t>
      </w:r>
      <w:bookmarkEnd w:id="19"/>
    </w:p>
    <w:p w:rsidR="00F759C2" w:rsidRPr="00F759C2" w:rsidRDefault="00F759C2" w:rsidP="00F759C2">
      <w:pPr>
        <w:ind w:firstLine="420"/>
        <w:rPr>
          <w:rFonts w:ascii="Arial" w:hAnsi="Arial" w:cs="Arial"/>
          <w:color w:val="000000"/>
          <w:kern w:val="0"/>
          <w:sz w:val="22"/>
          <w:szCs w:val="22"/>
        </w:rPr>
      </w:pPr>
      <w:r w:rsidRPr="00F759C2">
        <w:rPr>
          <w:rFonts w:ascii="Arial" w:hAnsi="Arial" w:cs="Arial"/>
          <w:color w:val="000000"/>
          <w:kern w:val="0"/>
          <w:sz w:val="22"/>
          <w:szCs w:val="22"/>
        </w:rPr>
        <w:t>现有服务记录有数据权限</w:t>
      </w:r>
      <w:r w:rsidRPr="00F759C2">
        <w:rPr>
          <w:rFonts w:ascii="Arial" w:hAnsi="Arial" w:cs="Arial" w:hint="eastAsia"/>
          <w:color w:val="000000"/>
          <w:kern w:val="0"/>
          <w:sz w:val="22"/>
          <w:szCs w:val="22"/>
        </w:rPr>
        <w:t>（可查看</w:t>
      </w:r>
      <w:r>
        <w:rPr>
          <w:rFonts w:ascii="Arial" w:hAnsi="Arial" w:cs="Arial" w:hint="eastAsia"/>
          <w:color w:val="000000"/>
          <w:kern w:val="0"/>
          <w:sz w:val="22"/>
          <w:szCs w:val="22"/>
        </w:rPr>
        <w:t>本人</w:t>
      </w:r>
      <w:r w:rsidRPr="00F759C2">
        <w:rPr>
          <w:rFonts w:ascii="Arial" w:hAnsi="Arial" w:cs="Arial" w:hint="eastAsia"/>
          <w:color w:val="000000"/>
          <w:kern w:val="0"/>
          <w:sz w:val="22"/>
          <w:szCs w:val="22"/>
        </w:rPr>
        <w:t>及下级的对话记录）；要对所有上面提及的</w:t>
      </w:r>
      <w:r>
        <w:rPr>
          <w:rFonts w:ascii="Arial" w:hAnsi="Arial" w:cs="Arial" w:hint="eastAsia"/>
          <w:color w:val="000000"/>
          <w:kern w:val="0"/>
          <w:sz w:val="22"/>
          <w:szCs w:val="22"/>
        </w:rPr>
        <w:t>表格进行</w:t>
      </w:r>
      <w:r w:rsidRPr="00F759C2">
        <w:rPr>
          <w:rFonts w:ascii="Arial" w:hAnsi="Arial" w:cs="Arial" w:hint="eastAsia"/>
          <w:color w:val="000000"/>
          <w:kern w:val="0"/>
          <w:sz w:val="22"/>
          <w:szCs w:val="22"/>
        </w:rPr>
        <w:t>数据权限控制。</w:t>
      </w:r>
      <w:r w:rsidRPr="00F759C2">
        <w:rPr>
          <w:rFonts w:ascii="Arial" w:hAnsi="Arial" w:cs="Arial" w:hint="eastAsia"/>
          <w:color w:val="000000"/>
          <w:kern w:val="0"/>
          <w:sz w:val="22"/>
          <w:szCs w:val="22"/>
        </w:rPr>
        <w:t>数据权限为全部、本人及下级、本部门、本部门及下级部门。</w:t>
      </w:r>
    </w:p>
    <w:p w:rsidR="00F759C2" w:rsidRPr="00F759C2" w:rsidRDefault="002A0EB6" w:rsidP="00F759C2">
      <w:pPr>
        <w:rPr>
          <w:rFonts w:hint="eastAsia"/>
        </w:rPr>
      </w:pPr>
      <w:r>
        <w:rPr>
          <w:rFonts w:hint="eastAsia"/>
        </w:rPr>
        <w:lastRenderedPageBreak/>
        <w:t>需要做数据权限的功能主要包括访客监控（针对对话状态的记录进行数据权限控制）、常用预存、用户留言、统计报表。</w:t>
      </w:r>
    </w:p>
    <w:p w:rsidR="002A0EB6" w:rsidRDefault="002A0EB6" w:rsidP="007A2925">
      <w:pPr>
        <w:pStyle w:val="2"/>
      </w:pPr>
      <w:bookmarkStart w:id="20" w:name="_Toc470110550"/>
      <w:r>
        <w:t>Sess</w:t>
      </w:r>
      <w:r w:rsidR="007A2925">
        <w:t>i</w:t>
      </w:r>
      <w:r>
        <w:t>on共</w:t>
      </w:r>
      <w:r w:rsidR="007A2925">
        <w:t>享</w:t>
      </w:r>
      <w:bookmarkEnd w:id="20"/>
    </w:p>
    <w:p w:rsidR="00F759C2" w:rsidRDefault="007A2925" w:rsidP="00C32C3F">
      <w:pPr>
        <w:ind w:firstLine="4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Session</w:t>
      </w:r>
      <w:r>
        <w:rPr>
          <w:rFonts w:ascii="Arial" w:hAnsi="Arial" w:cs="Arial" w:hint="eastAsia"/>
          <w:color w:val="000000"/>
          <w:sz w:val="22"/>
          <w:szCs w:val="22"/>
        </w:rPr>
        <w:t>共享由</w:t>
      </w:r>
      <w:r>
        <w:rPr>
          <w:rFonts w:ascii="Arial" w:hAnsi="Arial" w:cs="Arial" w:hint="eastAsia"/>
          <w:color w:val="000000"/>
          <w:sz w:val="22"/>
          <w:szCs w:val="22"/>
        </w:rPr>
        <w:t>ump</w:t>
      </w:r>
      <w:r>
        <w:rPr>
          <w:rFonts w:ascii="Arial" w:hAnsi="Arial" w:cs="Arial" w:hint="eastAsia"/>
          <w:color w:val="000000"/>
          <w:sz w:val="22"/>
          <w:szCs w:val="22"/>
        </w:rPr>
        <w:t>平台统一提供。</w:t>
      </w:r>
    </w:p>
    <w:p w:rsidR="007A2925" w:rsidRDefault="007A2925" w:rsidP="007A2925">
      <w:pPr>
        <w:pStyle w:val="2"/>
      </w:pPr>
      <w:bookmarkStart w:id="21" w:name="_Toc470110551"/>
      <w:r>
        <w:t>登录日志</w:t>
      </w:r>
      <w:bookmarkEnd w:id="21"/>
    </w:p>
    <w:p w:rsidR="007A2925" w:rsidRDefault="007A2925" w:rsidP="007A2925">
      <w:pPr>
        <w:ind w:firstLine="420"/>
      </w:pPr>
      <w:r>
        <w:rPr>
          <w:rFonts w:hint="eastAsia"/>
        </w:rPr>
        <w:t>通过接口获取</w:t>
      </w:r>
      <w:r>
        <w:rPr>
          <w:rFonts w:hint="eastAsia"/>
        </w:rPr>
        <w:t>Any800</w:t>
      </w:r>
      <w:r>
        <w:rPr>
          <w:rFonts w:hint="eastAsia"/>
        </w:rPr>
        <w:t>的</w:t>
      </w:r>
      <w:r w:rsidR="00A011B3">
        <w:rPr>
          <w:rFonts w:hint="eastAsia"/>
        </w:rPr>
        <w:t>BS</w:t>
      </w:r>
      <w:r w:rsidR="00A011B3">
        <w:rPr>
          <w:rFonts w:hint="eastAsia"/>
        </w:rPr>
        <w:t>、</w:t>
      </w:r>
      <w:r w:rsidR="00A011B3">
        <w:rPr>
          <w:rFonts w:hint="eastAsia"/>
        </w:rPr>
        <w:t xml:space="preserve"> </w:t>
      </w:r>
      <w:r w:rsidR="00A011B3">
        <w:rPr>
          <w:rFonts w:hint="eastAsia"/>
        </w:rPr>
        <w:t>后台、</w:t>
      </w:r>
      <w:r w:rsidR="00A011B3">
        <w:rPr>
          <w:rFonts w:hint="eastAsia"/>
        </w:rPr>
        <w:t>APP</w:t>
      </w:r>
      <w:r>
        <w:rPr>
          <w:rFonts w:hint="eastAsia"/>
        </w:rPr>
        <w:t>登录日志。</w:t>
      </w:r>
      <w:r>
        <w:rPr>
          <w:rFonts w:hint="eastAsia"/>
        </w:rPr>
        <w:t>该页面可查看所有账户的登录</w:t>
      </w:r>
      <w:r>
        <w:rPr>
          <w:rFonts w:hint="eastAsia"/>
        </w:rPr>
        <w:t>IP</w:t>
      </w:r>
      <w:r>
        <w:rPr>
          <w:rFonts w:hint="eastAsia"/>
        </w:rPr>
        <w:t>等信息</w:t>
      </w:r>
      <w:r w:rsidR="00A011B3">
        <w:rPr>
          <w:rFonts w:hint="eastAsia"/>
        </w:rPr>
        <w:t>。</w:t>
      </w:r>
      <w:r w:rsidR="00A011B3">
        <w:rPr>
          <w:rFonts w:hint="eastAsia"/>
        </w:rPr>
        <w:t>坐席端登录日志</w:t>
      </w:r>
      <w:r w:rsidR="00A011B3">
        <w:rPr>
          <w:rFonts w:hint="eastAsia"/>
        </w:rPr>
        <w:t>需开发，</w:t>
      </w:r>
      <w:r>
        <w:rPr>
          <w:rFonts w:hint="eastAsia"/>
        </w:rPr>
        <w:t>详情界面</w:t>
      </w:r>
      <w:r w:rsidR="00A011B3">
        <w:rPr>
          <w:rFonts w:hint="eastAsia"/>
        </w:rPr>
        <w:t>参照</w:t>
      </w:r>
      <w:r w:rsidR="00A011B3">
        <w:rPr>
          <w:rFonts w:hint="eastAsia"/>
        </w:rPr>
        <w:t>ump</w:t>
      </w:r>
      <w:r w:rsidR="00A011B3">
        <w:rPr>
          <w:rFonts w:hint="eastAsia"/>
        </w:rPr>
        <w:t>的登录日志记录，将</w:t>
      </w:r>
      <w:r>
        <w:rPr>
          <w:rFonts w:hint="eastAsia"/>
        </w:rPr>
        <w:t>如下：</w:t>
      </w:r>
    </w:p>
    <w:p w:rsidR="00A011B3" w:rsidRPr="003A000F" w:rsidRDefault="00A011B3" w:rsidP="00A011B3">
      <w:r>
        <w:rPr>
          <w:noProof/>
        </w:rPr>
        <w:drawing>
          <wp:inline distT="0" distB="0" distL="0" distR="0" wp14:anchorId="5B269364" wp14:editId="71F14076">
            <wp:extent cx="5274310" cy="1770380"/>
            <wp:effectExtent l="0" t="0" r="2540" b="127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B3" w:rsidRPr="00B96A00" w:rsidRDefault="00A011B3" w:rsidP="00A011B3">
      <w:pPr>
        <w:ind w:left="420"/>
        <w:jc w:val="left"/>
        <w:rPr>
          <w:noProof/>
        </w:rPr>
      </w:pPr>
      <w:r w:rsidRPr="00B96A00">
        <w:rPr>
          <w:rFonts w:hint="eastAsia"/>
          <w:noProof/>
        </w:rPr>
        <w:t>包含以下字段：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4"/>
        <w:gridCol w:w="3591"/>
      </w:tblGrid>
      <w:tr w:rsidR="00A011B3" w:rsidRPr="00B96A00" w:rsidTr="00D07279">
        <w:tc>
          <w:tcPr>
            <w:tcW w:w="1484" w:type="dxa"/>
            <w:shd w:val="clear" w:color="auto" w:fill="auto"/>
          </w:tcPr>
          <w:p w:rsidR="00A011B3" w:rsidRPr="00B96A00" w:rsidRDefault="00A011B3" w:rsidP="00D07279">
            <w:r w:rsidRPr="00B96A00">
              <w:rPr>
                <w:rFonts w:hint="eastAsia"/>
              </w:rPr>
              <w:t>字段名称</w:t>
            </w:r>
          </w:p>
        </w:tc>
        <w:tc>
          <w:tcPr>
            <w:tcW w:w="3591" w:type="dxa"/>
            <w:shd w:val="clear" w:color="auto" w:fill="auto"/>
          </w:tcPr>
          <w:p w:rsidR="00A011B3" w:rsidRPr="00B96A00" w:rsidRDefault="00A011B3" w:rsidP="00D07279">
            <w:r w:rsidRPr="00B96A00">
              <w:rPr>
                <w:rFonts w:hint="eastAsia"/>
              </w:rPr>
              <w:t>备注</w:t>
            </w:r>
          </w:p>
        </w:tc>
      </w:tr>
      <w:tr w:rsidR="00A011B3" w:rsidRPr="00B96A00" w:rsidTr="00D07279">
        <w:tc>
          <w:tcPr>
            <w:tcW w:w="1484" w:type="dxa"/>
            <w:shd w:val="clear" w:color="auto" w:fill="auto"/>
          </w:tcPr>
          <w:p w:rsidR="00A011B3" w:rsidRPr="00B96A00" w:rsidRDefault="00A011B3" w:rsidP="00D07279">
            <w:r>
              <w:rPr>
                <w:rFonts w:hint="eastAsia"/>
              </w:rPr>
              <w:t>账号</w:t>
            </w:r>
          </w:p>
        </w:tc>
        <w:tc>
          <w:tcPr>
            <w:tcW w:w="3591" w:type="dxa"/>
            <w:shd w:val="clear" w:color="auto" w:fill="auto"/>
          </w:tcPr>
          <w:p w:rsidR="00A011B3" w:rsidRPr="00B96A00" w:rsidRDefault="00A011B3" w:rsidP="00D07279">
            <w:r>
              <w:rPr>
                <w:rFonts w:hint="eastAsia"/>
              </w:rPr>
              <w:t>登录平台账号</w:t>
            </w:r>
          </w:p>
        </w:tc>
      </w:tr>
      <w:tr w:rsidR="00A011B3" w:rsidRPr="00B96A00" w:rsidTr="00D07279">
        <w:tc>
          <w:tcPr>
            <w:tcW w:w="1484" w:type="dxa"/>
            <w:shd w:val="clear" w:color="auto" w:fill="auto"/>
          </w:tcPr>
          <w:p w:rsidR="00A011B3" w:rsidRPr="00B96A00" w:rsidRDefault="00A011B3" w:rsidP="00D07279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IP</w:t>
            </w:r>
          </w:p>
        </w:tc>
        <w:tc>
          <w:tcPr>
            <w:tcW w:w="3591" w:type="dxa"/>
            <w:shd w:val="clear" w:color="auto" w:fill="auto"/>
          </w:tcPr>
          <w:p w:rsidR="00A011B3" w:rsidRPr="00B96A00" w:rsidRDefault="00A011B3" w:rsidP="00D07279">
            <w:r>
              <w:rPr>
                <w:rFonts w:hint="eastAsia"/>
              </w:rPr>
              <w:t>登录平台时的登录</w:t>
            </w:r>
            <w:r>
              <w:rPr>
                <w:rFonts w:hint="eastAsia"/>
              </w:rPr>
              <w:t>IP</w:t>
            </w:r>
          </w:p>
        </w:tc>
      </w:tr>
      <w:tr w:rsidR="00A011B3" w:rsidRPr="00B96A00" w:rsidTr="00D07279">
        <w:tc>
          <w:tcPr>
            <w:tcW w:w="1484" w:type="dxa"/>
            <w:shd w:val="clear" w:color="auto" w:fill="auto"/>
          </w:tcPr>
          <w:p w:rsidR="00A011B3" w:rsidRDefault="00A011B3" w:rsidP="00D07279">
            <w:r>
              <w:rPr>
                <w:rFonts w:hint="eastAsia"/>
              </w:rPr>
              <w:t>登录终端</w:t>
            </w:r>
          </w:p>
        </w:tc>
        <w:tc>
          <w:tcPr>
            <w:tcW w:w="3591" w:type="dxa"/>
            <w:shd w:val="clear" w:color="auto" w:fill="auto"/>
          </w:tcPr>
          <w:p w:rsidR="00A011B3" w:rsidRDefault="00A011B3" w:rsidP="00D07279">
            <w:r>
              <w:rPr>
                <w:rFonts w:hint="eastAsia"/>
              </w:rPr>
              <w:t>终端类型：含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坐席端、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Android</w:t>
            </w:r>
            <w:r>
              <w:t xml:space="preserve"> APP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iOS</w:t>
            </w:r>
            <w:r>
              <w:t xml:space="preserve"> APP</w:t>
            </w:r>
          </w:p>
        </w:tc>
      </w:tr>
      <w:tr w:rsidR="00A011B3" w:rsidRPr="00B96A00" w:rsidTr="00D07279">
        <w:tc>
          <w:tcPr>
            <w:tcW w:w="1484" w:type="dxa"/>
            <w:shd w:val="clear" w:color="auto" w:fill="auto"/>
          </w:tcPr>
          <w:p w:rsidR="00A011B3" w:rsidRDefault="00A011B3" w:rsidP="00D07279">
            <w:r>
              <w:rPr>
                <w:rFonts w:hint="eastAsia"/>
              </w:rPr>
              <w:t>终端识别号</w:t>
            </w:r>
          </w:p>
        </w:tc>
        <w:tc>
          <w:tcPr>
            <w:tcW w:w="3591" w:type="dxa"/>
            <w:shd w:val="clear" w:color="auto" w:fill="auto"/>
          </w:tcPr>
          <w:p w:rsidR="00A011B3" w:rsidRDefault="00A011B3" w:rsidP="00D07279">
            <w:r>
              <w:rPr>
                <w:rFonts w:hint="eastAsia"/>
              </w:rPr>
              <w:t>各终端的识别号</w:t>
            </w:r>
          </w:p>
        </w:tc>
      </w:tr>
      <w:tr w:rsidR="00A011B3" w:rsidRPr="00B96A00" w:rsidTr="00D07279">
        <w:tc>
          <w:tcPr>
            <w:tcW w:w="1484" w:type="dxa"/>
            <w:shd w:val="clear" w:color="auto" w:fill="auto"/>
          </w:tcPr>
          <w:p w:rsidR="00A011B3" w:rsidRPr="00B96A00" w:rsidRDefault="00A011B3" w:rsidP="00D07279">
            <w:r>
              <w:rPr>
                <w:rFonts w:hint="eastAsia"/>
              </w:rPr>
              <w:t>登录时间</w:t>
            </w:r>
          </w:p>
        </w:tc>
        <w:tc>
          <w:tcPr>
            <w:tcW w:w="3591" w:type="dxa"/>
            <w:shd w:val="clear" w:color="auto" w:fill="auto"/>
          </w:tcPr>
          <w:p w:rsidR="00A011B3" w:rsidRPr="006C5F66" w:rsidRDefault="00A011B3" w:rsidP="00D07279">
            <w:r>
              <w:rPr>
                <w:rFonts w:hint="eastAsia"/>
              </w:rPr>
              <w:t>登录平台的登录时间（涉及公司账号密码校验的点击登录，每点击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次产生一条记录）</w:t>
            </w:r>
          </w:p>
        </w:tc>
      </w:tr>
      <w:tr w:rsidR="00A011B3" w:rsidRPr="00B96A00" w:rsidTr="00D07279">
        <w:tc>
          <w:tcPr>
            <w:tcW w:w="1484" w:type="dxa"/>
            <w:shd w:val="clear" w:color="auto" w:fill="auto"/>
          </w:tcPr>
          <w:p w:rsidR="00A011B3" w:rsidRPr="00B96A00" w:rsidRDefault="00A011B3" w:rsidP="00D07279">
            <w:r>
              <w:rPr>
                <w:rFonts w:hint="eastAsia"/>
              </w:rPr>
              <w:t>退出时间</w:t>
            </w:r>
          </w:p>
        </w:tc>
        <w:tc>
          <w:tcPr>
            <w:tcW w:w="3591" w:type="dxa"/>
            <w:shd w:val="clear" w:color="auto" w:fill="auto"/>
          </w:tcPr>
          <w:p w:rsidR="00A011B3" w:rsidRPr="00B96A00" w:rsidRDefault="00A011B3" w:rsidP="00D07279">
            <w:r>
              <w:rPr>
                <w:rFonts w:hint="eastAsia"/>
              </w:rPr>
              <w:t>登录平台的退出时间（失败时无退出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</w:tr>
      <w:tr w:rsidR="00A011B3" w:rsidRPr="00B96A00" w:rsidTr="00D07279">
        <w:tc>
          <w:tcPr>
            <w:tcW w:w="1484" w:type="dxa"/>
            <w:shd w:val="clear" w:color="auto" w:fill="auto"/>
          </w:tcPr>
          <w:p w:rsidR="00A011B3" w:rsidRDefault="00A011B3" w:rsidP="00D07279">
            <w:r>
              <w:rPr>
                <w:rFonts w:hint="eastAsia"/>
              </w:rPr>
              <w:lastRenderedPageBreak/>
              <w:t>登录状态</w:t>
            </w:r>
          </w:p>
        </w:tc>
        <w:tc>
          <w:tcPr>
            <w:tcW w:w="3591" w:type="dxa"/>
            <w:shd w:val="clear" w:color="auto" w:fill="auto"/>
          </w:tcPr>
          <w:p w:rsidR="00A011B3" w:rsidRDefault="00A011B3" w:rsidP="00D07279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失败</w:t>
            </w:r>
          </w:p>
        </w:tc>
      </w:tr>
    </w:tbl>
    <w:p w:rsidR="00A011B3" w:rsidRDefault="00A011B3" w:rsidP="00A011B3">
      <w:pPr>
        <w:ind w:left="420"/>
      </w:pPr>
      <w:r>
        <w:rPr>
          <w:rFonts w:hint="eastAsia"/>
        </w:rPr>
        <w:t>可查询字段包含：账号、登录时间段、登录状态</w:t>
      </w:r>
      <w:r>
        <w:rPr>
          <w:rFonts w:hint="eastAsia"/>
        </w:rPr>
        <w:t xml:space="preserve"> </w:t>
      </w:r>
    </w:p>
    <w:p w:rsidR="00A22A9C" w:rsidRPr="00360BDF" w:rsidRDefault="00A011B3" w:rsidP="007A2925">
      <w:pPr>
        <w:pStyle w:val="2"/>
      </w:pPr>
      <w:bookmarkStart w:id="22" w:name="_Toc470110552"/>
      <w:r>
        <w:t>初始化内存数据</w:t>
      </w:r>
      <w:bookmarkEnd w:id="22"/>
    </w:p>
    <w:p w:rsidR="00A011B3" w:rsidRDefault="00A011B3" w:rsidP="006A4AA4">
      <w:pPr>
        <w:ind w:firstLine="420"/>
      </w:pPr>
      <w:proofErr w:type="spellStart"/>
      <w:r w:rsidRPr="00A011B3">
        <w:rPr>
          <w:rFonts w:hint="eastAsia"/>
        </w:rPr>
        <w:t>JtalkManager</w:t>
      </w:r>
      <w:proofErr w:type="spellEnd"/>
      <w:r w:rsidRPr="00A011B3">
        <w:rPr>
          <w:rFonts w:hint="eastAsia"/>
        </w:rPr>
        <w:t>和</w:t>
      </w:r>
      <w:proofErr w:type="spellStart"/>
      <w:r w:rsidRPr="00A011B3">
        <w:rPr>
          <w:rFonts w:hint="eastAsia"/>
        </w:rPr>
        <w:t>openfire</w:t>
      </w:r>
      <w:proofErr w:type="spellEnd"/>
      <w:r w:rsidRPr="00A011B3">
        <w:rPr>
          <w:rFonts w:hint="eastAsia"/>
        </w:rPr>
        <w:t>中初始化数据的方法修改</w:t>
      </w:r>
      <w:r w:rsidR="00F47902">
        <w:rPr>
          <w:rFonts w:hint="eastAsia"/>
        </w:rPr>
        <w:t>，主要是客</w:t>
      </w:r>
      <w:proofErr w:type="gramStart"/>
      <w:r w:rsidR="00F47902">
        <w:rPr>
          <w:rFonts w:hint="eastAsia"/>
        </w:rPr>
        <w:t>服信息</w:t>
      </w:r>
      <w:proofErr w:type="gramEnd"/>
      <w:r w:rsidR="00F47902">
        <w:rPr>
          <w:rFonts w:hint="eastAsia"/>
        </w:rPr>
        <w:t>和业务类型的初始化数据。</w:t>
      </w:r>
    </w:p>
    <w:sectPr w:rsidR="00A011B3" w:rsidSect="00240E5A">
      <w:headerReference w:type="default" r:id="rId16"/>
      <w:footerReference w:type="even" r:id="rId17"/>
      <w:footerReference w:type="default" r:id="rId18"/>
      <w:pgSz w:w="11906" w:h="16838"/>
      <w:pgMar w:top="1440" w:right="1700" w:bottom="1440" w:left="1797" w:header="624" w:footer="992" w:gutter="0"/>
      <w:pgNumType w:start="1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11F" w:rsidRDefault="0020011F" w:rsidP="003B4436">
      <w:pPr>
        <w:ind w:firstLine="420"/>
      </w:pPr>
      <w:r>
        <w:separator/>
      </w:r>
    </w:p>
  </w:endnote>
  <w:endnote w:type="continuationSeparator" w:id="0">
    <w:p w:rsidR="0020011F" w:rsidRDefault="0020011F" w:rsidP="003B443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长城楷体">
    <w:altName w:val="黑体"/>
    <w:charset w:val="86"/>
    <w:family w:val="modern"/>
    <w:pitch w:val="default"/>
    <w:sig w:usb0="00000000" w:usb1="00000000" w:usb2="00000010" w:usb3="00000000" w:csb0="0004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F20" w:rsidRDefault="00442F20" w:rsidP="003B4436">
    <w:pPr>
      <w:pStyle w:val="ad"/>
      <w:framePr w:h="0" w:wrap="around" w:vAnchor="text" w:hAnchor="margin" w:xAlign="center" w:y="1"/>
      <w:ind w:firstLine="360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442F20" w:rsidRDefault="00442F20" w:rsidP="003B4436">
    <w:pPr>
      <w:pStyle w:val="ad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F20" w:rsidRDefault="00442F20" w:rsidP="001C4F0B">
    <w:pPr>
      <w:spacing w:line="240" w:lineRule="auto"/>
      <w:contextualSpacing/>
      <w:rPr>
        <w:sz w:val="20"/>
      </w:rPr>
    </w:pPr>
    <w:r>
      <w:rPr>
        <w:noProof/>
        <w:sz w:val="22"/>
      </w:rPr>
      <mc:AlternateContent>
        <mc:Choice Requires="wps">
          <w:drawing>
            <wp:anchor distT="4294967295" distB="4294967295" distL="114300" distR="114300" simplePos="0" relativeHeight="251671040" behindDoc="0" locked="0" layoutInCell="1" allowOverlap="1" wp14:anchorId="3E9F62A9" wp14:editId="0398B51B">
              <wp:simplePos x="0" y="0"/>
              <wp:positionH relativeFrom="column">
                <wp:posOffset>-81280</wp:posOffset>
              </wp:positionH>
              <wp:positionV relativeFrom="paragraph">
                <wp:posOffset>85089</wp:posOffset>
              </wp:positionV>
              <wp:extent cx="5398135" cy="0"/>
              <wp:effectExtent l="0" t="0" r="31115" b="19050"/>
              <wp:wrapNone/>
              <wp:docPr id="22" name="直接连接符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39813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B55C74" id="直接连接符 22" o:spid="_x0000_s1026" style="position:absolute;left:0;text-align:left;z-index:251671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.4pt,6.7pt" to="418.6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" strokecolor="windowText">
              <o:lock v:ext="edit" shapetype="f"/>
            </v:line>
          </w:pict>
        </mc:Fallback>
      </mc:AlternateContent>
    </w:r>
  </w:p>
  <w:p w:rsidR="00442F20" w:rsidRDefault="00442F20" w:rsidP="001C4F0B">
    <w:pPr>
      <w:spacing w:line="240" w:lineRule="auto"/>
      <w:contextualSpacing/>
      <w:rPr>
        <w:b/>
        <w:sz w:val="20"/>
      </w:rPr>
    </w:pPr>
    <w:r>
      <w:rPr>
        <w:noProof/>
        <w:sz w:val="22"/>
      </w:rPr>
      <mc:AlternateContent>
        <mc:Choice Requires="wps">
          <w:drawing>
            <wp:anchor distT="4294967295" distB="4294967295" distL="114300" distR="114300" simplePos="0" relativeHeight="251664896" behindDoc="0" locked="0" layoutInCell="1" allowOverlap="1" wp14:anchorId="146879C5" wp14:editId="07142D72">
              <wp:simplePos x="0" y="0"/>
              <wp:positionH relativeFrom="column">
                <wp:posOffset>1562100</wp:posOffset>
              </wp:positionH>
              <wp:positionV relativeFrom="paragraph">
                <wp:posOffset>9124949</wp:posOffset>
              </wp:positionV>
              <wp:extent cx="5352415" cy="0"/>
              <wp:effectExtent l="0" t="19050" r="19685" b="19050"/>
              <wp:wrapNone/>
              <wp:docPr id="17" name="直接连接符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241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CC8FE" id="直接连接符 17" o:spid="_x0000_s1026" style="position:absolute;left:0;text-align:left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3pt,718.5pt" to="544.45pt,7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" strokecolor="#333" strokeweight="3.5pt">
              <v:stroke linestyle="thinThick"/>
            </v:lin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4294967295" distB="4294967295" distL="114300" distR="114300" simplePos="0" relativeHeight="251661824" behindDoc="0" locked="0" layoutInCell="1" allowOverlap="1" wp14:anchorId="2C202EB4" wp14:editId="69AC8362">
              <wp:simplePos x="0" y="0"/>
              <wp:positionH relativeFrom="column">
                <wp:posOffset>1562100</wp:posOffset>
              </wp:positionH>
              <wp:positionV relativeFrom="paragraph">
                <wp:posOffset>9124949</wp:posOffset>
              </wp:positionV>
              <wp:extent cx="5352415" cy="0"/>
              <wp:effectExtent l="0" t="19050" r="19685" b="19050"/>
              <wp:wrapNone/>
              <wp:docPr id="13" name="直接连接符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241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87BB6A" id="直接连接符 13" o:spid="_x0000_s1026" style="position:absolute;left:0;text-align:left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3pt,718.5pt" to="544.45pt,7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" strokecolor="#333" strokeweight="3.5pt">
              <v:stroke linestyle="thinThick"/>
            </v:lin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1A393832" wp14:editId="202D97BB">
              <wp:simplePos x="0" y="0"/>
              <wp:positionH relativeFrom="column">
                <wp:posOffset>902970</wp:posOffset>
              </wp:positionH>
              <wp:positionV relativeFrom="paragraph">
                <wp:posOffset>9448799</wp:posOffset>
              </wp:positionV>
              <wp:extent cx="9204325" cy="0"/>
              <wp:effectExtent l="0" t="19050" r="34925" b="19050"/>
              <wp:wrapNone/>
              <wp:docPr id="12" name="直接连接符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D0E51" id="直接连接符 12" o:spid="_x0000_s1026" style="position:absolute;left:0;text-align:left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1pt,744pt" to="795.85pt,7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" strokecolor="#333" strokeweight="3.5pt">
              <v:stroke linestyle="thinThick"/>
            </v:lin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102291F1" wp14:editId="19457616">
              <wp:simplePos x="0" y="0"/>
              <wp:positionH relativeFrom="column">
                <wp:posOffset>902970</wp:posOffset>
              </wp:positionH>
              <wp:positionV relativeFrom="paragraph">
                <wp:posOffset>9448799</wp:posOffset>
              </wp:positionV>
              <wp:extent cx="9204325" cy="0"/>
              <wp:effectExtent l="0" t="19050" r="34925" b="19050"/>
              <wp:wrapNone/>
              <wp:docPr id="11" name="直接连接符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A39F1" id="直接连接符 11" o:spid="_x0000_s1026" style="position:absolute;left:0;text-align:left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1pt,744pt" to="795.85pt,7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" strokecolor="#333" strokeweight="3.5pt">
              <v:stroke linestyle="thinThick"/>
            </v:lin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4294967295" distB="4294967295" distL="114300" distR="114300" simplePos="0" relativeHeight="251652608" behindDoc="0" locked="0" layoutInCell="1" allowOverlap="1" wp14:anchorId="18CFF1ED" wp14:editId="7C80D2F5">
              <wp:simplePos x="0" y="0"/>
              <wp:positionH relativeFrom="column">
                <wp:posOffset>902970</wp:posOffset>
              </wp:positionH>
              <wp:positionV relativeFrom="paragraph">
                <wp:posOffset>9448799</wp:posOffset>
              </wp:positionV>
              <wp:extent cx="9204325" cy="0"/>
              <wp:effectExtent l="0" t="19050" r="34925" b="19050"/>
              <wp:wrapNone/>
              <wp:docPr id="10" name="直接连接符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819BA" id="直接连接符 10" o:spid="_x0000_s1026" style="position:absolute;left:0;text-align:left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1pt,744pt" to="795.85pt,7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" strokecolor="#333" strokeweight="3.5pt">
              <v:stroke linestyle="thinThick"/>
            </v:lin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4294967295" distB="4294967295" distL="114300" distR="114300" simplePos="0" relativeHeight="251649536" behindDoc="0" locked="0" layoutInCell="1" allowOverlap="1" wp14:anchorId="7529F43E" wp14:editId="658BD64C">
              <wp:simplePos x="0" y="0"/>
              <wp:positionH relativeFrom="column">
                <wp:posOffset>1141095</wp:posOffset>
              </wp:positionH>
              <wp:positionV relativeFrom="paragraph">
                <wp:posOffset>9779634</wp:posOffset>
              </wp:positionV>
              <wp:extent cx="9204325" cy="0"/>
              <wp:effectExtent l="0" t="19050" r="34925" b="19050"/>
              <wp:wrapNone/>
              <wp:docPr id="4" name="直接连接符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1733F2" id="直接连接符 4" o:spid="_x0000_s1026" style="position:absolute;left:0;text-align:left;z-index:251649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9.85pt,770.05pt" to="814.6pt,7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" strokecolor="#333" strokeweight="3.5pt">
              <v:stroke linestyle="thinThick"/>
            </v:lin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4294967295" distB="4294967295" distL="114300" distR="114300" simplePos="0" relativeHeight="251646464" behindDoc="0" locked="0" layoutInCell="1" allowOverlap="1" wp14:anchorId="40A9117A" wp14:editId="3110566E">
              <wp:simplePos x="0" y="0"/>
              <wp:positionH relativeFrom="column">
                <wp:posOffset>1141095</wp:posOffset>
              </wp:positionH>
              <wp:positionV relativeFrom="paragraph">
                <wp:posOffset>9779634</wp:posOffset>
              </wp:positionV>
              <wp:extent cx="9204325" cy="0"/>
              <wp:effectExtent l="0" t="19050" r="34925" b="1905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946E9" id="直接连接符 1" o:spid="_x0000_s1026" style="position:absolute;left:0;text-align:left;z-index:251646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9.85pt,770.05pt" to="814.6pt,7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" strokecolor="#333" strokeweight="3.5pt">
              <v:stroke linestyle="thinThick"/>
            </v:line>
          </w:pict>
        </mc:Fallback>
      </mc:AlternateContent>
    </w:r>
    <w:r>
      <w:rPr>
        <w:rFonts w:hint="eastAsia"/>
        <w:sz w:val="20"/>
      </w:rPr>
      <w:t>上海久科信息技术有限公司</w:t>
    </w:r>
    <w:r>
      <w:rPr>
        <w:rFonts w:hint="eastAsia"/>
        <w:sz w:val="20"/>
      </w:rPr>
      <w:t xml:space="preserve">           </w:t>
    </w:r>
    <w:r>
      <w:rPr>
        <w:rFonts w:hint="eastAsia"/>
        <w:sz w:val="20"/>
      </w:rPr>
      <w:t>电话：</w:t>
    </w:r>
    <w:r>
      <w:rPr>
        <w:rFonts w:hint="eastAsia"/>
        <w:sz w:val="20"/>
      </w:rPr>
      <w:t>021-6</w:t>
    </w:r>
    <w:r>
      <w:rPr>
        <w:sz w:val="20"/>
      </w:rPr>
      <w:t>1262111</w:t>
    </w:r>
    <w:r>
      <w:rPr>
        <w:rFonts w:hint="eastAsia"/>
        <w:sz w:val="20"/>
      </w:rPr>
      <w:t xml:space="preserve">               </w:t>
    </w:r>
    <w:r>
      <w:rPr>
        <w:rFonts w:hint="eastAsia"/>
        <w:sz w:val="20"/>
      </w:rPr>
      <w:t>第</w:t>
    </w:r>
    <w:r w:rsidRPr="00D374B5">
      <w:rPr>
        <w:sz w:val="20"/>
        <w:lang w:val="zh-CN"/>
      </w:rPr>
      <w:t xml:space="preserve"> </w:t>
    </w:r>
    <w:r w:rsidRPr="00D374B5">
      <w:rPr>
        <w:b/>
        <w:sz w:val="20"/>
      </w:rPr>
      <w:fldChar w:fldCharType="begin"/>
    </w:r>
    <w:r w:rsidRPr="00D374B5">
      <w:rPr>
        <w:b/>
        <w:sz w:val="20"/>
      </w:rPr>
      <w:instrText>PAGE  \* Arabic  \* MERGEFORMAT</w:instrText>
    </w:r>
    <w:r w:rsidRPr="00D374B5">
      <w:rPr>
        <w:b/>
        <w:sz w:val="20"/>
      </w:rPr>
      <w:fldChar w:fldCharType="separate"/>
    </w:r>
    <w:r w:rsidR="00F47902" w:rsidRPr="00F47902">
      <w:rPr>
        <w:b/>
        <w:noProof/>
        <w:sz w:val="20"/>
        <w:lang w:val="zh-CN"/>
      </w:rPr>
      <w:t>5</w:t>
    </w:r>
    <w:r w:rsidRPr="00D374B5">
      <w:rPr>
        <w:b/>
        <w:sz w:val="20"/>
      </w:rPr>
      <w:fldChar w:fldCharType="end"/>
    </w:r>
    <w:r>
      <w:rPr>
        <w:rFonts w:hint="eastAsia"/>
        <w:b/>
        <w:sz w:val="20"/>
      </w:rPr>
      <w:t>页</w:t>
    </w:r>
    <w:r w:rsidRPr="00D374B5">
      <w:rPr>
        <w:sz w:val="20"/>
        <w:lang w:val="zh-CN"/>
      </w:rPr>
      <w:t xml:space="preserve"> /</w:t>
    </w:r>
    <w:r>
      <w:rPr>
        <w:rFonts w:hint="eastAsia"/>
        <w:sz w:val="20"/>
        <w:lang w:val="zh-CN"/>
      </w:rPr>
      <w:t>共</w:t>
    </w:r>
    <w:r w:rsidRPr="00D374B5">
      <w:rPr>
        <w:sz w:val="20"/>
        <w:lang w:val="zh-CN"/>
      </w:rPr>
      <w:t xml:space="preserve"> </w:t>
    </w:r>
    <w:r w:rsidRPr="00D374B5">
      <w:rPr>
        <w:b/>
        <w:sz w:val="20"/>
      </w:rPr>
      <w:fldChar w:fldCharType="begin"/>
    </w:r>
    <w:r w:rsidRPr="00D374B5">
      <w:rPr>
        <w:b/>
        <w:sz w:val="20"/>
      </w:rPr>
      <w:instrText>NUMPAGES  \* Arabic  \* MERGEFORMAT</w:instrText>
    </w:r>
    <w:r w:rsidRPr="00D374B5">
      <w:rPr>
        <w:b/>
        <w:sz w:val="20"/>
      </w:rPr>
      <w:fldChar w:fldCharType="separate"/>
    </w:r>
    <w:r w:rsidR="00F47902" w:rsidRPr="00F47902">
      <w:rPr>
        <w:b/>
        <w:noProof/>
        <w:sz w:val="20"/>
        <w:lang w:val="zh-CN"/>
      </w:rPr>
      <w:t>16</w:t>
    </w:r>
    <w:r w:rsidRPr="00D374B5">
      <w:rPr>
        <w:b/>
        <w:sz w:val="20"/>
      </w:rPr>
      <w:fldChar w:fldCharType="end"/>
    </w:r>
    <w:r>
      <w:rPr>
        <w:rFonts w:hint="eastAsia"/>
        <w:b/>
        <w:sz w:val="20"/>
      </w:rPr>
      <w:t>页</w:t>
    </w:r>
  </w:p>
  <w:p w:rsidR="00442F20" w:rsidRPr="001C4F0B" w:rsidRDefault="00442F20" w:rsidP="001C4F0B">
    <w:pPr>
      <w:spacing w:line="240" w:lineRule="auto"/>
      <w:contextualSpacing/>
      <w:rPr>
        <w:sz w:val="2"/>
        <w:szCs w:val="2"/>
      </w:rPr>
    </w:pPr>
    <w:r>
      <w:rPr>
        <w:noProof/>
        <w:sz w:val="22"/>
        <w:szCs w:val="20"/>
      </w:rPr>
      <mc:AlternateContent>
        <mc:Choice Requires="wps">
          <w:drawing>
            <wp:anchor distT="4294967295" distB="4294967295" distL="114300" distR="114300" simplePos="0" relativeHeight="251667968" behindDoc="0" locked="0" layoutInCell="1" allowOverlap="1" wp14:anchorId="5AD07D05" wp14:editId="0B591877">
              <wp:simplePos x="0" y="0"/>
              <wp:positionH relativeFrom="column">
                <wp:posOffset>1562100</wp:posOffset>
              </wp:positionH>
              <wp:positionV relativeFrom="paragraph">
                <wp:posOffset>9124949</wp:posOffset>
              </wp:positionV>
              <wp:extent cx="5352415" cy="0"/>
              <wp:effectExtent l="0" t="19050" r="19685" b="19050"/>
              <wp:wrapNone/>
              <wp:docPr id="18" name="直接连接符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241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0210C2" id="直接连接符 18" o:spid="_x0000_s1026" style="position:absolute;left:0;text-align:left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3pt,718.5pt" to="544.45pt,7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" strokecolor="#333" strokeweight="3.5pt">
              <v:stroke linestyle="thinThick"/>
            </v:line>
          </w:pict>
        </mc:Fallback>
      </mc:AlternateContent>
    </w:r>
    <w:r>
      <w:rPr>
        <w:rFonts w:hint="eastAsia"/>
        <w:sz w:val="20"/>
      </w:rPr>
      <w:t>网址：</w:t>
    </w:r>
    <w:r>
      <w:rPr>
        <w:rFonts w:hint="eastAsia"/>
        <w:sz w:val="20"/>
      </w:rPr>
      <w:t>www.9client.co</w:t>
    </w:r>
    <w:r w:rsidRPr="00D374B5">
      <w:rPr>
        <w:rFonts w:hint="eastAsia"/>
        <w:sz w:val="20"/>
      </w:rPr>
      <w:t>m</w:t>
    </w:r>
    <w:r>
      <w:rPr>
        <w:rFonts w:hint="eastAsia"/>
        <w:sz w:val="20"/>
      </w:rPr>
      <w:t xml:space="preserve">        </w:t>
    </w:r>
    <w:r>
      <w:rPr>
        <w:rFonts w:hint="eastAsia"/>
        <w:sz w:val="20"/>
      </w:rPr>
      <w:t>地址：上海市</w:t>
    </w:r>
    <w:r w:rsidRPr="007D066F">
      <w:rPr>
        <w:sz w:val="20"/>
      </w:rPr>
      <w:t>徐汇区漕河</w:t>
    </w:r>
    <w:proofErr w:type="gramStart"/>
    <w:r w:rsidRPr="007D066F">
      <w:rPr>
        <w:sz w:val="20"/>
      </w:rPr>
      <w:t>泾</w:t>
    </w:r>
    <w:proofErr w:type="gramEnd"/>
    <w:r w:rsidRPr="007D066F">
      <w:rPr>
        <w:sz w:val="20"/>
      </w:rPr>
      <w:t>田林路</w:t>
    </w:r>
    <w:r w:rsidRPr="007D066F">
      <w:rPr>
        <w:sz w:val="20"/>
      </w:rPr>
      <w:t>487</w:t>
    </w:r>
    <w:r w:rsidRPr="007D066F">
      <w:rPr>
        <w:sz w:val="20"/>
      </w:rPr>
      <w:t>号</w:t>
    </w:r>
    <w:proofErr w:type="gramStart"/>
    <w:r w:rsidRPr="007D066F">
      <w:rPr>
        <w:sz w:val="20"/>
      </w:rPr>
      <w:t>宝石园</w:t>
    </w:r>
    <w:proofErr w:type="gramEnd"/>
    <w:r w:rsidRPr="007D066F">
      <w:rPr>
        <w:sz w:val="20"/>
      </w:rPr>
      <w:t>20</w:t>
    </w:r>
    <w:r w:rsidRPr="007D066F">
      <w:rPr>
        <w:sz w:val="20"/>
      </w:rPr>
      <w:t>号楼</w:t>
    </w:r>
    <w:r w:rsidRPr="007D066F">
      <w:rPr>
        <w:sz w:val="20"/>
      </w:rPr>
      <w:t>909</w:t>
    </w:r>
    <w:r w:rsidRPr="007D066F">
      <w:rPr>
        <w:sz w:val="20"/>
      </w:rPr>
      <w:t>室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11F" w:rsidRDefault="0020011F" w:rsidP="003B4436">
      <w:pPr>
        <w:ind w:firstLine="420"/>
      </w:pPr>
      <w:r>
        <w:separator/>
      </w:r>
    </w:p>
  </w:footnote>
  <w:footnote w:type="continuationSeparator" w:id="0">
    <w:p w:rsidR="0020011F" w:rsidRDefault="0020011F" w:rsidP="003B443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F20" w:rsidRDefault="00442F20" w:rsidP="00B00405">
    <w:pPr>
      <w:pStyle w:val="ae"/>
      <w:tabs>
        <w:tab w:val="left" w:pos="0"/>
        <w:tab w:val="left" w:pos="9620"/>
      </w:tabs>
      <w:spacing w:line="240" w:lineRule="auto"/>
      <w:jc w:val="both"/>
      <w:rPr>
        <w:sz w:val="20"/>
      </w:rPr>
    </w:pPr>
    <w:r>
      <w:rPr>
        <w:rFonts w:hint="eastAsia"/>
        <w:noProof/>
        <w:sz w:val="20"/>
      </w:rPr>
      <w:drawing>
        <wp:inline distT="0" distB="0" distL="0" distR="0" wp14:anchorId="3AC32FFD" wp14:editId="6D14D852">
          <wp:extent cx="545110" cy="401977"/>
          <wp:effectExtent l="0" t="0" r="7620" b="0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Any800-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5429" cy="4095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0"/>
      </w:rPr>
      <w:t xml:space="preserve">                                         </w:t>
    </w:r>
    <w:r w:rsidRPr="00853F6F">
      <w:rPr>
        <w:rFonts w:hint="eastAsia"/>
        <w:sz w:val="20"/>
      </w:rPr>
      <w:t>文档编号：</w:t>
    </w:r>
    <w:r w:rsidRPr="00853F6F">
      <w:rPr>
        <w:rFonts w:hint="eastAsia"/>
        <w:sz w:val="20"/>
      </w:rPr>
      <w:t>9client</w:t>
    </w:r>
    <w:r>
      <w:rPr>
        <w:rFonts w:hint="eastAsia"/>
        <w:sz w:val="20"/>
      </w:rPr>
      <w:t>_product_2</w:t>
    </w:r>
    <w:r>
      <w:rPr>
        <w:sz w:val="20"/>
      </w:rPr>
      <w:t>0161012</w:t>
    </w:r>
    <w:r>
      <w:rPr>
        <w:rFonts w:hint="eastAsia"/>
        <w:sz w:val="20"/>
      </w:rPr>
      <w:t>-</w:t>
    </w:r>
    <w:r>
      <w:rPr>
        <w:sz w:val="20"/>
      </w:rPr>
      <w:t>01</w:t>
    </w:r>
  </w:p>
  <w:p w:rsidR="00442F20" w:rsidRPr="005E171A" w:rsidRDefault="00442F20" w:rsidP="00DC3DD9">
    <w:pPr>
      <w:pStyle w:val="ae"/>
      <w:tabs>
        <w:tab w:val="left" w:pos="0"/>
        <w:tab w:val="left" w:pos="9620"/>
      </w:tabs>
      <w:spacing w:line="240" w:lineRule="auto"/>
      <w:ind w:firstLineChars="900" w:firstLine="1800"/>
      <w:jc w:val="right"/>
      <w:rPr>
        <w:sz w:val="20"/>
      </w:rPr>
    </w:pPr>
    <w:r w:rsidRPr="00853F6F">
      <w:rPr>
        <w:rFonts w:hint="eastAsia"/>
        <w:sz w:val="20"/>
      </w:rPr>
      <w:t>文档名称：</w:t>
    </w:r>
    <w:r>
      <w:rPr>
        <w:sz w:val="20"/>
      </w:rPr>
      <w:t>12</w:t>
    </w:r>
    <w:r>
      <w:rPr>
        <w:rFonts w:hint="eastAsia"/>
        <w:sz w:val="20"/>
      </w:rPr>
      <w:t>月份发版内容需求说明书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1533C"/>
    <w:multiLevelType w:val="singleLevel"/>
    <w:tmpl w:val="FEC682E4"/>
    <w:lvl w:ilvl="0">
      <w:start w:val="1"/>
      <w:numFmt w:val="lowerLetter"/>
      <w:lvlText w:val="%1."/>
      <w:lvlJc w:val="left"/>
      <w:pPr>
        <w:tabs>
          <w:tab w:val="num" w:pos="1985"/>
        </w:tabs>
        <w:ind w:left="1985" w:hanging="567"/>
      </w:pPr>
    </w:lvl>
  </w:abstractNum>
  <w:abstractNum w:abstractNumId="1" w15:restartNumberingAfterBreak="0">
    <w:nsid w:val="3DF22320"/>
    <w:multiLevelType w:val="hybridMultilevel"/>
    <w:tmpl w:val="896A2B3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0AB3149"/>
    <w:multiLevelType w:val="hybridMultilevel"/>
    <w:tmpl w:val="05FE29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4C5A52F2"/>
    <w:multiLevelType w:val="hybridMultilevel"/>
    <w:tmpl w:val="2020ACA8"/>
    <w:lvl w:ilvl="0" w:tplc="D5129D32">
      <w:start w:val="1"/>
      <w:numFmt w:val="bullet"/>
      <w:pStyle w:val="1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4D52BA5"/>
    <w:multiLevelType w:val="multilevel"/>
    <w:tmpl w:val="2D7AEE24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3B73FB7"/>
    <w:multiLevelType w:val="hybridMultilevel"/>
    <w:tmpl w:val="828A7D80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77973950"/>
    <w:multiLevelType w:val="hybridMultilevel"/>
    <w:tmpl w:val="C00878E2"/>
    <w:lvl w:ilvl="0" w:tplc="04090015">
      <w:start w:val="1"/>
      <w:numFmt w:val="bullet"/>
      <w:pStyle w:val="bianhao1CharCharChar"/>
      <w:lvlText w:val="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</w:rPr>
    </w:lvl>
    <w:lvl w:ilvl="1" w:tplc="BED44644" w:tentative="1">
      <w:start w:val="1"/>
      <w:numFmt w:val="bullet"/>
      <w:lvlText w:val=""/>
      <w:lvlJc w:val="left"/>
      <w:pPr>
        <w:tabs>
          <w:tab w:val="num" w:pos="1679"/>
        </w:tabs>
        <w:ind w:left="1679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199"/>
        </w:tabs>
        <w:ind w:left="4199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619"/>
        </w:tabs>
        <w:ind w:left="4619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5B2"/>
    <w:rsid w:val="00001AC8"/>
    <w:rsid w:val="00001E95"/>
    <w:rsid w:val="00002CD8"/>
    <w:rsid w:val="00004119"/>
    <w:rsid w:val="0000464A"/>
    <w:rsid w:val="000071F3"/>
    <w:rsid w:val="00014152"/>
    <w:rsid w:val="00016D77"/>
    <w:rsid w:val="0001756C"/>
    <w:rsid w:val="00017B89"/>
    <w:rsid w:val="00021AB6"/>
    <w:rsid w:val="00022B10"/>
    <w:rsid w:val="0002396A"/>
    <w:rsid w:val="0002594B"/>
    <w:rsid w:val="00026913"/>
    <w:rsid w:val="00030021"/>
    <w:rsid w:val="00030374"/>
    <w:rsid w:val="00030C86"/>
    <w:rsid w:val="000324CD"/>
    <w:rsid w:val="000369C4"/>
    <w:rsid w:val="000374A7"/>
    <w:rsid w:val="00037B71"/>
    <w:rsid w:val="00037FD2"/>
    <w:rsid w:val="00041D8D"/>
    <w:rsid w:val="000430CA"/>
    <w:rsid w:val="00043C9C"/>
    <w:rsid w:val="0004467C"/>
    <w:rsid w:val="000446B0"/>
    <w:rsid w:val="00045010"/>
    <w:rsid w:val="00046314"/>
    <w:rsid w:val="0004640E"/>
    <w:rsid w:val="000477AE"/>
    <w:rsid w:val="00050AAF"/>
    <w:rsid w:val="00051A64"/>
    <w:rsid w:val="00052743"/>
    <w:rsid w:val="0005342D"/>
    <w:rsid w:val="000535DD"/>
    <w:rsid w:val="0005687B"/>
    <w:rsid w:val="00057739"/>
    <w:rsid w:val="000638B1"/>
    <w:rsid w:val="00064AB8"/>
    <w:rsid w:val="000658A0"/>
    <w:rsid w:val="00066EAC"/>
    <w:rsid w:val="00067737"/>
    <w:rsid w:val="00071397"/>
    <w:rsid w:val="000714B8"/>
    <w:rsid w:val="0007266A"/>
    <w:rsid w:val="00072CC4"/>
    <w:rsid w:val="0007398D"/>
    <w:rsid w:val="0007526A"/>
    <w:rsid w:val="00075B27"/>
    <w:rsid w:val="000764C6"/>
    <w:rsid w:val="00076E31"/>
    <w:rsid w:val="00077009"/>
    <w:rsid w:val="00077409"/>
    <w:rsid w:val="00077701"/>
    <w:rsid w:val="000833DF"/>
    <w:rsid w:val="000846D2"/>
    <w:rsid w:val="00085B1D"/>
    <w:rsid w:val="00086B6A"/>
    <w:rsid w:val="0009186B"/>
    <w:rsid w:val="000963BC"/>
    <w:rsid w:val="000A0049"/>
    <w:rsid w:val="000A0FDA"/>
    <w:rsid w:val="000A1554"/>
    <w:rsid w:val="000A1B1C"/>
    <w:rsid w:val="000A23D9"/>
    <w:rsid w:val="000B1F85"/>
    <w:rsid w:val="000B3674"/>
    <w:rsid w:val="000B3FE3"/>
    <w:rsid w:val="000B6BE7"/>
    <w:rsid w:val="000B7599"/>
    <w:rsid w:val="000B7889"/>
    <w:rsid w:val="000C1620"/>
    <w:rsid w:val="000C47BD"/>
    <w:rsid w:val="000C525A"/>
    <w:rsid w:val="000C53B5"/>
    <w:rsid w:val="000C674C"/>
    <w:rsid w:val="000D00C9"/>
    <w:rsid w:val="000D1955"/>
    <w:rsid w:val="000D21F4"/>
    <w:rsid w:val="000D4255"/>
    <w:rsid w:val="000D59F8"/>
    <w:rsid w:val="000E0BFC"/>
    <w:rsid w:val="000E3DF0"/>
    <w:rsid w:val="000E74E4"/>
    <w:rsid w:val="000F2762"/>
    <w:rsid w:val="000F4FD2"/>
    <w:rsid w:val="000F5C5B"/>
    <w:rsid w:val="000F74C2"/>
    <w:rsid w:val="00101E31"/>
    <w:rsid w:val="0010342A"/>
    <w:rsid w:val="00104586"/>
    <w:rsid w:val="00106BFB"/>
    <w:rsid w:val="00110151"/>
    <w:rsid w:val="00111C74"/>
    <w:rsid w:val="00120AD1"/>
    <w:rsid w:val="00120B1F"/>
    <w:rsid w:val="00121AF7"/>
    <w:rsid w:val="00121D74"/>
    <w:rsid w:val="001246A8"/>
    <w:rsid w:val="00124713"/>
    <w:rsid w:val="001251D7"/>
    <w:rsid w:val="0012534D"/>
    <w:rsid w:val="00126219"/>
    <w:rsid w:val="00127353"/>
    <w:rsid w:val="00127428"/>
    <w:rsid w:val="00132324"/>
    <w:rsid w:val="00135BB6"/>
    <w:rsid w:val="001363F2"/>
    <w:rsid w:val="001364E3"/>
    <w:rsid w:val="00140495"/>
    <w:rsid w:val="00140638"/>
    <w:rsid w:val="00141F2C"/>
    <w:rsid w:val="00142BFC"/>
    <w:rsid w:val="001430E7"/>
    <w:rsid w:val="00143F09"/>
    <w:rsid w:val="00143F10"/>
    <w:rsid w:val="00145681"/>
    <w:rsid w:val="00154400"/>
    <w:rsid w:val="00155147"/>
    <w:rsid w:val="001605BF"/>
    <w:rsid w:val="0016153A"/>
    <w:rsid w:val="00167FEB"/>
    <w:rsid w:val="00170167"/>
    <w:rsid w:val="001701F6"/>
    <w:rsid w:val="00170DFD"/>
    <w:rsid w:val="001714B4"/>
    <w:rsid w:val="00172A27"/>
    <w:rsid w:val="00175833"/>
    <w:rsid w:val="00177A08"/>
    <w:rsid w:val="00181730"/>
    <w:rsid w:val="00181A23"/>
    <w:rsid w:val="00182955"/>
    <w:rsid w:val="00183A96"/>
    <w:rsid w:val="00185310"/>
    <w:rsid w:val="00185535"/>
    <w:rsid w:val="00186788"/>
    <w:rsid w:val="001867E8"/>
    <w:rsid w:val="00186ED9"/>
    <w:rsid w:val="001875E1"/>
    <w:rsid w:val="00187A5B"/>
    <w:rsid w:val="00190075"/>
    <w:rsid w:val="00190344"/>
    <w:rsid w:val="00190C95"/>
    <w:rsid w:val="001927CF"/>
    <w:rsid w:val="00194145"/>
    <w:rsid w:val="0019654E"/>
    <w:rsid w:val="00197190"/>
    <w:rsid w:val="001A445A"/>
    <w:rsid w:val="001B1010"/>
    <w:rsid w:val="001B3578"/>
    <w:rsid w:val="001B5410"/>
    <w:rsid w:val="001B5773"/>
    <w:rsid w:val="001C0620"/>
    <w:rsid w:val="001C0AB9"/>
    <w:rsid w:val="001C4827"/>
    <w:rsid w:val="001C4F0B"/>
    <w:rsid w:val="001C601B"/>
    <w:rsid w:val="001C6775"/>
    <w:rsid w:val="001C7759"/>
    <w:rsid w:val="001D1498"/>
    <w:rsid w:val="001D3549"/>
    <w:rsid w:val="001D3C17"/>
    <w:rsid w:val="001E07E0"/>
    <w:rsid w:val="001E1C4B"/>
    <w:rsid w:val="001E2F41"/>
    <w:rsid w:val="001E3BCD"/>
    <w:rsid w:val="001E4091"/>
    <w:rsid w:val="001E449E"/>
    <w:rsid w:val="001E47AE"/>
    <w:rsid w:val="001E517B"/>
    <w:rsid w:val="001E5B0A"/>
    <w:rsid w:val="001F0D3B"/>
    <w:rsid w:val="001F11A5"/>
    <w:rsid w:val="001F364B"/>
    <w:rsid w:val="001F616B"/>
    <w:rsid w:val="001F739A"/>
    <w:rsid w:val="0020011F"/>
    <w:rsid w:val="002033A8"/>
    <w:rsid w:val="0020409B"/>
    <w:rsid w:val="00206739"/>
    <w:rsid w:val="002100B1"/>
    <w:rsid w:val="00210883"/>
    <w:rsid w:val="00211229"/>
    <w:rsid w:val="0021180B"/>
    <w:rsid w:val="0021287B"/>
    <w:rsid w:val="002130FB"/>
    <w:rsid w:val="0021457E"/>
    <w:rsid w:val="00223BF7"/>
    <w:rsid w:val="00227408"/>
    <w:rsid w:val="00231391"/>
    <w:rsid w:val="00232261"/>
    <w:rsid w:val="0023388A"/>
    <w:rsid w:val="00236077"/>
    <w:rsid w:val="00237BD0"/>
    <w:rsid w:val="00240E5A"/>
    <w:rsid w:val="00240FC7"/>
    <w:rsid w:val="00241271"/>
    <w:rsid w:val="0024298C"/>
    <w:rsid w:val="00245558"/>
    <w:rsid w:val="00245F57"/>
    <w:rsid w:val="00246CEB"/>
    <w:rsid w:val="002529A0"/>
    <w:rsid w:val="00253464"/>
    <w:rsid w:val="00254166"/>
    <w:rsid w:val="00257A0E"/>
    <w:rsid w:val="00260642"/>
    <w:rsid w:val="0026181D"/>
    <w:rsid w:val="00263673"/>
    <w:rsid w:val="0026606E"/>
    <w:rsid w:val="00267497"/>
    <w:rsid w:val="00267D8D"/>
    <w:rsid w:val="002725DC"/>
    <w:rsid w:val="00274C1B"/>
    <w:rsid w:val="002768A5"/>
    <w:rsid w:val="0027797A"/>
    <w:rsid w:val="002822B6"/>
    <w:rsid w:val="0028352D"/>
    <w:rsid w:val="00290EF2"/>
    <w:rsid w:val="002913BA"/>
    <w:rsid w:val="00294C89"/>
    <w:rsid w:val="002959D4"/>
    <w:rsid w:val="002A0BA8"/>
    <w:rsid w:val="002A0EB6"/>
    <w:rsid w:val="002A30FC"/>
    <w:rsid w:val="002B22A9"/>
    <w:rsid w:val="002B2941"/>
    <w:rsid w:val="002B299E"/>
    <w:rsid w:val="002B43CC"/>
    <w:rsid w:val="002B4432"/>
    <w:rsid w:val="002C20CD"/>
    <w:rsid w:val="002C2819"/>
    <w:rsid w:val="002C3F32"/>
    <w:rsid w:val="002C542E"/>
    <w:rsid w:val="002C5D55"/>
    <w:rsid w:val="002C6F5F"/>
    <w:rsid w:val="002D0155"/>
    <w:rsid w:val="002D01E3"/>
    <w:rsid w:val="002D1CB4"/>
    <w:rsid w:val="002D67EE"/>
    <w:rsid w:val="002D6825"/>
    <w:rsid w:val="002D6B0A"/>
    <w:rsid w:val="002D743E"/>
    <w:rsid w:val="002E01CC"/>
    <w:rsid w:val="002E57B4"/>
    <w:rsid w:val="002E5E65"/>
    <w:rsid w:val="002E6751"/>
    <w:rsid w:val="002E7AB4"/>
    <w:rsid w:val="002F0771"/>
    <w:rsid w:val="002F0FD4"/>
    <w:rsid w:val="002F2837"/>
    <w:rsid w:val="002F31FC"/>
    <w:rsid w:val="002F4C67"/>
    <w:rsid w:val="002F76B3"/>
    <w:rsid w:val="00300F1D"/>
    <w:rsid w:val="0030345F"/>
    <w:rsid w:val="0030437B"/>
    <w:rsid w:val="00304B35"/>
    <w:rsid w:val="0030714B"/>
    <w:rsid w:val="00307A46"/>
    <w:rsid w:val="00310468"/>
    <w:rsid w:val="0031588A"/>
    <w:rsid w:val="00316317"/>
    <w:rsid w:val="00316958"/>
    <w:rsid w:val="0032136B"/>
    <w:rsid w:val="00321680"/>
    <w:rsid w:val="003233A1"/>
    <w:rsid w:val="0032455D"/>
    <w:rsid w:val="00325E0F"/>
    <w:rsid w:val="00330A7E"/>
    <w:rsid w:val="0033182E"/>
    <w:rsid w:val="00331F7E"/>
    <w:rsid w:val="00332B43"/>
    <w:rsid w:val="0033754C"/>
    <w:rsid w:val="00341A33"/>
    <w:rsid w:val="0034398B"/>
    <w:rsid w:val="0034542F"/>
    <w:rsid w:val="00345FCB"/>
    <w:rsid w:val="00346F8E"/>
    <w:rsid w:val="00346FE2"/>
    <w:rsid w:val="00347FA6"/>
    <w:rsid w:val="00351090"/>
    <w:rsid w:val="0035234E"/>
    <w:rsid w:val="003543D8"/>
    <w:rsid w:val="003546D4"/>
    <w:rsid w:val="00355322"/>
    <w:rsid w:val="00357B2E"/>
    <w:rsid w:val="00360221"/>
    <w:rsid w:val="00360BDF"/>
    <w:rsid w:val="0036126A"/>
    <w:rsid w:val="003619B2"/>
    <w:rsid w:val="00363A8A"/>
    <w:rsid w:val="0036680A"/>
    <w:rsid w:val="00366E95"/>
    <w:rsid w:val="00367BAB"/>
    <w:rsid w:val="00371F0B"/>
    <w:rsid w:val="0037362F"/>
    <w:rsid w:val="00373A4A"/>
    <w:rsid w:val="00373E67"/>
    <w:rsid w:val="0038114C"/>
    <w:rsid w:val="003812BB"/>
    <w:rsid w:val="003814E4"/>
    <w:rsid w:val="00383614"/>
    <w:rsid w:val="003849D2"/>
    <w:rsid w:val="00390978"/>
    <w:rsid w:val="003911C9"/>
    <w:rsid w:val="0039251F"/>
    <w:rsid w:val="00393867"/>
    <w:rsid w:val="00394A42"/>
    <w:rsid w:val="00395E90"/>
    <w:rsid w:val="00397600"/>
    <w:rsid w:val="003A0809"/>
    <w:rsid w:val="003A3839"/>
    <w:rsid w:val="003A5FBF"/>
    <w:rsid w:val="003A6911"/>
    <w:rsid w:val="003B1FD8"/>
    <w:rsid w:val="003B281E"/>
    <w:rsid w:val="003B4436"/>
    <w:rsid w:val="003C5E3F"/>
    <w:rsid w:val="003C76EA"/>
    <w:rsid w:val="003C7960"/>
    <w:rsid w:val="003D2A27"/>
    <w:rsid w:val="003D3CF4"/>
    <w:rsid w:val="003D4451"/>
    <w:rsid w:val="003D463F"/>
    <w:rsid w:val="003D79A4"/>
    <w:rsid w:val="003D7D5F"/>
    <w:rsid w:val="003D7FC8"/>
    <w:rsid w:val="003E0F90"/>
    <w:rsid w:val="003E1B9B"/>
    <w:rsid w:val="003E36FF"/>
    <w:rsid w:val="003E7504"/>
    <w:rsid w:val="003F2402"/>
    <w:rsid w:val="003F2BD5"/>
    <w:rsid w:val="003F2E94"/>
    <w:rsid w:val="003F3049"/>
    <w:rsid w:val="003F35F2"/>
    <w:rsid w:val="003F38DF"/>
    <w:rsid w:val="003F6133"/>
    <w:rsid w:val="003F6DD3"/>
    <w:rsid w:val="003F7D27"/>
    <w:rsid w:val="0040144D"/>
    <w:rsid w:val="00402D20"/>
    <w:rsid w:val="00404354"/>
    <w:rsid w:val="004074B3"/>
    <w:rsid w:val="004111E7"/>
    <w:rsid w:val="004113C1"/>
    <w:rsid w:val="00412104"/>
    <w:rsid w:val="0041280C"/>
    <w:rsid w:val="004136CB"/>
    <w:rsid w:val="004152A1"/>
    <w:rsid w:val="0041547C"/>
    <w:rsid w:val="00417EA8"/>
    <w:rsid w:val="004208D8"/>
    <w:rsid w:val="00420CBE"/>
    <w:rsid w:val="00421C92"/>
    <w:rsid w:val="00426C2F"/>
    <w:rsid w:val="00427CCC"/>
    <w:rsid w:val="004328C2"/>
    <w:rsid w:val="00433ECF"/>
    <w:rsid w:val="004344F0"/>
    <w:rsid w:val="0043528D"/>
    <w:rsid w:val="00436147"/>
    <w:rsid w:val="004406C8"/>
    <w:rsid w:val="0044189B"/>
    <w:rsid w:val="00442F20"/>
    <w:rsid w:val="00444702"/>
    <w:rsid w:val="00446EC0"/>
    <w:rsid w:val="00446F6D"/>
    <w:rsid w:val="00446FB9"/>
    <w:rsid w:val="00447CAE"/>
    <w:rsid w:val="004505B1"/>
    <w:rsid w:val="004507F3"/>
    <w:rsid w:val="00450A59"/>
    <w:rsid w:val="00452F3A"/>
    <w:rsid w:val="00454A17"/>
    <w:rsid w:val="00455BD8"/>
    <w:rsid w:val="004564DC"/>
    <w:rsid w:val="0045665E"/>
    <w:rsid w:val="00456DF9"/>
    <w:rsid w:val="004609F9"/>
    <w:rsid w:val="004613BE"/>
    <w:rsid w:val="00465842"/>
    <w:rsid w:val="00470998"/>
    <w:rsid w:val="00472003"/>
    <w:rsid w:val="00472C85"/>
    <w:rsid w:val="0047300F"/>
    <w:rsid w:val="004755F5"/>
    <w:rsid w:val="004768F6"/>
    <w:rsid w:val="00477848"/>
    <w:rsid w:val="00477E22"/>
    <w:rsid w:val="00482EDE"/>
    <w:rsid w:val="00483616"/>
    <w:rsid w:val="0048505B"/>
    <w:rsid w:val="004861F4"/>
    <w:rsid w:val="00487586"/>
    <w:rsid w:val="004931D4"/>
    <w:rsid w:val="0049621B"/>
    <w:rsid w:val="004969A4"/>
    <w:rsid w:val="00496E7E"/>
    <w:rsid w:val="004A2027"/>
    <w:rsid w:val="004A4590"/>
    <w:rsid w:val="004A4C2F"/>
    <w:rsid w:val="004A4EAD"/>
    <w:rsid w:val="004A55FA"/>
    <w:rsid w:val="004B0408"/>
    <w:rsid w:val="004B1C61"/>
    <w:rsid w:val="004B44A3"/>
    <w:rsid w:val="004B7E83"/>
    <w:rsid w:val="004C07C4"/>
    <w:rsid w:val="004C1F2B"/>
    <w:rsid w:val="004C5C8B"/>
    <w:rsid w:val="004D068F"/>
    <w:rsid w:val="004D40D6"/>
    <w:rsid w:val="004D5645"/>
    <w:rsid w:val="004D6C72"/>
    <w:rsid w:val="004D7C11"/>
    <w:rsid w:val="004E164B"/>
    <w:rsid w:val="004E2312"/>
    <w:rsid w:val="004E2E17"/>
    <w:rsid w:val="004E5487"/>
    <w:rsid w:val="004E6441"/>
    <w:rsid w:val="004E6645"/>
    <w:rsid w:val="004F1536"/>
    <w:rsid w:val="004F2988"/>
    <w:rsid w:val="004F532F"/>
    <w:rsid w:val="004F5909"/>
    <w:rsid w:val="004F6DEA"/>
    <w:rsid w:val="00500FE1"/>
    <w:rsid w:val="00502A27"/>
    <w:rsid w:val="00504169"/>
    <w:rsid w:val="00506373"/>
    <w:rsid w:val="0050688A"/>
    <w:rsid w:val="005075D9"/>
    <w:rsid w:val="00510675"/>
    <w:rsid w:val="0051073A"/>
    <w:rsid w:val="005156B4"/>
    <w:rsid w:val="0051738A"/>
    <w:rsid w:val="005208C2"/>
    <w:rsid w:val="00522E95"/>
    <w:rsid w:val="00525970"/>
    <w:rsid w:val="005301BF"/>
    <w:rsid w:val="00533FD2"/>
    <w:rsid w:val="00537B4C"/>
    <w:rsid w:val="00540B35"/>
    <w:rsid w:val="00540C8D"/>
    <w:rsid w:val="005433C6"/>
    <w:rsid w:val="00551A44"/>
    <w:rsid w:val="005525F7"/>
    <w:rsid w:val="005543BF"/>
    <w:rsid w:val="005569D1"/>
    <w:rsid w:val="00557F16"/>
    <w:rsid w:val="00560386"/>
    <w:rsid w:val="005603BE"/>
    <w:rsid w:val="0056052F"/>
    <w:rsid w:val="00560DCB"/>
    <w:rsid w:val="00560F53"/>
    <w:rsid w:val="005616F6"/>
    <w:rsid w:val="005622F1"/>
    <w:rsid w:val="00562806"/>
    <w:rsid w:val="005664EC"/>
    <w:rsid w:val="00567480"/>
    <w:rsid w:val="00571134"/>
    <w:rsid w:val="00574FC3"/>
    <w:rsid w:val="0057666F"/>
    <w:rsid w:val="00576ACB"/>
    <w:rsid w:val="0058373E"/>
    <w:rsid w:val="0058460A"/>
    <w:rsid w:val="00584933"/>
    <w:rsid w:val="00587279"/>
    <w:rsid w:val="0059113C"/>
    <w:rsid w:val="00596CA3"/>
    <w:rsid w:val="0059719A"/>
    <w:rsid w:val="00597DF2"/>
    <w:rsid w:val="005A05F4"/>
    <w:rsid w:val="005A089B"/>
    <w:rsid w:val="005A1752"/>
    <w:rsid w:val="005A1DAD"/>
    <w:rsid w:val="005A2A53"/>
    <w:rsid w:val="005A323B"/>
    <w:rsid w:val="005A6370"/>
    <w:rsid w:val="005A775E"/>
    <w:rsid w:val="005B0770"/>
    <w:rsid w:val="005B17D3"/>
    <w:rsid w:val="005B2131"/>
    <w:rsid w:val="005B2F84"/>
    <w:rsid w:val="005B5C94"/>
    <w:rsid w:val="005C0BF1"/>
    <w:rsid w:val="005C2148"/>
    <w:rsid w:val="005C4DE6"/>
    <w:rsid w:val="005C6B74"/>
    <w:rsid w:val="005C6CA7"/>
    <w:rsid w:val="005C6CBB"/>
    <w:rsid w:val="005D0944"/>
    <w:rsid w:val="005D0B3D"/>
    <w:rsid w:val="005D1D0A"/>
    <w:rsid w:val="005D3750"/>
    <w:rsid w:val="005D3FEB"/>
    <w:rsid w:val="005D453A"/>
    <w:rsid w:val="005D4C72"/>
    <w:rsid w:val="005D5EB6"/>
    <w:rsid w:val="005E171A"/>
    <w:rsid w:val="005E2DA0"/>
    <w:rsid w:val="005E4AB8"/>
    <w:rsid w:val="005E4D97"/>
    <w:rsid w:val="005E7BA6"/>
    <w:rsid w:val="005F278A"/>
    <w:rsid w:val="005F3351"/>
    <w:rsid w:val="005F5770"/>
    <w:rsid w:val="005F62D3"/>
    <w:rsid w:val="005F699E"/>
    <w:rsid w:val="005F6E7C"/>
    <w:rsid w:val="00601053"/>
    <w:rsid w:val="00601249"/>
    <w:rsid w:val="00601CE4"/>
    <w:rsid w:val="00601D20"/>
    <w:rsid w:val="00604CD8"/>
    <w:rsid w:val="00611427"/>
    <w:rsid w:val="006124FB"/>
    <w:rsid w:val="006172AF"/>
    <w:rsid w:val="006204B8"/>
    <w:rsid w:val="00620EA4"/>
    <w:rsid w:val="00621FC5"/>
    <w:rsid w:val="00624412"/>
    <w:rsid w:val="0062676E"/>
    <w:rsid w:val="00626F98"/>
    <w:rsid w:val="006272EC"/>
    <w:rsid w:val="00627F14"/>
    <w:rsid w:val="00630FC1"/>
    <w:rsid w:val="006340DE"/>
    <w:rsid w:val="0063410F"/>
    <w:rsid w:val="00634B31"/>
    <w:rsid w:val="0064003B"/>
    <w:rsid w:val="00642ECF"/>
    <w:rsid w:val="00645597"/>
    <w:rsid w:val="00646B40"/>
    <w:rsid w:val="00646D8C"/>
    <w:rsid w:val="00647583"/>
    <w:rsid w:val="00650BE6"/>
    <w:rsid w:val="00656266"/>
    <w:rsid w:val="00660B4F"/>
    <w:rsid w:val="00663DB1"/>
    <w:rsid w:val="006659F6"/>
    <w:rsid w:val="0066617D"/>
    <w:rsid w:val="00670C2F"/>
    <w:rsid w:val="006715A1"/>
    <w:rsid w:val="006748C5"/>
    <w:rsid w:val="00676141"/>
    <w:rsid w:val="00680659"/>
    <w:rsid w:val="00691AC9"/>
    <w:rsid w:val="00694530"/>
    <w:rsid w:val="00696445"/>
    <w:rsid w:val="00697AF4"/>
    <w:rsid w:val="006A0DC6"/>
    <w:rsid w:val="006A4AA4"/>
    <w:rsid w:val="006A57D1"/>
    <w:rsid w:val="006A7E29"/>
    <w:rsid w:val="006B2C45"/>
    <w:rsid w:val="006B3B8B"/>
    <w:rsid w:val="006C0046"/>
    <w:rsid w:val="006C10A8"/>
    <w:rsid w:val="006C10D1"/>
    <w:rsid w:val="006C2920"/>
    <w:rsid w:val="006C3EF0"/>
    <w:rsid w:val="006C5B86"/>
    <w:rsid w:val="006C7269"/>
    <w:rsid w:val="006C75FD"/>
    <w:rsid w:val="006D1556"/>
    <w:rsid w:val="006D1A6E"/>
    <w:rsid w:val="006D1D67"/>
    <w:rsid w:val="006D4099"/>
    <w:rsid w:val="006D55B3"/>
    <w:rsid w:val="006D6B1F"/>
    <w:rsid w:val="006E0611"/>
    <w:rsid w:val="006E1F2F"/>
    <w:rsid w:val="006E3073"/>
    <w:rsid w:val="006E3DE3"/>
    <w:rsid w:val="006E498F"/>
    <w:rsid w:val="006E4B44"/>
    <w:rsid w:val="006E4E71"/>
    <w:rsid w:val="006E59DB"/>
    <w:rsid w:val="006E673D"/>
    <w:rsid w:val="006E7922"/>
    <w:rsid w:val="006E7D45"/>
    <w:rsid w:val="006F092C"/>
    <w:rsid w:val="006F2A72"/>
    <w:rsid w:val="006F34D7"/>
    <w:rsid w:val="006F50CC"/>
    <w:rsid w:val="006F510E"/>
    <w:rsid w:val="006F7217"/>
    <w:rsid w:val="006F75DD"/>
    <w:rsid w:val="00702261"/>
    <w:rsid w:val="007034B0"/>
    <w:rsid w:val="0070576F"/>
    <w:rsid w:val="00715BD1"/>
    <w:rsid w:val="00715F76"/>
    <w:rsid w:val="00716095"/>
    <w:rsid w:val="0071646A"/>
    <w:rsid w:val="00716AC7"/>
    <w:rsid w:val="007176E4"/>
    <w:rsid w:val="00722702"/>
    <w:rsid w:val="0072291C"/>
    <w:rsid w:val="00730B37"/>
    <w:rsid w:val="00734C6E"/>
    <w:rsid w:val="00734D11"/>
    <w:rsid w:val="007351C1"/>
    <w:rsid w:val="00735A04"/>
    <w:rsid w:val="007405D4"/>
    <w:rsid w:val="00740ECC"/>
    <w:rsid w:val="00740F18"/>
    <w:rsid w:val="00742F07"/>
    <w:rsid w:val="00743DA5"/>
    <w:rsid w:val="00745301"/>
    <w:rsid w:val="00745674"/>
    <w:rsid w:val="00746805"/>
    <w:rsid w:val="007468BC"/>
    <w:rsid w:val="007475DE"/>
    <w:rsid w:val="007508FA"/>
    <w:rsid w:val="00750DB8"/>
    <w:rsid w:val="00751B6B"/>
    <w:rsid w:val="00754B45"/>
    <w:rsid w:val="00754D68"/>
    <w:rsid w:val="00756B72"/>
    <w:rsid w:val="007607FC"/>
    <w:rsid w:val="0076142E"/>
    <w:rsid w:val="007615E7"/>
    <w:rsid w:val="00765024"/>
    <w:rsid w:val="0076756A"/>
    <w:rsid w:val="007676A8"/>
    <w:rsid w:val="00770A7F"/>
    <w:rsid w:val="00770EA7"/>
    <w:rsid w:val="00771789"/>
    <w:rsid w:val="00772164"/>
    <w:rsid w:val="00772DCA"/>
    <w:rsid w:val="00772FED"/>
    <w:rsid w:val="00773952"/>
    <w:rsid w:val="00774E79"/>
    <w:rsid w:val="00775A80"/>
    <w:rsid w:val="00777319"/>
    <w:rsid w:val="007778DE"/>
    <w:rsid w:val="00783BE1"/>
    <w:rsid w:val="0078435F"/>
    <w:rsid w:val="0078560A"/>
    <w:rsid w:val="00786C6C"/>
    <w:rsid w:val="007920DC"/>
    <w:rsid w:val="00792205"/>
    <w:rsid w:val="007A2925"/>
    <w:rsid w:val="007B12E9"/>
    <w:rsid w:val="007B1B72"/>
    <w:rsid w:val="007B1E65"/>
    <w:rsid w:val="007B4834"/>
    <w:rsid w:val="007B5953"/>
    <w:rsid w:val="007B6A00"/>
    <w:rsid w:val="007C0083"/>
    <w:rsid w:val="007C3422"/>
    <w:rsid w:val="007C5360"/>
    <w:rsid w:val="007C697F"/>
    <w:rsid w:val="007C7124"/>
    <w:rsid w:val="007D0EE0"/>
    <w:rsid w:val="007D1D23"/>
    <w:rsid w:val="007D2E6A"/>
    <w:rsid w:val="007E0473"/>
    <w:rsid w:val="007E09B4"/>
    <w:rsid w:val="007E414A"/>
    <w:rsid w:val="007E5C37"/>
    <w:rsid w:val="007E6BBA"/>
    <w:rsid w:val="007E729C"/>
    <w:rsid w:val="007F0DF6"/>
    <w:rsid w:val="00801E9C"/>
    <w:rsid w:val="00801EDF"/>
    <w:rsid w:val="00802BDB"/>
    <w:rsid w:val="008030EF"/>
    <w:rsid w:val="00804BE5"/>
    <w:rsid w:val="0080547A"/>
    <w:rsid w:val="00806B03"/>
    <w:rsid w:val="00806C6E"/>
    <w:rsid w:val="00806E11"/>
    <w:rsid w:val="00810E55"/>
    <w:rsid w:val="00815939"/>
    <w:rsid w:val="00816E49"/>
    <w:rsid w:val="00817DB0"/>
    <w:rsid w:val="00820374"/>
    <w:rsid w:val="00820EA4"/>
    <w:rsid w:val="00820ECE"/>
    <w:rsid w:val="00822231"/>
    <w:rsid w:val="00823106"/>
    <w:rsid w:val="00824050"/>
    <w:rsid w:val="00827577"/>
    <w:rsid w:val="00830547"/>
    <w:rsid w:val="00830645"/>
    <w:rsid w:val="00830CA8"/>
    <w:rsid w:val="0083120B"/>
    <w:rsid w:val="008316AD"/>
    <w:rsid w:val="00831C51"/>
    <w:rsid w:val="00832BE4"/>
    <w:rsid w:val="00834BDA"/>
    <w:rsid w:val="00834C65"/>
    <w:rsid w:val="00840747"/>
    <w:rsid w:val="008409F7"/>
    <w:rsid w:val="00841C16"/>
    <w:rsid w:val="0085078F"/>
    <w:rsid w:val="00851D52"/>
    <w:rsid w:val="008522DB"/>
    <w:rsid w:val="00854D09"/>
    <w:rsid w:val="0085520D"/>
    <w:rsid w:val="00857317"/>
    <w:rsid w:val="0086197B"/>
    <w:rsid w:val="008649C9"/>
    <w:rsid w:val="00867892"/>
    <w:rsid w:val="00870A84"/>
    <w:rsid w:val="00871527"/>
    <w:rsid w:val="00871648"/>
    <w:rsid w:val="008730B9"/>
    <w:rsid w:val="00873861"/>
    <w:rsid w:val="00875936"/>
    <w:rsid w:val="00875EEA"/>
    <w:rsid w:val="008770B6"/>
    <w:rsid w:val="00877399"/>
    <w:rsid w:val="00877DA7"/>
    <w:rsid w:val="00882EF4"/>
    <w:rsid w:val="00891966"/>
    <w:rsid w:val="00894B55"/>
    <w:rsid w:val="008957ED"/>
    <w:rsid w:val="00895F7B"/>
    <w:rsid w:val="008966F6"/>
    <w:rsid w:val="0089750F"/>
    <w:rsid w:val="00897597"/>
    <w:rsid w:val="008A0DAA"/>
    <w:rsid w:val="008A3FE6"/>
    <w:rsid w:val="008A464C"/>
    <w:rsid w:val="008A48A6"/>
    <w:rsid w:val="008B23FB"/>
    <w:rsid w:val="008B3D7F"/>
    <w:rsid w:val="008C26DE"/>
    <w:rsid w:val="008C2A7E"/>
    <w:rsid w:val="008C2E0D"/>
    <w:rsid w:val="008C3CB4"/>
    <w:rsid w:val="008C62E9"/>
    <w:rsid w:val="008D1E47"/>
    <w:rsid w:val="008D25B2"/>
    <w:rsid w:val="008D2D1C"/>
    <w:rsid w:val="008D59BE"/>
    <w:rsid w:val="008D691E"/>
    <w:rsid w:val="008E0F3B"/>
    <w:rsid w:val="008E17E5"/>
    <w:rsid w:val="008E2017"/>
    <w:rsid w:val="008E4B07"/>
    <w:rsid w:val="008E4C02"/>
    <w:rsid w:val="008E4E97"/>
    <w:rsid w:val="008E632E"/>
    <w:rsid w:val="008E6490"/>
    <w:rsid w:val="008F67D3"/>
    <w:rsid w:val="00901D84"/>
    <w:rsid w:val="00902315"/>
    <w:rsid w:val="009049C6"/>
    <w:rsid w:val="00904BD6"/>
    <w:rsid w:val="00905D96"/>
    <w:rsid w:val="00906B67"/>
    <w:rsid w:val="00907F41"/>
    <w:rsid w:val="00910E76"/>
    <w:rsid w:val="0091365E"/>
    <w:rsid w:val="009151AF"/>
    <w:rsid w:val="0091579C"/>
    <w:rsid w:val="00916964"/>
    <w:rsid w:val="00917FB2"/>
    <w:rsid w:val="009223A5"/>
    <w:rsid w:val="00927017"/>
    <w:rsid w:val="00945BBE"/>
    <w:rsid w:val="00950683"/>
    <w:rsid w:val="00951C8B"/>
    <w:rsid w:val="00952CA4"/>
    <w:rsid w:val="00954739"/>
    <w:rsid w:val="00957B3E"/>
    <w:rsid w:val="00961C88"/>
    <w:rsid w:val="0096296F"/>
    <w:rsid w:val="00965F64"/>
    <w:rsid w:val="009661EE"/>
    <w:rsid w:val="0097161D"/>
    <w:rsid w:val="00972818"/>
    <w:rsid w:val="00973231"/>
    <w:rsid w:val="00976205"/>
    <w:rsid w:val="0097695B"/>
    <w:rsid w:val="00976CE3"/>
    <w:rsid w:val="00981A26"/>
    <w:rsid w:val="00981F38"/>
    <w:rsid w:val="009873E4"/>
    <w:rsid w:val="0099105C"/>
    <w:rsid w:val="009923AA"/>
    <w:rsid w:val="009937C1"/>
    <w:rsid w:val="0099410C"/>
    <w:rsid w:val="00994EFB"/>
    <w:rsid w:val="00997856"/>
    <w:rsid w:val="009A3C66"/>
    <w:rsid w:val="009A4FCD"/>
    <w:rsid w:val="009B0119"/>
    <w:rsid w:val="009B3436"/>
    <w:rsid w:val="009B3EDB"/>
    <w:rsid w:val="009B4E67"/>
    <w:rsid w:val="009B5974"/>
    <w:rsid w:val="009C3E5A"/>
    <w:rsid w:val="009C42AE"/>
    <w:rsid w:val="009C540D"/>
    <w:rsid w:val="009D045A"/>
    <w:rsid w:val="009D0E23"/>
    <w:rsid w:val="009D18F2"/>
    <w:rsid w:val="009D2595"/>
    <w:rsid w:val="009D2600"/>
    <w:rsid w:val="009D5092"/>
    <w:rsid w:val="009D5B14"/>
    <w:rsid w:val="009D5DD2"/>
    <w:rsid w:val="009E09AA"/>
    <w:rsid w:val="009E0B89"/>
    <w:rsid w:val="009E3980"/>
    <w:rsid w:val="009E4D79"/>
    <w:rsid w:val="009E5E18"/>
    <w:rsid w:val="009E78EA"/>
    <w:rsid w:val="009F134A"/>
    <w:rsid w:val="009F456B"/>
    <w:rsid w:val="009F4D5D"/>
    <w:rsid w:val="009F5498"/>
    <w:rsid w:val="009F7102"/>
    <w:rsid w:val="009F781B"/>
    <w:rsid w:val="00A000D6"/>
    <w:rsid w:val="00A00FA9"/>
    <w:rsid w:val="00A011B3"/>
    <w:rsid w:val="00A0443D"/>
    <w:rsid w:val="00A05192"/>
    <w:rsid w:val="00A05594"/>
    <w:rsid w:val="00A078EE"/>
    <w:rsid w:val="00A108A0"/>
    <w:rsid w:val="00A13045"/>
    <w:rsid w:val="00A13475"/>
    <w:rsid w:val="00A14B9B"/>
    <w:rsid w:val="00A167EB"/>
    <w:rsid w:val="00A17C66"/>
    <w:rsid w:val="00A2065C"/>
    <w:rsid w:val="00A2162E"/>
    <w:rsid w:val="00A22A9C"/>
    <w:rsid w:val="00A22DA0"/>
    <w:rsid w:val="00A26043"/>
    <w:rsid w:val="00A32102"/>
    <w:rsid w:val="00A32110"/>
    <w:rsid w:val="00A3243E"/>
    <w:rsid w:val="00A32640"/>
    <w:rsid w:val="00A32EE6"/>
    <w:rsid w:val="00A3320E"/>
    <w:rsid w:val="00A3519F"/>
    <w:rsid w:val="00A35C12"/>
    <w:rsid w:val="00A41EE8"/>
    <w:rsid w:val="00A43C26"/>
    <w:rsid w:val="00A44039"/>
    <w:rsid w:val="00A44D4A"/>
    <w:rsid w:val="00A464DF"/>
    <w:rsid w:val="00A46D39"/>
    <w:rsid w:val="00A509B3"/>
    <w:rsid w:val="00A5128A"/>
    <w:rsid w:val="00A52153"/>
    <w:rsid w:val="00A521B9"/>
    <w:rsid w:val="00A565E6"/>
    <w:rsid w:val="00A6011D"/>
    <w:rsid w:val="00A60FA0"/>
    <w:rsid w:val="00A61AA6"/>
    <w:rsid w:val="00A63EA5"/>
    <w:rsid w:val="00A644E3"/>
    <w:rsid w:val="00A664CE"/>
    <w:rsid w:val="00A67496"/>
    <w:rsid w:val="00A7131A"/>
    <w:rsid w:val="00A71FE1"/>
    <w:rsid w:val="00A72856"/>
    <w:rsid w:val="00A73086"/>
    <w:rsid w:val="00A739FC"/>
    <w:rsid w:val="00A73D1F"/>
    <w:rsid w:val="00A74633"/>
    <w:rsid w:val="00A74EC6"/>
    <w:rsid w:val="00A75EA5"/>
    <w:rsid w:val="00A81E72"/>
    <w:rsid w:val="00A82436"/>
    <w:rsid w:val="00A83137"/>
    <w:rsid w:val="00A841B6"/>
    <w:rsid w:val="00A9150C"/>
    <w:rsid w:val="00A929E2"/>
    <w:rsid w:val="00A933ED"/>
    <w:rsid w:val="00A94771"/>
    <w:rsid w:val="00A95734"/>
    <w:rsid w:val="00A96F0A"/>
    <w:rsid w:val="00A97510"/>
    <w:rsid w:val="00A97734"/>
    <w:rsid w:val="00A97D8B"/>
    <w:rsid w:val="00A97DF2"/>
    <w:rsid w:val="00A97DF3"/>
    <w:rsid w:val="00AA0966"/>
    <w:rsid w:val="00AA2059"/>
    <w:rsid w:val="00AA6743"/>
    <w:rsid w:val="00AB13B7"/>
    <w:rsid w:val="00AB13DB"/>
    <w:rsid w:val="00AB2BCD"/>
    <w:rsid w:val="00AB3ED6"/>
    <w:rsid w:val="00AB540A"/>
    <w:rsid w:val="00AB7180"/>
    <w:rsid w:val="00AC3944"/>
    <w:rsid w:val="00AC40D4"/>
    <w:rsid w:val="00AC44E9"/>
    <w:rsid w:val="00AC5949"/>
    <w:rsid w:val="00AD1034"/>
    <w:rsid w:val="00AD1066"/>
    <w:rsid w:val="00AD20EB"/>
    <w:rsid w:val="00AD29F1"/>
    <w:rsid w:val="00AD3892"/>
    <w:rsid w:val="00AD5AB1"/>
    <w:rsid w:val="00AD6816"/>
    <w:rsid w:val="00AD6ABB"/>
    <w:rsid w:val="00AD7E6B"/>
    <w:rsid w:val="00AE02A4"/>
    <w:rsid w:val="00AE14B5"/>
    <w:rsid w:val="00AE2045"/>
    <w:rsid w:val="00AE24E0"/>
    <w:rsid w:val="00AE3EDB"/>
    <w:rsid w:val="00AE48D0"/>
    <w:rsid w:val="00AE75A4"/>
    <w:rsid w:val="00AE7E2A"/>
    <w:rsid w:val="00AF109E"/>
    <w:rsid w:val="00AF3539"/>
    <w:rsid w:val="00AF44D5"/>
    <w:rsid w:val="00B00223"/>
    <w:rsid w:val="00B00270"/>
    <w:rsid w:val="00B00405"/>
    <w:rsid w:val="00B02F20"/>
    <w:rsid w:val="00B04872"/>
    <w:rsid w:val="00B054FE"/>
    <w:rsid w:val="00B06752"/>
    <w:rsid w:val="00B13499"/>
    <w:rsid w:val="00B1669C"/>
    <w:rsid w:val="00B1714F"/>
    <w:rsid w:val="00B2019F"/>
    <w:rsid w:val="00B20746"/>
    <w:rsid w:val="00B21377"/>
    <w:rsid w:val="00B21A2E"/>
    <w:rsid w:val="00B229C5"/>
    <w:rsid w:val="00B22DC9"/>
    <w:rsid w:val="00B22F6C"/>
    <w:rsid w:val="00B23854"/>
    <w:rsid w:val="00B27D4B"/>
    <w:rsid w:val="00B31E9E"/>
    <w:rsid w:val="00B3382B"/>
    <w:rsid w:val="00B359FA"/>
    <w:rsid w:val="00B36B72"/>
    <w:rsid w:val="00B37CE7"/>
    <w:rsid w:val="00B41363"/>
    <w:rsid w:val="00B41800"/>
    <w:rsid w:val="00B44E00"/>
    <w:rsid w:val="00B45874"/>
    <w:rsid w:val="00B50AC1"/>
    <w:rsid w:val="00B522AB"/>
    <w:rsid w:val="00B52B0B"/>
    <w:rsid w:val="00B5561E"/>
    <w:rsid w:val="00B55B08"/>
    <w:rsid w:val="00B56862"/>
    <w:rsid w:val="00B57BE1"/>
    <w:rsid w:val="00B57ED6"/>
    <w:rsid w:val="00B61750"/>
    <w:rsid w:val="00B6481C"/>
    <w:rsid w:val="00B66D80"/>
    <w:rsid w:val="00B7280B"/>
    <w:rsid w:val="00B7477B"/>
    <w:rsid w:val="00B74948"/>
    <w:rsid w:val="00B76851"/>
    <w:rsid w:val="00B81B7A"/>
    <w:rsid w:val="00B84DF8"/>
    <w:rsid w:val="00B866CC"/>
    <w:rsid w:val="00B874AF"/>
    <w:rsid w:val="00B87B74"/>
    <w:rsid w:val="00B9044D"/>
    <w:rsid w:val="00B9088D"/>
    <w:rsid w:val="00B9342D"/>
    <w:rsid w:val="00B94A60"/>
    <w:rsid w:val="00B9601B"/>
    <w:rsid w:val="00B96CA7"/>
    <w:rsid w:val="00BA0B50"/>
    <w:rsid w:val="00BA0F87"/>
    <w:rsid w:val="00BA5066"/>
    <w:rsid w:val="00BA693E"/>
    <w:rsid w:val="00BA6E23"/>
    <w:rsid w:val="00BA738D"/>
    <w:rsid w:val="00BA793E"/>
    <w:rsid w:val="00BB2BDB"/>
    <w:rsid w:val="00BB37CB"/>
    <w:rsid w:val="00BB6BDD"/>
    <w:rsid w:val="00BC0203"/>
    <w:rsid w:val="00BC17BC"/>
    <w:rsid w:val="00BC222B"/>
    <w:rsid w:val="00BC333F"/>
    <w:rsid w:val="00BC359A"/>
    <w:rsid w:val="00BC4C53"/>
    <w:rsid w:val="00BD0BC8"/>
    <w:rsid w:val="00BD316D"/>
    <w:rsid w:val="00BD599C"/>
    <w:rsid w:val="00BD5AC7"/>
    <w:rsid w:val="00BE18CC"/>
    <w:rsid w:val="00BE33B2"/>
    <w:rsid w:val="00BE44AC"/>
    <w:rsid w:val="00BE6A12"/>
    <w:rsid w:val="00BF2FED"/>
    <w:rsid w:val="00BF3653"/>
    <w:rsid w:val="00BF70D2"/>
    <w:rsid w:val="00BF74E4"/>
    <w:rsid w:val="00BF7B31"/>
    <w:rsid w:val="00C0121D"/>
    <w:rsid w:val="00C04382"/>
    <w:rsid w:val="00C04421"/>
    <w:rsid w:val="00C07C0C"/>
    <w:rsid w:val="00C134E1"/>
    <w:rsid w:val="00C174FF"/>
    <w:rsid w:val="00C220F8"/>
    <w:rsid w:val="00C229A4"/>
    <w:rsid w:val="00C23244"/>
    <w:rsid w:val="00C23B5B"/>
    <w:rsid w:val="00C25BD7"/>
    <w:rsid w:val="00C260C6"/>
    <w:rsid w:val="00C32C3F"/>
    <w:rsid w:val="00C35034"/>
    <w:rsid w:val="00C35C22"/>
    <w:rsid w:val="00C37911"/>
    <w:rsid w:val="00C42521"/>
    <w:rsid w:val="00C46E4F"/>
    <w:rsid w:val="00C52170"/>
    <w:rsid w:val="00C52A40"/>
    <w:rsid w:val="00C57C9C"/>
    <w:rsid w:val="00C67334"/>
    <w:rsid w:val="00C70911"/>
    <w:rsid w:val="00C73C3A"/>
    <w:rsid w:val="00C7453A"/>
    <w:rsid w:val="00C7556A"/>
    <w:rsid w:val="00C75A3F"/>
    <w:rsid w:val="00C814F3"/>
    <w:rsid w:val="00C82C10"/>
    <w:rsid w:val="00C83835"/>
    <w:rsid w:val="00C83A86"/>
    <w:rsid w:val="00C8746C"/>
    <w:rsid w:val="00C905B4"/>
    <w:rsid w:val="00C92227"/>
    <w:rsid w:val="00C925C5"/>
    <w:rsid w:val="00C94309"/>
    <w:rsid w:val="00C957AB"/>
    <w:rsid w:val="00C96EE1"/>
    <w:rsid w:val="00CA01D8"/>
    <w:rsid w:val="00CA2303"/>
    <w:rsid w:val="00CA3F5F"/>
    <w:rsid w:val="00CA55AC"/>
    <w:rsid w:val="00CB0F35"/>
    <w:rsid w:val="00CB355C"/>
    <w:rsid w:val="00CB3D88"/>
    <w:rsid w:val="00CB49B1"/>
    <w:rsid w:val="00CB539C"/>
    <w:rsid w:val="00CB5C1F"/>
    <w:rsid w:val="00CB5DFC"/>
    <w:rsid w:val="00CB76E1"/>
    <w:rsid w:val="00CB7D1D"/>
    <w:rsid w:val="00CC1F74"/>
    <w:rsid w:val="00CC55E4"/>
    <w:rsid w:val="00CC6470"/>
    <w:rsid w:val="00CC69C8"/>
    <w:rsid w:val="00CD11A1"/>
    <w:rsid w:val="00CD3457"/>
    <w:rsid w:val="00CD34AD"/>
    <w:rsid w:val="00CD382D"/>
    <w:rsid w:val="00CD3F44"/>
    <w:rsid w:val="00CE4543"/>
    <w:rsid w:val="00CE60D8"/>
    <w:rsid w:val="00CE641B"/>
    <w:rsid w:val="00CF202E"/>
    <w:rsid w:val="00CF27E2"/>
    <w:rsid w:val="00CF6243"/>
    <w:rsid w:val="00CF644F"/>
    <w:rsid w:val="00CF721A"/>
    <w:rsid w:val="00D0029E"/>
    <w:rsid w:val="00D02C17"/>
    <w:rsid w:val="00D02DD6"/>
    <w:rsid w:val="00D10C11"/>
    <w:rsid w:val="00D12D28"/>
    <w:rsid w:val="00D13F9C"/>
    <w:rsid w:val="00D16689"/>
    <w:rsid w:val="00D17261"/>
    <w:rsid w:val="00D1777A"/>
    <w:rsid w:val="00D213DD"/>
    <w:rsid w:val="00D22E45"/>
    <w:rsid w:val="00D23649"/>
    <w:rsid w:val="00D23A37"/>
    <w:rsid w:val="00D2474E"/>
    <w:rsid w:val="00D273DF"/>
    <w:rsid w:val="00D31796"/>
    <w:rsid w:val="00D3263A"/>
    <w:rsid w:val="00D35A5C"/>
    <w:rsid w:val="00D36CB0"/>
    <w:rsid w:val="00D4186D"/>
    <w:rsid w:val="00D430F3"/>
    <w:rsid w:val="00D4562A"/>
    <w:rsid w:val="00D47915"/>
    <w:rsid w:val="00D51895"/>
    <w:rsid w:val="00D51DA1"/>
    <w:rsid w:val="00D53323"/>
    <w:rsid w:val="00D53F77"/>
    <w:rsid w:val="00D60EF2"/>
    <w:rsid w:val="00D617AA"/>
    <w:rsid w:val="00D634F3"/>
    <w:rsid w:val="00D67C99"/>
    <w:rsid w:val="00D7002E"/>
    <w:rsid w:val="00D741B2"/>
    <w:rsid w:val="00D7427A"/>
    <w:rsid w:val="00D752F9"/>
    <w:rsid w:val="00D81F94"/>
    <w:rsid w:val="00D84D6E"/>
    <w:rsid w:val="00D85220"/>
    <w:rsid w:val="00D854F4"/>
    <w:rsid w:val="00D87F97"/>
    <w:rsid w:val="00D905F2"/>
    <w:rsid w:val="00D91C78"/>
    <w:rsid w:val="00D9256B"/>
    <w:rsid w:val="00D93DC9"/>
    <w:rsid w:val="00D945B1"/>
    <w:rsid w:val="00D970B7"/>
    <w:rsid w:val="00D9730F"/>
    <w:rsid w:val="00DA005B"/>
    <w:rsid w:val="00DA098E"/>
    <w:rsid w:val="00DA2737"/>
    <w:rsid w:val="00DA3B87"/>
    <w:rsid w:val="00DA54A2"/>
    <w:rsid w:val="00DA7118"/>
    <w:rsid w:val="00DB1441"/>
    <w:rsid w:val="00DB501C"/>
    <w:rsid w:val="00DB6736"/>
    <w:rsid w:val="00DB7719"/>
    <w:rsid w:val="00DC0151"/>
    <w:rsid w:val="00DC0786"/>
    <w:rsid w:val="00DC1128"/>
    <w:rsid w:val="00DC2156"/>
    <w:rsid w:val="00DC2303"/>
    <w:rsid w:val="00DC3DD9"/>
    <w:rsid w:val="00DC52CA"/>
    <w:rsid w:val="00DC7AAB"/>
    <w:rsid w:val="00DD0483"/>
    <w:rsid w:val="00DD4E4F"/>
    <w:rsid w:val="00DD522A"/>
    <w:rsid w:val="00DD5B40"/>
    <w:rsid w:val="00DE48CC"/>
    <w:rsid w:val="00DE491C"/>
    <w:rsid w:val="00DE5DBD"/>
    <w:rsid w:val="00DF04B7"/>
    <w:rsid w:val="00DF04C3"/>
    <w:rsid w:val="00DF5A21"/>
    <w:rsid w:val="00DF60F4"/>
    <w:rsid w:val="00E019B2"/>
    <w:rsid w:val="00E03094"/>
    <w:rsid w:val="00E03B20"/>
    <w:rsid w:val="00E04703"/>
    <w:rsid w:val="00E05754"/>
    <w:rsid w:val="00E05EAE"/>
    <w:rsid w:val="00E06B78"/>
    <w:rsid w:val="00E1174F"/>
    <w:rsid w:val="00E11B3B"/>
    <w:rsid w:val="00E1534B"/>
    <w:rsid w:val="00E16240"/>
    <w:rsid w:val="00E173D2"/>
    <w:rsid w:val="00E20F4D"/>
    <w:rsid w:val="00E2133A"/>
    <w:rsid w:val="00E24EB2"/>
    <w:rsid w:val="00E24F36"/>
    <w:rsid w:val="00E251E2"/>
    <w:rsid w:val="00E253DE"/>
    <w:rsid w:val="00E25738"/>
    <w:rsid w:val="00E25F6F"/>
    <w:rsid w:val="00E27202"/>
    <w:rsid w:val="00E27A8C"/>
    <w:rsid w:val="00E34369"/>
    <w:rsid w:val="00E34B90"/>
    <w:rsid w:val="00E35396"/>
    <w:rsid w:val="00E369AA"/>
    <w:rsid w:val="00E37280"/>
    <w:rsid w:val="00E3781A"/>
    <w:rsid w:val="00E419E3"/>
    <w:rsid w:val="00E45377"/>
    <w:rsid w:val="00E46241"/>
    <w:rsid w:val="00E46BAF"/>
    <w:rsid w:val="00E531B6"/>
    <w:rsid w:val="00E53C20"/>
    <w:rsid w:val="00E54BB7"/>
    <w:rsid w:val="00E55EAF"/>
    <w:rsid w:val="00E57E2F"/>
    <w:rsid w:val="00E60501"/>
    <w:rsid w:val="00E6139A"/>
    <w:rsid w:val="00E63101"/>
    <w:rsid w:val="00E636C3"/>
    <w:rsid w:val="00E66155"/>
    <w:rsid w:val="00E67A78"/>
    <w:rsid w:val="00E7043B"/>
    <w:rsid w:val="00E70C0E"/>
    <w:rsid w:val="00E7221B"/>
    <w:rsid w:val="00E73C0A"/>
    <w:rsid w:val="00E7571C"/>
    <w:rsid w:val="00E76319"/>
    <w:rsid w:val="00E77685"/>
    <w:rsid w:val="00E80887"/>
    <w:rsid w:val="00E82842"/>
    <w:rsid w:val="00E84848"/>
    <w:rsid w:val="00E85A16"/>
    <w:rsid w:val="00E87AB5"/>
    <w:rsid w:val="00E9138C"/>
    <w:rsid w:val="00E93E36"/>
    <w:rsid w:val="00E94824"/>
    <w:rsid w:val="00E95A7C"/>
    <w:rsid w:val="00E96F5F"/>
    <w:rsid w:val="00E972CD"/>
    <w:rsid w:val="00EA0AFF"/>
    <w:rsid w:val="00EA0FFA"/>
    <w:rsid w:val="00EA1AB0"/>
    <w:rsid w:val="00EA392A"/>
    <w:rsid w:val="00EA4FCE"/>
    <w:rsid w:val="00EA5E79"/>
    <w:rsid w:val="00EA606C"/>
    <w:rsid w:val="00EB07A2"/>
    <w:rsid w:val="00EB07E8"/>
    <w:rsid w:val="00EB1858"/>
    <w:rsid w:val="00EB4D98"/>
    <w:rsid w:val="00EB716C"/>
    <w:rsid w:val="00EB7769"/>
    <w:rsid w:val="00EB7DA7"/>
    <w:rsid w:val="00EB7FBA"/>
    <w:rsid w:val="00EC0A31"/>
    <w:rsid w:val="00EC2616"/>
    <w:rsid w:val="00EC2B2C"/>
    <w:rsid w:val="00EC4C05"/>
    <w:rsid w:val="00EC635B"/>
    <w:rsid w:val="00EC6555"/>
    <w:rsid w:val="00EC7B97"/>
    <w:rsid w:val="00ED0E74"/>
    <w:rsid w:val="00ED2FF8"/>
    <w:rsid w:val="00ED73B8"/>
    <w:rsid w:val="00EE03CC"/>
    <w:rsid w:val="00EE366E"/>
    <w:rsid w:val="00EE659C"/>
    <w:rsid w:val="00EE7B2D"/>
    <w:rsid w:val="00EF06A4"/>
    <w:rsid w:val="00EF09D8"/>
    <w:rsid w:val="00EF2CEC"/>
    <w:rsid w:val="00EF2E58"/>
    <w:rsid w:val="00EF4829"/>
    <w:rsid w:val="00EF48D2"/>
    <w:rsid w:val="00EF6E80"/>
    <w:rsid w:val="00F00055"/>
    <w:rsid w:val="00F0196A"/>
    <w:rsid w:val="00F024B1"/>
    <w:rsid w:val="00F03ACE"/>
    <w:rsid w:val="00F03D15"/>
    <w:rsid w:val="00F04555"/>
    <w:rsid w:val="00F04A8A"/>
    <w:rsid w:val="00F05DF2"/>
    <w:rsid w:val="00F10BEE"/>
    <w:rsid w:val="00F12489"/>
    <w:rsid w:val="00F1271F"/>
    <w:rsid w:val="00F1323A"/>
    <w:rsid w:val="00F13C6B"/>
    <w:rsid w:val="00F20E8A"/>
    <w:rsid w:val="00F221DE"/>
    <w:rsid w:val="00F2567F"/>
    <w:rsid w:val="00F27FF2"/>
    <w:rsid w:val="00F32685"/>
    <w:rsid w:val="00F34116"/>
    <w:rsid w:val="00F34CA1"/>
    <w:rsid w:val="00F40766"/>
    <w:rsid w:val="00F431F9"/>
    <w:rsid w:val="00F432DB"/>
    <w:rsid w:val="00F45DC3"/>
    <w:rsid w:val="00F47902"/>
    <w:rsid w:val="00F51231"/>
    <w:rsid w:val="00F514E7"/>
    <w:rsid w:val="00F52067"/>
    <w:rsid w:val="00F538C4"/>
    <w:rsid w:val="00F556B8"/>
    <w:rsid w:val="00F56F06"/>
    <w:rsid w:val="00F626CF"/>
    <w:rsid w:val="00F66220"/>
    <w:rsid w:val="00F72BF4"/>
    <w:rsid w:val="00F72F30"/>
    <w:rsid w:val="00F73021"/>
    <w:rsid w:val="00F7393E"/>
    <w:rsid w:val="00F740A8"/>
    <w:rsid w:val="00F759C2"/>
    <w:rsid w:val="00F75B78"/>
    <w:rsid w:val="00F763A6"/>
    <w:rsid w:val="00F77DC6"/>
    <w:rsid w:val="00F8331D"/>
    <w:rsid w:val="00F85DC4"/>
    <w:rsid w:val="00F86DBF"/>
    <w:rsid w:val="00F90148"/>
    <w:rsid w:val="00F9141D"/>
    <w:rsid w:val="00F914BF"/>
    <w:rsid w:val="00F92F30"/>
    <w:rsid w:val="00F94D52"/>
    <w:rsid w:val="00F96BAA"/>
    <w:rsid w:val="00FA07BC"/>
    <w:rsid w:val="00FA0F29"/>
    <w:rsid w:val="00FA5038"/>
    <w:rsid w:val="00FA5441"/>
    <w:rsid w:val="00FA7FA7"/>
    <w:rsid w:val="00FB163E"/>
    <w:rsid w:val="00FB2745"/>
    <w:rsid w:val="00FB432E"/>
    <w:rsid w:val="00FB65AC"/>
    <w:rsid w:val="00FC2BC2"/>
    <w:rsid w:val="00FC3F47"/>
    <w:rsid w:val="00FC4711"/>
    <w:rsid w:val="00FC4956"/>
    <w:rsid w:val="00FC61BB"/>
    <w:rsid w:val="00FC6EC3"/>
    <w:rsid w:val="00FC7710"/>
    <w:rsid w:val="00FD380C"/>
    <w:rsid w:val="00FD50DE"/>
    <w:rsid w:val="00FD55B7"/>
    <w:rsid w:val="00FD5A17"/>
    <w:rsid w:val="00FD6270"/>
    <w:rsid w:val="00FD6D47"/>
    <w:rsid w:val="00FE0F9B"/>
    <w:rsid w:val="00FE2D82"/>
    <w:rsid w:val="00FE3562"/>
    <w:rsid w:val="00FE3B41"/>
    <w:rsid w:val="00FE6C56"/>
    <w:rsid w:val="00FF4A44"/>
    <w:rsid w:val="00FF4BA3"/>
    <w:rsid w:val="00FF6A6A"/>
    <w:rsid w:val="00FF7C48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053BF75D-2C38-4247-8CF9-6ADF2081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 w:qFormat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D74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autoRedefine/>
    <w:qFormat/>
    <w:rsid w:val="000F74C2"/>
    <w:pPr>
      <w:numPr>
        <w:numId w:val="1"/>
      </w:numPr>
      <w:spacing w:after="120"/>
      <w:outlineLvl w:val="0"/>
    </w:pPr>
    <w:rPr>
      <w:rFonts w:ascii="宋体" w:hAnsi="宋体"/>
      <w:b/>
      <w:kern w:val="44"/>
      <w:sz w:val="32"/>
      <w:szCs w:val="20"/>
    </w:rPr>
  </w:style>
  <w:style w:type="paragraph" w:styleId="2">
    <w:name w:val="heading 2"/>
    <w:basedOn w:val="a"/>
    <w:next w:val="a"/>
    <w:link w:val="2Char"/>
    <w:autoRedefine/>
    <w:qFormat/>
    <w:rsid w:val="007A292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宋体" w:hAnsi="宋体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qFormat/>
    <w:rsid w:val="003E750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宋体" w:hAnsi="宋体" w:cs="宋体"/>
      <w:b/>
      <w:bCs/>
      <w:color w:val="000000"/>
      <w:sz w:val="20"/>
      <w:szCs w:val="32"/>
    </w:rPr>
  </w:style>
  <w:style w:type="paragraph" w:styleId="4">
    <w:name w:val="heading 4"/>
    <w:basedOn w:val="a"/>
    <w:next w:val="a"/>
    <w:link w:val="4Char"/>
    <w:autoRedefine/>
    <w:qFormat/>
    <w:rsid w:val="00AE24E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宋体" w:hAnsi="宋体"/>
      <w:b/>
      <w:bCs/>
      <w:szCs w:val="28"/>
    </w:rPr>
  </w:style>
  <w:style w:type="paragraph" w:styleId="5">
    <w:name w:val="heading 5"/>
    <w:basedOn w:val="a"/>
    <w:next w:val="a"/>
    <w:link w:val="5Char"/>
    <w:unhideWhenUsed/>
    <w:qFormat/>
    <w:rsid w:val="006C75F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CF202E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unhideWhenUsed/>
    <w:qFormat/>
    <w:rsid w:val="00F03D15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0"/>
    <w:link w:val="8Char"/>
    <w:qFormat/>
    <w:rsid w:val="00C52A40"/>
    <w:pPr>
      <w:keepNext/>
      <w:keepLines/>
      <w:widowControl/>
      <w:tabs>
        <w:tab w:val="left" w:pos="1440"/>
      </w:tabs>
      <w:spacing w:line="240" w:lineRule="atLeast"/>
      <w:ind w:left="4304" w:firstLineChars="200" w:hanging="1418"/>
      <w:jc w:val="left"/>
      <w:outlineLvl w:val="7"/>
    </w:pPr>
    <w:rPr>
      <w:rFonts w:ascii="Garamond" w:hAnsi="Garamond"/>
      <w:i/>
      <w:kern w:val="20"/>
      <w:sz w:val="22"/>
      <w:szCs w:val="20"/>
    </w:rPr>
  </w:style>
  <w:style w:type="paragraph" w:styleId="9">
    <w:name w:val="heading 9"/>
    <w:basedOn w:val="a"/>
    <w:next w:val="a0"/>
    <w:link w:val="9Char"/>
    <w:qFormat/>
    <w:rsid w:val="00C52A40"/>
    <w:pPr>
      <w:keepNext/>
      <w:keepLines/>
      <w:widowControl/>
      <w:tabs>
        <w:tab w:val="left" w:pos="1584"/>
      </w:tabs>
      <w:spacing w:line="240" w:lineRule="atLeast"/>
      <w:ind w:left="5012" w:firstLineChars="200" w:hanging="1700"/>
      <w:jc w:val="left"/>
      <w:outlineLvl w:val="8"/>
    </w:pPr>
    <w:rPr>
      <w:rFonts w:ascii="Garamond" w:hAnsi="Garamond"/>
      <w:kern w:val="20"/>
      <w:sz w:val="2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link w:val="2"/>
    <w:rsid w:val="007A2925"/>
    <w:rPr>
      <w:rFonts w:ascii="宋体" w:hAnsi="宋体"/>
      <w:b/>
      <w:bCs/>
      <w:kern w:val="2"/>
      <w:sz w:val="28"/>
      <w:szCs w:val="32"/>
    </w:rPr>
  </w:style>
  <w:style w:type="character" w:customStyle="1" w:styleId="Char">
    <w:name w:val="称呼 Char"/>
    <w:link w:val="a4"/>
    <w:rPr>
      <w:rFonts w:ascii="隶书" w:eastAsia="隶书"/>
      <w:kern w:val="2"/>
      <w:sz w:val="21"/>
      <w:szCs w:val="21"/>
    </w:rPr>
  </w:style>
  <w:style w:type="character" w:styleId="HTML">
    <w:name w:val="HTML Typewriter"/>
    <w:uiPriority w:val="99"/>
    <w:rPr>
      <w:rFonts w:ascii="宋体" w:eastAsia="宋体" w:hAnsi="宋体" w:cs="宋体"/>
      <w:sz w:val="24"/>
      <w:szCs w:val="24"/>
    </w:rPr>
  </w:style>
  <w:style w:type="character" w:customStyle="1" w:styleId="a5">
    <w:name w:val="表格内容"/>
    <w:rPr>
      <w:sz w:val="24"/>
    </w:rPr>
  </w:style>
  <w:style w:type="character" w:customStyle="1" w:styleId="Char0">
    <w:name w:val="标题 Char"/>
    <w:link w:val="a6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1">
    <w:name w:val="列出段落 Char"/>
    <w:link w:val="a7"/>
    <w:uiPriority w:val="34"/>
    <w:locked/>
    <w:rPr>
      <w:kern w:val="2"/>
      <w:sz w:val="21"/>
      <w:szCs w:val="21"/>
    </w:rPr>
  </w:style>
  <w:style w:type="character" w:customStyle="1" w:styleId="bold">
    <w:name w:val="bold"/>
    <w:rPr>
      <w:rFonts w:ascii="Arial" w:hAnsi="Arial" w:cs="Arial" w:hint="default"/>
      <w:sz w:val="18"/>
      <w:szCs w:val="18"/>
    </w:rPr>
  </w:style>
  <w:style w:type="character" w:styleId="a8">
    <w:name w:val="FollowedHyperlink"/>
    <w:rPr>
      <w:color w:val="954F72"/>
      <w:u w:val="single"/>
    </w:rPr>
  </w:style>
  <w:style w:type="character" w:customStyle="1" w:styleId="a9">
    <w:name w:val="a"/>
    <w:basedOn w:val="a1"/>
  </w:style>
  <w:style w:type="character" w:customStyle="1" w:styleId="4Char">
    <w:name w:val="标题 4 Char"/>
    <w:link w:val="4"/>
    <w:rsid w:val="00AE24E0"/>
    <w:rPr>
      <w:rFonts w:ascii="宋体" w:hAnsi="宋体"/>
      <w:b/>
      <w:bCs/>
      <w:kern w:val="2"/>
      <w:sz w:val="21"/>
      <w:szCs w:val="28"/>
    </w:rPr>
  </w:style>
  <w:style w:type="character" w:styleId="aa">
    <w:name w:val="Hyperlink"/>
    <w:uiPriority w:val="99"/>
    <w:rPr>
      <w:color w:val="0000FF"/>
      <w:u w:val="single"/>
    </w:rPr>
  </w:style>
  <w:style w:type="character" w:styleId="ab">
    <w:name w:val="page number"/>
    <w:basedOn w:val="a1"/>
  </w:style>
  <w:style w:type="character" w:styleId="ac">
    <w:name w:val="annotation reference"/>
    <w:semiHidden/>
    <w:rPr>
      <w:sz w:val="21"/>
      <w:szCs w:val="21"/>
    </w:rPr>
  </w:style>
  <w:style w:type="character" w:customStyle="1" w:styleId="2Char0">
    <w:name w:val="正文文本缩进 2 Char"/>
    <w:link w:val="20"/>
    <w:rPr>
      <w:sz w:val="28"/>
      <w:lang w:val="en-GB"/>
    </w:rPr>
  </w:style>
  <w:style w:type="character" w:customStyle="1" w:styleId="style011">
    <w:name w:val="style011"/>
    <w:rPr>
      <w:sz w:val="12"/>
      <w:szCs w:val="12"/>
      <w:u w:val="single"/>
    </w:rPr>
  </w:style>
  <w:style w:type="character" w:customStyle="1" w:styleId="1Char">
    <w:name w:val="标题 1 Char"/>
    <w:link w:val="10"/>
    <w:qFormat/>
    <w:rsid w:val="000F74C2"/>
    <w:rPr>
      <w:rFonts w:ascii="宋体" w:hAnsi="宋体"/>
      <w:b/>
      <w:kern w:val="44"/>
      <w:sz w:val="32"/>
    </w:rPr>
  </w:style>
  <w:style w:type="character" w:customStyle="1" w:styleId="Char2">
    <w:name w:val="页脚 Char"/>
    <w:link w:val="ad"/>
    <w:rPr>
      <w:kern w:val="2"/>
      <w:sz w:val="18"/>
      <w:szCs w:val="18"/>
    </w:rPr>
  </w:style>
  <w:style w:type="character" w:customStyle="1" w:styleId="small">
    <w:name w:val="small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11">
    <w:name w:val="列出段落1"/>
    <w:basedOn w:val="a"/>
    <w:uiPriority w:val="34"/>
    <w:qFormat/>
    <w:pPr>
      <w:ind w:leftChars="200" w:left="480"/>
    </w:pPr>
    <w:rPr>
      <w:rFonts w:eastAsia="Times New Roman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ae">
    <w:name w:val="header"/>
    <w:basedOn w:val="a"/>
    <w:link w:val="Char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Balloon Text"/>
    <w:basedOn w:val="a"/>
    <w:semiHidden/>
    <w:rPr>
      <w:sz w:val="18"/>
      <w:szCs w:val="18"/>
    </w:rPr>
  </w:style>
  <w:style w:type="paragraph" w:styleId="a0">
    <w:name w:val="Body Text"/>
    <w:basedOn w:val="a"/>
    <w:pPr>
      <w:spacing w:after="120"/>
    </w:pPr>
  </w:style>
  <w:style w:type="paragraph" w:styleId="a4">
    <w:name w:val="Salutation"/>
    <w:basedOn w:val="a"/>
    <w:next w:val="a"/>
    <w:link w:val="Char"/>
    <w:rPr>
      <w:rFonts w:ascii="隶书" w:eastAsia="隶书"/>
      <w:szCs w:val="21"/>
    </w:rPr>
  </w:style>
  <w:style w:type="paragraph" w:styleId="af0">
    <w:name w:val="annotation subject"/>
    <w:basedOn w:val="af1"/>
    <w:next w:val="af1"/>
    <w:semiHidden/>
    <w:rPr>
      <w:b/>
      <w:bCs/>
    </w:rPr>
  </w:style>
  <w:style w:type="paragraph" w:styleId="af2">
    <w:name w:val="Document Map"/>
    <w:basedOn w:val="a"/>
    <w:semiHidden/>
    <w:pPr>
      <w:shd w:val="clear" w:color="auto" w:fill="000080"/>
    </w:pPr>
  </w:style>
  <w:style w:type="paragraph" w:customStyle="1" w:styleId="CharChar1">
    <w:name w:val="Char Char1"/>
    <w:basedOn w:val="a"/>
    <w:pPr>
      <w:tabs>
        <w:tab w:val="left" w:pos="2940"/>
      </w:tabs>
      <w:ind w:left="2940" w:hanging="420"/>
    </w:pPr>
    <w:rPr>
      <w:rFonts w:ascii="Arial" w:hAnsi="Arial" w:cs="Arial"/>
      <w:sz w:val="20"/>
    </w:rPr>
  </w:style>
  <w:style w:type="paragraph" w:styleId="a6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af4">
    <w:name w:val="Normal Indent"/>
    <w:basedOn w:val="a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kern w:val="0"/>
      <w:sz w:val="20"/>
      <w:szCs w:val="20"/>
      <w:lang w:val="en-GB"/>
    </w:rPr>
  </w:style>
  <w:style w:type="paragraph" w:styleId="TOC">
    <w:name w:val="TOC Heading"/>
    <w:basedOn w:val="10"/>
    <w:next w:val="a"/>
    <w:uiPriority w:val="39"/>
    <w:qFormat/>
    <w:pPr>
      <w:keepNext/>
      <w:keepLines/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a7">
    <w:name w:val="List Paragraph"/>
    <w:basedOn w:val="a"/>
    <w:link w:val="Char1"/>
    <w:uiPriority w:val="34"/>
    <w:qFormat/>
    <w:pPr>
      <w:ind w:firstLineChars="200" w:firstLine="420"/>
    </w:pPr>
    <w:rPr>
      <w:szCs w:val="21"/>
    </w:rPr>
  </w:style>
  <w:style w:type="paragraph" w:styleId="12">
    <w:name w:val="toc 1"/>
    <w:basedOn w:val="a"/>
    <w:next w:val="a"/>
    <w:uiPriority w:val="39"/>
    <w:qFormat/>
    <w:pPr>
      <w:tabs>
        <w:tab w:val="left" w:pos="425"/>
        <w:tab w:val="right" w:leader="dot" w:pos="9061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f1">
    <w:name w:val="annotation text"/>
    <w:basedOn w:val="a"/>
    <w:semiHidden/>
    <w:pPr>
      <w:jc w:val="left"/>
    </w:pPr>
  </w:style>
  <w:style w:type="paragraph" w:customStyle="1" w:styleId="22">
    <w:name w:val="正文首行缩进 2字符"/>
    <w:basedOn w:val="a"/>
    <w:uiPriority w:val="99"/>
    <w:pPr>
      <w:wordWrap w:val="0"/>
      <w:spacing w:before="120" w:after="120" w:line="300" w:lineRule="auto"/>
      <w:ind w:firstLineChars="200" w:firstLine="420"/>
    </w:pPr>
    <w:rPr>
      <w:rFonts w:ascii="Arial" w:hAnsi="Arial" w:cs="宋体"/>
      <w:szCs w:val="20"/>
    </w:rPr>
  </w:style>
  <w:style w:type="paragraph" w:customStyle="1" w:styleId="110">
    <w:name w:val="列出段落11"/>
    <w:basedOn w:val="a"/>
    <w:pPr>
      <w:ind w:firstLineChars="200" w:firstLine="420"/>
    </w:pPr>
    <w:rPr>
      <w:rFonts w:ascii="Calibri" w:hAnsi="Calibri"/>
      <w:szCs w:val="22"/>
    </w:rPr>
  </w:style>
  <w:style w:type="paragraph" w:customStyle="1" w:styleId="af5">
    <w:name w:val="插图"/>
    <w:basedOn w:val="a"/>
    <w:pPr>
      <w:spacing w:before="60" w:after="60"/>
      <w:jc w:val="center"/>
    </w:pPr>
    <w:rPr>
      <w:sz w:val="24"/>
      <w:szCs w:val="20"/>
    </w:rPr>
  </w:style>
  <w:style w:type="paragraph" w:styleId="ad">
    <w:name w:val="footer"/>
    <w:basedOn w:val="a"/>
    <w:link w:val="Char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widowControl/>
      <w:overflowPunct w:val="0"/>
      <w:autoSpaceDE w:val="0"/>
      <w:autoSpaceDN w:val="0"/>
      <w:adjustRightInd w:val="0"/>
      <w:ind w:firstLine="600"/>
      <w:jc w:val="left"/>
      <w:textAlignment w:val="baseline"/>
    </w:pPr>
    <w:rPr>
      <w:kern w:val="0"/>
      <w:sz w:val="28"/>
      <w:szCs w:val="20"/>
      <w:lang w:val="en-GB"/>
    </w:rPr>
  </w:style>
  <w:style w:type="paragraph" w:styleId="af6">
    <w:name w:val="Body Text Indent"/>
    <w:basedOn w:val="a"/>
    <w:link w:val="Char4"/>
    <w:pPr>
      <w:ind w:firstLineChars="200" w:firstLine="480"/>
    </w:pPr>
    <w:rPr>
      <w:rFonts w:ascii="宋体" w:hAnsi="宋体"/>
      <w:sz w:val="24"/>
      <w:szCs w:val="28"/>
    </w:rPr>
  </w:style>
  <w:style w:type="paragraph" w:customStyle="1" w:styleId="af7">
    <w:name w:val="內文"/>
    <w:basedOn w:val="a"/>
    <w:next w:val="a"/>
    <w:pPr>
      <w:autoSpaceDE w:val="0"/>
      <w:autoSpaceDN w:val="0"/>
      <w:adjustRightInd w:val="0"/>
      <w:jc w:val="left"/>
    </w:pPr>
    <w:rPr>
      <w:rFonts w:ascii="宋体"/>
      <w:kern w:val="0"/>
      <w:sz w:val="24"/>
    </w:rPr>
  </w:style>
  <w:style w:type="paragraph" w:customStyle="1" w:styleId="StyleHeading1LatinBoldLinespacingMultiple12">
    <w:name w:val="Style Heading 1 + (Latin) 宋体 小四 Bold Line spacing:  Multiple 1.2..."/>
    <w:basedOn w:val="10"/>
    <w:pPr>
      <w:keepNext/>
      <w:widowControl/>
      <w:autoSpaceDE w:val="0"/>
      <w:autoSpaceDN w:val="0"/>
      <w:adjustRightInd w:val="0"/>
      <w:spacing w:after="0" w:line="300" w:lineRule="auto"/>
      <w:jc w:val="left"/>
      <w:textAlignment w:val="baseline"/>
    </w:pPr>
    <w:rPr>
      <w:rFonts w:eastAsia="长城楷体"/>
      <w:bCs/>
      <w:spacing w:val="20"/>
      <w:kern w:val="2"/>
      <w:szCs w:val="24"/>
    </w:rPr>
  </w:style>
  <w:style w:type="character" w:customStyle="1" w:styleId="5Char">
    <w:name w:val="标题 5 Char"/>
    <w:link w:val="5"/>
    <w:rsid w:val="006C75FD"/>
    <w:rPr>
      <w:b/>
      <w:bCs/>
      <w:kern w:val="2"/>
      <w:sz w:val="28"/>
      <w:szCs w:val="28"/>
    </w:rPr>
  </w:style>
  <w:style w:type="paragraph" w:styleId="af8">
    <w:name w:val="Subtitle"/>
    <w:basedOn w:val="TOC"/>
    <w:next w:val="a"/>
    <w:link w:val="Char5"/>
    <w:qFormat/>
    <w:rsid w:val="00DE491C"/>
    <w:pPr>
      <w:spacing w:before="0" w:line="240" w:lineRule="auto"/>
      <w:outlineLvl w:val="1"/>
    </w:pPr>
    <w:rPr>
      <w:b w:val="0"/>
      <w:bCs w:val="0"/>
      <w:kern w:val="28"/>
      <w:sz w:val="24"/>
      <w:szCs w:val="32"/>
    </w:rPr>
  </w:style>
  <w:style w:type="character" w:customStyle="1" w:styleId="Char5">
    <w:name w:val="副标题 Char"/>
    <w:link w:val="af8"/>
    <w:rsid w:val="00CF202E"/>
    <w:rPr>
      <w:rFonts w:ascii="Cambria" w:hAnsi="Cambria"/>
      <w:color w:val="365F91"/>
      <w:kern w:val="28"/>
      <w:sz w:val="24"/>
      <w:szCs w:val="32"/>
    </w:rPr>
  </w:style>
  <w:style w:type="paragraph" w:styleId="af9">
    <w:name w:val="No Spacing"/>
    <w:basedOn w:val="6"/>
    <w:link w:val="Char6"/>
    <w:uiPriority w:val="1"/>
    <w:qFormat/>
    <w:rsid w:val="00CF202E"/>
    <w:rPr>
      <w:sz w:val="21"/>
    </w:rPr>
  </w:style>
  <w:style w:type="character" w:customStyle="1" w:styleId="7Char">
    <w:name w:val="标题 7 Char"/>
    <w:link w:val="7"/>
    <w:rsid w:val="00F03D15"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rsid w:val="00CF202E"/>
    <w:rPr>
      <w:rFonts w:ascii="Cambria" w:eastAsia="宋体" w:hAnsi="Cambria" w:cs="Times New Roman"/>
      <w:b/>
      <w:bCs/>
      <w:kern w:val="2"/>
      <w:sz w:val="24"/>
      <w:szCs w:val="24"/>
    </w:rPr>
  </w:style>
  <w:style w:type="paragraph" w:styleId="afa">
    <w:name w:val="Block Text"/>
    <w:aliases w:val="块引用"/>
    <w:rsid w:val="00CB5DFC"/>
    <w:pPr>
      <w:pBdr>
        <w:top w:val="single" w:sz="2" w:space="10" w:color="EE8C69"/>
        <w:bottom w:val="single" w:sz="24" w:space="10" w:color="EE8C69"/>
      </w:pBdr>
      <w:spacing w:after="280"/>
      <w:ind w:left="1440" w:right="1440"/>
      <w:jc w:val="both"/>
    </w:pPr>
    <w:rPr>
      <w:rFonts w:ascii="Perpetua" w:hAnsi="Perpetua"/>
      <w:color w:val="808080"/>
      <w:sz w:val="28"/>
      <w:szCs w:val="28"/>
    </w:rPr>
  </w:style>
  <w:style w:type="character" w:customStyle="1" w:styleId="Style4">
    <w:name w:val="Style4"/>
    <w:uiPriority w:val="1"/>
    <w:rsid w:val="00CB5DFC"/>
    <w:rPr>
      <w:rFonts w:ascii="Calibri" w:eastAsia="宋体" w:hAnsi="宋体" w:cs="Times New Roman"/>
      <w:bCs w:val="0"/>
      <w:iCs w:val="0"/>
      <w:szCs w:val="22"/>
      <w:lang w:eastAsia="zh-CN"/>
    </w:rPr>
  </w:style>
  <w:style w:type="character" w:customStyle="1" w:styleId="Style5">
    <w:name w:val="Style5"/>
    <w:uiPriority w:val="1"/>
    <w:rsid w:val="00CB5DFC"/>
    <w:rPr>
      <w:rFonts w:ascii="Calibri" w:eastAsia="宋体" w:hAnsi="宋体" w:cs="Times New Roman"/>
      <w:bCs w:val="0"/>
      <w:iCs w:val="0"/>
      <w:sz w:val="22"/>
      <w:szCs w:val="22"/>
      <w:lang w:eastAsia="zh-CN"/>
    </w:rPr>
  </w:style>
  <w:style w:type="character" w:customStyle="1" w:styleId="Char6">
    <w:name w:val="无间隔 Char"/>
    <w:link w:val="af9"/>
    <w:uiPriority w:val="1"/>
    <w:rsid w:val="00CB5DFC"/>
    <w:rPr>
      <w:rFonts w:ascii="Cambria" w:hAnsi="Cambria"/>
      <w:b/>
      <w:bCs/>
      <w:kern w:val="2"/>
      <w:sz w:val="21"/>
      <w:szCs w:val="24"/>
    </w:rPr>
  </w:style>
  <w:style w:type="character" w:customStyle="1" w:styleId="Char3">
    <w:name w:val="页眉 Char"/>
    <w:link w:val="ae"/>
    <w:uiPriority w:val="99"/>
    <w:rsid w:val="00CB5DFC"/>
    <w:rPr>
      <w:kern w:val="2"/>
      <w:sz w:val="18"/>
      <w:szCs w:val="18"/>
    </w:rPr>
  </w:style>
  <w:style w:type="character" w:customStyle="1" w:styleId="8Char">
    <w:name w:val="标题 8 Char"/>
    <w:basedOn w:val="a1"/>
    <w:link w:val="8"/>
    <w:rsid w:val="00C52A40"/>
    <w:rPr>
      <w:rFonts w:ascii="Garamond" w:hAnsi="Garamond"/>
      <w:i/>
      <w:kern w:val="20"/>
      <w:sz w:val="22"/>
      <w:lang w:val="en-US" w:eastAsia="zh-CN"/>
    </w:rPr>
  </w:style>
  <w:style w:type="character" w:customStyle="1" w:styleId="9Char">
    <w:name w:val="标题 9 Char"/>
    <w:basedOn w:val="a1"/>
    <w:link w:val="9"/>
    <w:rsid w:val="00C52A40"/>
    <w:rPr>
      <w:rFonts w:ascii="Garamond" w:hAnsi="Garamond"/>
      <w:kern w:val="20"/>
      <w:sz w:val="22"/>
      <w:lang w:val="en-US" w:eastAsia="zh-CN"/>
    </w:rPr>
  </w:style>
  <w:style w:type="character" w:customStyle="1" w:styleId="3Char">
    <w:name w:val="标题 3 Char"/>
    <w:basedOn w:val="a1"/>
    <w:link w:val="3"/>
    <w:rsid w:val="003E7504"/>
    <w:rPr>
      <w:rFonts w:ascii="宋体" w:hAnsi="宋体" w:cs="宋体"/>
      <w:b/>
      <w:bCs/>
      <w:color w:val="000000"/>
      <w:kern w:val="2"/>
      <w:szCs w:val="32"/>
    </w:rPr>
  </w:style>
  <w:style w:type="paragraph" w:customStyle="1" w:styleId="CharChar1CharCharChar1CharCharCharCharCharChar3CharCharChar">
    <w:name w:val="Char Char1 Char Char Char1 Char Char Char Char Char Char3 Char Char Char"/>
    <w:basedOn w:val="a"/>
    <w:rsid w:val="00C52A40"/>
    <w:pPr>
      <w:widowControl/>
      <w:ind w:firstLineChars="200" w:firstLine="480"/>
    </w:pPr>
    <w:rPr>
      <w:rFonts w:ascii="宋体" w:hAnsi="宋体"/>
      <w:kern w:val="0"/>
      <w:sz w:val="24"/>
      <w:szCs w:val="20"/>
    </w:rPr>
  </w:style>
  <w:style w:type="paragraph" w:customStyle="1" w:styleId="13">
    <w:name w:val="样式1"/>
    <w:basedOn w:val="a"/>
    <w:link w:val="1Char0"/>
    <w:qFormat/>
    <w:rsid w:val="00DC2303"/>
    <w:pPr>
      <w:widowControl/>
      <w:spacing w:line="240" w:lineRule="auto"/>
      <w:jc w:val="center"/>
    </w:pPr>
    <w:rPr>
      <w:rFonts w:ascii="Nirmala UI" w:hAnsi="Nirmala UI" w:cs="黑体"/>
      <w:noProof/>
      <w:szCs w:val="22"/>
    </w:rPr>
  </w:style>
  <w:style w:type="character" w:customStyle="1" w:styleId="1Char0">
    <w:name w:val="样式1 Char"/>
    <w:link w:val="13"/>
    <w:rsid w:val="00DC2303"/>
    <w:rPr>
      <w:rFonts w:ascii="Nirmala UI" w:hAnsi="Nirmala UI" w:cs="黑体"/>
      <w:noProof/>
      <w:kern w:val="2"/>
      <w:sz w:val="21"/>
      <w:szCs w:val="22"/>
    </w:rPr>
  </w:style>
  <w:style w:type="paragraph" w:styleId="HTML0">
    <w:name w:val="HTML Preformatted"/>
    <w:basedOn w:val="a"/>
    <w:link w:val="HTMLChar"/>
    <w:uiPriority w:val="99"/>
    <w:semiHidden/>
    <w:unhideWhenUsed/>
    <w:rsid w:val="00DC7A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0"/>
    <w:uiPriority w:val="99"/>
    <w:semiHidden/>
    <w:rsid w:val="00DC7AAB"/>
    <w:rPr>
      <w:rFonts w:ascii="宋体" w:hAnsi="宋体" w:cs="宋体"/>
      <w:sz w:val="24"/>
      <w:szCs w:val="24"/>
    </w:rPr>
  </w:style>
  <w:style w:type="paragraph" w:customStyle="1" w:styleId="reader-word-layer">
    <w:name w:val="reader-word-layer"/>
    <w:basedOn w:val="a"/>
    <w:rsid w:val="00B0040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项目符号1"/>
    <w:basedOn w:val="a"/>
    <w:link w:val="1Char1"/>
    <w:qFormat/>
    <w:rsid w:val="00135BB6"/>
    <w:pPr>
      <w:numPr>
        <w:numId w:val="3"/>
      </w:numPr>
    </w:pPr>
    <w:rPr>
      <w:rFonts w:eastAsia="微软雅黑"/>
      <w:sz w:val="24"/>
    </w:rPr>
  </w:style>
  <w:style w:type="character" w:customStyle="1" w:styleId="1Char1">
    <w:name w:val="项目符号1 Char"/>
    <w:link w:val="1"/>
    <w:rsid w:val="00135BB6"/>
    <w:rPr>
      <w:rFonts w:eastAsia="微软雅黑"/>
      <w:kern w:val="2"/>
      <w:sz w:val="24"/>
      <w:szCs w:val="24"/>
    </w:rPr>
  </w:style>
  <w:style w:type="paragraph" w:customStyle="1" w:styleId="bianhao1CharCharChar">
    <w:name w:val="bianhao1 Char Char Char"/>
    <w:basedOn w:val="a"/>
    <w:link w:val="bianhao1CharCharCharChar"/>
    <w:rsid w:val="00AE02A4"/>
    <w:pPr>
      <w:numPr>
        <w:numId w:val="4"/>
      </w:numPr>
      <w:tabs>
        <w:tab w:val="clear" w:pos="1259"/>
        <w:tab w:val="num" w:pos="1281"/>
      </w:tabs>
      <w:ind w:left="840" w:firstLine="11"/>
    </w:pPr>
    <w:rPr>
      <w:rFonts w:eastAsia="微软雅黑"/>
      <w:sz w:val="24"/>
      <w:lang w:val="x-none" w:eastAsia="x-none"/>
    </w:rPr>
  </w:style>
  <w:style w:type="character" w:customStyle="1" w:styleId="bianhao1CharCharCharChar">
    <w:name w:val="bianhao1 Char Char Char Char"/>
    <w:link w:val="bianhao1CharCharChar"/>
    <w:rsid w:val="00AE02A4"/>
    <w:rPr>
      <w:rFonts w:eastAsia="微软雅黑"/>
      <w:kern w:val="2"/>
      <w:sz w:val="24"/>
      <w:szCs w:val="24"/>
      <w:lang w:val="x-none" w:eastAsia="x-none"/>
    </w:rPr>
  </w:style>
  <w:style w:type="paragraph" w:customStyle="1" w:styleId="23">
    <w:name w:val="项目符号2"/>
    <w:basedOn w:val="a"/>
    <w:link w:val="2Char1"/>
    <w:autoRedefine/>
    <w:qFormat/>
    <w:rsid w:val="00806B03"/>
    <w:pPr>
      <w:ind w:left="851"/>
      <w:jc w:val="left"/>
    </w:pPr>
    <w:rPr>
      <w:rFonts w:eastAsia="微软雅黑"/>
      <w:sz w:val="24"/>
    </w:rPr>
  </w:style>
  <w:style w:type="character" w:customStyle="1" w:styleId="2Char1">
    <w:name w:val="项目符号2 Char"/>
    <w:link w:val="23"/>
    <w:locked/>
    <w:rsid w:val="00806B03"/>
    <w:rPr>
      <w:rFonts w:eastAsia="微软雅黑"/>
      <w:kern w:val="2"/>
      <w:sz w:val="24"/>
      <w:szCs w:val="24"/>
    </w:rPr>
  </w:style>
  <w:style w:type="character" w:customStyle="1" w:styleId="apple-style-span">
    <w:name w:val="apple-style-span"/>
    <w:basedOn w:val="a1"/>
    <w:rsid w:val="00420CBE"/>
  </w:style>
  <w:style w:type="character" w:customStyle="1" w:styleId="Char4">
    <w:name w:val="正文文本缩进 Char"/>
    <w:basedOn w:val="a1"/>
    <w:link w:val="af6"/>
    <w:rsid w:val="00A05594"/>
    <w:rPr>
      <w:rFonts w:ascii="宋体" w:hAnsi="宋体"/>
      <w:kern w:val="2"/>
      <w:sz w:val="24"/>
      <w:szCs w:val="28"/>
    </w:rPr>
  </w:style>
  <w:style w:type="table" w:styleId="afb">
    <w:name w:val="Table Grid"/>
    <w:basedOn w:val="a2"/>
    <w:uiPriority w:val="39"/>
    <w:qFormat/>
    <w:rsid w:val="008D59B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0135;&#21697;&#25991;&#26723;\&#20037;&#31185;ppt&#27169;&#26495;\&#20037;&#31185;&#22810;&#39029;&#25991;&#26723;&#27169;&#26495;201504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D0502-4150-4026-9974-019532873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久科多页文档模板201504.dotx</Template>
  <TotalTime>8106</TotalTime>
  <Pages>16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上海久科信息技术有限公司</dc:title>
  <dc:creator>jade.lin</dc:creator>
  <cp:lastModifiedBy>Sara</cp:lastModifiedBy>
  <cp:revision>420</cp:revision>
  <cp:lastPrinted>2014-01-20T03:23:00Z</cp:lastPrinted>
  <dcterms:created xsi:type="dcterms:W3CDTF">2015-06-11T08:23:00Z</dcterms:created>
  <dcterms:modified xsi:type="dcterms:W3CDTF">2016-12-21T11:06:00Z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