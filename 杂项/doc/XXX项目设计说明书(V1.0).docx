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76AC8" w14:textId="1A73993D" w:rsidR="00CB5DFC" w:rsidRPr="00AE59AB" w:rsidRDefault="003E1982" w:rsidP="00121D74">
      <w:pPr>
        <w:rPr>
          <w:rFonts w:ascii="微软雅黑" w:eastAsia="微软雅黑" w:hAnsi="微软雅黑"/>
          <w:b/>
        </w:rPr>
      </w:pPr>
      <w:r w:rsidRPr="00AE59A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CCF9FD8" wp14:editId="70C051DF">
                <wp:simplePos x="0" y="0"/>
                <wp:positionH relativeFrom="column">
                  <wp:posOffset>-367747</wp:posOffset>
                </wp:positionH>
                <wp:positionV relativeFrom="paragraph">
                  <wp:posOffset>1709530</wp:posOffset>
                </wp:positionV>
                <wp:extent cx="6977270" cy="1457325"/>
                <wp:effectExtent l="19050" t="19050" r="14605" b="66675"/>
                <wp:wrapNone/>
                <wp:docPr id="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7270" cy="1457325"/>
                          <a:chOff x="717" y="4605"/>
                          <a:chExt cx="11002" cy="2295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17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771" y="4620"/>
                            <a:ext cx="10948" cy="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74C71" w14:textId="169DA319" w:rsidR="00D369D0" w:rsidRDefault="00D369D0" w:rsidP="00CA6ABB">
                              <w:pPr>
                                <w:ind w:firstLineChars="27" w:firstLine="195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  <w:t>XXX</w:t>
                              </w:r>
                              <w:r>
                                <w:rPr>
                                  <w:rFonts w:ascii="Cambria" w:hAnsi="Cambria" w:hint="eastAsia"/>
                                  <w:b/>
                                  <w:bCs/>
                                  <w:color w:val="FFFFFF"/>
                                  <w:sz w:val="72"/>
                                  <w:szCs w:val="72"/>
                                </w:rPr>
                                <w:t>设计</w:t>
                              </w:r>
                              <w:r>
                                <w:rPr>
                                  <w:rFonts w:ascii="Cambria" w:hAnsi="Cambria" w:hint="eastAsia"/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CF9FD8" id="Group 22" o:spid="_x0000_s1026" style="position:absolute;left:0;text-align:left;margin-left:-28.95pt;margin-top:134.6pt;width:549.4pt;height:114.75pt;z-index:251651072" coordorigin="717,4605" coordsize="11002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">
                <v:rect id="Rectangle 13" o:spid="_x0000_s1027" style="position:absolute;left:717;top:4605;width:10828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7RsAA&#10;AADaAAAADwAAAGRycy9kb3ducmV2LnhtbESPS6vCMBSE94L/IRzBjWiqC9FqFBFfdyP4QLeH5tgW&#10;m5PSRK3//kYQXA4z8w0zndemEE+qXG5ZQb8XgSBOrM45VXA+rbsjEM4jaywsk4I3OZjPmo0pxtq+&#10;+EDPo09FgLCLUUHmfRlL6ZKMDLqeLYmDd7OVQR9klUpd4SvATSEHUTSUBnMOCxmWtMwouR8fRoH+&#10;65Rvcxnvt5y6++o20teN9kq1W/ViAsJT7X/hb3unFQzhcyXcAD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7RsAAAADaAAAADwAAAAAAAAAAAAAAAACYAgAAZHJzL2Rvd25y&#10;ZXYueG1sUEsFBgAAAAAEAAQA9QAAAIUDAAAAAA==&#10;" fillcolor="#00b0f0" strokecolor="#f2f2f2" strokeweight="3pt">
                  <v:shadow on="t" color="#422e2e" opacity=".5" offset="1pt"/>
                </v:rect>
                <v:rect id="Rectangle 620" o:spid="_x0000_s1028" style="position:absolute;left:771;top:4620;width:10948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Ox8UA&#10;AADaAAAADwAAAGRycy9kb3ducmV2LnhtbESP3WoCMRSE7wu+QziF3hTNWvBvNYpYSqVioat4fdic&#10;blY3J+sm1e3bG6HQy2FmvmFmi9ZW4kKNLx0r6PcSEMS50yUXCva7t+4YhA/IGivHpOCXPCzmnYcZ&#10;ptpd+YsuWShEhLBPUYEJoU6l9Lkhi77nauLofbvGYoiyKaRu8BrhtpIvSTKUFkuOCwZrWhnKT9mP&#10;VXDITpNi+74ZTD4Gr8+b9flo+p9HpZ4e2+UURKA2/If/2mutYAT3K/EG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s7HxQAAANoAAAAPAAAAAAAAAAAAAAAAAJgCAABkcnMv&#10;ZG93bnJldi54bWxQSwUGAAAAAAQABAD1AAAAigMAAAAA&#10;" filled="f" stroked="f" strokeweight=".25pt">
                  <v:textbox inset="0,0,0,0">
                    <w:txbxContent>
                      <w:p w14:paraId="6C374C71" w14:textId="169DA319" w:rsidR="00D369D0" w:rsidRDefault="00D369D0" w:rsidP="00CA6ABB">
                        <w:pPr>
                          <w:ind w:firstLineChars="27" w:firstLine="195"/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  <w:t>XXX</w:t>
                        </w:r>
                        <w:r>
                          <w:rPr>
                            <w:rFonts w:ascii="Cambria" w:hAnsi="Cambria" w:hint="eastAsia"/>
                            <w:b/>
                            <w:bCs/>
                            <w:color w:val="FFFFFF"/>
                            <w:sz w:val="72"/>
                            <w:szCs w:val="72"/>
                          </w:rPr>
                          <w:t>设计</w:t>
                        </w:r>
                        <w:r>
                          <w:rPr>
                            <w:rFonts w:ascii="Cambria" w:hAnsi="Cambria" w:hint="eastAsia"/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27353" w:rsidRPr="00AE59A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12E8563" wp14:editId="5FCA824A">
                <wp:simplePos x="0" y="0"/>
                <wp:positionH relativeFrom="margin">
                  <wp:posOffset>-401955</wp:posOffset>
                </wp:positionH>
                <wp:positionV relativeFrom="margin">
                  <wp:posOffset>-782955</wp:posOffset>
                </wp:positionV>
                <wp:extent cx="6938010" cy="10038080"/>
                <wp:effectExtent l="0" t="0" r="16510" b="26670"/>
                <wp:wrapNone/>
                <wp:docPr id="8" name="Auto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w14:anchorId="34EACB7F" id="AutoShape 624" o:spid="_x0000_s1026" style="position:absolute;left:0;text-align:left;margin-left:-31.65pt;margin-top:-61.65pt;width:546.3pt;height:790.4pt;z-index:-251664384;visibility:visible;mso-wrap-style:square;mso-width-percent:920;mso-height-percent:940;mso-wrap-distance-left:9pt;mso-wrap-distance-top:0;mso-wrap-distance-right:9pt;mso-wrap-distance-bottom:0;mso-position-horizontal:absolute;mso-position-horizontal-relative:margin;mso-position-vertical:absolute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" o:allowincell="f" filled="f" fillcolor="black">
                <w10:wrap anchorx="margin" anchory="margin"/>
              </v:roundrect>
            </w:pict>
          </mc:Fallback>
        </mc:AlternateContent>
      </w:r>
      <w:r w:rsidR="00A265E4" w:rsidRPr="00AE59A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53D8569" wp14:editId="6433EFD3">
                <wp:simplePos x="0" y="0"/>
                <wp:positionH relativeFrom="margin">
                  <wp:align>right</wp:align>
                </wp:positionH>
                <wp:positionV relativeFrom="page">
                  <wp:posOffset>6848475</wp:posOffset>
                </wp:positionV>
                <wp:extent cx="5338445" cy="2018665"/>
                <wp:effectExtent l="0" t="0" r="0" b="0"/>
                <wp:wrapNone/>
                <wp:docPr id="3" name="Rectangl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70195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1FCA8" w14:textId="77777777" w:rsidR="00D369D0" w:rsidRPr="009507EF" w:rsidRDefault="00D369D0" w:rsidP="001C4F0B">
                            <w:pPr>
                              <w:pStyle w:val="af9"/>
                              <w:spacing w:line="276" w:lineRule="auto"/>
                              <w:ind w:firstLine="422"/>
                              <w:suppressOverlap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 w14:paraId="3E76AAEC" w14:textId="77777777" w:rsidR="00D369D0" w:rsidRPr="009507EF" w:rsidRDefault="00D369D0" w:rsidP="001C4F0B">
                            <w:pPr>
                              <w:pStyle w:val="af9"/>
                              <w:spacing w:line="276" w:lineRule="auto"/>
                              <w:ind w:firstLine="420"/>
                              <w:suppressOverlap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 w14:paraId="6987FD2B" w14:textId="3CAA894B" w:rsidR="00D369D0" w:rsidRPr="00046314" w:rsidRDefault="00D369D0" w:rsidP="001C4F0B">
                            <w:pPr>
                              <w:pStyle w:val="af9"/>
                              <w:spacing w:line="276" w:lineRule="auto"/>
                              <w:ind w:firstLine="422"/>
                              <w:suppressOverlap/>
                              <w:jc w:val="center"/>
                            </w:pPr>
                            <w:r>
                              <w:rPr>
                                <w:rStyle w:val="Style4"/>
                              </w:rPr>
                              <w:t>yyyy</w:t>
                            </w:r>
                            <w:r>
                              <w:rPr>
                                <w:rStyle w:val="Style4"/>
                              </w:rPr>
                              <w:t>年</w:t>
                            </w:r>
                            <w:r>
                              <w:rPr>
                                <w:rStyle w:val="Style4"/>
                                <w:rFonts w:hint="eastAsia"/>
                              </w:rPr>
                              <w:t>mm</w:t>
                            </w:r>
                            <w:r>
                              <w:rPr>
                                <w:rStyle w:val="Style4"/>
                              </w:rPr>
                              <w:t>月</w:t>
                            </w:r>
                            <w:r>
                              <w:rPr>
                                <w:rStyle w:val="Style4"/>
                              </w:rPr>
                              <w:t>dd</w:t>
                            </w:r>
                            <w:r>
                              <w:rPr>
                                <w:rStyle w:val="Style4"/>
                              </w:rPr>
                              <w:t>日</w:t>
                            </w:r>
                          </w:p>
                          <w:p w14:paraId="210847DE" w14:textId="25F1D081" w:rsidR="00D369D0" w:rsidRPr="00B15650" w:rsidRDefault="00D369D0" w:rsidP="001C4F0B">
                            <w:pPr>
                              <w:pStyle w:val="af9"/>
                              <w:spacing w:line="276" w:lineRule="auto"/>
                              <w:ind w:firstLine="422"/>
                              <w:jc w:val="center"/>
                            </w:pPr>
                            <w:r w:rsidRPr="00046314">
                              <w:rPr>
                                <w:rFonts w:ascii="宋体" w:hAnsi="宋体" w:hint="eastAsia"/>
                              </w:rPr>
                              <w:t>作者：</w:t>
                            </w:r>
                            <w:r>
                              <w:rPr>
                                <w:rStyle w:val="Style5"/>
                                <w:rFonts w:hint="eastAsia"/>
                              </w:rPr>
                              <w:t>久科产品研发部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3D8569" id="Rectangle 614" o:spid="_x0000_s1029" style="position:absolute;left:0;text-align:left;margin-left:369.15pt;margin-top:539.25pt;width:420.35pt;height:158.95pt;z-index:251656704;visibility:visible;mso-wrap-style:square;mso-width-percent:1000;mso-height-percent:100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" o:allowincell="f" filled="f" stroked="f" strokeweight=".25pt">
                <v:fill opacity="46003f"/>
                <v:textbox style="mso-fit-shape-to-text:t" inset=",18pt,,18pt">
                  <w:txbxContent>
                    <w:p w14:paraId="60F1FCA8" w14:textId="77777777" w:rsidR="00D369D0" w:rsidRPr="009507EF" w:rsidRDefault="00D369D0" w:rsidP="001C4F0B">
                      <w:pPr>
                        <w:pStyle w:val="af9"/>
                        <w:spacing w:line="276" w:lineRule="auto"/>
                        <w:ind w:firstLine="422"/>
                        <w:suppressOverlap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 w14:paraId="3E76AAEC" w14:textId="77777777" w:rsidR="00D369D0" w:rsidRPr="009507EF" w:rsidRDefault="00D369D0" w:rsidP="001C4F0B">
                      <w:pPr>
                        <w:pStyle w:val="af9"/>
                        <w:spacing w:line="276" w:lineRule="auto"/>
                        <w:ind w:firstLine="420"/>
                        <w:suppressOverlap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 w14:paraId="6987FD2B" w14:textId="3CAA894B" w:rsidR="00D369D0" w:rsidRPr="00046314" w:rsidRDefault="00D369D0" w:rsidP="001C4F0B">
                      <w:pPr>
                        <w:pStyle w:val="af9"/>
                        <w:spacing w:line="276" w:lineRule="auto"/>
                        <w:ind w:firstLine="422"/>
                        <w:suppressOverlap/>
                        <w:jc w:val="center"/>
                      </w:pPr>
                      <w:r>
                        <w:rPr>
                          <w:rStyle w:val="Style4"/>
                        </w:rPr>
                        <w:t>yyyy</w:t>
                      </w:r>
                      <w:r>
                        <w:rPr>
                          <w:rStyle w:val="Style4"/>
                        </w:rPr>
                        <w:t>年</w:t>
                      </w:r>
                      <w:r>
                        <w:rPr>
                          <w:rStyle w:val="Style4"/>
                          <w:rFonts w:hint="eastAsia"/>
                        </w:rPr>
                        <w:t>mm</w:t>
                      </w:r>
                      <w:r>
                        <w:rPr>
                          <w:rStyle w:val="Style4"/>
                        </w:rPr>
                        <w:t>月</w:t>
                      </w:r>
                      <w:r>
                        <w:rPr>
                          <w:rStyle w:val="Style4"/>
                        </w:rPr>
                        <w:t>dd</w:t>
                      </w:r>
                      <w:r>
                        <w:rPr>
                          <w:rStyle w:val="Style4"/>
                        </w:rPr>
                        <w:t>日</w:t>
                      </w:r>
                    </w:p>
                    <w:p w14:paraId="210847DE" w14:textId="25F1D081" w:rsidR="00D369D0" w:rsidRPr="00B15650" w:rsidRDefault="00D369D0" w:rsidP="001C4F0B">
                      <w:pPr>
                        <w:pStyle w:val="af9"/>
                        <w:spacing w:line="276" w:lineRule="auto"/>
                        <w:ind w:firstLine="422"/>
                        <w:jc w:val="center"/>
                      </w:pPr>
                      <w:r w:rsidRPr="00046314">
                        <w:rPr>
                          <w:rFonts w:ascii="宋体" w:hAnsi="宋体" w:hint="eastAsia"/>
                        </w:rPr>
                        <w:t>作者：</w:t>
                      </w:r>
                      <w:r>
                        <w:rPr>
                          <w:rStyle w:val="Style5"/>
                          <w:rFonts w:hint="eastAsia"/>
                        </w:rPr>
                        <w:t>久科产品研发部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B5DFC" w:rsidRPr="00AE59AB">
        <w:rPr>
          <w:rFonts w:ascii="微软雅黑" w:eastAsia="微软雅黑" w:hAnsi="微软雅黑"/>
        </w:rPr>
        <w:br w:type="page"/>
      </w:r>
    </w:p>
    <w:p w14:paraId="56A83AF2" w14:textId="77777777" w:rsidR="006340DE" w:rsidRPr="00AE59AB" w:rsidRDefault="000537EB" w:rsidP="000537EB">
      <w:pPr>
        <w:tabs>
          <w:tab w:val="left" w:pos="6720"/>
        </w:tabs>
        <w:spacing w:before="1920" w:after="360"/>
        <w:jc w:val="left"/>
        <w:rPr>
          <w:rFonts w:ascii="微软雅黑" w:eastAsia="微软雅黑" w:hAnsi="微软雅黑"/>
          <w:b/>
        </w:rPr>
      </w:pPr>
      <w:r w:rsidRPr="00AE59AB">
        <w:rPr>
          <w:rFonts w:ascii="微软雅黑" w:eastAsia="微软雅黑" w:hAnsi="微软雅黑"/>
          <w:b/>
        </w:rPr>
        <w:lastRenderedPageBreak/>
        <w:tab/>
      </w:r>
    </w:p>
    <w:p w14:paraId="0EEA29E9" w14:textId="77777777" w:rsidR="001C4F0B" w:rsidRPr="00AE59AB" w:rsidRDefault="001C4F0B" w:rsidP="00A63EA5">
      <w:pPr>
        <w:spacing w:before="1920" w:after="360"/>
        <w:jc w:val="center"/>
        <w:rPr>
          <w:rFonts w:ascii="微软雅黑" w:eastAsia="微软雅黑" w:hAnsi="微软雅黑"/>
          <w:sz w:val="28"/>
        </w:rPr>
      </w:pPr>
      <w:r w:rsidRPr="00AE59AB">
        <w:rPr>
          <w:rFonts w:ascii="微软雅黑" w:eastAsia="微软雅黑" w:hAnsi="微软雅黑" w:hint="eastAsia"/>
          <w:b/>
          <w:sz w:val="28"/>
        </w:rPr>
        <w:t>保</w:t>
      </w:r>
      <w:r w:rsidRPr="00AE59AB">
        <w:rPr>
          <w:rFonts w:ascii="微软雅黑" w:eastAsia="微软雅黑" w:hAnsi="微软雅黑"/>
          <w:b/>
          <w:sz w:val="28"/>
        </w:rPr>
        <w:tab/>
      </w:r>
      <w:r w:rsidRPr="00AE59AB">
        <w:rPr>
          <w:rFonts w:ascii="微软雅黑" w:eastAsia="微软雅黑" w:hAnsi="微软雅黑" w:hint="eastAsia"/>
          <w:b/>
          <w:sz w:val="28"/>
        </w:rPr>
        <w:t>密</w:t>
      </w:r>
    </w:p>
    <w:p w14:paraId="48569ADF" w14:textId="77777777" w:rsidR="001C4F0B" w:rsidRPr="00AE59AB" w:rsidRDefault="001C4F0B" w:rsidP="001C4F0B">
      <w:pPr>
        <w:pStyle w:val="afa"/>
        <w:pBdr>
          <w:top w:val="single" w:sz="2" w:space="10" w:color="00B0F0"/>
          <w:bottom w:val="single" w:sz="24" w:space="27" w:color="00B0F0"/>
        </w:pBdr>
        <w:spacing w:after="120" w:line="360" w:lineRule="auto"/>
        <w:ind w:leftChars="800" w:left="1680" w:rightChars="800" w:right="1680"/>
        <w:rPr>
          <w:rFonts w:ascii="微软雅黑" w:eastAsia="微软雅黑" w:hAnsi="微软雅黑"/>
          <w:sz w:val="24"/>
        </w:rPr>
      </w:pPr>
      <w:r w:rsidRPr="00AE59AB">
        <w:rPr>
          <w:rFonts w:ascii="微软雅黑" w:eastAsia="微软雅黑" w:hAnsi="微软雅黑"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 w14:paraId="3D8044F0" w14:textId="77777777" w:rsidR="001C4F0B" w:rsidRPr="00AE59AB" w:rsidRDefault="001C4F0B" w:rsidP="001C4F0B">
      <w:pPr>
        <w:ind w:left="1560" w:right="1514"/>
        <w:rPr>
          <w:rFonts w:ascii="微软雅黑" w:eastAsia="微软雅黑" w:hAnsi="微软雅黑"/>
          <w:sz w:val="24"/>
        </w:rPr>
      </w:pPr>
    </w:p>
    <w:p w14:paraId="7CE1828D" w14:textId="77777777" w:rsidR="001C4F0B" w:rsidRPr="00AE59AB" w:rsidRDefault="001C4F0B" w:rsidP="009B778F">
      <w:pPr>
        <w:numPr>
          <w:ilvl w:val="0"/>
          <w:numId w:val="2"/>
        </w:numPr>
        <w:tabs>
          <w:tab w:val="num" w:pos="2127"/>
        </w:tabs>
        <w:ind w:left="2127" w:right="1514"/>
        <w:rPr>
          <w:rFonts w:ascii="微软雅黑" w:eastAsia="微软雅黑" w:hAnsi="微软雅黑"/>
          <w:sz w:val="24"/>
        </w:rPr>
      </w:pPr>
      <w:r w:rsidRPr="00AE59AB">
        <w:rPr>
          <w:rFonts w:ascii="微软雅黑" w:eastAsia="微软雅黑" w:hAnsi="微软雅黑" w:hint="eastAsia"/>
          <w:sz w:val="24"/>
        </w:rPr>
        <w:t>不可以用于其他非原指定用途；</w:t>
      </w:r>
    </w:p>
    <w:p w14:paraId="725A537B" w14:textId="77777777" w:rsidR="001C4F0B" w:rsidRPr="00AE59AB" w:rsidRDefault="001C4F0B" w:rsidP="001C4F0B">
      <w:pPr>
        <w:tabs>
          <w:tab w:val="num" w:pos="2127"/>
        </w:tabs>
        <w:ind w:left="2127" w:right="1514"/>
        <w:rPr>
          <w:rFonts w:ascii="微软雅黑" w:eastAsia="微软雅黑" w:hAnsi="微软雅黑"/>
          <w:sz w:val="24"/>
        </w:rPr>
      </w:pPr>
    </w:p>
    <w:p w14:paraId="0E41840E" w14:textId="77777777" w:rsidR="001C4F0B" w:rsidRPr="00AE59AB" w:rsidRDefault="001C4F0B" w:rsidP="009B778F">
      <w:pPr>
        <w:numPr>
          <w:ilvl w:val="0"/>
          <w:numId w:val="2"/>
        </w:numPr>
        <w:tabs>
          <w:tab w:val="num" w:pos="2127"/>
        </w:tabs>
        <w:ind w:left="2127" w:right="1514"/>
        <w:rPr>
          <w:rFonts w:ascii="微软雅黑" w:eastAsia="微软雅黑" w:hAnsi="微软雅黑"/>
          <w:sz w:val="24"/>
        </w:rPr>
      </w:pPr>
      <w:r w:rsidRPr="00AE59AB">
        <w:rPr>
          <w:rFonts w:ascii="微软雅黑" w:eastAsia="微软雅黑" w:hAnsi="微软雅黑" w:hint="eastAsia"/>
          <w:sz w:val="24"/>
        </w:rPr>
        <w:t>不可以向第三方披露；</w:t>
      </w:r>
    </w:p>
    <w:p w14:paraId="0273D5FF" w14:textId="77777777" w:rsidR="001C4F0B" w:rsidRPr="00AE59AB" w:rsidRDefault="001C4F0B" w:rsidP="001C4F0B">
      <w:pPr>
        <w:tabs>
          <w:tab w:val="num" w:pos="2127"/>
        </w:tabs>
        <w:ind w:left="2127" w:right="1514"/>
        <w:rPr>
          <w:rFonts w:ascii="微软雅黑" w:eastAsia="微软雅黑" w:hAnsi="微软雅黑"/>
          <w:sz w:val="24"/>
        </w:rPr>
      </w:pPr>
    </w:p>
    <w:p w14:paraId="30E54100" w14:textId="77777777" w:rsidR="001C4F0B" w:rsidRPr="00AE59AB" w:rsidRDefault="001C4F0B" w:rsidP="009B778F">
      <w:pPr>
        <w:numPr>
          <w:ilvl w:val="0"/>
          <w:numId w:val="2"/>
        </w:numPr>
        <w:tabs>
          <w:tab w:val="num" w:pos="2127"/>
        </w:tabs>
        <w:ind w:left="2127" w:right="1396"/>
        <w:rPr>
          <w:rFonts w:ascii="微软雅黑" w:eastAsia="微软雅黑" w:hAnsi="微软雅黑"/>
        </w:rPr>
      </w:pPr>
      <w:r w:rsidRPr="00AE59AB">
        <w:rPr>
          <w:rFonts w:ascii="微软雅黑" w:eastAsia="微软雅黑" w:hAnsi="微软雅黑" w:hint="eastAsia"/>
          <w:sz w:val="24"/>
        </w:rPr>
        <w:t>不可采用任何形式进行复制和传播，包括但不限于传真、纸张邮件和电子邮件。</w:t>
      </w:r>
    </w:p>
    <w:p w14:paraId="65FB5AAB" w14:textId="77777777" w:rsidR="001C4F0B" w:rsidRPr="00AE59AB" w:rsidRDefault="001C4F0B" w:rsidP="001C4F0B">
      <w:pPr>
        <w:tabs>
          <w:tab w:val="num" w:pos="2127"/>
        </w:tabs>
        <w:ind w:right="1396"/>
        <w:rPr>
          <w:rFonts w:ascii="微软雅黑" w:eastAsia="微软雅黑" w:hAnsi="微软雅黑"/>
        </w:rPr>
      </w:pPr>
    </w:p>
    <w:p w14:paraId="76D22F67" w14:textId="77777777" w:rsidR="001C4F0B" w:rsidRPr="00AE59AB" w:rsidRDefault="001C4F0B" w:rsidP="00121D74">
      <w:pPr>
        <w:rPr>
          <w:rFonts w:ascii="微软雅黑" w:eastAsia="微软雅黑" w:hAnsi="微软雅黑"/>
          <w:b/>
          <w:sz w:val="28"/>
          <w:szCs w:val="28"/>
        </w:rPr>
      </w:pPr>
    </w:p>
    <w:p w14:paraId="78718816" w14:textId="77777777" w:rsidR="001C4F0B" w:rsidRPr="00AE59AB" w:rsidRDefault="001C4F0B" w:rsidP="00121D74">
      <w:pPr>
        <w:rPr>
          <w:rFonts w:ascii="微软雅黑" w:eastAsia="微软雅黑" w:hAnsi="微软雅黑"/>
          <w:b/>
          <w:sz w:val="28"/>
          <w:szCs w:val="28"/>
        </w:rPr>
      </w:pPr>
    </w:p>
    <w:p w14:paraId="367EB5FE" w14:textId="77777777" w:rsidR="00CB5DFC" w:rsidRPr="00AE59AB" w:rsidRDefault="00CB5DFC" w:rsidP="001C4F0B">
      <w:pPr>
        <w:jc w:val="center"/>
        <w:rPr>
          <w:rFonts w:ascii="微软雅黑" w:eastAsia="微软雅黑" w:hAnsi="微软雅黑"/>
        </w:rPr>
      </w:pPr>
      <w:r w:rsidRPr="00AE59AB">
        <w:rPr>
          <w:rFonts w:ascii="微软雅黑" w:eastAsia="微软雅黑" w:hAnsi="微软雅黑" w:hint="eastAsia"/>
          <w:b/>
          <w:sz w:val="28"/>
          <w:szCs w:val="28"/>
        </w:rPr>
        <w:lastRenderedPageBreak/>
        <w:t>文档修改历史</w:t>
      </w:r>
    </w:p>
    <w:tbl>
      <w:tblPr>
        <w:tblW w:w="9308" w:type="dxa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402"/>
        <w:gridCol w:w="1560"/>
        <w:gridCol w:w="5244"/>
      </w:tblGrid>
      <w:tr w:rsidR="00CB5DFC" w:rsidRPr="00AE59AB" w14:paraId="59337C5D" w14:textId="77777777" w:rsidTr="00DE10FE">
        <w:trPr>
          <w:trHeight w:val="570"/>
        </w:trPr>
        <w:tc>
          <w:tcPr>
            <w:tcW w:w="1102" w:type="dxa"/>
            <w:shd w:val="clear" w:color="auto" w:fill="00B0F0"/>
            <w:vAlign w:val="center"/>
          </w:tcPr>
          <w:p w14:paraId="3618B0CF" w14:textId="77777777" w:rsidR="00CB5DFC" w:rsidRPr="00AE59AB" w:rsidRDefault="00CB5DFC" w:rsidP="006340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版</w:t>
            </w:r>
            <w:r w:rsidRPr="00AE59AB">
              <w:rPr>
                <w:rFonts w:ascii="微软雅黑" w:eastAsia="微软雅黑" w:hAnsi="微软雅黑"/>
                <w:b/>
                <w:szCs w:val="21"/>
              </w:rPr>
              <w:t xml:space="preserve"> </w:t>
            </w: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本</w:t>
            </w:r>
          </w:p>
        </w:tc>
        <w:tc>
          <w:tcPr>
            <w:tcW w:w="1402" w:type="dxa"/>
            <w:shd w:val="clear" w:color="auto" w:fill="00B0F0"/>
            <w:vAlign w:val="center"/>
          </w:tcPr>
          <w:p w14:paraId="6C43BF60" w14:textId="77777777" w:rsidR="00CB5DFC" w:rsidRPr="00AE59AB" w:rsidRDefault="00CB5DFC" w:rsidP="006340D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E59AB">
              <w:rPr>
                <w:rFonts w:ascii="微软雅黑" w:eastAsia="微软雅黑" w:hAnsi="微软雅黑" w:hint="eastAsia"/>
                <w:b/>
              </w:rPr>
              <w:t>修改人</w:t>
            </w:r>
          </w:p>
        </w:tc>
        <w:tc>
          <w:tcPr>
            <w:tcW w:w="1560" w:type="dxa"/>
            <w:shd w:val="clear" w:color="auto" w:fill="00B0F0"/>
            <w:vAlign w:val="center"/>
          </w:tcPr>
          <w:p w14:paraId="7E11BF55" w14:textId="77777777" w:rsidR="00CB5DFC" w:rsidRPr="00AE59AB" w:rsidRDefault="00CB5DFC" w:rsidP="006340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日</w:t>
            </w:r>
            <w:r w:rsidRPr="00AE59AB">
              <w:rPr>
                <w:rFonts w:ascii="微软雅黑" w:eastAsia="微软雅黑" w:hAnsi="微软雅黑"/>
                <w:b/>
                <w:szCs w:val="21"/>
              </w:rPr>
              <w:t xml:space="preserve">   </w:t>
            </w: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期</w:t>
            </w:r>
          </w:p>
        </w:tc>
        <w:tc>
          <w:tcPr>
            <w:tcW w:w="5244" w:type="dxa"/>
            <w:shd w:val="clear" w:color="auto" w:fill="00B0F0"/>
            <w:vAlign w:val="center"/>
          </w:tcPr>
          <w:p w14:paraId="09E60AA8" w14:textId="77777777" w:rsidR="00CB5DFC" w:rsidRPr="00AE59AB" w:rsidRDefault="00CB5DFC" w:rsidP="006340D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描</w:t>
            </w:r>
            <w:r w:rsidRPr="00AE59AB">
              <w:rPr>
                <w:rFonts w:ascii="微软雅黑" w:eastAsia="微软雅黑" w:hAnsi="微软雅黑"/>
                <w:b/>
                <w:szCs w:val="21"/>
              </w:rPr>
              <w:t xml:space="preserve">  </w:t>
            </w:r>
            <w:r w:rsidRPr="00AE59AB">
              <w:rPr>
                <w:rFonts w:ascii="微软雅黑" w:eastAsia="微软雅黑" w:hAnsi="微软雅黑" w:hint="eastAsia"/>
                <w:b/>
                <w:szCs w:val="21"/>
              </w:rPr>
              <w:t>述</w:t>
            </w:r>
          </w:p>
        </w:tc>
      </w:tr>
      <w:tr w:rsidR="006340DE" w:rsidRPr="00AE59AB" w14:paraId="4B8390D8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2736D181" w14:textId="559F56C3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7D1013E8" w14:textId="6F1D645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CD8A783" w14:textId="593C0875" w:rsidR="006340DE" w:rsidRPr="00AE59AB" w:rsidRDefault="006340DE" w:rsidP="002D5D88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4E9F2CB9" w14:textId="7777777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6340DE" w:rsidRPr="00AE59AB" w14:paraId="72F278DE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11588DEE" w14:textId="7777777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0D49A6AD" w14:textId="7777777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D8BEBB3" w14:textId="7777777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5BDE1C59" w14:textId="77777777" w:rsidR="006340DE" w:rsidRPr="00AE59AB" w:rsidRDefault="006340DE" w:rsidP="006340DE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A63EA5" w:rsidRPr="00AE59AB" w14:paraId="699E031B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5B13C420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2057D39F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45E45FD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0FAFE2D7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A63EA5" w:rsidRPr="00AE59AB" w14:paraId="7BD7EC08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6DEA1B11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491D4978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39868D3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08FA0D2B" w14:textId="77777777" w:rsidR="00A63EA5" w:rsidRPr="00AE59AB" w:rsidRDefault="00A63EA5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BB6E1D" w:rsidRPr="00AE59AB" w14:paraId="73998ABF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2586DEB4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421A532B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6F55FCF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0E692ABF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BB6E1D" w:rsidRPr="00AE59AB" w14:paraId="4C72196F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646CA56A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3712C03B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5656069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7D309932" w14:textId="77777777" w:rsidR="00BB6E1D" w:rsidRPr="00AE59AB" w:rsidRDefault="00BB6E1D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494A3A" w:rsidRPr="00AE59AB" w14:paraId="59701673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5046A458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411BA8D3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D286CDC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72E51553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  <w:tr w:rsidR="00494A3A" w:rsidRPr="00AE59AB" w14:paraId="1F7F7743" w14:textId="77777777" w:rsidTr="00DE10FE">
        <w:trPr>
          <w:trHeight w:val="255"/>
        </w:trPr>
        <w:tc>
          <w:tcPr>
            <w:tcW w:w="1102" w:type="dxa"/>
            <w:shd w:val="clear" w:color="auto" w:fill="auto"/>
          </w:tcPr>
          <w:p w14:paraId="3C1A1903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402" w:type="dxa"/>
            <w:shd w:val="clear" w:color="auto" w:fill="auto"/>
          </w:tcPr>
          <w:p w14:paraId="503E5CC2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0379620F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5244" w:type="dxa"/>
            <w:shd w:val="clear" w:color="auto" w:fill="auto"/>
          </w:tcPr>
          <w:p w14:paraId="62B39C49" w14:textId="77777777" w:rsidR="00494A3A" w:rsidRPr="00AE59AB" w:rsidRDefault="00494A3A" w:rsidP="00143F10">
            <w:pPr>
              <w:jc w:val="center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0ACD0A9" w14:textId="77777777" w:rsidR="00A265E4" w:rsidRPr="00AE59AB" w:rsidRDefault="00A265E4">
      <w:pPr>
        <w:widowControl/>
        <w:spacing w:line="240" w:lineRule="auto"/>
        <w:jc w:val="left"/>
        <w:rPr>
          <w:rFonts w:ascii="微软雅黑" w:eastAsia="微软雅黑" w:hAnsi="微软雅黑" w:cs="Arial"/>
        </w:rPr>
      </w:pPr>
      <w:r w:rsidRPr="00AE59AB">
        <w:rPr>
          <w:rFonts w:ascii="微软雅黑" w:eastAsia="微软雅黑" w:hAnsi="微软雅黑" w:cs="Arial"/>
        </w:rPr>
        <w:br w:type="page"/>
      </w:r>
    </w:p>
    <w:p w14:paraId="30CDD6B6" w14:textId="77777777" w:rsidR="00E253DE" w:rsidRPr="00AE59AB" w:rsidRDefault="00774E79" w:rsidP="00AE24E0">
      <w:pPr>
        <w:pStyle w:val="TOC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bookmarkStart w:id="0" w:name="_Toc266449055"/>
      <w:r w:rsidRPr="00AE59AB">
        <w:rPr>
          <w:rFonts w:ascii="微软雅黑" w:eastAsia="微软雅黑" w:hAnsi="微软雅黑"/>
          <w:lang w:val="zh-CN"/>
        </w:rPr>
        <w:lastRenderedPageBreak/>
        <w:t>目录</w:t>
      </w:r>
      <w:bookmarkStart w:id="1" w:name="_Toc416888924"/>
      <w:bookmarkStart w:id="2" w:name="_Toc416889117"/>
      <w:bookmarkEnd w:id="0"/>
    </w:p>
    <w:bookmarkStart w:id="3" w:name="_GoBack"/>
    <w:bookmarkEnd w:id="3"/>
    <w:p w14:paraId="04C9B215" w14:textId="77777777" w:rsidR="005030EF" w:rsidRDefault="00AE24E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AE59AB">
        <w:rPr>
          <w:rFonts w:ascii="微软雅黑" w:eastAsia="微软雅黑" w:hAnsi="微软雅黑"/>
        </w:rPr>
        <w:fldChar w:fldCharType="begin"/>
      </w:r>
      <w:r w:rsidRPr="00AE59AB">
        <w:rPr>
          <w:rFonts w:ascii="微软雅黑" w:eastAsia="微软雅黑" w:hAnsi="微软雅黑"/>
        </w:rPr>
        <w:instrText xml:space="preserve"> TOC \o "2-3" \h \z \t "标题 1,1,标题,1" </w:instrText>
      </w:r>
      <w:r w:rsidRPr="00AE59AB">
        <w:rPr>
          <w:rFonts w:ascii="微软雅黑" w:eastAsia="微软雅黑" w:hAnsi="微软雅黑"/>
        </w:rPr>
        <w:fldChar w:fldCharType="separate"/>
      </w:r>
      <w:hyperlink w:anchor="_Toc436402774" w:history="1">
        <w:r w:rsidR="005030EF" w:rsidRPr="001F6913">
          <w:rPr>
            <w:rStyle w:val="a9"/>
            <w:rFonts w:ascii="微软雅黑" w:eastAsia="微软雅黑" w:hAnsi="微软雅黑"/>
            <w:noProof/>
          </w:rPr>
          <w:t>1</w:t>
        </w:r>
        <w:r w:rsidR="005030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030EF" w:rsidRPr="001F6913">
          <w:rPr>
            <w:rStyle w:val="a9"/>
            <w:rFonts w:ascii="微软雅黑" w:eastAsia="微软雅黑" w:hAnsi="微软雅黑" w:hint="eastAsia"/>
            <w:noProof/>
          </w:rPr>
          <w:t>需求分析说明书</w:t>
        </w:r>
        <w:r w:rsidR="005030EF">
          <w:rPr>
            <w:noProof/>
            <w:webHidden/>
          </w:rPr>
          <w:tab/>
        </w:r>
        <w:r w:rsidR="005030EF">
          <w:rPr>
            <w:noProof/>
            <w:webHidden/>
          </w:rPr>
          <w:fldChar w:fldCharType="begin"/>
        </w:r>
        <w:r w:rsidR="005030EF">
          <w:rPr>
            <w:noProof/>
            <w:webHidden/>
          </w:rPr>
          <w:instrText xml:space="preserve"> PAGEREF _Toc436402774 \h </w:instrText>
        </w:r>
        <w:r w:rsidR="005030EF">
          <w:rPr>
            <w:noProof/>
            <w:webHidden/>
          </w:rPr>
        </w:r>
        <w:r w:rsidR="005030EF">
          <w:rPr>
            <w:noProof/>
            <w:webHidden/>
          </w:rPr>
          <w:fldChar w:fldCharType="separate"/>
        </w:r>
        <w:r w:rsidR="005030EF">
          <w:rPr>
            <w:noProof/>
            <w:webHidden/>
          </w:rPr>
          <w:t>6</w:t>
        </w:r>
        <w:r w:rsidR="005030EF">
          <w:rPr>
            <w:noProof/>
            <w:webHidden/>
          </w:rPr>
          <w:fldChar w:fldCharType="end"/>
        </w:r>
      </w:hyperlink>
    </w:p>
    <w:p w14:paraId="48C194F0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75" w:history="1">
        <w:r w:rsidRPr="001F6913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B95B3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76" w:history="1">
        <w:r w:rsidRPr="001F6913">
          <w:rPr>
            <w:rStyle w:val="a9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2ADE0D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77" w:history="1">
        <w:r w:rsidRPr="001F6913">
          <w:rPr>
            <w:rStyle w:val="a9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957363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78" w:history="1">
        <w:r w:rsidRPr="001F6913">
          <w:rPr>
            <w:rStyle w:val="a9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86E91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79" w:history="1">
        <w:r w:rsidRPr="001F6913">
          <w:rPr>
            <w:rStyle w:val="a9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参考信息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365CBC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0" w:history="1">
        <w:r w:rsidRPr="001F6913">
          <w:rPr>
            <w:rStyle w:val="a9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906AA5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81" w:history="1">
        <w:r w:rsidRPr="001F6913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580752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2" w:history="1">
        <w:r w:rsidRPr="001F6913">
          <w:rPr>
            <w:rStyle w:val="a9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需求</w:t>
        </w:r>
        <w:r w:rsidRPr="001F6913">
          <w:rPr>
            <w:rStyle w:val="a9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1DA449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3" w:history="1">
        <w:r w:rsidRPr="001F6913">
          <w:rPr>
            <w:rStyle w:val="a9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需求</w:t>
        </w:r>
        <w:r w:rsidRPr="001F6913">
          <w:rPr>
            <w:rStyle w:val="a9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347A01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4" w:history="1">
        <w:r w:rsidRPr="001F6913">
          <w:rPr>
            <w:rStyle w:val="a9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需求</w:t>
        </w:r>
        <w:r w:rsidRPr="001F6913">
          <w:rPr>
            <w:rStyle w:val="a9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39715F" w14:textId="77777777" w:rsidR="005030EF" w:rsidRDefault="005030E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6402785" w:history="1">
        <w:r w:rsidRPr="001F6913">
          <w:rPr>
            <w:rStyle w:val="a9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F6913">
          <w:rPr>
            <w:rStyle w:val="a9"/>
            <w:rFonts w:ascii="微软雅黑" w:eastAsia="微软雅黑" w:hAnsi="微软雅黑" w:hint="eastAsia"/>
            <w:noProof/>
          </w:rPr>
          <w:t>系统概要设计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BF30C4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86" w:history="1">
        <w:r w:rsidRPr="001F6913">
          <w:rPr>
            <w:rStyle w:val="a9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BE8E5F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7" w:history="1">
        <w:r w:rsidRPr="001F6913">
          <w:rPr>
            <w:rStyle w:val="a9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688AB6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8" w:history="1">
        <w:r w:rsidRPr="001F6913">
          <w:rPr>
            <w:rStyle w:val="a9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功能背景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9E246F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89" w:history="1">
        <w:r w:rsidRPr="001F6913">
          <w:rPr>
            <w:rStyle w:val="a9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E898A1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0" w:history="1">
        <w:r w:rsidRPr="001F6913">
          <w:rPr>
            <w:rStyle w:val="a9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343E50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91" w:history="1">
        <w:r w:rsidRPr="001F6913">
          <w:rPr>
            <w:rStyle w:val="a9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477D80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2" w:history="1">
        <w:r w:rsidRPr="001F6913">
          <w:rPr>
            <w:rStyle w:val="a9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A64356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3" w:history="1">
        <w:r w:rsidRPr="001F6913">
          <w:rPr>
            <w:rStyle w:val="a9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功能流程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71F7B0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4" w:history="1">
        <w:r w:rsidRPr="001F6913">
          <w:rPr>
            <w:rStyle w:val="a9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模块关联关系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37CC51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95" w:history="1">
        <w:r w:rsidRPr="001F6913">
          <w:rPr>
            <w:rStyle w:val="a9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A60DCC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6" w:history="1">
        <w:r w:rsidRPr="001F6913">
          <w:rPr>
            <w:rStyle w:val="a9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C4B2A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7" w:history="1">
        <w:r w:rsidRPr="001F6913">
          <w:rPr>
            <w:rStyle w:val="a9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8C4DFF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798" w:history="1">
        <w:r w:rsidRPr="001F6913">
          <w:rPr>
            <w:rStyle w:val="a9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98EAE8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799" w:history="1">
        <w:r w:rsidRPr="001F6913">
          <w:rPr>
            <w:rStyle w:val="a9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数据库数据结构设计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7893C2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0" w:history="1">
        <w:r w:rsidRPr="001F6913">
          <w:rPr>
            <w:rStyle w:val="a9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程序数据结构设计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C94C46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1" w:history="1">
        <w:r w:rsidRPr="001F6913">
          <w:rPr>
            <w:rStyle w:val="a9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数据结构和程序的关系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FE841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802" w:history="1">
        <w:r w:rsidRPr="001F6913">
          <w:rPr>
            <w:rStyle w:val="a9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FDE2C0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3" w:history="1">
        <w:r w:rsidRPr="001F6913">
          <w:rPr>
            <w:rStyle w:val="a9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出错输出信息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F0B11F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4" w:history="1">
        <w:r w:rsidRPr="001F6913">
          <w:rPr>
            <w:rStyle w:val="a9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出错处理对策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C7D624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805" w:history="1">
        <w:r w:rsidRPr="001F6913">
          <w:rPr>
            <w:rStyle w:val="a9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系统环境配置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6F01DC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6" w:history="1">
        <w:r w:rsidRPr="001F6913">
          <w:rPr>
            <w:rStyle w:val="a9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开发环境配置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A74C82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7" w:history="1">
        <w:r w:rsidRPr="001F6913">
          <w:rPr>
            <w:rStyle w:val="a9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运行环境配置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2EED2B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08" w:history="1">
        <w:r w:rsidRPr="001F6913">
          <w:rPr>
            <w:rStyle w:val="a9"/>
            <w:noProof/>
          </w:rPr>
          <w:t>2.6.3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测试环境配置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4D7192" w14:textId="77777777" w:rsidR="005030EF" w:rsidRDefault="005030EF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6402809" w:history="1">
        <w:r w:rsidRPr="001F6913">
          <w:rPr>
            <w:rStyle w:val="a9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F6913">
          <w:rPr>
            <w:rStyle w:val="a9"/>
            <w:rFonts w:ascii="微软雅黑" w:eastAsia="微软雅黑" w:hAnsi="微软雅黑" w:hint="eastAsia"/>
            <w:noProof/>
          </w:rPr>
          <w:t>系统详细设计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0ADE0F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810" w:history="1">
        <w:r w:rsidRPr="001F6913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F5AE21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1" w:history="1">
        <w:r w:rsidRPr="001F6913">
          <w:rPr>
            <w:rStyle w:val="a9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26092C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2" w:history="1">
        <w:r w:rsidRPr="001F6913">
          <w:rPr>
            <w:rStyle w:val="a9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关键逻辑与算法说明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3AA716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3" w:history="1">
        <w:r w:rsidRPr="001F6913">
          <w:rPr>
            <w:rStyle w:val="a9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访问的表或其他数据库实体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28E97C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4" w:history="1">
        <w:r w:rsidRPr="001F6913">
          <w:rPr>
            <w:rStyle w:val="a9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调用外部接口说明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920281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5" w:history="1">
        <w:r w:rsidRPr="001F6913">
          <w:rPr>
            <w:rStyle w:val="a9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提供调用接口说明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76DB23" w14:textId="77777777" w:rsidR="005030EF" w:rsidRDefault="005030EF">
      <w:pPr>
        <w:pStyle w:val="30"/>
        <w:tabs>
          <w:tab w:val="left" w:pos="126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6402816" w:history="1">
        <w:r w:rsidRPr="001F6913">
          <w:rPr>
            <w:rStyle w:val="a9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1F6913">
          <w:rPr>
            <w:rStyle w:val="a9"/>
            <w:rFonts w:hint="eastAsia"/>
            <w:noProof/>
          </w:rPr>
          <w:t>模块内部使用的公用函数</w:t>
        </w:r>
        <w:r w:rsidRPr="001F6913">
          <w:rPr>
            <w:rStyle w:val="a9"/>
            <w:noProof/>
          </w:rPr>
          <w:t>/</w:t>
        </w:r>
        <w:r w:rsidRPr="001F6913">
          <w:rPr>
            <w:rStyle w:val="a9"/>
            <w:rFonts w:hint="eastAsia"/>
            <w:noProof/>
          </w:rPr>
          <w:t>包等说明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C1CA79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817" w:history="1">
        <w:r w:rsidRPr="001F6913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性能说明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814812" w14:textId="77777777" w:rsidR="005030EF" w:rsidRDefault="005030EF">
      <w:pPr>
        <w:pStyle w:val="2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6402818" w:history="1">
        <w:r w:rsidRPr="001F6913">
          <w:rPr>
            <w:rStyle w:val="a9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F6913">
          <w:rPr>
            <w:rStyle w:val="a9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584161" w14:textId="77777777" w:rsidR="00B33EBA" w:rsidRDefault="00AE24E0" w:rsidP="003E1982">
      <w:pPr>
        <w:rPr>
          <w:sz w:val="20"/>
        </w:rPr>
      </w:pPr>
      <w:r w:rsidRPr="00AE59AB">
        <w:rPr>
          <w:sz w:val="20"/>
        </w:rPr>
        <w:fldChar w:fldCharType="end"/>
      </w:r>
    </w:p>
    <w:p w14:paraId="6255397A" w14:textId="38D0E4A8" w:rsidR="005E171A" w:rsidRPr="003E1982" w:rsidRDefault="00AE24E0" w:rsidP="003E1982">
      <w:pPr>
        <w:rPr>
          <w:b/>
          <w:sz w:val="28"/>
          <w:szCs w:val="28"/>
        </w:rPr>
      </w:pPr>
      <w:r w:rsidRPr="003E1982">
        <w:rPr>
          <w:rFonts w:hint="eastAsia"/>
          <w:b/>
          <w:sz w:val="28"/>
          <w:szCs w:val="28"/>
        </w:rPr>
        <w:t>上海久科信息技术有限公司</w:t>
      </w:r>
      <w:r w:rsidR="005E171A" w:rsidRPr="003E1982">
        <w:rPr>
          <w:rFonts w:hint="eastAsia"/>
          <w:b/>
          <w:sz w:val="28"/>
          <w:szCs w:val="28"/>
        </w:rPr>
        <w:t>简介</w:t>
      </w:r>
      <w:bookmarkEnd w:id="1"/>
      <w:bookmarkEnd w:id="2"/>
    </w:p>
    <w:p w14:paraId="7A8AE8B0" w14:textId="77777777" w:rsidR="006340DE" w:rsidRPr="00AE59AB" w:rsidRDefault="006340DE" w:rsidP="006340DE">
      <w:pPr>
        <w:ind w:firstLineChars="200" w:firstLine="420"/>
        <w:rPr>
          <w:rFonts w:ascii="微软雅黑" w:eastAsia="微软雅黑" w:hAnsi="微软雅黑"/>
          <w:kern w:val="0"/>
          <w:sz w:val="22"/>
          <w:szCs w:val="21"/>
        </w:rPr>
      </w:pPr>
      <w:r w:rsidRPr="00AE59AB">
        <w:rPr>
          <w:rFonts w:ascii="微软雅黑" w:eastAsia="微软雅黑" w:hAnsi="微软雅黑" w:hint="eastAsia"/>
          <w:szCs w:val="21"/>
        </w:rPr>
        <w:t>久科公司：是一家集软件开发与运营服务为一体的高新技术企业，坐落在国家级的高新技术产业园区漕河泾经济开发区内。目前在全国已有100多家大型集团型客户案例，主要有：中国宝洁、中国多乐士、小米科技、海南航空、东方航空、交通银行、中国银联等。</w:t>
      </w:r>
    </w:p>
    <w:p w14:paraId="3E0DB34E" w14:textId="77777777" w:rsidR="006340DE" w:rsidRPr="00AE59AB" w:rsidRDefault="006340DE" w:rsidP="006340DE">
      <w:pPr>
        <w:ind w:firstLineChars="200" w:firstLine="420"/>
        <w:rPr>
          <w:rFonts w:ascii="微软雅黑" w:eastAsia="微软雅黑" w:hAnsi="微软雅黑"/>
          <w:szCs w:val="21"/>
        </w:rPr>
      </w:pPr>
      <w:r w:rsidRPr="00AE59AB">
        <w:rPr>
          <w:rFonts w:ascii="微软雅黑" w:eastAsia="微软雅黑" w:hAnsi="微软雅黑" w:hint="eastAsia"/>
          <w:szCs w:val="21"/>
        </w:rPr>
        <w:t>久科的含义：寓意做长久的客户，久科的商业哲学是以客户为朋友，与客户长期合作，帮助企业实现营销、服务创新。</w:t>
      </w:r>
    </w:p>
    <w:p w14:paraId="2EA48B7B" w14:textId="77777777" w:rsidR="006340DE" w:rsidRPr="00AE59AB" w:rsidRDefault="006340DE" w:rsidP="006340DE">
      <w:pPr>
        <w:ind w:firstLineChars="200" w:firstLine="420"/>
        <w:rPr>
          <w:rFonts w:ascii="微软雅黑" w:eastAsia="微软雅黑" w:hAnsi="微软雅黑"/>
          <w:szCs w:val="21"/>
        </w:rPr>
      </w:pPr>
      <w:r w:rsidRPr="00AE59AB">
        <w:rPr>
          <w:rFonts w:ascii="微软雅黑" w:eastAsia="微软雅黑" w:hAnsi="微软雅黑" w:hint="eastAsia"/>
          <w:szCs w:val="21"/>
        </w:rPr>
        <w:lastRenderedPageBreak/>
        <w:t>久科的产品：久科以社会化媒体的管理、运营服务为未来战略发展方向，先后研发微博呼叫中心（MCC）、在线客服（</w:t>
      </w:r>
      <w:r w:rsidRPr="00AE59AB">
        <w:rPr>
          <w:rFonts w:ascii="微软雅黑" w:eastAsia="微软雅黑" w:hAnsi="微软雅黑"/>
          <w:szCs w:val="21"/>
        </w:rPr>
        <w:t>UCC</w:t>
      </w:r>
      <w:r w:rsidRPr="00AE59AB">
        <w:rPr>
          <w:rFonts w:ascii="微软雅黑" w:eastAsia="微软雅黑" w:hAnsi="微软雅黑" w:hint="eastAsia"/>
          <w:szCs w:val="21"/>
        </w:rPr>
        <w:t>）、微信呼叫中心（WCC）、电商网评统一管理平台（</w:t>
      </w:r>
      <w:r w:rsidRPr="00AE59AB">
        <w:rPr>
          <w:rFonts w:ascii="微软雅黑" w:eastAsia="微软雅黑" w:hAnsi="微软雅黑"/>
          <w:szCs w:val="21"/>
        </w:rPr>
        <w:t>VOC</w:t>
      </w:r>
      <w:r w:rsidRPr="00AE59AB">
        <w:rPr>
          <w:rFonts w:ascii="微软雅黑" w:eastAsia="微软雅黑" w:hAnsi="微软雅黑" w:hint="eastAsia"/>
          <w:szCs w:val="21"/>
        </w:rPr>
        <w:t>）,从而帮助企业实现目标客户精准互动，为企业搭建灵活、快速、按需服务的运营体系，从而满足移动化、社交化、电商化时代的企业营销、敏捷业务需求。</w:t>
      </w:r>
    </w:p>
    <w:p w14:paraId="68E45283" w14:textId="6DFDC37A" w:rsidR="004A01F8" w:rsidRDefault="006340DE" w:rsidP="004211AB">
      <w:pPr>
        <w:ind w:firstLineChars="200" w:firstLine="420"/>
        <w:rPr>
          <w:rFonts w:ascii="微软雅黑" w:eastAsia="微软雅黑" w:hAnsi="微软雅黑"/>
          <w:szCs w:val="21"/>
        </w:rPr>
      </w:pPr>
      <w:r w:rsidRPr="00AE59AB">
        <w:rPr>
          <w:rFonts w:ascii="微软雅黑" w:eastAsia="微软雅黑" w:hAnsi="微软雅黑" w:hint="eastAsia"/>
          <w:szCs w:val="21"/>
        </w:rPr>
        <w:t>久科的资质：久科是国家工信部、上海市政府认证的“双软”高新技术企业，获得“软件产品”、“软件企业”认证；公司拥有近10项知识产权证书，其中2项科技查新技术达到国际先进水平；是用友集团、新浪微博、腾讯微博、微信、易信的战略合作伙伴。</w:t>
      </w:r>
    </w:p>
    <w:p w14:paraId="1C96E7B7" w14:textId="77777777" w:rsidR="009B2615" w:rsidRPr="004211AB" w:rsidRDefault="009B2615" w:rsidP="004211AB">
      <w:pPr>
        <w:ind w:firstLineChars="200" w:firstLine="420"/>
        <w:rPr>
          <w:rFonts w:ascii="微软雅黑" w:eastAsia="微软雅黑" w:hAnsi="微软雅黑" w:hint="eastAsia"/>
          <w:szCs w:val="21"/>
        </w:rPr>
      </w:pPr>
    </w:p>
    <w:p w14:paraId="1A3E6A25" w14:textId="404E0462" w:rsidR="00A42DD3" w:rsidRPr="00AE59AB" w:rsidRDefault="00A42DD3" w:rsidP="003D6E9A">
      <w:pPr>
        <w:pStyle w:val="1"/>
        <w:rPr>
          <w:rFonts w:ascii="微软雅黑" w:eastAsia="微软雅黑" w:hAnsi="微软雅黑"/>
        </w:rPr>
      </w:pPr>
      <w:bookmarkStart w:id="4" w:name="_Toc436402774"/>
      <w:r w:rsidRPr="00AE59AB">
        <w:rPr>
          <w:rFonts w:ascii="微软雅黑" w:eastAsia="微软雅黑" w:hAnsi="微软雅黑"/>
        </w:rPr>
        <w:t>需求</w:t>
      </w:r>
      <w:r w:rsidR="001778F1">
        <w:rPr>
          <w:rFonts w:ascii="微软雅黑" w:eastAsia="微软雅黑" w:hAnsi="微软雅黑"/>
        </w:rPr>
        <w:t>分析</w:t>
      </w:r>
      <w:r w:rsidRPr="00AE59AB">
        <w:rPr>
          <w:rFonts w:ascii="微软雅黑" w:eastAsia="微软雅黑" w:hAnsi="微软雅黑"/>
        </w:rPr>
        <w:t>说明书</w:t>
      </w:r>
      <w:bookmarkEnd w:id="4"/>
    </w:p>
    <w:p w14:paraId="677ADF43" w14:textId="77777777" w:rsidR="003D6E9A" w:rsidRPr="00AE59AB" w:rsidRDefault="00A42DD3" w:rsidP="00683D78">
      <w:pPr>
        <w:pStyle w:val="2"/>
      </w:pPr>
      <w:bookmarkStart w:id="5" w:name="_Toc436402775"/>
      <w:r w:rsidRPr="00AE59AB">
        <w:rPr>
          <w:rFonts w:hint="eastAsia"/>
        </w:rPr>
        <w:t>引言</w:t>
      </w:r>
      <w:bookmarkEnd w:id="5"/>
    </w:p>
    <w:p w14:paraId="6FD3F4AA" w14:textId="3AAEE22A" w:rsidR="003D6E9A" w:rsidRPr="00AE59AB" w:rsidRDefault="003D6E9A" w:rsidP="00683D78">
      <w:pPr>
        <w:pStyle w:val="3"/>
      </w:pPr>
      <w:bookmarkStart w:id="6" w:name="_Toc436402776"/>
      <w:r w:rsidRPr="00AE59AB">
        <w:rPr>
          <w:rFonts w:hint="eastAsia"/>
        </w:rPr>
        <w:t>编写目的</w:t>
      </w:r>
      <w:bookmarkEnd w:id="6"/>
    </w:p>
    <w:p w14:paraId="7FB67A75" w14:textId="23E2E5F4" w:rsidR="004E7B4E" w:rsidRPr="00852A8B" w:rsidRDefault="00ED7038" w:rsidP="00852A8B">
      <w:pPr>
        <w:rPr>
          <w:i/>
          <w:iCs/>
          <w:color w:val="0000FF"/>
        </w:rPr>
      </w:pPr>
      <w:bookmarkStart w:id="7" w:name="_Toc384802679"/>
      <w:r w:rsidRPr="00852A8B">
        <w:rPr>
          <w:rFonts w:hint="eastAsia"/>
          <w:i/>
          <w:iCs/>
          <w:color w:val="0000FF"/>
        </w:rPr>
        <w:t>//</w:t>
      </w:r>
      <w:r w:rsidR="00A474A7" w:rsidRPr="00852A8B">
        <w:rPr>
          <w:rFonts w:hint="eastAsia"/>
          <w:i/>
          <w:iCs/>
          <w:color w:val="0000FF"/>
        </w:rPr>
        <w:t>提示：</w:t>
      </w:r>
      <w:r w:rsidRPr="00852A8B">
        <w:rPr>
          <w:rFonts w:hint="eastAsia"/>
          <w:i/>
          <w:iCs/>
          <w:color w:val="0000FF"/>
        </w:rPr>
        <w:t>描述本文档编写目的</w:t>
      </w:r>
    </w:p>
    <w:p w14:paraId="6F3C8C3C" w14:textId="77777777" w:rsidR="00ED7038" w:rsidRPr="00AE59AB" w:rsidRDefault="00ED7038" w:rsidP="009A6D8A">
      <w:pPr>
        <w:ind w:left="425" w:firstLine="420"/>
        <w:rPr>
          <w:rFonts w:ascii="微软雅黑" w:eastAsia="微软雅黑" w:hAnsi="微软雅黑" w:hint="eastAsia"/>
        </w:rPr>
      </w:pPr>
    </w:p>
    <w:p w14:paraId="1684D3BE" w14:textId="77777777" w:rsidR="001C0C1C" w:rsidRDefault="009A6D8A" w:rsidP="00683D78">
      <w:pPr>
        <w:pStyle w:val="3"/>
      </w:pPr>
      <w:bookmarkStart w:id="8" w:name="_Toc436402777"/>
      <w:r w:rsidRPr="00AE59AB">
        <w:t>文档范围</w:t>
      </w:r>
      <w:bookmarkEnd w:id="8"/>
    </w:p>
    <w:p w14:paraId="4A1884D2" w14:textId="45B6F628" w:rsidR="005A0B83" w:rsidRPr="00852A8B" w:rsidRDefault="00A474A7" w:rsidP="00852A8B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ED7038" w:rsidRPr="00852A8B">
        <w:rPr>
          <w:rFonts w:hint="eastAsia"/>
          <w:i/>
          <w:iCs/>
          <w:color w:val="0000FF"/>
        </w:rPr>
        <w:t>描述本文档包含的内容</w:t>
      </w:r>
    </w:p>
    <w:p w14:paraId="00DCDAFA" w14:textId="77777777" w:rsidR="00ED7038" w:rsidRPr="009F0852" w:rsidRDefault="00ED7038" w:rsidP="005A0B83">
      <w:pPr>
        <w:pStyle w:val="af"/>
        <w:ind w:left="420" w:firstLine="420"/>
        <w:rPr>
          <w:rFonts w:ascii="微软雅黑" w:eastAsia="微软雅黑" w:hAnsi="微软雅黑" w:cs="微软雅黑"/>
        </w:rPr>
      </w:pPr>
    </w:p>
    <w:p w14:paraId="00BBCF9B" w14:textId="77777777" w:rsidR="001C0C1C" w:rsidRDefault="001C0C1C" w:rsidP="00683D78">
      <w:pPr>
        <w:pStyle w:val="3"/>
      </w:pPr>
      <w:bookmarkStart w:id="9" w:name="_Toc436402778"/>
      <w:r w:rsidRPr="00AE59AB">
        <w:t>阅读对象</w:t>
      </w:r>
      <w:bookmarkEnd w:id="9"/>
    </w:p>
    <w:p w14:paraId="4EA9F3A1" w14:textId="1925D6B8" w:rsidR="005A0B83" w:rsidRPr="00852A8B" w:rsidRDefault="00A474A7" w:rsidP="00852A8B">
      <w:pPr>
        <w:rPr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ED7038" w:rsidRPr="00852A8B">
        <w:rPr>
          <w:rFonts w:hint="eastAsia"/>
          <w:iCs/>
          <w:color w:val="0000FF"/>
        </w:rPr>
        <w:t>描述本文档适合的阅读人员范围</w:t>
      </w:r>
    </w:p>
    <w:p w14:paraId="4BA770FF" w14:textId="77777777" w:rsidR="00ED7038" w:rsidRPr="005A0B83" w:rsidRDefault="00ED7038" w:rsidP="005A0B83">
      <w:pPr>
        <w:ind w:left="420" w:firstLine="420"/>
        <w:rPr>
          <w:rFonts w:ascii="微软雅黑" w:eastAsia="微软雅黑" w:hAnsi="微软雅黑" w:cs="微软雅黑" w:hint="eastAsia"/>
        </w:rPr>
      </w:pPr>
    </w:p>
    <w:p w14:paraId="40182DE6" w14:textId="77777777" w:rsidR="00B839BF" w:rsidRDefault="001C0C1C" w:rsidP="00683D78">
      <w:pPr>
        <w:pStyle w:val="3"/>
      </w:pPr>
      <w:bookmarkStart w:id="10" w:name="_Toc436402779"/>
      <w:r w:rsidRPr="00AE59AB">
        <w:t>参考信息</w:t>
      </w:r>
      <w:bookmarkEnd w:id="10"/>
    </w:p>
    <w:p w14:paraId="6367AFAA" w14:textId="4BB7851D" w:rsidR="00FB1F30" w:rsidRPr="00852A8B" w:rsidRDefault="00A474A7" w:rsidP="00852A8B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ED7038" w:rsidRPr="00852A8B">
        <w:rPr>
          <w:i/>
          <w:iCs/>
          <w:color w:val="0000FF"/>
        </w:rPr>
        <w:t>描述本文档参考了哪些文档资料，主要有需求说明书</w:t>
      </w:r>
    </w:p>
    <w:p w14:paraId="5C7EF327" w14:textId="77777777" w:rsidR="00ED7038" w:rsidRPr="00FB1F30" w:rsidRDefault="00ED7038" w:rsidP="00FB1F30">
      <w:pPr>
        <w:ind w:left="840"/>
        <w:rPr>
          <w:rFonts w:hint="eastAsia"/>
        </w:rPr>
      </w:pPr>
    </w:p>
    <w:p w14:paraId="7AA59A0F" w14:textId="77777777" w:rsidR="001C0C1C" w:rsidRPr="00AE59AB" w:rsidRDefault="001C0C1C" w:rsidP="00683D78">
      <w:pPr>
        <w:pStyle w:val="3"/>
      </w:pPr>
      <w:bookmarkStart w:id="11" w:name="_Toc436402780"/>
      <w:r w:rsidRPr="00AE59AB">
        <w:t>名词解释</w:t>
      </w:r>
      <w:bookmarkEnd w:id="11"/>
    </w:p>
    <w:p w14:paraId="3E141E05" w14:textId="2B53716D" w:rsidR="00241DD3" w:rsidRPr="00852A8B" w:rsidRDefault="00A474A7" w:rsidP="00852A8B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ED7038" w:rsidRPr="00852A8B">
        <w:rPr>
          <w:rFonts w:hint="eastAsia"/>
          <w:i/>
          <w:iCs/>
          <w:color w:val="0000FF"/>
        </w:rPr>
        <w:t>对文档中出现的特定名词进行说明</w:t>
      </w:r>
    </w:p>
    <w:p w14:paraId="24D0874D" w14:textId="77777777" w:rsidR="00241DD3" w:rsidRPr="00AE59AB" w:rsidRDefault="00241DD3">
      <w:pPr>
        <w:widowControl/>
        <w:spacing w:line="240" w:lineRule="auto"/>
        <w:jc w:val="left"/>
        <w:rPr>
          <w:rFonts w:ascii="微软雅黑" w:eastAsia="微软雅黑" w:hAnsi="微软雅黑"/>
        </w:rPr>
      </w:pPr>
      <w:r w:rsidRPr="00AE59AB">
        <w:rPr>
          <w:rFonts w:ascii="微软雅黑" w:eastAsia="微软雅黑" w:hAnsi="微软雅黑"/>
        </w:rPr>
        <w:br w:type="page"/>
      </w:r>
    </w:p>
    <w:p w14:paraId="020A87AD" w14:textId="0C0AF14E" w:rsidR="00F36E26" w:rsidRDefault="00E539D2" w:rsidP="00683D78">
      <w:pPr>
        <w:pStyle w:val="2"/>
      </w:pPr>
      <w:bookmarkStart w:id="12" w:name="_Toc436402781"/>
      <w:r w:rsidRPr="00AE59AB">
        <w:rPr>
          <w:rFonts w:hint="eastAsia"/>
        </w:rPr>
        <w:lastRenderedPageBreak/>
        <w:t>系统</w:t>
      </w:r>
      <w:r w:rsidR="00962112" w:rsidRPr="00AE59AB">
        <w:rPr>
          <w:rFonts w:hint="eastAsia"/>
        </w:rPr>
        <w:t>需求</w:t>
      </w:r>
      <w:r w:rsidR="001778F1">
        <w:rPr>
          <w:rFonts w:hint="eastAsia"/>
        </w:rPr>
        <w:t>分析</w:t>
      </w:r>
      <w:bookmarkEnd w:id="12"/>
    </w:p>
    <w:bookmarkEnd w:id="7"/>
    <w:p w14:paraId="10C182A6" w14:textId="338C156F" w:rsidR="00ED7038" w:rsidRPr="00852A8B" w:rsidRDefault="00A474A7" w:rsidP="00852A8B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ED7038" w:rsidRPr="00852A8B">
        <w:rPr>
          <w:i/>
          <w:iCs/>
          <w:color w:val="0000FF"/>
        </w:rPr>
        <w:t>描述本设计</w:t>
      </w:r>
      <w:r w:rsidR="001778F1" w:rsidRPr="00852A8B">
        <w:rPr>
          <w:i/>
          <w:iCs/>
          <w:color w:val="0000FF"/>
        </w:rPr>
        <w:t>文档要实现的</w:t>
      </w:r>
      <w:r w:rsidR="00ED7038" w:rsidRPr="00852A8B">
        <w:rPr>
          <w:i/>
          <w:iCs/>
          <w:color w:val="0000FF"/>
        </w:rPr>
        <w:t>需求</w:t>
      </w:r>
      <w:r w:rsidR="001778F1" w:rsidRPr="00852A8B">
        <w:rPr>
          <w:i/>
          <w:iCs/>
          <w:color w:val="0000FF"/>
        </w:rPr>
        <w:t>，</w:t>
      </w:r>
      <w:r w:rsidR="005B1AE6" w:rsidRPr="00852A8B">
        <w:rPr>
          <w:i/>
          <w:iCs/>
          <w:color w:val="0000FF"/>
        </w:rPr>
        <w:t>从开发角度对需求进行分析，便于与产品需求方进行沟通。</w:t>
      </w:r>
      <w:r w:rsidR="001778F1" w:rsidRPr="00852A8B">
        <w:rPr>
          <w:i/>
          <w:iCs/>
          <w:color w:val="0000FF"/>
        </w:rPr>
        <w:t>对多个需求可以按节点分开。</w:t>
      </w:r>
    </w:p>
    <w:p w14:paraId="1AD7FEAD" w14:textId="77777777" w:rsidR="001778F1" w:rsidRDefault="001778F1" w:rsidP="00683D78">
      <w:pPr>
        <w:pStyle w:val="3"/>
        <w:rPr>
          <w:rFonts w:hint="eastAsia"/>
        </w:rPr>
      </w:pPr>
      <w:bookmarkStart w:id="13" w:name="_Toc436402782"/>
      <w:r>
        <w:t>需求</w:t>
      </w:r>
      <w:r>
        <w:rPr>
          <w:rFonts w:hint="eastAsia"/>
        </w:rPr>
        <w:t>1</w:t>
      </w:r>
      <w:bookmarkEnd w:id="13"/>
    </w:p>
    <w:p w14:paraId="423CB5F6" w14:textId="6BC77BD2" w:rsidR="001778F1" w:rsidRPr="00852A8B" w:rsidRDefault="00A474A7" w:rsidP="00852A8B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778F1" w:rsidRPr="00852A8B">
        <w:rPr>
          <w:i/>
          <w:iCs/>
          <w:color w:val="0000FF"/>
        </w:rPr>
        <w:t>对需求</w:t>
      </w:r>
      <w:r w:rsidR="001778F1" w:rsidRPr="00852A8B">
        <w:rPr>
          <w:rFonts w:hint="eastAsia"/>
          <w:i/>
          <w:iCs/>
          <w:color w:val="0000FF"/>
        </w:rPr>
        <w:t>1</w:t>
      </w:r>
      <w:r w:rsidR="001778F1" w:rsidRPr="00852A8B">
        <w:rPr>
          <w:rFonts w:hint="eastAsia"/>
          <w:i/>
          <w:iCs/>
          <w:color w:val="0000FF"/>
        </w:rPr>
        <w:t>进行分析，主要明确需求</w:t>
      </w:r>
      <w:r w:rsidR="005B1AE6" w:rsidRPr="00852A8B">
        <w:rPr>
          <w:rFonts w:hint="eastAsia"/>
          <w:i/>
          <w:iCs/>
          <w:color w:val="0000FF"/>
        </w:rPr>
        <w:t>规则</w:t>
      </w:r>
      <w:r w:rsidR="001778F1" w:rsidRPr="00852A8B">
        <w:rPr>
          <w:rFonts w:hint="eastAsia"/>
          <w:i/>
          <w:iCs/>
          <w:color w:val="0000FF"/>
        </w:rPr>
        <w:t>、主要逻辑、界面形式、对外接口、注意事项等</w:t>
      </w:r>
    </w:p>
    <w:p w14:paraId="4FCCA946" w14:textId="77777777" w:rsidR="001778F1" w:rsidRDefault="001778F1" w:rsidP="001778F1">
      <w:pPr>
        <w:widowControl/>
        <w:spacing w:line="240" w:lineRule="auto"/>
        <w:ind w:left="420"/>
        <w:jc w:val="left"/>
        <w:rPr>
          <w:rFonts w:ascii="微软雅黑" w:eastAsia="微软雅黑" w:hAnsi="微软雅黑" w:hint="eastAsia"/>
        </w:rPr>
      </w:pPr>
    </w:p>
    <w:p w14:paraId="38C4FB84" w14:textId="77777777" w:rsidR="001778F1" w:rsidRDefault="001778F1" w:rsidP="00683D78">
      <w:pPr>
        <w:pStyle w:val="3"/>
        <w:rPr>
          <w:rFonts w:hint="eastAsia"/>
        </w:rPr>
      </w:pPr>
      <w:bookmarkStart w:id="14" w:name="_Toc436402783"/>
      <w:r>
        <w:t>需求</w:t>
      </w:r>
      <w:r>
        <w:rPr>
          <w:rFonts w:hint="eastAsia"/>
        </w:rPr>
        <w:t>2</w:t>
      </w:r>
      <w:bookmarkEnd w:id="14"/>
    </w:p>
    <w:p w14:paraId="736D1687" w14:textId="399DB71C" w:rsidR="005B1AE6" w:rsidRPr="00852A8B" w:rsidRDefault="00A474A7" w:rsidP="00852A8B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5B1AE6" w:rsidRPr="00852A8B">
        <w:rPr>
          <w:i/>
          <w:iCs/>
          <w:color w:val="0000FF"/>
        </w:rPr>
        <w:t>对需求</w:t>
      </w:r>
      <w:r w:rsidR="005B1AE6" w:rsidRPr="00852A8B">
        <w:rPr>
          <w:rFonts w:hint="eastAsia"/>
          <w:i/>
          <w:iCs/>
          <w:color w:val="0000FF"/>
        </w:rPr>
        <w:t>2</w:t>
      </w:r>
      <w:r w:rsidR="005B1AE6" w:rsidRPr="00852A8B">
        <w:rPr>
          <w:rFonts w:hint="eastAsia"/>
          <w:i/>
          <w:iCs/>
          <w:color w:val="0000FF"/>
        </w:rPr>
        <w:t>进行分析，主要明确需求</w:t>
      </w:r>
      <w:r w:rsidR="005B1AE6" w:rsidRPr="00852A8B">
        <w:rPr>
          <w:rFonts w:hint="eastAsia"/>
          <w:i/>
          <w:iCs/>
          <w:color w:val="0000FF"/>
        </w:rPr>
        <w:t>规则</w:t>
      </w:r>
      <w:r w:rsidR="005B1AE6" w:rsidRPr="00852A8B">
        <w:rPr>
          <w:rFonts w:hint="eastAsia"/>
          <w:i/>
          <w:iCs/>
          <w:color w:val="0000FF"/>
        </w:rPr>
        <w:t>、主要逻辑、界面形式、对外接口、注意事项等</w:t>
      </w:r>
    </w:p>
    <w:p w14:paraId="133A098B" w14:textId="77777777" w:rsidR="001778F1" w:rsidRPr="005B1AE6" w:rsidRDefault="001778F1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14:paraId="17474DA7" w14:textId="77777777" w:rsidR="001778F1" w:rsidRDefault="001778F1" w:rsidP="00683D78">
      <w:pPr>
        <w:pStyle w:val="3"/>
        <w:rPr>
          <w:rFonts w:hint="eastAsia"/>
        </w:rPr>
      </w:pPr>
      <w:bookmarkStart w:id="15" w:name="_Toc436402784"/>
      <w:r>
        <w:t>需求</w:t>
      </w:r>
      <w:r>
        <w:rPr>
          <w:rFonts w:hint="eastAsia"/>
        </w:rPr>
        <w:t>3</w:t>
      </w:r>
      <w:bookmarkEnd w:id="15"/>
    </w:p>
    <w:p w14:paraId="54A12500" w14:textId="47F559F0" w:rsidR="005B1AE6" w:rsidRPr="00852A8B" w:rsidRDefault="00A474A7" w:rsidP="00852A8B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5B1AE6" w:rsidRPr="00852A8B">
        <w:rPr>
          <w:i/>
          <w:iCs/>
          <w:color w:val="0000FF"/>
        </w:rPr>
        <w:t>对需求</w:t>
      </w:r>
      <w:r w:rsidR="005B1AE6" w:rsidRPr="00852A8B">
        <w:rPr>
          <w:rFonts w:hint="eastAsia"/>
          <w:i/>
          <w:iCs/>
          <w:color w:val="0000FF"/>
        </w:rPr>
        <w:t>3</w:t>
      </w:r>
      <w:r w:rsidR="005B1AE6" w:rsidRPr="00852A8B">
        <w:rPr>
          <w:rFonts w:hint="eastAsia"/>
          <w:i/>
          <w:iCs/>
          <w:color w:val="0000FF"/>
        </w:rPr>
        <w:t>进行分析，主要明确需求</w:t>
      </w:r>
      <w:r w:rsidR="005B1AE6" w:rsidRPr="00852A8B">
        <w:rPr>
          <w:rFonts w:hint="eastAsia"/>
          <w:i/>
          <w:iCs/>
          <w:color w:val="0000FF"/>
        </w:rPr>
        <w:t>规则</w:t>
      </w:r>
      <w:r w:rsidR="005B1AE6" w:rsidRPr="00852A8B">
        <w:rPr>
          <w:rFonts w:hint="eastAsia"/>
          <w:i/>
          <w:iCs/>
          <w:color w:val="0000FF"/>
        </w:rPr>
        <w:t>、主要逻辑、界面形式、对外接口、注意事项等</w:t>
      </w:r>
    </w:p>
    <w:p w14:paraId="59DAEEA3" w14:textId="3B0635E0" w:rsidR="006C72A2" w:rsidRPr="005B1AE6" w:rsidRDefault="006C72A2">
      <w:pPr>
        <w:widowControl/>
        <w:spacing w:line="240" w:lineRule="auto"/>
        <w:jc w:val="left"/>
        <w:rPr>
          <w:rFonts w:ascii="微软雅黑" w:eastAsia="微软雅黑" w:hAnsi="微软雅黑"/>
        </w:rPr>
      </w:pPr>
    </w:p>
    <w:p w14:paraId="3F01CE5D" w14:textId="77777777" w:rsidR="006C72A2" w:rsidRPr="00AE59AB" w:rsidRDefault="006C72A2">
      <w:pPr>
        <w:widowControl/>
        <w:spacing w:line="240" w:lineRule="auto"/>
        <w:jc w:val="left"/>
        <w:rPr>
          <w:rFonts w:ascii="微软雅黑" w:eastAsia="微软雅黑" w:hAnsi="微软雅黑" w:hint="eastAsia"/>
        </w:rPr>
      </w:pPr>
    </w:p>
    <w:p w14:paraId="435695E2" w14:textId="77777777" w:rsidR="00962112" w:rsidRPr="00AE59AB" w:rsidRDefault="00962112" w:rsidP="004E2969">
      <w:pPr>
        <w:pStyle w:val="1"/>
        <w:rPr>
          <w:rFonts w:ascii="微软雅黑" w:eastAsia="微软雅黑" w:hAnsi="微软雅黑"/>
        </w:rPr>
      </w:pPr>
      <w:bookmarkStart w:id="16" w:name="_Toc436402785"/>
      <w:r w:rsidRPr="00AE59AB">
        <w:rPr>
          <w:rFonts w:ascii="微软雅黑" w:eastAsia="微软雅黑" w:hAnsi="微软雅黑" w:hint="eastAsia"/>
        </w:rPr>
        <w:t>系统概要设计</w:t>
      </w:r>
      <w:bookmarkEnd w:id="16"/>
    </w:p>
    <w:p w14:paraId="6BC0DF9B" w14:textId="77777777" w:rsidR="004F3210" w:rsidRPr="00AE59AB" w:rsidRDefault="004F3210" w:rsidP="00683D78">
      <w:pPr>
        <w:pStyle w:val="2"/>
      </w:pPr>
      <w:bookmarkStart w:id="17" w:name="_Toc436402786"/>
      <w:r w:rsidRPr="00AE59AB">
        <w:t>引言</w:t>
      </w:r>
      <w:bookmarkEnd w:id="17"/>
    </w:p>
    <w:p w14:paraId="614F3BB6" w14:textId="1D58EF77" w:rsidR="004F3210" w:rsidRDefault="004F3210" w:rsidP="00683D78">
      <w:pPr>
        <w:pStyle w:val="3"/>
      </w:pPr>
      <w:bookmarkStart w:id="18" w:name="_Toc436402787"/>
      <w:r w:rsidRPr="00AE59AB">
        <w:rPr>
          <w:rFonts w:hint="eastAsia"/>
        </w:rPr>
        <w:t>编写目的</w:t>
      </w:r>
      <w:bookmarkEnd w:id="18"/>
    </w:p>
    <w:p w14:paraId="278BEE0B" w14:textId="1AE081BC" w:rsidR="00363B65" w:rsidRPr="00AE59AB" w:rsidRDefault="00363B65" w:rsidP="00363B65">
      <w:pPr>
        <w:ind w:left="425" w:firstLine="440"/>
        <w:rPr>
          <w:rFonts w:ascii="微软雅黑" w:eastAsia="微软雅黑" w:hAnsi="微软雅黑"/>
        </w:rPr>
      </w:pPr>
    </w:p>
    <w:p w14:paraId="260DB93D" w14:textId="14B08275" w:rsidR="004F3210" w:rsidRDefault="006C72A2" w:rsidP="00683D78">
      <w:pPr>
        <w:pStyle w:val="3"/>
      </w:pPr>
      <w:bookmarkStart w:id="19" w:name="_Toc436402788"/>
      <w:r>
        <w:t>功能</w:t>
      </w:r>
      <w:r w:rsidR="004F3210" w:rsidRPr="00AE59AB">
        <w:t>背景</w:t>
      </w:r>
      <w:bookmarkEnd w:id="19"/>
    </w:p>
    <w:p w14:paraId="3E37E7AD" w14:textId="22C0C11D" w:rsidR="00363B65" w:rsidRPr="00363B65" w:rsidRDefault="00363B65" w:rsidP="00363B65">
      <w:pPr>
        <w:ind w:left="840"/>
      </w:pPr>
    </w:p>
    <w:p w14:paraId="7788304C" w14:textId="77777777" w:rsidR="004F3210" w:rsidRDefault="006C72A2" w:rsidP="00683D78">
      <w:pPr>
        <w:pStyle w:val="3"/>
      </w:pPr>
      <w:bookmarkStart w:id="20" w:name="_Toc436402789"/>
      <w:r>
        <w:rPr>
          <w:rFonts w:hint="eastAsia"/>
        </w:rPr>
        <w:lastRenderedPageBreak/>
        <w:t>名词解释</w:t>
      </w:r>
      <w:bookmarkEnd w:id="20"/>
    </w:p>
    <w:p w14:paraId="633697D8" w14:textId="77777777" w:rsidR="00363B65" w:rsidRPr="00363B65" w:rsidRDefault="00363B65" w:rsidP="00363B65">
      <w:pPr>
        <w:ind w:left="840"/>
      </w:pPr>
    </w:p>
    <w:p w14:paraId="50F97C32" w14:textId="77777777" w:rsidR="004F3210" w:rsidRDefault="004F3210" w:rsidP="00683D78">
      <w:pPr>
        <w:pStyle w:val="3"/>
      </w:pPr>
      <w:bookmarkStart w:id="21" w:name="_Toc436402790"/>
      <w:r w:rsidRPr="00AE59AB">
        <w:t>参考资料</w:t>
      </w:r>
      <w:bookmarkEnd w:id="21"/>
    </w:p>
    <w:p w14:paraId="537DE5AB" w14:textId="77777777" w:rsidR="00C959EB" w:rsidRDefault="00C959EB" w:rsidP="00C959EB">
      <w:pPr>
        <w:ind w:left="840"/>
      </w:pPr>
    </w:p>
    <w:p w14:paraId="1FE0BC7F" w14:textId="77777777" w:rsidR="00C959EB" w:rsidRPr="00C959EB" w:rsidRDefault="00C959EB" w:rsidP="00C959EB"/>
    <w:p w14:paraId="6545898A" w14:textId="77777777" w:rsidR="004F3210" w:rsidRPr="00AE59AB" w:rsidRDefault="004F3210" w:rsidP="00683D78">
      <w:pPr>
        <w:pStyle w:val="2"/>
      </w:pPr>
      <w:bookmarkStart w:id="22" w:name="_Toc436402791"/>
      <w:r w:rsidRPr="00AE59AB">
        <w:t>总体设计</w:t>
      </w:r>
      <w:bookmarkEnd w:id="22"/>
    </w:p>
    <w:p w14:paraId="1788CFBB" w14:textId="713962B3" w:rsidR="001E13B6" w:rsidRDefault="001E13B6" w:rsidP="00683D78">
      <w:pPr>
        <w:pStyle w:val="3"/>
      </w:pPr>
      <w:bookmarkStart w:id="23" w:name="_Toc436402792"/>
      <w:r>
        <w:t>系统架构</w:t>
      </w:r>
      <w:bookmarkEnd w:id="23"/>
    </w:p>
    <w:p w14:paraId="17AE082A" w14:textId="43D17018" w:rsidR="001E13B6" w:rsidRPr="00852A8B" w:rsidRDefault="00A474A7" w:rsidP="001E13B6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rFonts w:hint="eastAsia"/>
          <w:i/>
          <w:iCs/>
          <w:color w:val="0000FF"/>
        </w:rPr>
        <w:t>描述系统的架构图，如果是模块设计，则可以描写模块对应的结构图</w:t>
      </w:r>
    </w:p>
    <w:p w14:paraId="0A7BDE92" w14:textId="77777777" w:rsidR="001E13B6" w:rsidRPr="001E13B6" w:rsidRDefault="001E13B6" w:rsidP="001E13B6">
      <w:pPr>
        <w:rPr>
          <w:rFonts w:hint="eastAsia"/>
        </w:rPr>
      </w:pPr>
    </w:p>
    <w:p w14:paraId="391F38FC" w14:textId="7695F087" w:rsidR="002C24A0" w:rsidRPr="00623923" w:rsidRDefault="001E13B6" w:rsidP="00683D78">
      <w:pPr>
        <w:pStyle w:val="3"/>
      </w:pPr>
      <w:bookmarkStart w:id="24" w:name="_Toc436402793"/>
      <w:r>
        <w:t>功能</w:t>
      </w:r>
      <w:r w:rsidRPr="00AE59AB">
        <w:t>流程</w:t>
      </w:r>
      <w:bookmarkEnd w:id="24"/>
    </w:p>
    <w:p w14:paraId="7DD9DB88" w14:textId="515F0BA7" w:rsidR="002C24A0" w:rsidRPr="00852A8B" w:rsidRDefault="00A474A7" w:rsidP="001E13B6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rFonts w:hint="eastAsia"/>
          <w:i/>
          <w:iCs/>
          <w:color w:val="0000FF"/>
        </w:rPr>
        <w:t>以流程图的形式描述主要功能流程</w:t>
      </w:r>
    </w:p>
    <w:p w14:paraId="6DDE870C" w14:textId="77777777" w:rsidR="00DD719A" w:rsidRDefault="00DD719A" w:rsidP="00DD719A">
      <w:pPr>
        <w:ind w:left="840"/>
      </w:pPr>
    </w:p>
    <w:p w14:paraId="0CEFCA3A" w14:textId="77777777" w:rsidR="00DD719A" w:rsidRPr="001E13B6" w:rsidRDefault="00DD719A" w:rsidP="001E13B6">
      <w:pPr>
        <w:rPr>
          <w:rFonts w:hint="eastAsia"/>
        </w:rPr>
      </w:pPr>
    </w:p>
    <w:p w14:paraId="188FDB15" w14:textId="77777777" w:rsidR="004F3210" w:rsidRDefault="0010706E" w:rsidP="00683D78">
      <w:pPr>
        <w:pStyle w:val="3"/>
      </w:pPr>
      <w:bookmarkStart w:id="25" w:name="_Toc436402794"/>
      <w:r>
        <w:t>模块关联关系</w:t>
      </w:r>
      <w:bookmarkEnd w:id="25"/>
    </w:p>
    <w:p w14:paraId="54DE4883" w14:textId="5D1A764A" w:rsidR="00E77DC2" w:rsidRPr="00852A8B" w:rsidRDefault="00A474A7" w:rsidP="001E13B6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rFonts w:hint="eastAsia"/>
          <w:i/>
          <w:iCs/>
          <w:color w:val="0000FF"/>
        </w:rPr>
        <w:t>描述主要模块之间的关联关系</w:t>
      </w:r>
    </w:p>
    <w:p w14:paraId="3490DA54" w14:textId="77777777" w:rsidR="00F21A1E" w:rsidRPr="00B63F0F" w:rsidRDefault="00F21A1E" w:rsidP="00F21A1E"/>
    <w:p w14:paraId="02A7BAF3" w14:textId="77777777" w:rsidR="004F3210" w:rsidRPr="00AE59AB" w:rsidRDefault="004F3210" w:rsidP="00683D78">
      <w:pPr>
        <w:pStyle w:val="2"/>
      </w:pPr>
      <w:bookmarkStart w:id="26" w:name="_Toc436402795"/>
      <w:r w:rsidRPr="00AE59AB">
        <w:t>接口设计</w:t>
      </w:r>
      <w:bookmarkEnd w:id="26"/>
    </w:p>
    <w:p w14:paraId="77BBA75C" w14:textId="7B8D7E2D" w:rsidR="004F3210" w:rsidRPr="00AE59AB" w:rsidRDefault="004F3210" w:rsidP="00683D78">
      <w:pPr>
        <w:pStyle w:val="3"/>
      </w:pPr>
      <w:bookmarkStart w:id="27" w:name="_Toc436402796"/>
      <w:r w:rsidRPr="00AE59AB">
        <w:t>外部接口</w:t>
      </w:r>
      <w:bookmarkEnd w:id="27"/>
    </w:p>
    <w:p w14:paraId="75105F45" w14:textId="77777777" w:rsidR="004F3210" w:rsidRDefault="004F3210" w:rsidP="00AE40A6">
      <w:pPr>
        <w:pStyle w:val="4"/>
      </w:pPr>
      <w:r w:rsidRPr="00AE59AB">
        <w:t>用户界面</w:t>
      </w:r>
    </w:p>
    <w:p w14:paraId="26BE00F8" w14:textId="02D845C5" w:rsidR="0023702C" w:rsidRDefault="0023702C" w:rsidP="0023702C">
      <w:pPr>
        <w:ind w:left="1260"/>
      </w:pPr>
    </w:p>
    <w:p w14:paraId="1E3F7C23" w14:textId="77777777" w:rsidR="006575E5" w:rsidRDefault="006575E5" w:rsidP="0023702C">
      <w:pPr>
        <w:ind w:left="1260"/>
      </w:pPr>
    </w:p>
    <w:p w14:paraId="048A06E3" w14:textId="3DF94ED7" w:rsidR="006575E5" w:rsidRDefault="006575E5" w:rsidP="0023702C">
      <w:pPr>
        <w:ind w:left="1260"/>
      </w:pPr>
    </w:p>
    <w:p w14:paraId="247FD39B" w14:textId="20525165" w:rsidR="006575E5" w:rsidRDefault="006575E5" w:rsidP="0023702C">
      <w:pPr>
        <w:ind w:left="1260"/>
      </w:pPr>
    </w:p>
    <w:p w14:paraId="366B4CB7" w14:textId="233F33FF" w:rsidR="00513B46" w:rsidRDefault="00513B46" w:rsidP="0023702C">
      <w:pPr>
        <w:ind w:left="1260"/>
      </w:pPr>
    </w:p>
    <w:p w14:paraId="484BB3E7" w14:textId="3C4A1CAA" w:rsidR="004F3210" w:rsidRDefault="004F3210" w:rsidP="00AE40A6">
      <w:pPr>
        <w:pStyle w:val="4"/>
      </w:pPr>
      <w:r w:rsidRPr="00AE59AB">
        <w:t>软件</w:t>
      </w:r>
      <w:r w:rsidR="001E13B6">
        <w:t>API</w:t>
      </w:r>
      <w:r w:rsidRPr="00AE59AB">
        <w:t>接口</w:t>
      </w:r>
    </w:p>
    <w:p w14:paraId="692932F4" w14:textId="3181314A" w:rsidR="00FC7E93" w:rsidRPr="00852A8B" w:rsidRDefault="00A474A7" w:rsidP="00A474A7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rFonts w:hint="eastAsia"/>
          <w:i/>
          <w:iCs/>
          <w:color w:val="0000FF"/>
        </w:rPr>
        <w:t>描述软件调用到的第三方接口；以及对外提供服务的接口</w:t>
      </w:r>
    </w:p>
    <w:p w14:paraId="1274C88C" w14:textId="77777777" w:rsidR="001E13B6" w:rsidRPr="00FC7E93" w:rsidRDefault="001E13B6" w:rsidP="00FC7E93">
      <w:pPr>
        <w:ind w:left="1260"/>
        <w:rPr>
          <w:rFonts w:hint="eastAsia"/>
        </w:rPr>
      </w:pPr>
    </w:p>
    <w:p w14:paraId="05F01524" w14:textId="77777777" w:rsidR="004F3210" w:rsidRDefault="004F3210" w:rsidP="00683D78">
      <w:pPr>
        <w:pStyle w:val="3"/>
      </w:pPr>
      <w:bookmarkStart w:id="28" w:name="_Toc436402797"/>
      <w:r w:rsidRPr="00AE59AB">
        <w:t>内部接口</w:t>
      </w:r>
      <w:bookmarkEnd w:id="28"/>
    </w:p>
    <w:p w14:paraId="6667C9F6" w14:textId="77777777" w:rsidR="00E1647E" w:rsidRDefault="00E1647E" w:rsidP="00AE40A6">
      <w:pPr>
        <w:pStyle w:val="4"/>
      </w:pPr>
      <w:r w:rsidRPr="00FC7AE5">
        <w:t>模块间接口</w:t>
      </w:r>
    </w:p>
    <w:p w14:paraId="564F134F" w14:textId="4BF817D5" w:rsidR="006575E5" w:rsidRPr="00852A8B" w:rsidRDefault="00A474A7" w:rsidP="00852A8B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i/>
          <w:iCs/>
          <w:color w:val="0000FF"/>
        </w:rPr>
        <w:t>描述系统内模块之间需要调用到的接口</w:t>
      </w:r>
    </w:p>
    <w:p w14:paraId="499B3860" w14:textId="77777777" w:rsidR="006575E5" w:rsidRPr="006575E5" w:rsidRDefault="006575E5" w:rsidP="006575E5">
      <w:pPr>
        <w:ind w:left="1260"/>
      </w:pPr>
    </w:p>
    <w:p w14:paraId="73A641F9" w14:textId="6FF78D8F" w:rsidR="00F93C47" w:rsidRDefault="00E1647E" w:rsidP="00AE40A6">
      <w:pPr>
        <w:pStyle w:val="4"/>
      </w:pPr>
      <w:r w:rsidRPr="00E1647E">
        <w:t>模块</w:t>
      </w:r>
      <w:r>
        <w:t>内</w:t>
      </w:r>
      <w:r w:rsidRPr="00E1647E">
        <w:t>接口</w:t>
      </w:r>
    </w:p>
    <w:p w14:paraId="2E59E8D6" w14:textId="16815FD9" w:rsidR="001E13B6" w:rsidRPr="00852A8B" w:rsidRDefault="00A474A7" w:rsidP="001E13B6">
      <w:pPr>
        <w:rPr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1E13B6" w:rsidRPr="00852A8B">
        <w:rPr>
          <w:rFonts w:hint="eastAsia"/>
          <w:i/>
          <w:iCs/>
          <w:color w:val="0000FF"/>
        </w:rPr>
        <w:t>描述模块内部的调用接口，主要是重要的函数方法</w:t>
      </w:r>
    </w:p>
    <w:p w14:paraId="52E864FD" w14:textId="77777777" w:rsidR="001E13B6" w:rsidRPr="001E13B6" w:rsidRDefault="001E13B6" w:rsidP="001E13B6">
      <w:pPr>
        <w:rPr>
          <w:rFonts w:hint="eastAsia"/>
        </w:rPr>
      </w:pPr>
    </w:p>
    <w:p w14:paraId="4C3DE903" w14:textId="77777777" w:rsidR="004F3210" w:rsidRPr="00AE59AB" w:rsidRDefault="004F3210" w:rsidP="00683D78">
      <w:pPr>
        <w:pStyle w:val="2"/>
      </w:pPr>
      <w:bookmarkStart w:id="29" w:name="_Toc436402798"/>
      <w:r w:rsidRPr="00AE59AB">
        <w:t>数据结构设计</w:t>
      </w:r>
      <w:bookmarkEnd w:id="29"/>
    </w:p>
    <w:p w14:paraId="7E210628" w14:textId="13DC4AE0" w:rsidR="004F3210" w:rsidRDefault="004F3210" w:rsidP="00683D78">
      <w:pPr>
        <w:pStyle w:val="3"/>
      </w:pPr>
      <w:bookmarkStart w:id="30" w:name="_Toc436402799"/>
      <w:r w:rsidRPr="00AE59AB">
        <w:t>数据库数据结构设计</w:t>
      </w:r>
      <w:bookmarkEnd w:id="30"/>
    </w:p>
    <w:p w14:paraId="362047F2" w14:textId="77777777" w:rsidR="001E13B6" w:rsidRPr="001E13B6" w:rsidRDefault="001E13B6" w:rsidP="001E13B6">
      <w:pPr>
        <w:rPr>
          <w:rFonts w:hint="eastAsia"/>
        </w:rPr>
      </w:pPr>
    </w:p>
    <w:p w14:paraId="53F62637" w14:textId="14517EB3" w:rsidR="004F3210" w:rsidRDefault="001E13B6" w:rsidP="00683D78">
      <w:pPr>
        <w:pStyle w:val="3"/>
      </w:pPr>
      <w:bookmarkStart w:id="31" w:name="_Toc436402800"/>
      <w:r>
        <w:t>程序</w:t>
      </w:r>
      <w:r w:rsidRPr="00AE59AB">
        <w:t>数据结构设计</w:t>
      </w:r>
      <w:bookmarkEnd w:id="31"/>
    </w:p>
    <w:p w14:paraId="6B7177E7" w14:textId="77777777" w:rsidR="001E13B6" w:rsidRPr="001E13B6" w:rsidRDefault="001E13B6" w:rsidP="001E13B6">
      <w:pPr>
        <w:rPr>
          <w:rFonts w:hint="eastAsia"/>
        </w:rPr>
      </w:pPr>
    </w:p>
    <w:p w14:paraId="0D254715" w14:textId="2FE74255" w:rsidR="00346204" w:rsidRDefault="004F3210" w:rsidP="00683D78">
      <w:pPr>
        <w:pStyle w:val="3"/>
      </w:pPr>
      <w:bookmarkStart w:id="32" w:name="_Toc436402801"/>
      <w:r w:rsidRPr="00AE59AB">
        <w:t>数据结构和程序的关系</w:t>
      </w:r>
      <w:bookmarkEnd w:id="32"/>
    </w:p>
    <w:p w14:paraId="6A24B230" w14:textId="77777777" w:rsidR="00346204" w:rsidRPr="00AE59AB" w:rsidRDefault="00346204" w:rsidP="00F93C47">
      <w:pPr>
        <w:rPr>
          <w:rFonts w:ascii="微软雅黑" w:eastAsia="微软雅黑" w:hAnsi="微软雅黑" w:hint="eastAsia"/>
        </w:rPr>
      </w:pPr>
    </w:p>
    <w:p w14:paraId="13AFDE67" w14:textId="77777777" w:rsidR="004F3210" w:rsidRPr="00AE59AB" w:rsidRDefault="004F3210" w:rsidP="00683D78">
      <w:pPr>
        <w:pStyle w:val="2"/>
      </w:pPr>
      <w:bookmarkStart w:id="33" w:name="_Toc436402802"/>
      <w:r w:rsidRPr="00AE59AB">
        <w:lastRenderedPageBreak/>
        <w:t>出错处理设计</w:t>
      </w:r>
      <w:bookmarkEnd w:id="33"/>
    </w:p>
    <w:p w14:paraId="5CF3D34F" w14:textId="319E336F" w:rsidR="004F3210" w:rsidRDefault="004F3210" w:rsidP="00683D78">
      <w:pPr>
        <w:pStyle w:val="3"/>
      </w:pPr>
      <w:bookmarkStart w:id="34" w:name="_Toc436402803"/>
      <w:r w:rsidRPr="00AE59AB">
        <w:t>出错输出信息</w:t>
      </w:r>
      <w:bookmarkEnd w:id="34"/>
    </w:p>
    <w:p w14:paraId="55BFED7B" w14:textId="416CCD49" w:rsidR="007F727C" w:rsidRPr="00852A8B" w:rsidRDefault="00A474A7" w:rsidP="00852A8B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9D374A" w:rsidRPr="00852A8B">
        <w:rPr>
          <w:i/>
          <w:iCs/>
          <w:color w:val="0000FF"/>
        </w:rPr>
        <w:t>包含对日志的处理</w:t>
      </w:r>
    </w:p>
    <w:p w14:paraId="08A4D87B" w14:textId="54A8C43B" w:rsidR="004F3210" w:rsidRDefault="00213468" w:rsidP="00683D78">
      <w:pPr>
        <w:pStyle w:val="3"/>
      </w:pPr>
      <w:bookmarkStart w:id="35" w:name="_Toc436402804"/>
      <w:r w:rsidRPr="00AE59AB">
        <w:t>出错处理对策</w:t>
      </w:r>
      <w:bookmarkEnd w:id="35"/>
    </w:p>
    <w:p w14:paraId="2B3CE416" w14:textId="1D420BF6" w:rsidR="007F727C" w:rsidRPr="00852A8B" w:rsidRDefault="00A474A7" w:rsidP="00852A8B">
      <w:pPr>
        <w:rPr>
          <w:rFonts w:hint="eastAsia"/>
          <w:i/>
          <w:iCs/>
          <w:color w:val="0000FF"/>
        </w:rPr>
      </w:pPr>
      <w:r w:rsidRPr="00852A8B">
        <w:rPr>
          <w:rFonts w:hint="eastAsia"/>
          <w:i/>
          <w:iCs/>
          <w:color w:val="0000FF"/>
        </w:rPr>
        <w:t>//</w:t>
      </w:r>
      <w:r w:rsidRPr="00852A8B">
        <w:rPr>
          <w:rFonts w:hint="eastAsia"/>
          <w:i/>
          <w:iCs/>
          <w:color w:val="0000FF"/>
        </w:rPr>
        <w:t>提示：</w:t>
      </w:r>
      <w:r w:rsidR="009D374A" w:rsidRPr="00852A8B">
        <w:rPr>
          <w:i/>
          <w:iCs/>
          <w:color w:val="0000FF"/>
        </w:rPr>
        <w:t>对不同错误应采取的对策，如：检查日志、应急恢复等</w:t>
      </w:r>
    </w:p>
    <w:p w14:paraId="4DC1BF5E" w14:textId="77777777" w:rsidR="00C9335E" w:rsidRPr="00A474A7" w:rsidRDefault="00C9335E" w:rsidP="001D4D6A">
      <w:pPr>
        <w:widowControl/>
        <w:spacing w:line="240" w:lineRule="auto"/>
        <w:ind w:left="420"/>
        <w:jc w:val="left"/>
        <w:rPr>
          <w:rFonts w:ascii="微软雅黑" w:eastAsia="微软雅黑" w:hAnsi="微软雅黑"/>
        </w:rPr>
      </w:pPr>
    </w:p>
    <w:p w14:paraId="4DCD60C9" w14:textId="77777777" w:rsidR="007C480D" w:rsidRDefault="007C480D" w:rsidP="00683D78">
      <w:pPr>
        <w:pStyle w:val="2"/>
      </w:pPr>
      <w:bookmarkStart w:id="36" w:name="_Toc436402805"/>
      <w:r>
        <w:t>系统环境配置</w:t>
      </w:r>
      <w:bookmarkEnd w:id="36"/>
    </w:p>
    <w:p w14:paraId="31FAC320" w14:textId="77777777" w:rsidR="007C480D" w:rsidRDefault="007C480D" w:rsidP="00683D78">
      <w:pPr>
        <w:pStyle w:val="3"/>
      </w:pPr>
      <w:bookmarkStart w:id="37" w:name="_Toc436402806"/>
      <w:r>
        <w:t>开发环境配置</w:t>
      </w:r>
      <w:bookmarkEnd w:id="37"/>
    </w:p>
    <w:p w14:paraId="277EF3F0" w14:textId="3247D1A5" w:rsidR="007617CE" w:rsidRPr="00D259AC" w:rsidRDefault="00852A8B" w:rsidP="007617CE">
      <w:pPr>
        <w:rPr>
          <w:rFonts w:hint="eastAsia"/>
          <w:i/>
          <w:iCs/>
          <w:color w:val="0000FF"/>
        </w:rPr>
      </w:pPr>
      <w:r w:rsidRPr="009930E9">
        <w:rPr>
          <w:i/>
          <w:iCs/>
          <w:color w:val="0000FF"/>
        </w:rPr>
        <w:t>//</w:t>
      </w:r>
      <w:r w:rsidR="007617CE" w:rsidRPr="009930E9">
        <w:rPr>
          <w:rFonts w:hint="eastAsia"/>
          <w:i/>
          <w:iCs/>
          <w:color w:val="0000FF"/>
        </w:rPr>
        <w:t>提示：</w:t>
      </w:r>
      <w:r w:rsidR="007617CE" w:rsidRPr="00D259AC">
        <w:rPr>
          <w:rFonts w:hint="eastAsia"/>
          <w:i/>
          <w:iCs/>
          <w:color w:val="0000FF"/>
        </w:rPr>
        <w:t>说明本系统应当在什么样的环境下运行，有什么强制要求和建议？</w:t>
      </w:r>
    </w:p>
    <w:p w14:paraId="4C6104EB" w14:textId="77777777" w:rsidR="007617CE" w:rsidRDefault="007617CE" w:rsidP="007617CE">
      <w:pPr>
        <w:rPr>
          <w:rFonts w:hint="eastAsia"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7617CE" w14:paraId="1E6D3652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14:paraId="41069731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34E31B40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07994809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7617CE" w14:paraId="5246E274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5EC9B257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7ACBA98A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72340F96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362D19E0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046A6AD0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01906BE8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1C885B8E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2C1CC4B1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7B4669B2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 w14:paraId="5751C68D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773AF6D8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0B063003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66B27677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 w14:paraId="6777ADF6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7559A46F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</w:tbl>
    <w:p w14:paraId="6A16A776" w14:textId="77777777" w:rsidR="007C480D" w:rsidRDefault="007C480D" w:rsidP="007617CE">
      <w:pPr>
        <w:widowControl/>
        <w:spacing w:line="240" w:lineRule="auto"/>
        <w:jc w:val="left"/>
        <w:rPr>
          <w:rFonts w:ascii="微软雅黑" w:eastAsia="微软雅黑" w:hAnsi="微软雅黑" w:hint="eastAsia"/>
        </w:rPr>
      </w:pPr>
    </w:p>
    <w:p w14:paraId="0ACD6C42" w14:textId="57B24C26" w:rsidR="007C480D" w:rsidRDefault="007617CE" w:rsidP="00683D78">
      <w:pPr>
        <w:pStyle w:val="3"/>
      </w:pPr>
      <w:bookmarkStart w:id="38" w:name="_Toc436402807"/>
      <w:r>
        <w:t>运行</w:t>
      </w:r>
      <w:r w:rsidR="007C480D">
        <w:t>环境配置</w:t>
      </w:r>
      <w:bookmarkEnd w:id="38"/>
    </w:p>
    <w:p w14:paraId="076C95F8" w14:textId="08426BBB" w:rsidR="007617CE" w:rsidRPr="00D259AC" w:rsidRDefault="00852A8B" w:rsidP="007617CE">
      <w:pPr>
        <w:rPr>
          <w:rFonts w:hint="eastAsia"/>
          <w:i/>
          <w:iCs/>
          <w:color w:val="0000FF"/>
        </w:rPr>
      </w:pPr>
      <w:r w:rsidRPr="009930E9">
        <w:rPr>
          <w:rFonts w:hint="eastAsia"/>
          <w:i/>
          <w:iCs/>
          <w:color w:val="0000FF"/>
        </w:rPr>
        <w:t>//</w:t>
      </w:r>
      <w:r w:rsidR="007617CE" w:rsidRPr="009930E9">
        <w:rPr>
          <w:rFonts w:hint="eastAsia"/>
          <w:i/>
          <w:iCs/>
          <w:color w:val="0000FF"/>
        </w:rPr>
        <w:t>提示：</w:t>
      </w:r>
      <w:r w:rsidR="007617CE" w:rsidRPr="00D259AC">
        <w:rPr>
          <w:rFonts w:hint="eastAsia"/>
          <w:i/>
          <w:iCs/>
          <w:color w:val="0000FF"/>
        </w:rPr>
        <w:t>说明本系统应当在什么样的环境下运行，有什么强制要求和建议？</w:t>
      </w:r>
    </w:p>
    <w:p w14:paraId="6BC20B61" w14:textId="77777777" w:rsidR="007617CE" w:rsidRDefault="007617CE" w:rsidP="007617CE">
      <w:pPr>
        <w:rPr>
          <w:rFonts w:hint="eastAsia"/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6"/>
        <w:gridCol w:w="2907"/>
        <w:gridCol w:w="2907"/>
      </w:tblGrid>
      <w:tr w:rsidR="007617CE" w14:paraId="4E1827E2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  <w:shd w:val="clear" w:color="auto" w:fill="D9D9D9"/>
          </w:tcPr>
          <w:p w14:paraId="0E3B8299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 w14:paraId="1C0DF2E3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 w14:paraId="5E2BB6FE" w14:textId="77777777" w:rsidR="007617CE" w:rsidRDefault="007617CE" w:rsidP="006467E0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 w:rsidR="007617CE" w14:paraId="51BB4DD4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0FBEDB60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 w14:paraId="27F2B649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2547E224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00F1F0F3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19A59430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 w14:paraId="0032A492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31E0322F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2BD61149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5CB53ACB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 w14:paraId="2F9D7782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46FE7B89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  <w:tr w:rsidR="007617CE" w14:paraId="47EE3461" w14:textId="77777777" w:rsidTr="006467E0">
        <w:tblPrEx>
          <w:tblCellMar>
            <w:top w:w="0" w:type="dxa"/>
            <w:bottom w:w="0" w:type="dxa"/>
          </w:tblCellMar>
        </w:tblPrEx>
        <w:tc>
          <w:tcPr>
            <w:tcW w:w="2906" w:type="dxa"/>
          </w:tcPr>
          <w:p w14:paraId="4E61E12E" w14:textId="77777777" w:rsidR="007617CE" w:rsidRDefault="007617CE" w:rsidP="006467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其它</w:t>
            </w:r>
          </w:p>
        </w:tc>
        <w:tc>
          <w:tcPr>
            <w:tcW w:w="2907" w:type="dxa"/>
          </w:tcPr>
          <w:p w14:paraId="1C087C60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 w14:paraId="0C98407A" w14:textId="77777777" w:rsidR="007617CE" w:rsidRDefault="007617CE" w:rsidP="006467E0">
            <w:pPr>
              <w:rPr>
                <w:rFonts w:hint="eastAsia"/>
                <w:sz w:val="18"/>
              </w:rPr>
            </w:pPr>
          </w:p>
        </w:tc>
      </w:tr>
    </w:tbl>
    <w:p w14:paraId="0549F4BD" w14:textId="77777777" w:rsidR="007C480D" w:rsidRDefault="007C480D" w:rsidP="001D4D6A">
      <w:pPr>
        <w:widowControl/>
        <w:spacing w:line="240" w:lineRule="auto"/>
        <w:ind w:left="420"/>
        <w:jc w:val="left"/>
        <w:rPr>
          <w:rFonts w:ascii="微软雅黑" w:eastAsia="微软雅黑" w:hAnsi="微软雅黑"/>
        </w:rPr>
      </w:pPr>
    </w:p>
    <w:p w14:paraId="49ED3B76" w14:textId="66C826A2" w:rsidR="007C480D" w:rsidRDefault="007617CE" w:rsidP="00683D78">
      <w:pPr>
        <w:pStyle w:val="3"/>
      </w:pPr>
      <w:bookmarkStart w:id="39" w:name="_Toc436402808"/>
      <w:r>
        <w:t>测试</w:t>
      </w:r>
      <w:r w:rsidR="007C480D">
        <w:t>环境配置</w:t>
      </w:r>
      <w:bookmarkEnd w:id="39"/>
    </w:p>
    <w:p w14:paraId="232EEAB7" w14:textId="327056B5" w:rsidR="007617CE" w:rsidRPr="00D259AC" w:rsidRDefault="009930E9" w:rsidP="007617CE">
      <w:pPr>
        <w:rPr>
          <w:rFonts w:hint="eastAsia"/>
          <w:i/>
          <w:iCs/>
          <w:color w:val="0000FF"/>
        </w:rPr>
      </w:pPr>
      <w:r w:rsidRPr="009930E9">
        <w:rPr>
          <w:rFonts w:hint="eastAsia"/>
          <w:i/>
          <w:iCs/>
          <w:color w:val="0000FF"/>
        </w:rPr>
        <w:t>//</w:t>
      </w:r>
      <w:r w:rsidRPr="009930E9">
        <w:rPr>
          <w:rFonts w:hint="eastAsia"/>
          <w:i/>
          <w:iCs/>
          <w:color w:val="0000FF"/>
        </w:rPr>
        <w:t>提示</w:t>
      </w:r>
      <w:r w:rsidR="007617CE" w:rsidRPr="009930E9">
        <w:rPr>
          <w:rFonts w:hint="eastAsia"/>
          <w:i/>
          <w:iCs/>
          <w:color w:val="0000FF"/>
        </w:rPr>
        <w:t>：</w:t>
      </w:r>
      <w:r w:rsidR="007617CE" w:rsidRPr="00D259AC">
        <w:rPr>
          <w:rFonts w:hint="eastAsia"/>
          <w:i/>
          <w:iCs/>
          <w:color w:val="0000FF"/>
        </w:rPr>
        <w:t>说明本系统应当在什么样的环境下测试，有什么强制要求和建议？</w:t>
      </w:r>
    </w:p>
    <w:p w14:paraId="59EF4120" w14:textId="77777777" w:rsidR="007617CE" w:rsidRPr="00D259AC" w:rsidRDefault="007617CE" w:rsidP="007617CE">
      <w:pPr>
        <w:rPr>
          <w:rFonts w:hint="eastAsia"/>
          <w:i/>
          <w:iCs/>
          <w:color w:val="0000FF"/>
        </w:rPr>
      </w:pPr>
      <w:r w:rsidRPr="00D259AC">
        <w:rPr>
          <w:rFonts w:hint="eastAsia"/>
          <w:i/>
          <w:iCs/>
          <w:color w:val="0000FF"/>
        </w:rPr>
        <w:t>（</w:t>
      </w:r>
      <w:r w:rsidRPr="00D259AC">
        <w:rPr>
          <w:rFonts w:hint="eastAsia"/>
          <w:i/>
          <w:iCs/>
          <w:color w:val="0000FF"/>
        </w:rPr>
        <w:t>1</w:t>
      </w:r>
      <w:r w:rsidRPr="00D259AC">
        <w:rPr>
          <w:rFonts w:hint="eastAsia"/>
          <w:i/>
          <w:iCs/>
          <w:color w:val="0000FF"/>
        </w:rPr>
        <w:t>）一般地，单元测试、集成测试环境与开发环境相同。</w:t>
      </w:r>
    </w:p>
    <w:p w14:paraId="4AA24FE0" w14:textId="77777777" w:rsidR="007617CE" w:rsidRPr="00D259AC" w:rsidRDefault="007617CE" w:rsidP="007617CE">
      <w:pPr>
        <w:rPr>
          <w:rFonts w:hint="eastAsia"/>
          <w:i/>
          <w:iCs/>
          <w:color w:val="0000FF"/>
        </w:rPr>
      </w:pPr>
      <w:r w:rsidRPr="00D259AC">
        <w:rPr>
          <w:rFonts w:hint="eastAsia"/>
          <w:i/>
          <w:iCs/>
          <w:color w:val="0000FF"/>
        </w:rPr>
        <w:t>（</w:t>
      </w:r>
      <w:r w:rsidRPr="00D259AC">
        <w:rPr>
          <w:rFonts w:hint="eastAsia"/>
          <w:i/>
          <w:iCs/>
          <w:color w:val="0000FF"/>
        </w:rPr>
        <w:t>2</w:t>
      </w:r>
      <w:r w:rsidRPr="00D259AC">
        <w:rPr>
          <w:rFonts w:hint="eastAsia"/>
          <w:i/>
          <w:iCs/>
          <w:color w:val="0000FF"/>
        </w:rPr>
        <w:t>）一般地，系统测试、验收测试环境与运行环境相同或相似（更加严格）。</w:t>
      </w:r>
    </w:p>
    <w:p w14:paraId="6CCA9009" w14:textId="2D0F020C" w:rsidR="00E909F5" w:rsidRDefault="00E909F5" w:rsidP="001D4D6A">
      <w:pPr>
        <w:widowControl/>
        <w:spacing w:line="240" w:lineRule="auto"/>
        <w:ind w:left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61EB1A58" w14:textId="3B4BF84C" w:rsidR="00962112" w:rsidRPr="00E909F5" w:rsidRDefault="00785205" w:rsidP="00E909F5">
      <w:pPr>
        <w:pStyle w:val="1"/>
        <w:rPr>
          <w:rFonts w:ascii="微软雅黑" w:eastAsia="微软雅黑" w:hAnsi="微软雅黑"/>
        </w:rPr>
      </w:pPr>
      <w:bookmarkStart w:id="40" w:name="_Toc436402809"/>
      <w:r w:rsidRPr="00AE59AB">
        <w:rPr>
          <w:rFonts w:ascii="微软雅黑" w:eastAsia="微软雅黑" w:hAnsi="微软雅黑" w:hint="eastAsia"/>
        </w:rPr>
        <w:lastRenderedPageBreak/>
        <w:t>系统详细设计</w:t>
      </w:r>
      <w:bookmarkEnd w:id="40"/>
    </w:p>
    <w:p w14:paraId="6628DAB2" w14:textId="77777777" w:rsidR="00BE0CD3" w:rsidRPr="00AE59AB" w:rsidRDefault="00BE0CD3" w:rsidP="00683D78">
      <w:pPr>
        <w:pStyle w:val="2"/>
      </w:pPr>
      <w:bookmarkStart w:id="41" w:name="_Toc436402810"/>
      <w:r w:rsidRPr="00AE59AB">
        <w:t>模块</w:t>
      </w:r>
      <w:r w:rsidR="004A2C89" w:rsidRPr="00AE59AB">
        <w:t>详细设计</w:t>
      </w:r>
      <w:bookmarkEnd w:id="41"/>
    </w:p>
    <w:p w14:paraId="5ECBA2D5" w14:textId="31061346" w:rsidR="00C770DD" w:rsidRDefault="00437C09" w:rsidP="00683D78">
      <w:pPr>
        <w:pStyle w:val="3"/>
      </w:pPr>
      <w:bookmarkStart w:id="42" w:name="_Toc436402811"/>
      <w:r w:rsidRPr="00AE59AB">
        <w:t>类设计</w:t>
      </w:r>
      <w:bookmarkEnd w:id="42"/>
    </w:p>
    <w:p w14:paraId="2EF213FD" w14:textId="77777777" w:rsidR="006A3DA9" w:rsidRPr="009542F5" w:rsidRDefault="006A3DA9" w:rsidP="00787B2E">
      <w:pPr>
        <w:rPr>
          <w:rFonts w:hint="eastAsia"/>
        </w:rPr>
      </w:pPr>
    </w:p>
    <w:p w14:paraId="58170B1B" w14:textId="44EBA384" w:rsidR="00233519" w:rsidRPr="00533CC4" w:rsidRDefault="003F129B" w:rsidP="00683D78">
      <w:pPr>
        <w:pStyle w:val="3"/>
        <w:rPr>
          <w:rFonts w:hint="eastAsia"/>
        </w:rPr>
      </w:pPr>
      <w:bookmarkStart w:id="43" w:name="_Toc436402812"/>
      <w:r>
        <w:t>关键逻辑与算法</w:t>
      </w:r>
      <w:r w:rsidR="00437C09" w:rsidRPr="00AE59AB">
        <w:t>说明</w:t>
      </w:r>
      <w:bookmarkEnd w:id="43"/>
    </w:p>
    <w:p w14:paraId="3881EBBE" w14:textId="77777777" w:rsidR="006A3DA9" w:rsidRPr="00233519" w:rsidRDefault="006A3DA9" w:rsidP="006A3DA9">
      <w:pPr>
        <w:ind w:left="840"/>
      </w:pPr>
    </w:p>
    <w:p w14:paraId="0F80630A" w14:textId="630AE8DD" w:rsidR="00E740C8" w:rsidRDefault="00437C09" w:rsidP="00683D78">
      <w:pPr>
        <w:pStyle w:val="3"/>
      </w:pPr>
      <w:bookmarkStart w:id="44" w:name="_Toc436402813"/>
      <w:r w:rsidRPr="00AE59AB">
        <w:t>访问的表或其他数据库实体</w:t>
      </w:r>
      <w:bookmarkEnd w:id="44"/>
    </w:p>
    <w:p w14:paraId="1F12C963" w14:textId="02A514E4" w:rsidR="00233519" w:rsidRPr="00233519" w:rsidRDefault="00233519" w:rsidP="00233519">
      <w:pPr>
        <w:ind w:left="840"/>
      </w:pPr>
    </w:p>
    <w:p w14:paraId="3E362999" w14:textId="7BFC4D2F" w:rsidR="00EA5AC4" w:rsidRDefault="009A2DF9" w:rsidP="00683D78">
      <w:pPr>
        <w:pStyle w:val="3"/>
      </w:pPr>
      <w:bookmarkStart w:id="45" w:name="_Toc436402814"/>
      <w:r w:rsidRPr="00AE59AB">
        <w:rPr>
          <w:rFonts w:hint="eastAsia"/>
        </w:rPr>
        <w:t>调用外部接口说明</w:t>
      </w:r>
      <w:bookmarkEnd w:id="45"/>
    </w:p>
    <w:p w14:paraId="121F2AC6" w14:textId="27F782BB" w:rsidR="005C56BD" w:rsidRPr="009930E9" w:rsidRDefault="005C56BD" w:rsidP="005C56BD">
      <w:pPr>
        <w:rPr>
          <w:i/>
          <w:iCs/>
          <w:color w:val="0000FF"/>
        </w:rPr>
      </w:pPr>
      <w:r w:rsidRPr="009930E9">
        <w:rPr>
          <w:rFonts w:hint="eastAsia"/>
          <w:i/>
          <w:iCs/>
          <w:color w:val="0000FF"/>
        </w:rPr>
        <w:t>//</w:t>
      </w:r>
      <w:r w:rsidR="009930E9" w:rsidRPr="009930E9">
        <w:rPr>
          <w:i/>
          <w:iCs/>
          <w:color w:val="0000FF"/>
        </w:rPr>
        <w:t>提示：</w:t>
      </w:r>
      <w:r w:rsidRPr="009930E9">
        <w:rPr>
          <w:rFonts w:hint="eastAsia"/>
          <w:i/>
          <w:iCs/>
          <w:color w:val="0000FF"/>
        </w:rPr>
        <w:t>调用外部的接口</w:t>
      </w:r>
    </w:p>
    <w:p w14:paraId="7D712A7F" w14:textId="77777777" w:rsidR="005C56BD" w:rsidRPr="005C56BD" w:rsidRDefault="005C56BD" w:rsidP="005C56BD">
      <w:pPr>
        <w:rPr>
          <w:rFonts w:hint="eastAsia"/>
        </w:rPr>
      </w:pPr>
    </w:p>
    <w:p w14:paraId="5B2F172C" w14:textId="77777777" w:rsidR="009A2DF9" w:rsidRDefault="009A2DF9" w:rsidP="00683D78">
      <w:pPr>
        <w:pStyle w:val="3"/>
      </w:pPr>
      <w:bookmarkStart w:id="46" w:name="_Toc436402815"/>
      <w:r w:rsidRPr="00AE59AB">
        <w:t>提供调用接口说明</w:t>
      </w:r>
      <w:bookmarkEnd w:id="46"/>
    </w:p>
    <w:p w14:paraId="6D5C05E0" w14:textId="54D9CD75" w:rsidR="005C56BD" w:rsidRPr="009930E9" w:rsidRDefault="005C56BD" w:rsidP="005C56BD">
      <w:pPr>
        <w:rPr>
          <w:i/>
          <w:iCs/>
          <w:color w:val="0000FF"/>
        </w:rPr>
      </w:pPr>
      <w:r w:rsidRPr="009930E9">
        <w:rPr>
          <w:rFonts w:hint="eastAsia"/>
          <w:i/>
          <w:iCs/>
          <w:color w:val="0000FF"/>
        </w:rPr>
        <w:t>//</w:t>
      </w:r>
      <w:r w:rsidR="009930E9" w:rsidRPr="009930E9">
        <w:rPr>
          <w:i/>
          <w:iCs/>
          <w:color w:val="0000FF"/>
        </w:rPr>
        <w:t>提示：</w:t>
      </w:r>
      <w:r w:rsidRPr="009930E9">
        <w:rPr>
          <w:rFonts w:hint="eastAsia"/>
          <w:i/>
          <w:iCs/>
          <w:color w:val="0000FF"/>
        </w:rPr>
        <w:t>提供的接口给外部调用</w:t>
      </w:r>
    </w:p>
    <w:p w14:paraId="1EECCC95" w14:textId="77777777" w:rsidR="005C56BD" w:rsidRPr="005C56BD" w:rsidRDefault="005C56BD" w:rsidP="005C56BD">
      <w:pPr>
        <w:rPr>
          <w:rFonts w:hint="eastAsia"/>
        </w:rPr>
      </w:pPr>
    </w:p>
    <w:p w14:paraId="5B29F2FA" w14:textId="77777777" w:rsidR="009A2DF9" w:rsidRDefault="009A2DF9" w:rsidP="00683D78">
      <w:pPr>
        <w:pStyle w:val="3"/>
      </w:pPr>
      <w:bookmarkStart w:id="47" w:name="_Toc436402816"/>
      <w:r w:rsidRPr="00AE59AB">
        <w:t>模块内部使用的公用函数</w:t>
      </w:r>
      <w:r w:rsidRPr="00AE59AB">
        <w:rPr>
          <w:rFonts w:hint="eastAsia"/>
        </w:rPr>
        <w:t>/包等说明</w:t>
      </w:r>
      <w:bookmarkEnd w:id="47"/>
    </w:p>
    <w:p w14:paraId="7CC20336" w14:textId="77777777" w:rsidR="005C56BD" w:rsidRPr="005C56BD" w:rsidRDefault="005C56BD" w:rsidP="005C56BD">
      <w:pPr>
        <w:rPr>
          <w:rFonts w:hint="eastAsia"/>
        </w:rPr>
      </w:pPr>
    </w:p>
    <w:p w14:paraId="74FC1C89" w14:textId="77777777" w:rsidR="00962112" w:rsidRDefault="009A2DF9" w:rsidP="00683D78">
      <w:pPr>
        <w:pStyle w:val="2"/>
      </w:pPr>
      <w:bookmarkStart w:id="48" w:name="_Toc436402817"/>
      <w:r w:rsidRPr="00AE59AB">
        <w:t>性能说明</w:t>
      </w:r>
      <w:bookmarkEnd w:id="48"/>
    </w:p>
    <w:p w14:paraId="27373983" w14:textId="4E6163EE" w:rsidR="005C56BD" w:rsidRPr="005C56BD" w:rsidRDefault="009930E9" w:rsidP="005C56BD">
      <w:pPr>
        <w:rPr>
          <w:rFonts w:hint="eastAsia"/>
        </w:rPr>
      </w:pPr>
      <w:r w:rsidRPr="005C56BD">
        <w:rPr>
          <w:rFonts w:hint="eastAsia"/>
        </w:rPr>
        <w:t xml:space="preserve"> </w:t>
      </w:r>
    </w:p>
    <w:p w14:paraId="4C422912" w14:textId="5812A713" w:rsidR="009A2DF9" w:rsidRDefault="009A2DF9" w:rsidP="00683D78">
      <w:pPr>
        <w:pStyle w:val="2"/>
      </w:pPr>
      <w:bookmarkStart w:id="49" w:name="_Toc436402818"/>
      <w:r w:rsidRPr="00AE59AB">
        <w:t>其他</w:t>
      </w:r>
      <w:bookmarkEnd w:id="49"/>
    </w:p>
    <w:p w14:paraId="7C38CCC6" w14:textId="77777777" w:rsidR="00C853E8" w:rsidRPr="00C853E8" w:rsidRDefault="00C853E8" w:rsidP="00C853E8"/>
    <w:sectPr w:rsidR="00C853E8" w:rsidRPr="00C853E8" w:rsidSect="00962112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624" w:footer="992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68DF0" w14:textId="77777777" w:rsidR="00175B76" w:rsidRDefault="00175B76" w:rsidP="003B4436">
      <w:pPr>
        <w:ind w:firstLine="420"/>
      </w:pPr>
      <w:r>
        <w:separator/>
      </w:r>
    </w:p>
  </w:endnote>
  <w:endnote w:type="continuationSeparator" w:id="0">
    <w:p w14:paraId="387A9C18" w14:textId="77777777" w:rsidR="00175B76" w:rsidRDefault="00175B76" w:rsidP="003B4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长城楷体">
    <w:altName w:val="黑体"/>
    <w:charset w:val="86"/>
    <w:family w:val="modern"/>
    <w:pitch w:val="default"/>
    <w:sig w:usb0="00000001" w:usb1="080E0000" w:usb2="00000010" w:usb3="00000000" w:csb0="0004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EA50A" w14:textId="77777777" w:rsidR="00D369D0" w:rsidRDefault="00D369D0" w:rsidP="003B4436">
    <w:pPr>
      <w:pStyle w:val="ac"/>
      <w:framePr w:h="0" w:wrap="around" w:vAnchor="text" w:hAnchor="margin" w:xAlign="center" w:y="1"/>
      <w:ind w:firstLine="360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70AE50C3" w14:textId="77777777" w:rsidR="00D369D0" w:rsidRDefault="00D369D0" w:rsidP="003B4436">
    <w:pPr>
      <w:pStyle w:val="ac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A19D9" w14:textId="77777777" w:rsidR="00D369D0" w:rsidRDefault="00D369D0" w:rsidP="001C4F0B">
    <w:pPr>
      <w:spacing w:line="240" w:lineRule="auto"/>
      <w:contextualSpacing/>
      <w:rPr>
        <w:sz w:val="20"/>
      </w:rPr>
    </w:pPr>
    <w:r>
      <w:rPr>
        <w:noProof/>
        <w:sz w:val="22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90EC7DC" wp14:editId="47164C6A">
              <wp:simplePos x="0" y="0"/>
              <wp:positionH relativeFrom="margin">
                <wp:align>left</wp:align>
              </wp:positionH>
              <wp:positionV relativeFrom="paragraph">
                <wp:posOffset>63500</wp:posOffset>
              </wp:positionV>
              <wp:extent cx="6162675" cy="28575"/>
              <wp:effectExtent l="0" t="0" r="28575" b="28575"/>
              <wp:wrapNone/>
              <wp:docPr id="22" name="直接连接符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2857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AE278" id="直接连接符 22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5pt" to="485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" strokecolor="windowText">
              <o:lock v:ext="edit" shapetype="f"/>
              <w10:wrap anchorx="margin"/>
            </v:line>
          </w:pict>
        </mc:Fallback>
      </mc:AlternateContent>
    </w:r>
  </w:p>
  <w:p w14:paraId="568E48BC" w14:textId="77777777" w:rsidR="00D369D0" w:rsidRPr="002D5D88" w:rsidRDefault="00D369D0" w:rsidP="001C4F0B">
    <w:pPr>
      <w:spacing w:line="240" w:lineRule="auto"/>
      <w:contextualSpacing/>
      <w:rPr>
        <w:rFonts w:ascii="微软雅黑" w:eastAsia="微软雅黑" w:hAnsi="微软雅黑"/>
        <w:b/>
        <w:sz w:val="20"/>
      </w:rPr>
    </w:pP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D7E6456" wp14:editId="34DC0B50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1318AB" id="直接连接符 1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8AACE41" wp14:editId="4BB79DC8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F2F6" id="直接连接符 1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Cn/1xb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E2CD965" wp14:editId="799CEC6D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74272" id="直接连接符 12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AHj+2M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42711A7" wp14:editId="39DCF77B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1" name="直接连接符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85F5" id="直接连接符 11" o:spid="_x0000_s1026" style="position:absolute;left:0;text-align:left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W6PQIAAEc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5168" behindDoc="0" locked="0" layoutInCell="1" allowOverlap="1" wp14:anchorId="6D0EEBEB" wp14:editId="707D8616">
              <wp:simplePos x="0" y="0"/>
              <wp:positionH relativeFrom="column">
                <wp:posOffset>902970</wp:posOffset>
              </wp:positionH>
              <wp:positionV relativeFrom="paragraph">
                <wp:posOffset>9448799</wp:posOffset>
              </wp:positionV>
              <wp:extent cx="9204325" cy="0"/>
              <wp:effectExtent l="0" t="19050" r="34925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F2046" id="直接连接符 10" o:spid="_x0000_s1026" style="position:absolute;left:0;text-align:left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1pt,744pt" to="795.85pt,7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A8DF39A" wp14:editId="52C72D4A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A6CEC" id="直接连接符 4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Eod+YE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/>
        <w:noProof/>
        <w:sz w:val="22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3E2161A0" wp14:editId="21AB06A0">
              <wp:simplePos x="0" y="0"/>
              <wp:positionH relativeFrom="column">
                <wp:posOffset>1141095</wp:posOffset>
              </wp:positionH>
              <wp:positionV relativeFrom="paragraph">
                <wp:posOffset>9779634</wp:posOffset>
              </wp:positionV>
              <wp:extent cx="9204325" cy="0"/>
              <wp:effectExtent l="0" t="19050" r="34925" b="1905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8BB21" id="直接连接符 1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9.85pt,770.05pt" to="814.6pt,7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 w:hint="eastAsia"/>
        <w:sz w:val="20"/>
      </w:rPr>
      <w:t xml:space="preserve">上海久科信息技术有限公司           </w:t>
    </w:r>
    <w:r>
      <w:rPr>
        <w:rFonts w:ascii="微软雅黑" w:eastAsia="微软雅黑" w:hAnsi="微软雅黑"/>
        <w:sz w:val="20"/>
      </w:rPr>
      <w:tab/>
    </w:r>
    <w:r w:rsidRPr="002D5D88">
      <w:rPr>
        <w:rFonts w:ascii="微软雅黑" w:eastAsia="微软雅黑" w:hAnsi="微软雅黑" w:hint="eastAsia"/>
        <w:sz w:val="20"/>
      </w:rPr>
      <w:t>电话</w:t>
    </w:r>
    <w:r>
      <w:rPr>
        <w:rFonts w:ascii="微软雅黑" w:eastAsia="微软雅黑" w:hAnsi="微软雅黑" w:hint="eastAsia"/>
        <w:sz w:val="20"/>
      </w:rPr>
      <w:t xml:space="preserve">: </w:t>
    </w:r>
    <w:r w:rsidRPr="002D5D88">
      <w:rPr>
        <w:rFonts w:ascii="微软雅黑" w:eastAsia="微软雅黑" w:hAnsi="微软雅黑" w:hint="eastAsia"/>
        <w:sz w:val="20"/>
      </w:rPr>
      <w:t>021-60859063            第</w:t>
    </w:r>
    <w:r w:rsidRPr="002D5D88">
      <w:rPr>
        <w:rFonts w:ascii="微软雅黑" w:eastAsia="微软雅黑" w:hAnsi="微软雅黑"/>
        <w:sz w:val="20"/>
        <w:lang w:val="zh-CN"/>
      </w:rPr>
      <w:t xml:space="preserve"> </w:t>
    </w:r>
    <w:r w:rsidRPr="002D5D88">
      <w:rPr>
        <w:rFonts w:ascii="微软雅黑" w:eastAsia="微软雅黑" w:hAnsi="微软雅黑"/>
        <w:b/>
        <w:sz w:val="20"/>
      </w:rPr>
      <w:fldChar w:fldCharType="begin"/>
    </w:r>
    <w:r w:rsidRPr="002D5D88">
      <w:rPr>
        <w:rFonts w:ascii="微软雅黑" w:eastAsia="微软雅黑" w:hAnsi="微软雅黑"/>
        <w:b/>
        <w:sz w:val="20"/>
      </w:rPr>
      <w:instrText>PAGE  \* Arabic  \* MERGEFORMAT</w:instrText>
    </w:r>
    <w:r w:rsidRPr="002D5D88">
      <w:rPr>
        <w:rFonts w:ascii="微软雅黑" w:eastAsia="微软雅黑" w:hAnsi="微软雅黑"/>
        <w:b/>
        <w:sz w:val="20"/>
      </w:rPr>
      <w:fldChar w:fldCharType="separate"/>
    </w:r>
    <w:r w:rsidR="005030EF" w:rsidRPr="005030EF">
      <w:rPr>
        <w:rFonts w:ascii="微软雅黑" w:eastAsia="微软雅黑" w:hAnsi="微软雅黑"/>
        <w:b/>
        <w:noProof/>
        <w:sz w:val="20"/>
        <w:lang w:val="zh-CN"/>
      </w:rPr>
      <w:t>13</w:t>
    </w:r>
    <w:r w:rsidRPr="002D5D88">
      <w:rPr>
        <w:rFonts w:ascii="微软雅黑" w:eastAsia="微软雅黑" w:hAnsi="微软雅黑"/>
        <w:b/>
        <w:sz w:val="20"/>
      </w:rPr>
      <w:fldChar w:fldCharType="end"/>
    </w:r>
    <w:r w:rsidRPr="002D5D88">
      <w:rPr>
        <w:rFonts w:ascii="微软雅黑" w:eastAsia="微软雅黑" w:hAnsi="微软雅黑" w:hint="eastAsia"/>
        <w:b/>
        <w:sz w:val="20"/>
      </w:rPr>
      <w:t>页</w:t>
    </w:r>
    <w:r w:rsidRPr="002D5D88">
      <w:rPr>
        <w:rFonts w:ascii="微软雅黑" w:eastAsia="微软雅黑" w:hAnsi="微软雅黑"/>
        <w:sz w:val="20"/>
        <w:lang w:val="zh-CN"/>
      </w:rPr>
      <w:t xml:space="preserve"> /</w:t>
    </w:r>
    <w:r w:rsidRPr="002D5D88">
      <w:rPr>
        <w:rFonts w:ascii="微软雅黑" w:eastAsia="微软雅黑" w:hAnsi="微软雅黑" w:hint="eastAsia"/>
        <w:sz w:val="20"/>
        <w:lang w:val="zh-CN"/>
      </w:rPr>
      <w:t>共</w:t>
    </w:r>
    <w:r w:rsidRPr="002D5D88">
      <w:rPr>
        <w:rFonts w:ascii="微软雅黑" w:eastAsia="微软雅黑" w:hAnsi="微软雅黑"/>
        <w:sz w:val="20"/>
        <w:lang w:val="zh-CN"/>
      </w:rPr>
      <w:t xml:space="preserve"> </w:t>
    </w:r>
    <w:r w:rsidRPr="002D5D88">
      <w:rPr>
        <w:rFonts w:ascii="微软雅黑" w:eastAsia="微软雅黑" w:hAnsi="微软雅黑"/>
        <w:b/>
        <w:sz w:val="20"/>
      </w:rPr>
      <w:fldChar w:fldCharType="begin"/>
    </w:r>
    <w:r w:rsidRPr="002D5D88">
      <w:rPr>
        <w:rFonts w:ascii="微软雅黑" w:eastAsia="微软雅黑" w:hAnsi="微软雅黑"/>
        <w:b/>
        <w:sz w:val="20"/>
      </w:rPr>
      <w:instrText>NUMPAGES  \* Arabic  \* MERGEFORMAT</w:instrText>
    </w:r>
    <w:r w:rsidRPr="002D5D88">
      <w:rPr>
        <w:rFonts w:ascii="微软雅黑" w:eastAsia="微软雅黑" w:hAnsi="微软雅黑"/>
        <w:b/>
        <w:sz w:val="20"/>
      </w:rPr>
      <w:fldChar w:fldCharType="separate"/>
    </w:r>
    <w:r w:rsidR="005030EF" w:rsidRPr="005030EF">
      <w:rPr>
        <w:rFonts w:ascii="微软雅黑" w:eastAsia="微软雅黑" w:hAnsi="微软雅黑"/>
        <w:b/>
        <w:noProof/>
        <w:sz w:val="20"/>
        <w:lang w:val="zh-CN"/>
      </w:rPr>
      <w:t>13</w:t>
    </w:r>
    <w:r w:rsidRPr="002D5D88">
      <w:rPr>
        <w:rFonts w:ascii="微软雅黑" w:eastAsia="微软雅黑" w:hAnsi="微软雅黑"/>
        <w:b/>
        <w:sz w:val="20"/>
      </w:rPr>
      <w:fldChar w:fldCharType="end"/>
    </w:r>
    <w:r w:rsidRPr="002D5D88">
      <w:rPr>
        <w:rFonts w:ascii="微软雅黑" w:eastAsia="微软雅黑" w:hAnsi="微软雅黑" w:hint="eastAsia"/>
        <w:b/>
        <w:sz w:val="20"/>
      </w:rPr>
      <w:t>页</w:t>
    </w:r>
  </w:p>
  <w:p w14:paraId="2B894943" w14:textId="77777777" w:rsidR="00D369D0" w:rsidRPr="002D5D88" w:rsidRDefault="00D369D0" w:rsidP="001C4F0B">
    <w:pPr>
      <w:spacing w:line="240" w:lineRule="auto"/>
      <w:contextualSpacing/>
      <w:rPr>
        <w:rFonts w:ascii="微软雅黑" w:eastAsia="微软雅黑" w:hAnsi="微软雅黑"/>
        <w:sz w:val="2"/>
        <w:szCs w:val="2"/>
      </w:rPr>
    </w:pPr>
    <w:r w:rsidRPr="002D5D88">
      <w:rPr>
        <w:rFonts w:ascii="微软雅黑" w:eastAsia="微软雅黑" w:hAnsi="微软雅黑"/>
        <w:noProof/>
        <w:sz w:val="22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929F740" wp14:editId="19FF24E6">
              <wp:simplePos x="0" y="0"/>
              <wp:positionH relativeFrom="column">
                <wp:posOffset>1562100</wp:posOffset>
              </wp:positionH>
              <wp:positionV relativeFrom="paragraph">
                <wp:posOffset>9124949</wp:posOffset>
              </wp:positionV>
              <wp:extent cx="5352415" cy="0"/>
              <wp:effectExtent l="0" t="19050" r="19685" b="1905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04194" id="直接连接符 18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pt,718.5pt" to="544.45pt,7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" strokecolor="#333" strokeweight="3.5pt">
              <v:stroke linestyle="thinThick"/>
            </v:line>
          </w:pict>
        </mc:Fallback>
      </mc:AlternateContent>
    </w:r>
    <w:r w:rsidRPr="002D5D88">
      <w:rPr>
        <w:rFonts w:ascii="微软雅黑" w:eastAsia="微软雅黑" w:hAnsi="微软雅黑" w:hint="eastAsia"/>
        <w:sz w:val="20"/>
      </w:rPr>
      <w:t xml:space="preserve">网址：www.9client.com             </w:t>
    </w:r>
    <w:r>
      <w:rPr>
        <w:rFonts w:ascii="微软雅黑" w:eastAsia="微软雅黑" w:hAnsi="微软雅黑"/>
        <w:sz w:val="20"/>
      </w:rPr>
      <w:tab/>
    </w:r>
    <w:r w:rsidRPr="002D5D88">
      <w:rPr>
        <w:rFonts w:ascii="微软雅黑" w:eastAsia="微软雅黑" w:hAnsi="微软雅黑" w:hint="eastAsia"/>
        <w:sz w:val="20"/>
      </w:rPr>
      <w:t>地址：上海市宜山路1698号兴迪</w:t>
    </w:r>
    <w:r>
      <w:rPr>
        <w:rFonts w:ascii="微软雅黑" w:eastAsia="微软雅黑" w:hAnsi="微软雅黑" w:hint="eastAsia"/>
        <w:sz w:val="20"/>
      </w:rPr>
      <w:t>商务</w:t>
    </w:r>
    <w:r w:rsidRPr="002D5D88">
      <w:rPr>
        <w:rFonts w:ascii="微软雅黑" w:eastAsia="微软雅黑" w:hAnsi="微软雅黑" w:hint="eastAsia"/>
        <w:sz w:val="20"/>
      </w:rPr>
      <w:t>大厦1301室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A9A98" w14:textId="77777777" w:rsidR="00175B76" w:rsidRDefault="00175B76" w:rsidP="003B4436">
      <w:pPr>
        <w:ind w:firstLine="420"/>
      </w:pPr>
      <w:r>
        <w:separator/>
      </w:r>
    </w:p>
  </w:footnote>
  <w:footnote w:type="continuationSeparator" w:id="0">
    <w:p w14:paraId="31170E4F" w14:textId="77777777" w:rsidR="00175B76" w:rsidRDefault="00175B76" w:rsidP="003B4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42E4D" w14:textId="35302B48" w:rsidR="00D369D0" w:rsidRPr="002D5D88" w:rsidRDefault="00D369D0" w:rsidP="006575E5">
    <w:pPr>
      <w:pStyle w:val="ad"/>
      <w:tabs>
        <w:tab w:val="left" w:pos="0"/>
        <w:tab w:val="left" w:pos="9620"/>
      </w:tabs>
      <w:wordWrap w:val="0"/>
      <w:spacing w:line="240" w:lineRule="auto"/>
      <w:ind w:firstLineChars="1000" w:firstLine="2200"/>
      <w:jc w:val="right"/>
      <w:rPr>
        <w:rFonts w:ascii="微软雅黑" w:eastAsia="微软雅黑" w:hAnsi="微软雅黑"/>
        <w:sz w:val="20"/>
      </w:rPr>
    </w:pPr>
    <w:r w:rsidRPr="002D5D88">
      <w:rPr>
        <w:rFonts w:ascii="微软雅黑" w:eastAsia="微软雅黑" w:hAnsi="微软雅黑"/>
        <w:noProof/>
        <w:sz w:val="22"/>
      </w:rPr>
      <w:drawing>
        <wp:anchor distT="0" distB="0" distL="114300" distR="114300" simplePos="0" relativeHeight="251664384" behindDoc="0" locked="0" layoutInCell="1" allowOverlap="1" wp14:anchorId="12184972" wp14:editId="48C64340">
          <wp:simplePos x="0" y="0"/>
          <wp:positionH relativeFrom="column">
            <wp:posOffset>135255</wp:posOffset>
          </wp:positionH>
          <wp:positionV relativeFrom="paragraph">
            <wp:posOffset>-231140</wp:posOffset>
          </wp:positionV>
          <wp:extent cx="1012190" cy="581025"/>
          <wp:effectExtent l="0" t="0" r="0" b="9525"/>
          <wp:wrapNone/>
          <wp:docPr id="2" name="图片 2" descr="说明: login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login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5D88">
      <w:rPr>
        <w:rFonts w:ascii="微软雅黑" w:eastAsia="微软雅黑" w:hAnsi="微软雅黑" w:hint="eastAsia"/>
        <w:sz w:val="20"/>
      </w:rPr>
      <w:t>文档编号：9client_</w:t>
    </w:r>
    <w:r>
      <w:rPr>
        <w:rFonts w:ascii="微软雅黑" w:eastAsia="微软雅黑" w:hAnsi="微软雅黑"/>
        <w:sz w:val="20"/>
      </w:rPr>
      <w:t>product</w:t>
    </w:r>
    <w:r w:rsidRPr="002D5D88">
      <w:rPr>
        <w:rFonts w:ascii="微软雅黑" w:eastAsia="微软雅黑" w:hAnsi="微软雅黑" w:hint="eastAsia"/>
        <w:sz w:val="20"/>
      </w:rPr>
      <w:t>_</w:t>
    </w:r>
    <w:r>
      <w:rPr>
        <w:rFonts w:ascii="微软雅黑" w:eastAsia="微软雅黑" w:hAnsi="微软雅黑"/>
        <w:sz w:val="20"/>
      </w:rPr>
      <w:t>yyyymmdd</w:t>
    </w:r>
    <w:r w:rsidRPr="002D5D88">
      <w:rPr>
        <w:rFonts w:ascii="微软雅黑" w:eastAsia="微软雅黑" w:hAnsi="微软雅黑"/>
        <w:sz w:val="20"/>
      </w:rPr>
      <w:t>-01</w:t>
    </w:r>
  </w:p>
  <w:p w14:paraId="5081353C" w14:textId="1D78BC65" w:rsidR="00D369D0" w:rsidRPr="002D5D88" w:rsidRDefault="00D369D0" w:rsidP="006575E5">
    <w:pPr>
      <w:pStyle w:val="ad"/>
      <w:tabs>
        <w:tab w:val="left" w:pos="0"/>
        <w:tab w:val="left" w:pos="9620"/>
      </w:tabs>
      <w:spacing w:line="240" w:lineRule="auto"/>
      <w:ind w:firstLineChars="900" w:firstLine="1800"/>
      <w:jc w:val="right"/>
      <w:rPr>
        <w:rFonts w:ascii="微软雅黑" w:eastAsia="微软雅黑" w:hAnsi="微软雅黑"/>
        <w:sz w:val="20"/>
      </w:rPr>
    </w:pPr>
    <w:r w:rsidRPr="002D5D88">
      <w:rPr>
        <w:rFonts w:ascii="微软雅黑" w:eastAsia="微软雅黑" w:hAnsi="微软雅黑" w:hint="eastAsia"/>
        <w:sz w:val="20"/>
      </w:rPr>
      <w:t>文档名称：</w:t>
    </w:r>
    <w:r>
      <w:rPr>
        <w:rFonts w:ascii="微软雅黑" w:eastAsia="微软雅黑" w:hAnsi="微软雅黑" w:hint="eastAsia"/>
        <w:sz w:val="20"/>
      </w:rPr>
      <w:t>X</w:t>
    </w:r>
    <w:r>
      <w:rPr>
        <w:rFonts w:ascii="微软雅黑" w:eastAsia="微软雅黑" w:hAnsi="微软雅黑"/>
        <w:sz w:val="20"/>
      </w:rPr>
      <w:t>XX设计</w:t>
    </w:r>
    <w:r>
      <w:rPr>
        <w:rFonts w:ascii="微软雅黑" w:eastAsia="微软雅黑" w:hAnsi="微软雅黑" w:hint="eastAsia"/>
        <w:sz w:val="20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1">
    <w:nsid w:val="36C72AD9"/>
    <w:multiLevelType w:val="hybridMultilevel"/>
    <w:tmpl w:val="75B2CD04"/>
    <w:lvl w:ilvl="0" w:tplc="1A28CF54">
      <w:start w:val="1"/>
      <w:numFmt w:val="decimal"/>
      <w:lvlText w:val="%1、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52BA5"/>
    <w:multiLevelType w:val="multilevel"/>
    <w:tmpl w:val="5C8E371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514C6D9"/>
    <w:multiLevelType w:val="singleLevel"/>
    <w:tmpl w:val="5514C6D9"/>
    <w:lvl w:ilvl="0">
      <w:start w:val="1"/>
      <w:numFmt w:val="decimal"/>
      <w:suff w:val="nothing"/>
      <w:lvlText w:val="%1．"/>
      <w:lvlJc w:val="left"/>
      <w:pPr>
        <w:ind w:left="-400" w:firstLine="400"/>
      </w:pPr>
      <w:rPr>
        <w:rFonts w:hint="default"/>
      </w:rPr>
    </w:lvl>
  </w:abstractNum>
  <w:abstractNum w:abstractNumId="4">
    <w:nsid w:val="5D833D7A"/>
    <w:multiLevelType w:val="multilevel"/>
    <w:tmpl w:val="715082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67882"/>
    <w:multiLevelType w:val="hybridMultilevel"/>
    <w:tmpl w:val="BF082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5B5CBE"/>
    <w:multiLevelType w:val="hybridMultilevel"/>
    <w:tmpl w:val="5668659E"/>
    <w:lvl w:ilvl="0" w:tplc="FD12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3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BB"/>
    <w:rsid w:val="000009B2"/>
    <w:rsid w:val="00002CD8"/>
    <w:rsid w:val="00004119"/>
    <w:rsid w:val="00011559"/>
    <w:rsid w:val="00014152"/>
    <w:rsid w:val="00016D77"/>
    <w:rsid w:val="0001756C"/>
    <w:rsid w:val="00017B89"/>
    <w:rsid w:val="00021F79"/>
    <w:rsid w:val="00022B10"/>
    <w:rsid w:val="00024378"/>
    <w:rsid w:val="00024A70"/>
    <w:rsid w:val="00030021"/>
    <w:rsid w:val="00030374"/>
    <w:rsid w:val="00030C86"/>
    <w:rsid w:val="000317EF"/>
    <w:rsid w:val="000346C0"/>
    <w:rsid w:val="000359B8"/>
    <w:rsid w:val="00037B71"/>
    <w:rsid w:val="00041D8D"/>
    <w:rsid w:val="000430CA"/>
    <w:rsid w:val="0004467C"/>
    <w:rsid w:val="000446B0"/>
    <w:rsid w:val="00045010"/>
    <w:rsid w:val="00046314"/>
    <w:rsid w:val="000477AE"/>
    <w:rsid w:val="000535DD"/>
    <w:rsid w:val="000537EB"/>
    <w:rsid w:val="0005687B"/>
    <w:rsid w:val="00057739"/>
    <w:rsid w:val="00064AB8"/>
    <w:rsid w:val="00065C51"/>
    <w:rsid w:val="00067737"/>
    <w:rsid w:val="00071397"/>
    <w:rsid w:val="00072CC4"/>
    <w:rsid w:val="00075B27"/>
    <w:rsid w:val="00076E31"/>
    <w:rsid w:val="00077009"/>
    <w:rsid w:val="00077409"/>
    <w:rsid w:val="00077701"/>
    <w:rsid w:val="000826FC"/>
    <w:rsid w:val="000833DF"/>
    <w:rsid w:val="00086B6A"/>
    <w:rsid w:val="000963BC"/>
    <w:rsid w:val="000A0049"/>
    <w:rsid w:val="000A0FDA"/>
    <w:rsid w:val="000A2275"/>
    <w:rsid w:val="000A3BF3"/>
    <w:rsid w:val="000A768F"/>
    <w:rsid w:val="000B03F6"/>
    <w:rsid w:val="000B1B48"/>
    <w:rsid w:val="000B3674"/>
    <w:rsid w:val="000B7599"/>
    <w:rsid w:val="000C17B8"/>
    <w:rsid w:val="000C3FB4"/>
    <w:rsid w:val="000C525A"/>
    <w:rsid w:val="000C53B5"/>
    <w:rsid w:val="000D00C9"/>
    <w:rsid w:val="000D21F4"/>
    <w:rsid w:val="000D59F8"/>
    <w:rsid w:val="000D72D5"/>
    <w:rsid w:val="000E74E4"/>
    <w:rsid w:val="000F309A"/>
    <w:rsid w:val="000F446F"/>
    <w:rsid w:val="000F4FD2"/>
    <w:rsid w:val="00101E31"/>
    <w:rsid w:val="00106BFB"/>
    <w:rsid w:val="0010706E"/>
    <w:rsid w:val="00120B1F"/>
    <w:rsid w:val="001214AB"/>
    <w:rsid w:val="00121AF7"/>
    <w:rsid w:val="00121D74"/>
    <w:rsid w:val="001246A8"/>
    <w:rsid w:val="00124713"/>
    <w:rsid w:val="0012534D"/>
    <w:rsid w:val="00127353"/>
    <w:rsid w:val="001364E3"/>
    <w:rsid w:val="0013699E"/>
    <w:rsid w:val="00136FAE"/>
    <w:rsid w:val="00143F09"/>
    <w:rsid w:val="00143F10"/>
    <w:rsid w:val="00144C77"/>
    <w:rsid w:val="00154400"/>
    <w:rsid w:val="0016153A"/>
    <w:rsid w:val="00167FEB"/>
    <w:rsid w:val="001701F6"/>
    <w:rsid w:val="00170DFD"/>
    <w:rsid w:val="00172A27"/>
    <w:rsid w:val="00173B19"/>
    <w:rsid w:val="00175833"/>
    <w:rsid w:val="00175B76"/>
    <w:rsid w:val="00177679"/>
    <w:rsid w:val="001778F1"/>
    <w:rsid w:val="00177A08"/>
    <w:rsid w:val="00181A23"/>
    <w:rsid w:val="00183A96"/>
    <w:rsid w:val="00185310"/>
    <w:rsid w:val="00186788"/>
    <w:rsid w:val="00186ED9"/>
    <w:rsid w:val="00187394"/>
    <w:rsid w:val="001875E1"/>
    <w:rsid w:val="00187A5B"/>
    <w:rsid w:val="00190075"/>
    <w:rsid w:val="001927CF"/>
    <w:rsid w:val="00194145"/>
    <w:rsid w:val="0019654E"/>
    <w:rsid w:val="00197190"/>
    <w:rsid w:val="001B4F37"/>
    <w:rsid w:val="001B5410"/>
    <w:rsid w:val="001B5773"/>
    <w:rsid w:val="001C0620"/>
    <w:rsid w:val="001C0C1C"/>
    <w:rsid w:val="001C4827"/>
    <w:rsid w:val="001C4F0B"/>
    <w:rsid w:val="001D0745"/>
    <w:rsid w:val="001D2F31"/>
    <w:rsid w:val="001D3549"/>
    <w:rsid w:val="001D4D6A"/>
    <w:rsid w:val="001D7391"/>
    <w:rsid w:val="001E07E0"/>
    <w:rsid w:val="001E11E0"/>
    <w:rsid w:val="001E13B6"/>
    <w:rsid w:val="001E223F"/>
    <w:rsid w:val="001E5B0A"/>
    <w:rsid w:val="001F0D3B"/>
    <w:rsid w:val="001F11A5"/>
    <w:rsid w:val="001F616B"/>
    <w:rsid w:val="0020409B"/>
    <w:rsid w:val="00210883"/>
    <w:rsid w:val="0021180B"/>
    <w:rsid w:val="002130FB"/>
    <w:rsid w:val="00213468"/>
    <w:rsid w:val="0021445B"/>
    <w:rsid w:val="00223BF7"/>
    <w:rsid w:val="002242FC"/>
    <w:rsid w:val="00227DD9"/>
    <w:rsid w:val="002308D4"/>
    <w:rsid w:val="00231391"/>
    <w:rsid w:val="00233519"/>
    <w:rsid w:val="0023702C"/>
    <w:rsid w:val="00237BD0"/>
    <w:rsid w:val="00240E5A"/>
    <w:rsid w:val="00241DD3"/>
    <w:rsid w:val="00245558"/>
    <w:rsid w:val="00246CEB"/>
    <w:rsid w:val="002529A0"/>
    <w:rsid w:val="00253464"/>
    <w:rsid w:val="00261FBF"/>
    <w:rsid w:val="00263673"/>
    <w:rsid w:val="0026606E"/>
    <w:rsid w:val="00267497"/>
    <w:rsid w:val="002725DC"/>
    <w:rsid w:val="00274C1B"/>
    <w:rsid w:val="002768A5"/>
    <w:rsid w:val="002822B6"/>
    <w:rsid w:val="0028352D"/>
    <w:rsid w:val="00284ADA"/>
    <w:rsid w:val="00285FB3"/>
    <w:rsid w:val="00287DCB"/>
    <w:rsid w:val="00290EF2"/>
    <w:rsid w:val="00293EB1"/>
    <w:rsid w:val="00294632"/>
    <w:rsid w:val="00294C89"/>
    <w:rsid w:val="002B22A9"/>
    <w:rsid w:val="002B3599"/>
    <w:rsid w:val="002B43CC"/>
    <w:rsid w:val="002C24A0"/>
    <w:rsid w:val="002C2819"/>
    <w:rsid w:val="002D0155"/>
    <w:rsid w:val="002D01E3"/>
    <w:rsid w:val="002D1CB4"/>
    <w:rsid w:val="002D5D88"/>
    <w:rsid w:val="002D67EE"/>
    <w:rsid w:val="002D6825"/>
    <w:rsid w:val="002E2A43"/>
    <w:rsid w:val="002E6B23"/>
    <w:rsid w:val="002F0771"/>
    <w:rsid w:val="002F2837"/>
    <w:rsid w:val="002F4C67"/>
    <w:rsid w:val="002F5AB9"/>
    <w:rsid w:val="00301187"/>
    <w:rsid w:val="00303C1E"/>
    <w:rsid w:val="00304B35"/>
    <w:rsid w:val="003051A9"/>
    <w:rsid w:val="00310468"/>
    <w:rsid w:val="00310C0B"/>
    <w:rsid w:val="00316317"/>
    <w:rsid w:val="003233A1"/>
    <w:rsid w:val="00331F7E"/>
    <w:rsid w:val="00332B43"/>
    <w:rsid w:val="003369AC"/>
    <w:rsid w:val="0033754C"/>
    <w:rsid w:val="00340835"/>
    <w:rsid w:val="00341A33"/>
    <w:rsid w:val="00346204"/>
    <w:rsid w:val="00346F8E"/>
    <w:rsid w:val="00347FA6"/>
    <w:rsid w:val="003520BD"/>
    <w:rsid w:val="0035261D"/>
    <w:rsid w:val="00356044"/>
    <w:rsid w:val="00363B65"/>
    <w:rsid w:val="0036680A"/>
    <w:rsid w:val="00366E95"/>
    <w:rsid w:val="00372288"/>
    <w:rsid w:val="0038114C"/>
    <w:rsid w:val="003812BB"/>
    <w:rsid w:val="003814E4"/>
    <w:rsid w:val="0038341D"/>
    <w:rsid w:val="00383614"/>
    <w:rsid w:val="0038447C"/>
    <w:rsid w:val="003903F5"/>
    <w:rsid w:val="003923D1"/>
    <w:rsid w:val="0039251F"/>
    <w:rsid w:val="00395E90"/>
    <w:rsid w:val="003A0809"/>
    <w:rsid w:val="003A2E76"/>
    <w:rsid w:val="003A3839"/>
    <w:rsid w:val="003A3AD0"/>
    <w:rsid w:val="003A5FBF"/>
    <w:rsid w:val="003A6A58"/>
    <w:rsid w:val="003A78D8"/>
    <w:rsid w:val="003B1FD8"/>
    <w:rsid w:val="003B281E"/>
    <w:rsid w:val="003B4436"/>
    <w:rsid w:val="003B6976"/>
    <w:rsid w:val="003C2D73"/>
    <w:rsid w:val="003C7960"/>
    <w:rsid w:val="003D3D8E"/>
    <w:rsid w:val="003D6E9A"/>
    <w:rsid w:val="003E0F90"/>
    <w:rsid w:val="003E1982"/>
    <w:rsid w:val="003E1B9B"/>
    <w:rsid w:val="003E36FF"/>
    <w:rsid w:val="003E679D"/>
    <w:rsid w:val="003F0A72"/>
    <w:rsid w:val="003F0C47"/>
    <w:rsid w:val="003F129B"/>
    <w:rsid w:val="003F14EE"/>
    <w:rsid w:val="003F180E"/>
    <w:rsid w:val="003F3049"/>
    <w:rsid w:val="003F35F2"/>
    <w:rsid w:val="003F6133"/>
    <w:rsid w:val="003F6399"/>
    <w:rsid w:val="004111E7"/>
    <w:rsid w:val="00412104"/>
    <w:rsid w:val="0041280C"/>
    <w:rsid w:val="004136CB"/>
    <w:rsid w:val="0041547C"/>
    <w:rsid w:val="00416143"/>
    <w:rsid w:val="00417EA8"/>
    <w:rsid w:val="004208D8"/>
    <w:rsid w:val="004211AB"/>
    <w:rsid w:val="00426C2F"/>
    <w:rsid w:val="00427191"/>
    <w:rsid w:val="00427CCC"/>
    <w:rsid w:val="00433ECF"/>
    <w:rsid w:val="004344F0"/>
    <w:rsid w:val="00437C09"/>
    <w:rsid w:val="004406C8"/>
    <w:rsid w:val="004463E3"/>
    <w:rsid w:val="00447CAE"/>
    <w:rsid w:val="00452F3A"/>
    <w:rsid w:val="00456B59"/>
    <w:rsid w:val="004609F9"/>
    <w:rsid w:val="004613BE"/>
    <w:rsid w:val="004727FC"/>
    <w:rsid w:val="00472C85"/>
    <w:rsid w:val="0047300F"/>
    <w:rsid w:val="004768F6"/>
    <w:rsid w:val="00477848"/>
    <w:rsid w:val="00481864"/>
    <w:rsid w:val="00482EDE"/>
    <w:rsid w:val="004861F4"/>
    <w:rsid w:val="00487586"/>
    <w:rsid w:val="00493D6F"/>
    <w:rsid w:val="00494A3A"/>
    <w:rsid w:val="00495A8F"/>
    <w:rsid w:val="004969A4"/>
    <w:rsid w:val="004A01F8"/>
    <w:rsid w:val="004A2C89"/>
    <w:rsid w:val="004A4C2F"/>
    <w:rsid w:val="004A55FA"/>
    <w:rsid w:val="004B0309"/>
    <w:rsid w:val="004B1C61"/>
    <w:rsid w:val="004B44A3"/>
    <w:rsid w:val="004B581A"/>
    <w:rsid w:val="004B7E83"/>
    <w:rsid w:val="004C2F9A"/>
    <w:rsid w:val="004D068F"/>
    <w:rsid w:val="004D40D6"/>
    <w:rsid w:val="004D5708"/>
    <w:rsid w:val="004E2312"/>
    <w:rsid w:val="004E2969"/>
    <w:rsid w:val="004E6645"/>
    <w:rsid w:val="004E7B4E"/>
    <w:rsid w:val="004F1E14"/>
    <w:rsid w:val="004F3210"/>
    <w:rsid w:val="004F532F"/>
    <w:rsid w:val="004F5909"/>
    <w:rsid w:val="00500FE1"/>
    <w:rsid w:val="00502A27"/>
    <w:rsid w:val="00502FE3"/>
    <w:rsid w:val="005030EF"/>
    <w:rsid w:val="00506373"/>
    <w:rsid w:val="005075D9"/>
    <w:rsid w:val="0051073A"/>
    <w:rsid w:val="005111A1"/>
    <w:rsid w:val="005122A5"/>
    <w:rsid w:val="00513B46"/>
    <w:rsid w:val="0051738A"/>
    <w:rsid w:val="005208C2"/>
    <w:rsid w:val="005301BF"/>
    <w:rsid w:val="00533FD2"/>
    <w:rsid w:val="00540B35"/>
    <w:rsid w:val="00551A44"/>
    <w:rsid w:val="005525F7"/>
    <w:rsid w:val="00557F16"/>
    <w:rsid w:val="00560F53"/>
    <w:rsid w:val="00571134"/>
    <w:rsid w:val="00574FC3"/>
    <w:rsid w:val="0057666F"/>
    <w:rsid w:val="00581950"/>
    <w:rsid w:val="0058373E"/>
    <w:rsid w:val="00587279"/>
    <w:rsid w:val="00590CB9"/>
    <w:rsid w:val="0059113C"/>
    <w:rsid w:val="0059719A"/>
    <w:rsid w:val="005A089B"/>
    <w:rsid w:val="005A0B83"/>
    <w:rsid w:val="005A1752"/>
    <w:rsid w:val="005A1DAD"/>
    <w:rsid w:val="005A6370"/>
    <w:rsid w:val="005A6796"/>
    <w:rsid w:val="005B0770"/>
    <w:rsid w:val="005B17D3"/>
    <w:rsid w:val="005B1AE6"/>
    <w:rsid w:val="005C33EA"/>
    <w:rsid w:val="005C56BD"/>
    <w:rsid w:val="005C6B74"/>
    <w:rsid w:val="005D0944"/>
    <w:rsid w:val="005D0B3D"/>
    <w:rsid w:val="005D1BE7"/>
    <w:rsid w:val="005D3FEB"/>
    <w:rsid w:val="005D498E"/>
    <w:rsid w:val="005E171A"/>
    <w:rsid w:val="005E4AB8"/>
    <w:rsid w:val="005E4D97"/>
    <w:rsid w:val="005E7BA6"/>
    <w:rsid w:val="005F278A"/>
    <w:rsid w:val="005F3351"/>
    <w:rsid w:val="005F5770"/>
    <w:rsid w:val="005F58B7"/>
    <w:rsid w:val="005F699E"/>
    <w:rsid w:val="00601584"/>
    <w:rsid w:val="00604CD8"/>
    <w:rsid w:val="006124FB"/>
    <w:rsid w:val="006172AF"/>
    <w:rsid w:val="006204B8"/>
    <w:rsid w:val="00620EA4"/>
    <w:rsid w:val="00623923"/>
    <w:rsid w:val="00624412"/>
    <w:rsid w:val="00626AD2"/>
    <w:rsid w:val="00631B7D"/>
    <w:rsid w:val="006340DE"/>
    <w:rsid w:val="0063410F"/>
    <w:rsid w:val="00645597"/>
    <w:rsid w:val="00646D8C"/>
    <w:rsid w:val="00656266"/>
    <w:rsid w:val="006575E5"/>
    <w:rsid w:val="0066617D"/>
    <w:rsid w:val="006715A1"/>
    <w:rsid w:val="00680659"/>
    <w:rsid w:val="00681436"/>
    <w:rsid w:val="00681C03"/>
    <w:rsid w:val="00683D78"/>
    <w:rsid w:val="006863D3"/>
    <w:rsid w:val="00691ABD"/>
    <w:rsid w:val="00691AC9"/>
    <w:rsid w:val="00697AF4"/>
    <w:rsid w:val="006A0DC6"/>
    <w:rsid w:val="006A3DA9"/>
    <w:rsid w:val="006A57D1"/>
    <w:rsid w:val="006A7E29"/>
    <w:rsid w:val="006B133D"/>
    <w:rsid w:val="006B2C45"/>
    <w:rsid w:val="006C3EF0"/>
    <w:rsid w:val="006C7269"/>
    <w:rsid w:val="006C72A2"/>
    <w:rsid w:val="006C75FD"/>
    <w:rsid w:val="006D1D67"/>
    <w:rsid w:val="006D55B3"/>
    <w:rsid w:val="006D6B1F"/>
    <w:rsid w:val="006D6C44"/>
    <w:rsid w:val="006E0611"/>
    <w:rsid w:val="006E498F"/>
    <w:rsid w:val="006E4E71"/>
    <w:rsid w:val="006E673D"/>
    <w:rsid w:val="006E7D45"/>
    <w:rsid w:val="006F092C"/>
    <w:rsid w:val="006F137F"/>
    <w:rsid w:val="006F2A72"/>
    <w:rsid w:val="006F7217"/>
    <w:rsid w:val="006F75DD"/>
    <w:rsid w:val="00702261"/>
    <w:rsid w:val="007034B0"/>
    <w:rsid w:val="00711462"/>
    <w:rsid w:val="00722220"/>
    <w:rsid w:val="00722702"/>
    <w:rsid w:val="00730B37"/>
    <w:rsid w:val="00734037"/>
    <w:rsid w:val="007405D4"/>
    <w:rsid w:val="00740F18"/>
    <w:rsid w:val="00746805"/>
    <w:rsid w:val="007468BC"/>
    <w:rsid w:val="007508FA"/>
    <w:rsid w:val="007523E4"/>
    <w:rsid w:val="00754D68"/>
    <w:rsid w:val="00756B72"/>
    <w:rsid w:val="007617CE"/>
    <w:rsid w:val="00770A7F"/>
    <w:rsid w:val="00774E79"/>
    <w:rsid w:val="00776990"/>
    <w:rsid w:val="00777319"/>
    <w:rsid w:val="007778DE"/>
    <w:rsid w:val="00780F82"/>
    <w:rsid w:val="00783BE1"/>
    <w:rsid w:val="0078435F"/>
    <w:rsid w:val="00785205"/>
    <w:rsid w:val="0078560A"/>
    <w:rsid w:val="00787B2E"/>
    <w:rsid w:val="00790866"/>
    <w:rsid w:val="007920DC"/>
    <w:rsid w:val="007B6A00"/>
    <w:rsid w:val="007B6FFA"/>
    <w:rsid w:val="007C0083"/>
    <w:rsid w:val="007C3422"/>
    <w:rsid w:val="007C480D"/>
    <w:rsid w:val="007E09B4"/>
    <w:rsid w:val="007E3983"/>
    <w:rsid w:val="007E5C37"/>
    <w:rsid w:val="007E729C"/>
    <w:rsid w:val="007F0DF6"/>
    <w:rsid w:val="007F20F2"/>
    <w:rsid w:val="007F4D17"/>
    <w:rsid w:val="007F727C"/>
    <w:rsid w:val="00801E9C"/>
    <w:rsid w:val="00801EDF"/>
    <w:rsid w:val="00802D6F"/>
    <w:rsid w:val="008030EF"/>
    <w:rsid w:val="00804BE5"/>
    <w:rsid w:val="0080547A"/>
    <w:rsid w:val="00815939"/>
    <w:rsid w:val="00816E49"/>
    <w:rsid w:val="00817DB0"/>
    <w:rsid w:val="00820374"/>
    <w:rsid w:val="00820EA4"/>
    <w:rsid w:val="00820ECE"/>
    <w:rsid w:val="00824050"/>
    <w:rsid w:val="0083120B"/>
    <w:rsid w:val="00832BE4"/>
    <w:rsid w:val="00834BDA"/>
    <w:rsid w:val="00840747"/>
    <w:rsid w:val="00846061"/>
    <w:rsid w:val="0085078F"/>
    <w:rsid w:val="008522DB"/>
    <w:rsid w:val="00852A8B"/>
    <w:rsid w:val="0085520D"/>
    <w:rsid w:val="00857317"/>
    <w:rsid w:val="00861EBD"/>
    <w:rsid w:val="008649C9"/>
    <w:rsid w:val="00867892"/>
    <w:rsid w:val="00867B58"/>
    <w:rsid w:val="00875936"/>
    <w:rsid w:val="00875EEA"/>
    <w:rsid w:val="0087788C"/>
    <w:rsid w:val="00882EF4"/>
    <w:rsid w:val="00894B55"/>
    <w:rsid w:val="00895F7B"/>
    <w:rsid w:val="008966F6"/>
    <w:rsid w:val="008979AE"/>
    <w:rsid w:val="008A0DAA"/>
    <w:rsid w:val="008A3E40"/>
    <w:rsid w:val="008A464C"/>
    <w:rsid w:val="008B79E4"/>
    <w:rsid w:val="008C038F"/>
    <w:rsid w:val="008C26DE"/>
    <w:rsid w:val="008C3CB4"/>
    <w:rsid w:val="008C62E9"/>
    <w:rsid w:val="008D03F4"/>
    <w:rsid w:val="008D2D1C"/>
    <w:rsid w:val="008D4311"/>
    <w:rsid w:val="008D5323"/>
    <w:rsid w:val="008E17E5"/>
    <w:rsid w:val="008E4C02"/>
    <w:rsid w:val="008F6164"/>
    <w:rsid w:val="008F67D3"/>
    <w:rsid w:val="009049C6"/>
    <w:rsid w:val="00905D96"/>
    <w:rsid w:val="00907F41"/>
    <w:rsid w:val="0091083B"/>
    <w:rsid w:val="00911FBC"/>
    <w:rsid w:val="009151AF"/>
    <w:rsid w:val="00916964"/>
    <w:rsid w:val="009219B7"/>
    <w:rsid w:val="00927017"/>
    <w:rsid w:val="009311E5"/>
    <w:rsid w:val="00936A7A"/>
    <w:rsid w:val="00937465"/>
    <w:rsid w:val="0093797F"/>
    <w:rsid w:val="00940377"/>
    <w:rsid w:val="00950683"/>
    <w:rsid w:val="009542F5"/>
    <w:rsid w:val="00954739"/>
    <w:rsid w:val="00962112"/>
    <w:rsid w:val="00963300"/>
    <w:rsid w:val="00976CE3"/>
    <w:rsid w:val="00981F38"/>
    <w:rsid w:val="0099105C"/>
    <w:rsid w:val="009930E9"/>
    <w:rsid w:val="0099410C"/>
    <w:rsid w:val="00994B93"/>
    <w:rsid w:val="00994EFB"/>
    <w:rsid w:val="009956F9"/>
    <w:rsid w:val="009A2DF9"/>
    <w:rsid w:val="009A4FCD"/>
    <w:rsid w:val="009A6D8A"/>
    <w:rsid w:val="009B2615"/>
    <w:rsid w:val="009B778F"/>
    <w:rsid w:val="009C1CCB"/>
    <w:rsid w:val="009C2865"/>
    <w:rsid w:val="009C42AE"/>
    <w:rsid w:val="009C540D"/>
    <w:rsid w:val="009C7696"/>
    <w:rsid w:val="009D045A"/>
    <w:rsid w:val="009D18F2"/>
    <w:rsid w:val="009D2600"/>
    <w:rsid w:val="009D374A"/>
    <w:rsid w:val="009D5092"/>
    <w:rsid w:val="009D5C31"/>
    <w:rsid w:val="009E0B89"/>
    <w:rsid w:val="009E3980"/>
    <w:rsid w:val="009F134A"/>
    <w:rsid w:val="009F456B"/>
    <w:rsid w:val="009F4685"/>
    <w:rsid w:val="009F7102"/>
    <w:rsid w:val="00A0443D"/>
    <w:rsid w:val="00A05192"/>
    <w:rsid w:val="00A13045"/>
    <w:rsid w:val="00A13475"/>
    <w:rsid w:val="00A2162E"/>
    <w:rsid w:val="00A216DB"/>
    <w:rsid w:val="00A265E4"/>
    <w:rsid w:val="00A32102"/>
    <w:rsid w:val="00A3243E"/>
    <w:rsid w:val="00A42DD3"/>
    <w:rsid w:val="00A43C26"/>
    <w:rsid w:val="00A44039"/>
    <w:rsid w:val="00A44946"/>
    <w:rsid w:val="00A44D4A"/>
    <w:rsid w:val="00A46D39"/>
    <w:rsid w:val="00A474A7"/>
    <w:rsid w:val="00A5128A"/>
    <w:rsid w:val="00A52153"/>
    <w:rsid w:val="00A521B9"/>
    <w:rsid w:val="00A550BF"/>
    <w:rsid w:val="00A6011D"/>
    <w:rsid w:val="00A63EA5"/>
    <w:rsid w:val="00A652B0"/>
    <w:rsid w:val="00A664CE"/>
    <w:rsid w:val="00A67496"/>
    <w:rsid w:val="00A7131A"/>
    <w:rsid w:val="00A72856"/>
    <w:rsid w:val="00A74633"/>
    <w:rsid w:val="00A74EC6"/>
    <w:rsid w:val="00A82436"/>
    <w:rsid w:val="00A83137"/>
    <w:rsid w:val="00A841B6"/>
    <w:rsid w:val="00A9150C"/>
    <w:rsid w:val="00A917EF"/>
    <w:rsid w:val="00A95734"/>
    <w:rsid w:val="00A97510"/>
    <w:rsid w:val="00A97734"/>
    <w:rsid w:val="00A97DF2"/>
    <w:rsid w:val="00A97DF3"/>
    <w:rsid w:val="00AA0966"/>
    <w:rsid w:val="00AA2059"/>
    <w:rsid w:val="00AA60DB"/>
    <w:rsid w:val="00AA767B"/>
    <w:rsid w:val="00AB2738"/>
    <w:rsid w:val="00AB3ED6"/>
    <w:rsid w:val="00AC44E9"/>
    <w:rsid w:val="00AD1066"/>
    <w:rsid w:val="00AD4BFB"/>
    <w:rsid w:val="00AD6816"/>
    <w:rsid w:val="00AD6ABB"/>
    <w:rsid w:val="00AE14B5"/>
    <w:rsid w:val="00AE24E0"/>
    <w:rsid w:val="00AE3EDB"/>
    <w:rsid w:val="00AE40A6"/>
    <w:rsid w:val="00AE584E"/>
    <w:rsid w:val="00AE59AB"/>
    <w:rsid w:val="00AF0ADA"/>
    <w:rsid w:val="00AF414D"/>
    <w:rsid w:val="00AF5340"/>
    <w:rsid w:val="00B00270"/>
    <w:rsid w:val="00B01A3B"/>
    <w:rsid w:val="00B02F20"/>
    <w:rsid w:val="00B132FC"/>
    <w:rsid w:val="00B2019F"/>
    <w:rsid w:val="00B21377"/>
    <w:rsid w:val="00B229C5"/>
    <w:rsid w:val="00B22F6C"/>
    <w:rsid w:val="00B25E33"/>
    <w:rsid w:val="00B27D4B"/>
    <w:rsid w:val="00B3072E"/>
    <w:rsid w:val="00B318B2"/>
    <w:rsid w:val="00B31E9E"/>
    <w:rsid w:val="00B3382B"/>
    <w:rsid w:val="00B33EBA"/>
    <w:rsid w:val="00B36B72"/>
    <w:rsid w:val="00B36C9D"/>
    <w:rsid w:val="00B41363"/>
    <w:rsid w:val="00B41800"/>
    <w:rsid w:val="00B45874"/>
    <w:rsid w:val="00B50AC1"/>
    <w:rsid w:val="00B5561E"/>
    <w:rsid w:val="00B55B08"/>
    <w:rsid w:val="00B56862"/>
    <w:rsid w:val="00B57BD9"/>
    <w:rsid w:val="00B57ED6"/>
    <w:rsid w:val="00B63F0F"/>
    <w:rsid w:val="00B711C3"/>
    <w:rsid w:val="00B71CA7"/>
    <w:rsid w:val="00B76851"/>
    <w:rsid w:val="00B839BF"/>
    <w:rsid w:val="00B866CC"/>
    <w:rsid w:val="00B87B74"/>
    <w:rsid w:val="00B9088D"/>
    <w:rsid w:val="00B9601B"/>
    <w:rsid w:val="00B96721"/>
    <w:rsid w:val="00BA0F87"/>
    <w:rsid w:val="00BA5066"/>
    <w:rsid w:val="00BA793E"/>
    <w:rsid w:val="00BB6E1D"/>
    <w:rsid w:val="00BC0203"/>
    <w:rsid w:val="00BC0B1B"/>
    <w:rsid w:val="00BC333F"/>
    <w:rsid w:val="00BC33C2"/>
    <w:rsid w:val="00BD0BC8"/>
    <w:rsid w:val="00BD2E60"/>
    <w:rsid w:val="00BD3829"/>
    <w:rsid w:val="00BD5557"/>
    <w:rsid w:val="00BD599C"/>
    <w:rsid w:val="00BE0CD3"/>
    <w:rsid w:val="00BE1975"/>
    <w:rsid w:val="00BE33B2"/>
    <w:rsid w:val="00BE44AC"/>
    <w:rsid w:val="00BF7301"/>
    <w:rsid w:val="00BF7B31"/>
    <w:rsid w:val="00C04382"/>
    <w:rsid w:val="00C04421"/>
    <w:rsid w:val="00C16138"/>
    <w:rsid w:val="00C174FF"/>
    <w:rsid w:val="00C220F8"/>
    <w:rsid w:val="00C229A4"/>
    <w:rsid w:val="00C23244"/>
    <w:rsid w:val="00C260C6"/>
    <w:rsid w:val="00C26452"/>
    <w:rsid w:val="00C26E9C"/>
    <w:rsid w:val="00C35034"/>
    <w:rsid w:val="00C3758F"/>
    <w:rsid w:val="00C37911"/>
    <w:rsid w:val="00C43FD7"/>
    <w:rsid w:val="00C52170"/>
    <w:rsid w:val="00C5439F"/>
    <w:rsid w:val="00C63F19"/>
    <w:rsid w:val="00C70911"/>
    <w:rsid w:val="00C7453A"/>
    <w:rsid w:val="00C770DD"/>
    <w:rsid w:val="00C8095C"/>
    <w:rsid w:val="00C83835"/>
    <w:rsid w:val="00C853E8"/>
    <w:rsid w:val="00C92227"/>
    <w:rsid w:val="00C925C5"/>
    <w:rsid w:val="00C9335E"/>
    <w:rsid w:val="00C94C7A"/>
    <w:rsid w:val="00C957AB"/>
    <w:rsid w:val="00C959EB"/>
    <w:rsid w:val="00CA2303"/>
    <w:rsid w:val="00CA55AC"/>
    <w:rsid w:val="00CA6ABB"/>
    <w:rsid w:val="00CB0F35"/>
    <w:rsid w:val="00CB355C"/>
    <w:rsid w:val="00CB5DFC"/>
    <w:rsid w:val="00CB76E1"/>
    <w:rsid w:val="00CB7D1D"/>
    <w:rsid w:val="00CC1F74"/>
    <w:rsid w:val="00CC69C8"/>
    <w:rsid w:val="00CD1D3D"/>
    <w:rsid w:val="00CD34AD"/>
    <w:rsid w:val="00CD382D"/>
    <w:rsid w:val="00CF202E"/>
    <w:rsid w:val="00CF644F"/>
    <w:rsid w:val="00CF721A"/>
    <w:rsid w:val="00D0029E"/>
    <w:rsid w:val="00D02C17"/>
    <w:rsid w:val="00D02CCC"/>
    <w:rsid w:val="00D12D28"/>
    <w:rsid w:val="00D13F9C"/>
    <w:rsid w:val="00D17261"/>
    <w:rsid w:val="00D1777A"/>
    <w:rsid w:val="00D213DD"/>
    <w:rsid w:val="00D23649"/>
    <w:rsid w:val="00D273DF"/>
    <w:rsid w:val="00D3263A"/>
    <w:rsid w:val="00D369D0"/>
    <w:rsid w:val="00D40668"/>
    <w:rsid w:val="00D47915"/>
    <w:rsid w:val="00D51364"/>
    <w:rsid w:val="00D51895"/>
    <w:rsid w:val="00D53F77"/>
    <w:rsid w:val="00D66536"/>
    <w:rsid w:val="00D67E5C"/>
    <w:rsid w:val="00D741B2"/>
    <w:rsid w:val="00D7427A"/>
    <w:rsid w:val="00D752F9"/>
    <w:rsid w:val="00D84D6E"/>
    <w:rsid w:val="00D85220"/>
    <w:rsid w:val="00D87F97"/>
    <w:rsid w:val="00D905F2"/>
    <w:rsid w:val="00D91C78"/>
    <w:rsid w:val="00D93319"/>
    <w:rsid w:val="00D93DC9"/>
    <w:rsid w:val="00D96C23"/>
    <w:rsid w:val="00D9730F"/>
    <w:rsid w:val="00DA005B"/>
    <w:rsid w:val="00DA4931"/>
    <w:rsid w:val="00DA588D"/>
    <w:rsid w:val="00DA7118"/>
    <w:rsid w:val="00DB1441"/>
    <w:rsid w:val="00DB1746"/>
    <w:rsid w:val="00DB43F0"/>
    <w:rsid w:val="00DB6736"/>
    <w:rsid w:val="00DC1128"/>
    <w:rsid w:val="00DC3DD9"/>
    <w:rsid w:val="00DD5B40"/>
    <w:rsid w:val="00DD6874"/>
    <w:rsid w:val="00DD719A"/>
    <w:rsid w:val="00DE10FE"/>
    <w:rsid w:val="00DE491C"/>
    <w:rsid w:val="00DE5DBD"/>
    <w:rsid w:val="00DF04B7"/>
    <w:rsid w:val="00DF04C3"/>
    <w:rsid w:val="00DF1DAE"/>
    <w:rsid w:val="00E01952"/>
    <w:rsid w:val="00E01A88"/>
    <w:rsid w:val="00E03094"/>
    <w:rsid w:val="00E05754"/>
    <w:rsid w:val="00E05A38"/>
    <w:rsid w:val="00E06B78"/>
    <w:rsid w:val="00E11B3B"/>
    <w:rsid w:val="00E1647E"/>
    <w:rsid w:val="00E166C7"/>
    <w:rsid w:val="00E173D2"/>
    <w:rsid w:val="00E20F4D"/>
    <w:rsid w:val="00E2133A"/>
    <w:rsid w:val="00E22BA1"/>
    <w:rsid w:val="00E253DE"/>
    <w:rsid w:val="00E25738"/>
    <w:rsid w:val="00E25F6F"/>
    <w:rsid w:val="00E27A8C"/>
    <w:rsid w:val="00E34369"/>
    <w:rsid w:val="00E35396"/>
    <w:rsid w:val="00E37280"/>
    <w:rsid w:val="00E420D1"/>
    <w:rsid w:val="00E46241"/>
    <w:rsid w:val="00E46BAF"/>
    <w:rsid w:val="00E50769"/>
    <w:rsid w:val="00E539D2"/>
    <w:rsid w:val="00E54BB7"/>
    <w:rsid w:val="00E6139A"/>
    <w:rsid w:val="00E636C3"/>
    <w:rsid w:val="00E66155"/>
    <w:rsid w:val="00E7043B"/>
    <w:rsid w:val="00E740C8"/>
    <w:rsid w:val="00E76319"/>
    <w:rsid w:val="00E77DC2"/>
    <w:rsid w:val="00E80887"/>
    <w:rsid w:val="00E82842"/>
    <w:rsid w:val="00E85A16"/>
    <w:rsid w:val="00E909F5"/>
    <w:rsid w:val="00E92169"/>
    <w:rsid w:val="00E95A7C"/>
    <w:rsid w:val="00E972CD"/>
    <w:rsid w:val="00EA0AFF"/>
    <w:rsid w:val="00EA5AC4"/>
    <w:rsid w:val="00EB07A2"/>
    <w:rsid w:val="00EB07E8"/>
    <w:rsid w:val="00EB1097"/>
    <w:rsid w:val="00EB45CB"/>
    <w:rsid w:val="00EB7769"/>
    <w:rsid w:val="00EC0A31"/>
    <w:rsid w:val="00EC2A05"/>
    <w:rsid w:val="00EC6555"/>
    <w:rsid w:val="00ED2FF8"/>
    <w:rsid w:val="00ED7038"/>
    <w:rsid w:val="00EF2BD3"/>
    <w:rsid w:val="00EF2E58"/>
    <w:rsid w:val="00EF48D2"/>
    <w:rsid w:val="00EF6E80"/>
    <w:rsid w:val="00F00055"/>
    <w:rsid w:val="00F01E68"/>
    <w:rsid w:val="00F024B1"/>
    <w:rsid w:val="00F03ACE"/>
    <w:rsid w:val="00F03D15"/>
    <w:rsid w:val="00F10BEE"/>
    <w:rsid w:val="00F12489"/>
    <w:rsid w:val="00F1271F"/>
    <w:rsid w:val="00F1323A"/>
    <w:rsid w:val="00F13C6B"/>
    <w:rsid w:val="00F21A1E"/>
    <w:rsid w:val="00F31366"/>
    <w:rsid w:val="00F34116"/>
    <w:rsid w:val="00F36E26"/>
    <w:rsid w:val="00F40766"/>
    <w:rsid w:val="00F432DB"/>
    <w:rsid w:val="00F45DC3"/>
    <w:rsid w:val="00F51231"/>
    <w:rsid w:val="00F538C4"/>
    <w:rsid w:val="00F569A0"/>
    <w:rsid w:val="00F6128B"/>
    <w:rsid w:val="00F66220"/>
    <w:rsid w:val="00F72BF4"/>
    <w:rsid w:val="00F72F30"/>
    <w:rsid w:val="00F8331D"/>
    <w:rsid w:val="00F840E2"/>
    <w:rsid w:val="00F85DC4"/>
    <w:rsid w:val="00F92F30"/>
    <w:rsid w:val="00F93C47"/>
    <w:rsid w:val="00FA0F29"/>
    <w:rsid w:val="00FA7FA7"/>
    <w:rsid w:val="00FB163E"/>
    <w:rsid w:val="00FB1F30"/>
    <w:rsid w:val="00FC2BC2"/>
    <w:rsid w:val="00FC3F47"/>
    <w:rsid w:val="00FC4711"/>
    <w:rsid w:val="00FC61BB"/>
    <w:rsid w:val="00FC6EC3"/>
    <w:rsid w:val="00FC7AE5"/>
    <w:rsid w:val="00FC7E93"/>
    <w:rsid w:val="00FD380C"/>
    <w:rsid w:val="00FD55B7"/>
    <w:rsid w:val="00FD6270"/>
    <w:rsid w:val="00FD6D47"/>
    <w:rsid w:val="00FE0F9B"/>
    <w:rsid w:val="00FE1724"/>
    <w:rsid w:val="00FE3562"/>
    <w:rsid w:val="00FF4A44"/>
    <w:rsid w:val="00FF53E6"/>
    <w:rsid w:val="00FF5663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388BD3"/>
  <w15:docId w15:val="{46EC5A8F-6C05-4FB4-A4E0-7C65B19F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3E8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AE24E0"/>
    <w:pPr>
      <w:numPr>
        <w:numId w:val="1"/>
      </w:numPr>
      <w:spacing w:after="120"/>
      <w:outlineLvl w:val="0"/>
    </w:pPr>
    <w:rPr>
      <w:rFonts w:ascii="宋体" w:hAnsi="宋体"/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autoRedefine/>
    <w:qFormat/>
    <w:rsid w:val="00683D78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宋体" w:hAnsi="宋体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qFormat/>
    <w:rsid w:val="00683D78"/>
    <w:pPr>
      <w:keepNext/>
      <w:keepLines/>
      <w:numPr>
        <w:ilvl w:val="2"/>
        <w:numId w:val="1"/>
      </w:numPr>
      <w:spacing w:before="120" w:after="120" w:line="415" w:lineRule="auto"/>
      <w:ind w:left="0" w:firstLine="0"/>
      <w:outlineLvl w:val="2"/>
    </w:pPr>
    <w:rPr>
      <w:rFonts w:ascii="宋体" w:hAnsi="宋体"/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qFormat/>
    <w:rsid w:val="00AE40A6"/>
    <w:pPr>
      <w:keepNext/>
      <w:keepLines/>
      <w:numPr>
        <w:ilvl w:val="3"/>
        <w:numId w:val="1"/>
      </w:numPr>
      <w:spacing w:before="280" w:after="290" w:line="377" w:lineRule="auto"/>
      <w:ind w:left="713" w:hangingChars="338" w:hanging="713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6C75F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F202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F03D1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83D78"/>
    <w:rPr>
      <w:rFonts w:ascii="宋体" w:hAnsi="宋体"/>
      <w:b/>
      <w:bCs/>
      <w:kern w:val="2"/>
      <w:sz w:val="28"/>
      <w:szCs w:val="32"/>
    </w:rPr>
  </w:style>
  <w:style w:type="character" w:customStyle="1" w:styleId="Char">
    <w:name w:val="称呼 Char"/>
    <w:link w:val="a3"/>
    <w:rPr>
      <w:rFonts w:ascii="隶书" w:eastAsia="隶书"/>
      <w:kern w:val="2"/>
      <w:sz w:val="21"/>
      <w:szCs w:val="21"/>
    </w:rPr>
  </w:style>
  <w:style w:type="character" w:styleId="HTML">
    <w:name w:val="HTML Typewriter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表格内容"/>
    <w:rPr>
      <w:sz w:val="24"/>
    </w:rPr>
  </w:style>
  <w:style w:type="character" w:customStyle="1" w:styleId="Char0">
    <w:name w:val="标题 Char"/>
    <w:link w:val="a5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1">
    <w:name w:val="列出段落 Char"/>
    <w:link w:val="a6"/>
    <w:uiPriority w:val="34"/>
    <w:locked/>
    <w:rPr>
      <w:kern w:val="2"/>
      <w:sz w:val="21"/>
      <w:szCs w:val="21"/>
    </w:rPr>
  </w:style>
  <w:style w:type="character" w:customStyle="1" w:styleId="bold">
    <w:name w:val="bold"/>
    <w:rPr>
      <w:rFonts w:ascii="Arial" w:hAnsi="Arial" w:cs="Arial" w:hint="default"/>
      <w:sz w:val="18"/>
      <w:szCs w:val="18"/>
    </w:rPr>
  </w:style>
  <w:style w:type="character" w:styleId="a7">
    <w:name w:val="FollowedHyperlink"/>
    <w:rPr>
      <w:color w:val="954F72"/>
      <w:u w:val="single"/>
    </w:rPr>
  </w:style>
  <w:style w:type="character" w:customStyle="1" w:styleId="a8">
    <w:name w:val="a"/>
    <w:basedOn w:val="a0"/>
  </w:style>
  <w:style w:type="character" w:customStyle="1" w:styleId="4Char">
    <w:name w:val="标题 4 Char"/>
    <w:link w:val="4"/>
    <w:rsid w:val="00AE40A6"/>
    <w:rPr>
      <w:rFonts w:ascii="宋体" w:hAnsi="宋体"/>
      <w:b/>
      <w:bCs/>
      <w:kern w:val="2"/>
      <w:sz w:val="21"/>
      <w:szCs w:val="28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basedOn w:val="a0"/>
  </w:style>
  <w:style w:type="character" w:styleId="ab">
    <w:name w:val="annotation reference"/>
    <w:semiHidden/>
    <w:rPr>
      <w:sz w:val="21"/>
      <w:szCs w:val="21"/>
    </w:rPr>
  </w:style>
  <w:style w:type="character" w:customStyle="1" w:styleId="2Char0">
    <w:name w:val="正文文本缩进 2 Char"/>
    <w:link w:val="20"/>
    <w:rPr>
      <w:sz w:val="28"/>
      <w:lang w:val="en-GB"/>
    </w:rPr>
  </w:style>
  <w:style w:type="character" w:customStyle="1" w:styleId="style011">
    <w:name w:val="style011"/>
    <w:rPr>
      <w:sz w:val="12"/>
      <w:szCs w:val="12"/>
      <w:u w:val="single"/>
    </w:rPr>
  </w:style>
  <w:style w:type="character" w:customStyle="1" w:styleId="1Char">
    <w:name w:val="标题 1 Char"/>
    <w:link w:val="1"/>
    <w:rsid w:val="00AE24E0"/>
    <w:rPr>
      <w:rFonts w:ascii="宋体" w:hAnsi="宋体"/>
      <w:b/>
      <w:kern w:val="44"/>
      <w:sz w:val="32"/>
    </w:rPr>
  </w:style>
  <w:style w:type="character" w:customStyle="1" w:styleId="Char2">
    <w:name w:val="页脚 Char"/>
    <w:link w:val="ac"/>
    <w:uiPriority w:val="99"/>
    <w:rPr>
      <w:kern w:val="2"/>
      <w:sz w:val="18"/>
      <w:szCs w:val="18"/>
    </w:rPr>
  </w:style>
  <w:style w:type="character" w:customStyle="1" w:styleId="small">
    <w:name w:val="small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leftChars="200" w:left="480"/>
    </w:pPr>
    <w:rPr>
      <w:rFonts w:eastAsia="Times New Roman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ad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Balloon Text"/>
    <w:basedOn w:val="a"/>
    <w:semiHidden/>
    <w:rPr>
      <w:sz w:val="18"/>
      <w:szCs w:val="18"/>
    </w:rPr>
  </w:style>
  <w:style w:type="paragraph" w:styleId="af">
    <w:name w:val="Body Text"/>
    <w:basedOn w:val="a"/>
    <w:pPr>
      <w:spacing w:after="120"/>
    </w:pPr>
  </w:style>
  <w:style w:type="paragraph" w:styleId="a3">
    <w:name w:val="Salutation"/>
    <w:basedOn w:val="a"/>
    <w:next w:val="a"/>
    <w:link w:val="Char"/>
    <w:rPr>
      <w:rFonts w:ascii="隶书" w:eastAsia="隶书"/>
      <w:szCs w:val="21"/>
    </w:rPr>
  </w:style>
  <w:style w:type="paragraph" w:styleId="af0">
    <w:name w:val="annotation subject"/>
    <w:basedOn w:val="af1"/>
    <w:next w:val="af1"/>
    <w:semiHidden/>
    <w:rPr>
      <w:b/>
      <w:bCs/>
    </w:rPr>
  </w:style>
  <w:style w:type="paragraph" w:styleId="af2">
    <w:name w:val="Document Map"/>
    <w:basedOn w:val="a"/>
    <w:semiHidden/>
    <w:pPr>
      <w:shd w:val="clear" w:color="auto" w:fill="000080"/>
    </w:pPr>
  </w:style>
  <w:style w:type="paragraph" w:customStyle="1" w:styleId="CharChar1">
    <w:name w:val="Char Char1"/>
    <w:basedOn w:val="a"/>
    <w:pPr>
      <w:tabs>
        <w:tab w:val="left" w:pos="2940"/>
      </w:tabs>
      <w:ind w:left="2940" w:hanging="420"/>
    </w:pPr>
    <w:rPr>
      <w:rFonts w:ascii="Arial" w:hAnsi="Arial" w:cs="Arial"/>
      <w:sz w:val="20"/>
    </w:rPr>
  </w:style>
  <w:style w:type="paragraph" w:styleId="a5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f4">
    <w:name w:val="Normal Indent"/>
    <w:basedOn w:val="a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kern w:val="0"/>
      <w:sz w:val="20"/>
      <w:szCs w:val="20"/>
      <w:lang w:val="en-GB"/>
    </w:rPr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6">
    <w:name w:val="List Paragraph"/>
    <w:basedOn w:val="a"/>
    <w:link w:val="Char1"/>
    <w:uiPriority w:val="34"/>
    <w:qFormat/>
    <w:pPr>
      <w:ind w:firstLineChars="200" w:firstLine="420"/>
    </w:pPr>
    <w:rPr>
      <w:szCs w:val="21"/>
    </w:rPr>
  </w:style>
  <w:style w:type="paragraph" w:styleId="11">
    <w:name w:val="toc 1"/>
    <w:basedOn w:val="a"/>
    <w:next w:val="a"/>
    <w:uiPriority w:val="39"/>
    <w:qFormat/>
    <w:pPr>
      <w:tabs>
        <w:tab w:val="left" w:pos="425"/>
        <w:tab w:val="right" w:leader="dot" w:pos="9061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f1">
    <w:name w:val="annotation text"/>
    <w:basedOn w:val="a"/>
    <w:semiHidden/>
    <w:pPr>
      <w:jc w:val="left"/>
    </w:pPr>
  </w:style>
  <w:style w:type="paragraph" w:customStyle="1" w:styleId="22">
    <w:name w:val="正文首行缩进 2字符"/>
    <w:basedOn w:val="a"/>
    <w:uiPriority w:val="99"/>
    <w:pPr>
      <w:wordWrap w:val="0"/>
      <w:spacing w:before="120" w:after="120" w:line="300" w:lineRule="auto"/>
      <w:ind w:firstLineChars="200" w:firstLine="420"/>
    </w:pPr>
    <w:rPr>
      <w:rFonts w:ascii="Arial" w:hAnsi="Arial" w:cs="宋体"/>
      <w:szCs w:val="20"/>
    </w:rPr>
  </w:style>
  <w:style w:type="paragraph" w:customStyle="1" w:styleId="110">
    <w:name w:val="列出段落1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af5">
    <w:name w:val="插图"/>
    <w:basedOn w:val="a"/>
    <w:pPr>
      <w:spacing w:before="60" w:after="60"/>
      <w:jc w:val="center"/>
    </w:pPr>
    <w:rPr>
      <w:sz w:val="24"/>
      <w:szCs w:val="20"/>
    </w:rPr>
  </w:style>
  <w:style w:type="paragraph" w:styleId="ac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widowControl/>
      <w:overflowPunct w:val="0"/>
      <w:autoSpaceDE w:val="0"/>
      <w:autoSpaceDN w:val="0"/>
      <w:adjustRightInd w:val="0"/>
      <w:ind w:firstLine="600"/>
      <w:jc w:val="left"/>
      <w:textAlignment w:val="baseline"/>
    </w:pPr>
    <w:rPr>
      <w:kern w:val="0"/>
      <w:sz w:val="28"/>
      <w:szCs w:val="20"/>
      <w:lang w:val="en-GB"/>
    </w:rPr>
  </w:style>
  <w:style w:type="paragraph" w:styleId="af6">
    <w:name w:val="Body Text Indent"/>
    <w:basedOn w:val="a"/>
    <w:pPr>
      <w:ind w:firstLineChars="200" w:firstLine="480"/>
    </w:pPr>
    <w:rPr>
      <w:rFonts w:ascii="宋体" w:hAnsi="宋体"/>
      <w:sz w:val="24"/>
      <w:szCs w:val="28"/>
    </w:rPr>
  </w:style>
  <w:style w:type="paragraph" w:customStyle="1" w:styleId="af7">
    <w:name w:val="內文"/>
    <w:basedOn w:val="a"/>
    <w:next w:val="a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StyleHeading1LatinBoldLinespacingMultiple12">
    <w:name w:val="Style Heading 1 + (Latin) 宋体 小四 Bold Line spacing:  Multiple 1.2..."/>
    <w:basedOn w:val="1"/>
    <w:pPr>
      <w:keepNext/>
      <w:widowControl/>
      <w:autoSpaceDE w:val="0"/>
      <w:autoSpaceDN w:val="0"/>
      <w:adjustRightInd w:val="0"/>
      <w:spacing w:after="0" w:line="300" w:lineRule="auto"/>
      <w:jc w:val="left"/>
      <w:textAlignment w:val="baseline"/>
    </w:pPr>
    <w:rPr>
      <w:rFonts w:eastAsia="长城楷体"/>
      <w:bCs/>
      <w:spacing w:val="20"/>
      <w:kern w:val="2"/>
      <w:szCs w:val="24"/>
    </w:rPr>
  </w:style>
  <w:style w:type="character" w:customStyle="1" w:styleId="5Char">
    <w:name w:val="标题 5 Char"/>
    <w:link w:val="5"/>
    <w:rsid w:val="006C75FD"/>
    <w:rPr>
      <w:b/>
      <w:bCs/>
      <w:kern w:val="2"/>
      <w:sz w:val="28"/>
      <w:szCs w:val="28"/>
    </w:rPr>
  </w:style>
  <w:style w:type="paragraph" w:styleId="af8">
    <w:name w:val="Subtitle"/>
    <w:basedOn w:val="TOC"/>
    <w:next w:val="a"/>
    <w:link w:val="Char4"/>
    <w:qFormat/>
    <w:rsid w:val="00DE491C"/>
    <w:pPr>
      <w:spacing w:before="0" w:line="240" w:lineRule="auto"/>
      <w:outlineLvl w:val="1"/>
    </w:pPr>
    <w:rPr>
      <w:b w:val="0"/>
      <w:bCs w:val="0"/>
      <w:kern w:val="28"/>
      <w:sz w:val="24"/>
      <w:szCs w:val="32"/>
    </w:rPr>
  </w:style>
  <w:style w:type="character" w:customStyle="1" w:styleId="Char4">
    <w:name w:val="副标题 Char"/>
    <w:link w:val="af8"/>
    <w:rsid w:val="00CF202E"/>
    <w:rPr>
      <w:rFonts w:ascii="Cambria" w:hAnsi="Cambria"/>
      <w:color w:val="365F91"/>
      <w:kern w:val="28"/>
      <w:sz w:val="24"/>
      <w:szCs w:val="32"/>
    </w:rPr>
  </w:style>
  <w:style w:type="paragraph" w:styleId="af9">
    <w:name w:val="No Spacing"/>
    <w:basedOn w:val="6"/>
    <w:link w:val="Char5"/>
    <w:uiPriority w:val="1"/>
    <w:qFormat/>
    <w:rsid w:val="00CF202E"/>
    <w:rPr>
      <w:sz w:val="21"/>
    </w:rPr>
  </w:style>
  <w:style w:type="character" w:customStyle="1" w:styleId="7Char">
    <w:name w:val="标题 7 Char"/>
    <w:link w:val="7"/>
    <w:rsid w:val="00F03D15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CF202E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fa">
    <w:name w:val="Block Text"/>
    <w:aliases w:val="块引用"/>
    <w:rsid w:val="00CB5DFC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ascii="Perpetua" w:hAnsi="Perpetua"/>
      <w:color w:val="808080"/>
      <w:sz w:val="28"/>
      <w:szCs w:val="28"/>
    </w:rPr>
  </w:style>
  <w:style w:type="character" w:customStyle="1" w:styleId="Style4">
    <w:name w:val="Style4"/>
    <w:uiPriority w:val="1"/>
    <w:rsid w:val="00CB5DFC"/>
    <w:rPr>
      <w:rFonts w:ascii="Calibri" w:eastAsia="宋体" w:hAnsi="宋体" w:cs="Times New Roman"/>
      <w:bCs w:val="0"/>
      <w:iCs w:val="0"/>
      <w:szCs w:val="22"/>
      <w:lang w:eastAsia="zh-CN"/>
    </w:rPr>
  </w:style>
  <w:style w:type="character" w:customStyle="1" w:styleId="Style5">
    <w:name w:val="Style5"/>
    <w:uiPriority w:val="1"/>
    <w:rsid w:val="00CB5DFC"/>
    <w:rPr>
      <w:rFonts w:ascii="Calibri" w:eastAsia="宋体" w:hAnsi="宋体" w:cs="Times New Roman"/>
      <w:bCs w:val="0"/>
      <w:iCs w:val="0"/>
      <w:sz w:val="22"/>
      <w:szCs w:val="22"/>
      <w:lang w:eastAsia="zh-CN"/>
    </w:rPr>
  </w:style>
  <w:style w:type="character" w:customStyle="1" w:styleId="Char5">
    <w:name w:val="无间隔 Char"/>
    <w:link w:val="af9"/>
    <w:uiPriority w:val="1"/>
    <w:rsid w:val="00CB5DFC"/>
    <w:rPr>
      <w:rFonts w:ascii="Cambria" w:hAnsi="Cambria"/>
      <w:b/>
      <w:bCs/>
      <w:kern w:val="2"/>
      <w:sz w:val="21"/>
      <w:szCs w:val="24"/>
    </w:rPr>
  </w:style>
  <w:style w:type="character" w:customStyle="1" w:styleId="Char3">
    <w:name w:val="页眉 Char"/>
    <w:link w:val="ad"/>
    <w:uiPriority w:val="99"/>
    <w:rsid w:val="00CB5DFC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683D78"/>
    <w:rPr>
      <w:rFonts w:ascii="宋体" w:hAnsi="宋体"/>
      <w:b/>
      <w:bCs/>
      <w:kern w:val="2"/>
      <w:sz w:val="24"/>
      <w:szCs w:val="32"/>
    </w:rPr>
  </w:style>
  <w:style w:type="character" w:customStyle="1" w:styleId="apple-converted-space">
    <w:name w:val="apple-converted-space"/>
    <w:basedOn w:val="a0"/>
    <w:rsid w:val="000C3FB4"/>
  </w:style>
  <w:style w:type="character" w:styleId="afb">
    <w:name w:val="Strong"/>
    <w:basedOn w:val="a0"/>
    <w:uiPriority w:val="22"/>
    <w:qFormat/>
    <w:rsid w:val="000C3FB4"/>
    <w:rPr>
      <w:b/>
      <w:bCs/>
    </w:rPr>
  </w:style>
  <w:style w:type="character" w:styleId="afc">
    <w:name w:val="Emphasis"/>
    <w:basedOn w:val="a0"/>
    <w:uiPriority w:val="20"/>
    <w:qFormat/>
    <w:rsid w:val="008C038F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6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6796"/>
    <w:rPr>
      <w:rFonts w:ascii="宋体" w:hAnsi="宋体" w:cs="宋体"/>
      <w:sz w:val="24"/>
      <w:szCs w:val="24"/>
    </w:rPr>
  </w:style>
  <w:style w:type="paragraph" w:customStyle="1" w:styleId="23">
    <w:name w:val="列出段落2"/>
    <w:basedOn w:val="a"/>
    <w:uiPriority w:val="34"/>
    <w:qFormat/>
    <w:rsid w:val="004B581A"/>
    <w:pPr>
      <w:ind w:firstLineChars="200" w:firstLine="420"/>
    </w:pPr>
    <w:rPr>
      <w:szCs w:val="21"/>
    </w:rPr>
  </w:style>
  <w:style w:type="character" w:customStyle="1" w:styleId="mw-headline">
    <w:name w:val="mw-headline"/>
    <w:basedOn w:val="a0"/>
    <w:rsid w:val="0038341D"/>
  </w:style>
  <w:style w:type="character" w:styleId="afd">
    <w:name w:val="Placeholder Text"/>
    <w:basedOn w:val="a0"/>
    <w:uiPriority w:val="99"/>
    <w:semiHidden/>
    <w:rsid w:val="00C43FD7"/>
    <w:rPr>
      <w:color w:val="808080"/>
    </w:rPr>
  </w:style>
  <w:style w:type="table" w:styleId="afe">
    <w:name w:val="Table Grid"/>
    <w:basedOn w:val="a1"/>
    <w:uiPriority w:val="99"/>
    <w:rsid w:val="0089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Subtle Reference"/>
    <w:basedOn w:val="a0"/>
    <w:uiPriority w:val="31"/>
    <w:qFormat/>
    <w:rsid w:val="00626A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ie\Desktop\&#20037;&#31185;&#22810;&#39029;&#25991;&#26723;&#27169;&#26495;201504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C0BC1-CA04-4D7B-B9F9-881AC05B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久科多页文档模板201504.dotx</Template>
  <TotalTime>536</TotalTime>
  <Pages>13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上海久科信息技术有限公司</dc:title>
  <dc:creator>owen</dc:creator>
  <cp:lastModifiedBy>zhengwl</cp:lastModifiedBy>
  <cp:revision>148</cp:revision>
  <cp:lastPrinted>2014-01-20T03:23:00Z</cp:lastPrinted>
  <dcterms:created xsi:type="dcterms:W3CDTF">2015-05-27T09:01:00Z</dcterms:created>
  <dcterms:modified xsi:type="dcterms:W3CDTF">2015-11-27T07:50:00Z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