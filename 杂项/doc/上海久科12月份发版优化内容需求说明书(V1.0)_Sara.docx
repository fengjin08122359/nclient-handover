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posOffset>-685800</wp:posOffset>
                </wp:positionH>
                <wp:positionV relativeFrom="margin">
                  <wp:posOffset>-794385</wp:posOffset>
                </wp:positionV>
                <wp:extent cx="6938010" cy="10038080"/>
                <wp:effectExtent l="7620" t="11430" r="7620" b="8890"/>
                <wp:wrapNone/>
                <wp:docPr id="8" name="AutoShap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010" cy="1003808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24" o:spid="_x0000_s1026" o:spt="2" style="position:absolute;left:0pt;margin-left:-54pt;margin-top:-62.55pt;height:790.4pt;width:546.3pt;mso-position-horizontal-relative:margin;mso-position-vertical-relative:margin;z-index:-251658240;mso-width-relative:page;mso-height-relative:page;mso-width-percent:920;mso-height-percent:940;" filled="f" stroked="t" coordsize="21600,21600" o:allowincell="f" arcsize="0.0346296296296296" o:gfxdata="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wqrFHcAAAA&#10;DgEAAA8AAAAAAAAAAQAgAAAAIgAAAGRycy9kb3ducmV2LnhtbFBLAQIUABQAAAAIAIdO4kAFTWaN&#10;GQIAACIEAAAOAAAAAAAAAAEAIAAAACsBAABkcnMvZTJvRG9jLnhtbFBLBQYAAAAABgAGAFkBAAC2&#10;BQAAAAA=&#10;">
                <v:fill on="f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b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1712595</wp:posOffset>
                </wp:positionV>
                <wp:extent cx="6986270" cy="1840865"/>
                <wp:effectExtent l="19050" t="19050" r="5080" b="6985"/>
                <wp:wrapNone/>
                <wp:docPr id="5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6270" cy="1840865"/>
                          <a:chOff x="717" y="4605"/>
                          <a:chExt cx="11002" cy="2899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7" y="4605"/>
                            <a:ext cx="10828" cy="2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422E2E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771" y="4620"/>
                            <a:ext cx="10948" cy="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2"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上海久科有限公司</w:t>
                              </w:r>
                            </w:p>
                            <w:p>
                              <w:pPr>
                                <w:pStyle w:val="62"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产品需求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说明书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-50.85pt;margin-top:134.85pt;height:144.95pt;width:550.1pt;z-index:251658240;mso-width-relative:page;mso-height-relative:page;" coordorigin="717,4605" coordsize="11002,2899" o:gfxdata="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f6A3M3AAAAAwB&#10;AAAPAAAAAAAAAAEAIAAAACIAAABkcnMvZG93bnJldi54bWxQSwECFAAUAAAACACHTuJAPjvP/TQD&#10;AAAfCAAADgAAAAAAAAABACAAAAArAQAAZHJzL2Uyb0RvYy54bWxQSwUGAAAAAAYABgBZAQAA0QYA&#10;AAAA&#10;">
                <o:lock v:ext="edit" aspectratio="f"/>
                <v:rect id="Rectangle 13" o:spid="_x0000_s1026" o:spt="1" style="position:absolute;left:717;top:4605;height:2295;width:10828;" fillcolor="#00B0F0" filled="t" stroked="t" coordsize="21600,21600" o:gfxdata="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6SxFbgAAADaAAAA&#10;DwAAAAAAAAABACAAAAAiAAAAZHJzL2Rvd25yZXYueG1sUEsBAhQAFAAAAAgAh07iQDMvBZ47AAAA&#10;OQAAABAAAAAAAAAAAQAgAAAABwEAAGRycy9zaGFwZXhtbC54bWxQSwUGAAAAAAYABgBbAQAAsQMA&#10;AAAA&#10;">
                  <v:fill on="t" focussize="0,0"/>
                  <v:stroke weight="3pt" color="#F2F2F2" miterlimit="8" joinstyle="miter"/>
                  <v:imagedata o:title=""/>
                  <o:lock v:ext="edit" aspectratio="f"/>
                  <v:shadow on="t" color="#422E2E" opacity="32768f" offset="1pt,2pt" origin="0f,0f" matrix="65536f,0f,0f,65536f"/>
                </v:rect>
                <v:rect id="Rectangle 620" o:spid="_x0000_s1026" o:spt="1" style="position:absolute;left:771;top:4620;height:2884;width:10948;" filled="f" stroked="f" coordsize="21600,21600" o:gfxdata="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p3v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62"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上海久科有限公司</w:t>
                        </w:r>
                      </w:p>
                      <w:p>
                        <w:pPr>
                          <w:pStyle w:val="62"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产品需求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说明书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1130935</wp:posOffset>
                </wp:positionH>
                <wp:positionV relativeFrom="page">
                  <wp:posOffset>6848475</wp:posOffset>
                </wp:positionV>
                <wp:extent cx="5338445" cy="2018665"/>
                <wp:effectExtent l="0" t="0" r="0" b="635"/>
                <wp:wrapNone/>
                <wp:docPr id="3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445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2"/>
                              <w:spacing w:line="276" w:lineRule="auto"/>
                              <w:ind w:firstLine="422"/>
                              <w:jc w:val="center"/>
                              <w:rPr>
                                <w:b w:val="0"/>
                                <w:caps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00B0F0"/>
                              </w:rPr>
                              <w:t>上海久科信息技术有限公司</w:t>
                            </w:r>
                          </w:p>
                          <w:p>
                            <w:pPr>
                              <w:pStyle w:val="62"/>
                              <w:spacing w:line="276" w:lineRule="auto"/>
                              <w:ind w:firstLine="420"/>
                              <w:jc w:val="center"/>
                              <w:rPr>
                                <w:b w:val="0"/>
                                <w:bCs w:val="0"/>
                                <w:caps/>
                                <w:color w:val="D34817"/>
                              </w:rPr>
                            </w:pPr>
                          </w:p>
                          <w:p>
                            <w:pPr>
                              <w:pStyle w:val="62"/>
                              <w:spacing w:line="276" w:lineRule="auto"/>
                              <w:ind w:firstLine="422"/>
                              <w:jc w:val="center"/>
                            </w:pPr>
                            <w:r>
                              <w:rPr>
                                <w:rStyle w:val="65"/>
                                <w:bCs/>
                              </w:rPr>
                              <w:t>2016年6月7日</w:t>
                            </w:r>
                          </w:p>
                          <w:p>
                            <w:pPr>
                              <w:pStyle w:val="62"/>
                              <w:spacing w:line="276" w:lineRule="auto"/>
                              <w:ind w:firstLine="422"/>
                              <w:jc w:val="center"/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作者：</w:t>
                            </w:r>
                            <w:r>
                              <w:rPr>
                                <w:rStyle w:val="66"/>
                                <w:rFonts w:hint="eastAsia"/>
                                <w:bCs/>
                              </w:rPr>
                              <w:t>产品事业部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4" o:spid="_x0000_s1026" o:spt="1" style="position:absolute;left:0pt;margin-left:89.05pt;margin-top:539.25pt;height:158.95pt;width:420.35pt;mso-position-horizontal-relative:page;mso-position-vertical-relative:page;z-index:251657216;v-text-anchor:bottom;mso-width-relative:margin;mso-height-relative:margin;mso-width-percent:1000;mso-height-percent:1000;" filled="f" stroked="f" coordsize="21600,21600" o:allowincell="f" o:gfxdata="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0viO2wAAAA4BAAAPAAAAAAAAAAEAIAAAACIAAABkcnMvZG93bnJldi54bWxQSwECFAAUAAAA&#10;CACHTuJAhwwnM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6.35mm,2.54mm,6.35mm" style="mso-fit-shape-to-text:t;">
                  <w:txbxContent>
                    <w:p>
                      <w:pPr>
                        <w:pStyle w:val="62"/>
                        <w:spacing w:line="276" w:lineRule="auto"/>
                        <w:ind w:firstLine="422"/>
                        <w:jc w:val="center"/>
                        <w:rPr>
                          <w:b w:val="0"/>
                          <w:caps/>
                          <w:color w:val="00B0F0"/>
                        </w:rPr>
                      </w:pPr>
                      <w:r>
                        <w:rPr>
                          <w:rFonts w:hint="eastAsia"/>
                          <w:caps/>
                          <w:color w:val="00B0F0"/>
                        </w:rPr>
                        <w:t>上海久科信息技术有限公司</w:t>
                      </w:r>
                    </w:p>
                    <w:p>
                      <w:pPr>
                        <w:pStyle w:val="62"/>
                        <w:spacing w:line="276" w:lineRule="auto"/>
                        <w:ind w:firstLine="420"/>
                        <w:jc w:val="center"/>
                        <w:rPr>
                          <w:b w:val="0"/>
                          <w:bCs w:val="0"/>
                          <w:caps/>
                          <w:color w:val="D34817"/>
                        </w:rPr>
                      </w:pPr>
                    </w:p>
                    <w:p>
                      <w:pPr>
                        <w:pStyle w:val="62"/>
                        <w:spacing w:line="276" w:lineRule="auto"/>
                        <w:ind w:firstLine="422"/>
                        <w:jc w:val="center"/>
                      </w:pPr>
                      <w:r>
                        <w:rPr>
                          <w:rStyle w:val="65"/>
                          <w:bCs/>
                        </w:rPr>
                        <w:t>2016年6月7日</w:t>
                      </w:r>
                    </w:p>
                    <w:p>
                      <w:pPr>
                        <w:pStyle w:val="62"/>
                        <w:spacing w:line="276" w:lineRule="auto"/>
                        <w:ind w:firstLine="422"/>
                        <w:jc w:val="center"/>
                      </w:pPr>
                      <w:r>
                        <w:rPr>
                          <w:rFonts w:hint="eastAsia" w:ascii="宋体" w:hAnsi="宋体"/>
                        </w:rPr>
                        <w:t>作者：</w:t>
                      </w:r>
                      <w:r>
                        <w:rPr>
                          <w:rStyle w:val="66"/>
                          <w:rFonts w:hint="eastAsia"/>
                          <w:bCs/>
                        </w:rPr>
                        <w:t>产品事业部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tabs>
          <w:tab w:val="left" w:pos="6930"/>
        </w:tabs>
        <w:spacing w:before="1920" w:after="360"/>
        <w:rPr>
          <w:b/>
        </w:rPr>
      </w:pPr>
      <w:r>
        <w:rPr>
          <w:b/>
        </w:rPr>
        <w:tab/>
      </w:r>
    </w:p>
    <w:p>
      <w:pPr>
        <w:spacing w:before="1920" w:after="360"/>
        <w:jc w:val="center"/>
        <w:rPr>
          <w:sz w:val="28"/>
        </w:rPr>
      </w:pPr>
      <w:r>
        <w:rPr>
          <w:rFonts w:hint="eastAsia"/>
          <w:b/>
          <w:sz w:val="28"/>
        </w:rPr>
        <w:t>保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密</w:t>
      </w:r>
    </w:p>
    <w:p>
      <w:pPr>
        <w:pStyle w:val="18"/>
        <w:pBdr>
          <w:top w:val="single" w:color="00B0F0" w:sz="2" w:space="10"/>
          <w:bottom w:val="single" w:color="00B0F0" w:sz="24" w:space="27"/>
        </w:pBdr>
        <w:spacing w:after="120" w:line="360" w:lineRule="auto"/>
        <w:ind w:left="1680" w:leftChars="800" w:right="1680" w:rightChars="800"/>
        <w:rPr>
          <w:sz w:val="24"/>
        </w:rPr>
      </w:pPr>
      <w:r>
        <w:rPr>
          <w:rFonts w:hint="eastAsia"/>
          <w:sz w:val="24"/>
        </w:rPr>
        <w:t>本文件及其内容为上海久科信息技术有限公司保密资料。本文件及其内容永远属于上海久科信息技术有限公司拥有财产，在无上海久科信息技术有限公司采用书面形式表示同意外，本文件</w:t>
      </w:r>
    </w:p>
    <w:p>
      <w:pPr>
        <w:ind w:left="1560" w:right="1514"/>
        <w:rPr>
          <w:sz w:val="24"/>
        </w:rPr>
      </w:pPr>
    </w:p>
    <w:p>
      <w:pPr>
        <w:numPr>
          <w:ilvl w:val="0"/>
          <w:numId w:val="4"/>
        </w:numPr>
        <w:tabs>
          <w:tab w:val="left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不可以用于其他非原指定用途；</w:t>
      </w:r>
    </w:p>
    <w:p>
      <w:pPr>
        <w:tabs>
          <w:tab w:val="left" w:pos="2127"/>
        </w:tabs>
        <w:ind w:left="2127" w:right="1514"/>
        <w:rPr>
          <w:sz w:val="24"/>
        </w:rPr>
      </w:pPr>
    </w:p>
    <w:p>
      <w:pPr>
        <w:numPr>
          <w:ilvl w:val="0"/>
          <w:numId w:val="4"/>
        </w:numPr>
        <w:tabs>
          <w:tab w:val="left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不可以向第三方披露；</w:t>
      </w:r>
    </w:p>
    <w:p>
      <w:pPr>
        <w:tabs>
          <w:tab w:val="left" w:pos="2127"/>
        </w:tabs>
        <w:ind w:left="2127" w:right="1514"/>
        <w:rPr>
          <w:sz w:val="24"/>
        </w:rPr>
      </w:pPr>
    </w:p>
    <w:p>
      <w:pPr>
        <w:numPr>
          <w:ilvl w:val="0"/>
          <w:numId w:val="4"/>
        </w:numPr>
        <w:tabs>
          <w:tab w:val="left" w:pos="2127"/>
        </w:tabs>
        <w:ind w:left="2127" w:right="1396"/>
      </w:pPr>
      <w:r>
        <w:rPr>
          <w:rFonts w:hint="eastAsia"/>
          <w:sz w:val="24"/>
        </w:rPr>
        <w:t>不可采用任何形式进行复制和传播，包括但不限于传真、纸张邮件和电子邮件。</w:t>
      </w:r>
    </w:p>
    <w:p>
      <w:pPr>
        <w:tabs>
          <w:tab w:val="left" w:pos="2127"/>
        </w:tabs>
        <w:ind w:right="1396"/>
      </w:pPr>
    </w:p>
    <w:p/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</w:p>
    <w:p>
      <w:pPr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Style w:val="37"/>
        <w:tblW w:w="8458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02" w:type="dxa"/>
            <w:shd w:val="clear" w:color="auto" w:fill="00B0F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1103" w:type="dxa"/>
            <w:shd w:val="clear" w:color="auto" w:fill="00B0F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651" w:type="dxa"/>
            <w:shd w:val="clear" w:color="auto" w:fill="00B0F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期</w:t>
            </w:r>
          </w:p>
        </w:tc>
        <w:tc>
          <w:tcPr>
            <w:tcW w:w="4602" w:type="dxa"/>
            <w:shd w:val="clear" w:color="auto" w:fill="00B0F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V1.0</w:t>
            </w: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201</w:t>
            </w:r>
            <w:r>
              <w:rPr>
                <w:rFonts w:ascii="宋体" w:hAnsi="宋体"/>
                <w:sz w:val="20"/>
              </w:rPr>
              <w:t>6</w:t>
            </w:r>
            <w:r>
              <w:rPr>
                <w:rFonts w:hint="eastAsia" w:ascii="宋体" w:hAnsi="宋体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926</w:t>
            </w: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V1.1</w:t>
            </w: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201</w:t>
            </w:r>
            <w:r>
              <w:rPr>
                <w:rFonts w:ascii="宋体" w:hAnsi="宋体"/>
                <w:sz w:val="20"/>
              </w:rPr>
              <w:t>61008</w:t>
            </w: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V1.2</w:t>
            </w:r>
            <w:r>
              <w:rPr>
                <w:rFonts w:hint="eastAsia" w:ascii="宋体" w:hAnsi="宋体"/>
                <w:sz w:val="20"/>
              </w:rPr>
              <w:tab/>
            </w: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Sara</w:t>
            </w:r>
            <w:r>
              <w:rPr>
                <w:rFonts w:hint="eastAsia" w:ascii="宋体" w:hAnsi="宋体"/>
                <w:sz w:val="20"/>
              </w:rPr>
              <w:tab/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2016100</w:t>
            </w:r>
            <w:r>
              <w:rPr>
                <w:rFonts w:ascii="宋体" w:hAnsi="宋体"/>
                <w:sz w:val="20"/>
              </w:rPr>
              <w:t>9</w:t>
            </w:r>
            <w:r>
              <w:rPr>
                <w:rFonts w:hint="eastAsia" w:ascii="宋体" w:hAnsi="宋体"/>
                <w:sz w:val="20"/>
              </w:rPr>
              <w:tab/>
            </w: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版本修改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V1.3</w:t>
            </w: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Sara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20161</w:t>
            </w:r>
            <w:r>
              <w:rPr>
                <w:rFonts w:ascii="宋体" w:hAnsi="宋体"/>
                <w:sz w:val="20"/>
              </w:rPr>
              <w:t>107</w:t>
            </w:r>
            <w:r>
              <w:rPr>
                <w:rFonts w:hint="eastAsia" w:ascii="宋体" w:hAnsi="宋体"/>
                <w:sz w:val="20"/>
              </w:rPr>
              <w:tab/>
            </w: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版本修改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V</w:t>
            </w:r>
            <w:r>
              <w:rPr>
                <w:rFonts w:ascii="宋体" w:hAnsi="宋体"/>
                <w:sz w:val="20"/>
              </w:rPr>
              <w:t>1.4</w:t>
            </w: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Sara</w:t>
            </w:r>
            <w:r>
              <w:rPr>
                <w:rFonts w:hint="eastAsia" w:ascii="宋体" w:hAnsi="宋体"/>
                <w:sz w:val="20"/>
              </w:rPr>
              <w:tab/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20161</w:t>
            </w:r>
            <w:r>
              <w:rPr>
                <w:rFonts w:ascii="宋体" w:hAnsi="宋体"/>
                <w:sz w:val="20"/>
              </w:rPr>
              <w:t>115</w:t>
            </w:r>
            <w:r>
              <w:rPr>
                <w:rFonts w:hint="eastAsia" w:ascii="宋体" w:hAnsi="宋体"/>
                <w:sz w:val="20"/>
              </w:rPr>
              <w:tab/>
            </w: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版本修改</w:t>
            </w:r>
          </w:p>
        </w:tc>
      </w:tr>
    </w:tbl>
    <w:p>
      <w:pPr>
        <w:rPr>
          <w:sz w:val="20"/>
        </w:rPr>
      </w:pPr>
    </w:p>
    <w:p/>
    <w:p/>
    <w:p/>
    <w:p/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26"/>
        <w:numPr>
          <w:ilvl w:val="0"/>
          <w:numId w:val="0"/>
        </w:numPr>
      </w:pPr>
      <w:bookmarkStart w:id="0" w:name="_Toc266449055"/>
      <w:r>
        <w:rPr>
          <w:lang w:val="zh-CN"/>
        </w:rPr>
        <w:t>目录</w:t>
      </w:r>
      <w:bookmarkEnd w:id="0"/>
      <w:bookmarkStart w:id="1" w:name="_Toc416889117"/>
      <w:bookmarkStart w:id="2" w:name="_Toc416888924"/>
    </w:p>
    <w:p>
      <w:pPr>
        <w:pStyle w:val="24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"2-3" \h \z \t "标题 1,1,标题,1" </w:instrText>
      </w:r>
      <w:r>
        <w:fldChar w:fldCharType="separate"/>
      </w:r>
      <w:r>
        <w:fldChar w:fldCharType="begin"/>
      </w:r>
      <w:r>
        <w:instrText xml:space="preserve"> HYPERLINK \l "_Toc467861887" </w:instrText>
      </w:r>
      <w:r>
        <w:fldChar w:fldCharType="separate"/>
      </w:r>
      <w:r>
        <w:rPr>
          <w:rStyle w:val="35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/>
        </w:rPr>
        <w:t>概述</w:t>
      </w:r>
      <w:r>
        <w:tab/>
      </w:r>
      <w:r>
        <w:fldChar w:fldCharType="begin"/>
      </w:r>
      <w:r>
        <w:instrText xml:space="preserve"> PAGEREF _Toc467861887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"_Toc467861888" </w:instrText>
      </w:r>
      <w:r>
        <w:fldChar w:fldCharType="separate"/>
      </w:r>
      <w:r>
        <w:rPr>
          <w:rStyle w:val="35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本文目的</w:t>
      </w:r>
      <w:r>
        <w:tab/>
      </w:r>
      <w:r>
        <w:fldChar w:fldCharType="begin"/>
      </w:r>
      <w:r>
        <w:instrText xml:space="preserve"> PAGEREF _Toc467861888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"_Toc467861889" </w:instrText>
      </w:r>
      <w:r>
        <w:fldChar w:fldCharType="separate"/>
      </w:r>
      <w:r>
        <w:rPr>
          <w:rStyle w:val="35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_Toc467861889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"_Toc467861890" </w:instrText>
      </w:r>
      <w:r>
        <w:fldChar w:fldCharType="separate"/>
      </w:r>
      <w:r>
        <w:rPr>
          <w:rStyle w:val="35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术语与缩略词</w:t>
      </w:r>
      <w:r>
        <w:tab/>
      </w:r>
      <w:r>
        <w:fldChar w:fldCharType="begin"/>
      </w:r>
      <w:r>
        <w:instrText xml:space="preserve"> PAGEREF _Toc467861890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"_Toc467861891" </w:instrText>
      </w:r>
      <w:r>
        <w:fldChar w:fldCharType="separate"/>
      </w:r>
      <w:r>
        <w:rPr>
          <w:rStyle w:val="35"/>
        </w:rPr>
        <w:t>1.4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_Toc467861891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"_Toc467861892" </w:instrText>
      </w:r>
      <w:r>
        <w:fldChar w:fldCharType="separate"/>
      </w:r>
      <w:r>
        <w:rPr>
          <w:rStyle w:val="35"/>
        </w:rPr>
        <w:t>1.5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_Toc467861892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"_Toc467861893" </w:instrText>
      </w:r>
      <w:r>
        <w:fldChar w:fldCharType="separate"/>
      </w:r>
      <w:r>
        <w:rPr>
          <w:rStyle w:val="35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/>
        </w:rPr>
        <w:t>功能列表</w:t>
      </w:r>
      <w:r>
        <w:tab/>
      </w:r>
      <w:r>
        <w:fldChar w:fldCharType="begin"/>
      </w:r>
      <w:r>
        <w:instrText xml:space="preserve"> PAGEREF _Toc467861893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"_Toc467861894" </w:instrText>
      </w:r>
      <w:r>
        <w:fldChar w:fldCharType="separate"/>
      </w:r>
      <w:r>
        <w:rPr>
          <w:rStyle w:val="35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/>
        </w:rPr>
        <w:t>总体说明</w:t>
      </w:r>
      <w:r>
        <w:tab/>
      </w:r>
      <w:r>
        <w:fldChar w:fldCharType="begin"/>
      </w:r>
      <w:r>
        <w:instrText xml:space="preserve"> PAGEREF _Toc467861894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"_Toc467861895" </w:instrText>
      </w:r>
      <w:r>
        <w:fldChar w:fldCharType="separate"/>
      </w:r>
      <w:r>
        <w:rPr>
          <w:rStyle w:val="35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坐席后台</w:t>
      </w:r>
      <w:r>
        <w:tab/>
      </w:r>
      <w:r>
        <w:fldChar w:fldCharType="begin"/>
      </w:r>
      <w:r>
        <w:instrText xml:space="preserve"> PAGEREF _Toc467861895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"_Toc467861896" </w:instrText>
      </w:r>
      <w:r>
        <w:fldChar w:fldCharType="separate"/>
      </w:r>
      <w:r>
        <w:rPr>
          <w:rStyle w:val="35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</w:rPr>
        <w:t>ump</w:t>
      </w:r>
      <w:r>
        <w:rPr>
          <w:rStyle w:val="35"/>
          <w:rFonts w:hint="eastAsia"/>
        </w:rPr>
        <w:t>对应服务端改造</w:t>
      </w:r>
      <w:r>
        <w:tab/>
      </w:r>
      <w:r>
        <w:fldChar w:fldCharType="begin"/>
      </w:r>
      <w:r>
        <w:instrText xml:space="preserve"> PAGEREF _Toc467861896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"_Toc467861897" </w:instrText>
      </w:r>
      <w:r>
        <w:fldChar w:fldCharType="separate"/>
      </w:r>
      <w:r>
        <w:rPr>
          <w:rStyle w:val="35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访客端使用自助问答系统</w:t>
      </w:r>
      <w:r>
        <w:tab/>
      </w:r>
      <w:r>
        <w:fldChar w:fldCharType="begin"/>
      </w:r>
      <w:r>
        <w:instrText xml:space="preserve"> PAGEREF _Toc467861897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"_Toc467861898" </w:instrText>
      </w:r>
      <w:r>
        <w:fldChar w:fldCharType="separate"/>
      </w:r>
      <w:r>
        <w:rPr>
          <w:rStyle w:val="35"/>
        </w:rPr>
        <w:t>3.4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常用预存作为自助问答知识可以被推荐</w:t>
      </w:r>
      <w:r>
        <w:tab/>
      </w:r>
      <w:r>
        <w:fldChar w:fldCharType="begin"/>
      </w:r>
      <w:r>
        <w:instrText xml:space="preserve"> PAGEREF _Toc467861898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"_Toc467861899" </w:instrText>
      </w:r>
      <w:r>
        <w:fldChar w:fldCharType="separate"/>
      </w:r>
      <w:r>
        <w:rPr>
          <w:rStyle w:val="35"/>
        </w:rPr>
        <w:t>3.5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机器人日志输出并保存到数据库</w:t>
      </w:r>
      <w:r>
        <w:tab/>
      </w:r>
      <w:r>
        <w:fldChar w:fldCharType="begin"/>
      </w:r>
      <w:r>
        <w:instrText xml:space="preserve"> PAGEREF _Toc467861899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"_Toc467861900" </w:instrText>
      </w:r>
      <w:r>
        <w:fldChar w:fldCharType="separate"/>
      </w:r>
      <w:r>
        <w:rPr>
          <w:rStyle w:val="35"/>
        </w:rPr>
        <w:t>3.6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访客信息同步</w:t>
      </w:r>
      <w:r>
        <w:tab/>
      </w:r>
      <w:r>
        <w:fldChar w:fldCharType="begin"/>
      </w:r>
      <w:r>
        <w:instrText xml:space="preserve"> PAGEREF _Toc467861900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"_Toc467861901" </w:instrText>
      </w:r>
      <w:r>
        <w:fldChar w:fldCharType="separate"/>
      </w:r>
      <w:r>
        <w:rPr>
          <w:rStyle w:val="35"/>
        </w:rPr>
        <w:t>3.7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/>
        </w:rPr>
        <w:t>访客端</w:t>
      </w:r>
      <w:r>
        <w:rPr>
          <w:rStyle w:val="35"/>
        </w:rPr>
        <w:t>URL</w:t>
      </w:r>
      <w:r>
        <w:rPr>
          <w:rStyle w:val="35"/>
          <w:rFonts w:hint="eastAsia"/>
        </w:rPr>
        <w:t>修改</w:t>
      </w:r>
      <w:r>
        <w:tab/>
      </w:r>
      <w:r>
        <w:fldChar w:fldCharType="begin"/>
      </w:r>
      <w:r>
        <w:instrText xml:space="preserve"> PAGEREF _Toc467861901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"_Toc467861902" </w:instrText>
      </w:r>
      <w:r>
        <w:fldChar w:fldCharType="separate"/>
      </w:r>
      <w:r>
        <w:rPr>
          <w:rStyle w:val="35"/>
        </w:rPr>
        <w:t>3.8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5"/>
        </w:rPr>
        <w:t>PC</w:t>
      </w:r>
      <w:r>
        <w:rPr>
          <w:rStyle w:val="35"/>
          <w:rFonts w:hint="eastAsia"/>
        </w:rPr>
        <w:t>访客端添加发送图片按钮</w:t>
      </w:r>
      <w:r>
        <w:tab/>
      </w:r>
      <w:r>
        <w:fldChar w:fldCharType="begin"/>
      </w:r>
      <w:r>
        <w:instrText xml:space="preserve"> PAGEREF _Toc467861902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rPr>
          <w:sz w:val="20"/>
          <w:szCs w:val="20"/>
        </w:rPr>
        <w:fldChar w:fldCharType="end"/>
      </w:r>
    </w:p>
    <w:p/>
    <w:p>
      <w:r>
        <w:br w:type="page"/>
      </w:r>
    </w:p>
    <w:bookmarkEnd w:id="1"/>
    <w:bookmarkEnd w:id="2"/>
    <w:p>
      <w:pPr>
        <w:pStyle w:val="2"/>
      </w:pPr>
      <w:bookmarkStart w:id="3" w:name="_Toc467861887"/>
      <w:r>
        <w:rPr>
          <w:rFonts w:hint="eastAsia"/>
        </w:rPr>
        <w:t>概述</w:t>
      </w:r>
      <w:bookmarkEnd w:id="3"/>
    </w:p>
    <w:p>
      <w:pPr>
        <w:pStyle w:val="3"/>
      </w:pPr>
      <w:bookmarkStart w:id="4" w:name="_Toc467861888"/>
      <w:bookmarkStart w:id="5" w:name="_Toc384802679"/>
      <w:r>
        <w:rPr>
          <w:rFonts w:hint="eastAsia"/>
        </w:rPr>
        <w:t>本文目的</w:t>
      </w:r>
      <w:bookmarkEnd w:id="4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逐步优化我们的</w:t>
      </w:r>
      <w:r>
        <w:rPr>
          <w:rFonts w:ascii="宋体" w:hAnsi="宋体"/>
        </w:rPr>
        <w:t>产品中现有的问题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针对优化内容的需求描述</w:t>
      </w:r>
      <w:r>
        <w:rPr>
          <w:rFonts w:hint="eastAsia" w:ascii="宋体" w:hAnsi="宋体"/>
        </w:rPr>
        <w:t>。</w:t>
      </w:r>
    </w:p>
    <w:bookmarkEnd w:id="5"/>
    <w:p>
      <w:pPr>
        <w:pStyle w:val="3"/>
      </w:pPr>
      <w:bookmarkStart w:id="6" w:name="_Toc467861889"/>
      <w:r>
        <w:t>适用范围</w:t>
      </w:r>
      <w:bookmarkEnd w:id="6"/>
    </w:p>
    <w:p>
      <w:pPr>
        <w:pStyle w:val="10"/>
        <w:rPr>
          <w:rFonts w:ascii="宋体" w:hAnsi="宋体" w:cs="华文楷体"/>
          <w:szCs w:val="21"/>
        </w:rPr>
      </w:pPr>
      <w:r>
        <w:rPr>
          <w:rFonts w:hint="eastAsia" w:ascii="宋体" w:hAnsi="宋体" w:cs="华文楷体"/>
          <w:szCs w:val="21"/>
        </w:rPr>
        <w:t>本文档适用于上海久科关于优化需求的开发人员和</w:t>
      </w:r>
      <w:r>
        <w:rPr>
          <w:rFonts w:ascii="宋体" w:hAnsi="宋体" w:cs="华文楷体"/>
          <w:szCs w:val="21"/>
        </w:rPr>
        <w:t>测试人员</w:t>
      </w:r>
      <w:r>
        <w:rPr>
          <w:rFonts w:hint="eastAsia" w:ascii="宋体" w:hAnsi="宋体" w:cs="华文楷体"/>
          <w:szCs w:val="21"/>
        </w:rPr>
        <w:t>。</w:t>
      </w:r>
    </w:p>
    <w:p>
      <w:pPr>
        <w:pStyle w:val="3"/>
      </w:pPr>
      <w:bookmarkStart w:id="7" w:name="_Toc467861890"/>
      <w:r>
        <w:t>术语与缩略词</w:t>
      </w:r>
      <w:bookmarkEnd w:id="7"/>
    </w:p>
    <w:tbl>
      <w:tblPr>
        <w:tblStyle w:val="37"/>
        <w:tblW w:w="8412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7005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99"/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宋体" w:hAnsi="宋体" w:cs="华文楷体"/>
                <w:b/>
                <w:bCs/>
                <w:color w:val="FFFFFF"/>
                <w:sz w:val="21"/>
                <w:szCs w:val="21"/>
              </w:rPr>
              <w:t>缩略语</w:t>
            </w: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99"/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宋体" w:hAnsi="宋体" w:cs="华文楷体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rPr>
                <w:rFonts w:ascii="宋体" w:hAnsi="宋体" w:cs="华文楷体"/>
                <w:sz w:val="21"/>
                <w:szCs w:val="21"/>
              </w:rPr>
            </w:pPr>
          </w:p>
        </w:tc>
      </w:tr>
    </w:tbl>
    <w:p>
      <w:pPr>
        <w:pStyle w:val="3"/>
      </w:pPr>
      <w:bookmarkStart w:id="8" w:name="_Toc467861891"/>
      <w:r>
        <w:rPr>
          <w:rFonts w:hint="eastAsia"/>
        </w:rPr>
        <w:t>运行环境</w:t>
      </w:r>
      <w:bookmarkEnd w:id="8"/>
    </w:p>
    <w:p>
      <w:r>
        <w:rPr>
          <w:rFonts w:hint="eastAsia"/>
        </w:rPr>
        <w:t>硬件</w:t>
      </w:r>
      <w:r>
        <w:t>环境</w:t>
      </w:r>
      <w:r>
        <w:rPr>
          <w:rFonts w:hint="eastAsia"/>
        </w:rPr>
        <w:t>：</w:t>
      </w:r>
    </w:p>
    <w:p>
      <w:r>
        <w:t>CPU：2.0GHz</w:t>
      </w:r>
      <w:r>
        <w:rPr>
          <w:rFonts w:hint="eastAsia"/>
        </w:rPr>
        <w:t>及以上</w:t>
      </w:r>
      <w:r>
        <w:br w:type="textWrapping"/>
      </w:r>
      <w:r>
        <w:t>内存：2G</w:t>
      </w:r>
      <w:r>
        <w:rPr>
          <w:rFonts w:hint="eastAsia"/>
        </w:rPr>
        <w:t>及</w:t>
      </w:r>
      <w:r>
        <w:t>以上</w:t>
      </w:r>
    </w:p>
    <w:p>
      <w:r>
        <w:rPr>
          <w:rFonts w:hint="eastAsia"/>
        </w:rPr>
        <w:t>硬盘：80</w:t>
      </w:r>
      <w:r>
        <w:t>G</w:t>
      </w:r>
      <w:r>
        <w:rPr>
          <w:rFonts w:hint="eastAsia"/>
        </w:rPr>
        <w:t>及</w:t>
      </w:r>
      <w:r>
        <w:t>以上</w:t>
      </w:r>
    </w:p>
    <w:p>
      <w:r>
        <w:rPr>
          <w:rFonts w:hint="eastAsia"/>
        </w:rPr>
        <w:t>软件</w:t>
      </w:r>
      <w:r>
        <w:t>环境：</w:t>
      </w:r>
    </w:p>
    <w:p>
      <w:r>
        <w:rPr>
          <w:rFonts w:hint="eastAsia"/>
        </w:rPr>
        <w:t>服务器：</w:t>
      </w:r>
      <w:r>
        <w:t>支持Windows Service 2008</w:t>
      </w:r>
      <w:r>
        <w:rPr>
          <w:rFonts w:hint="eastAsia"/>
        </w:rPr>
        <w:t>以上版本</w:t>
      </w:r>
    </w:p>
    <w:p>
      <w:pPr>
        <w:pStyle w:val="3"/>
      </w:pPr>
      <w:bookmarkStart w:id="9" w:name="_Toc467861892"/>
      <w:r>
        <w:t>参考文档</w:t>
      </w:r>
      <w:bookmarkEnd w:id="9"/>
    </w:p>
    <w:tbl>
      <w:tblPr>
        <w:tblStyle w:val="37"/>
        <w:tblW w:w="8397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7599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99"/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宋体" w:hAnsi="宋体" w:cs="华文楷体"/>
                <w:b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7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99"/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宋体" w:hAnsi="宋体" w:cs="华文楷体"/>
                <w:b/>
                <w:bCs/>
                <w:color w:val="FFFFFF"/>
                <w:sz w:val="21"/>
                <w:szCs w:val="21"/>
              </w:rPr>
              <w:t>参考文档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rPr>
                <w:rFonts w:ascii="宋体" w:hAnsi="宋体" w:cs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jc w:val="center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  <w:tc>
          <w:tcPr>
            <w:tcW w:w="7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rPr>
                <w:rFonts w:ascii="宋体" w:hAnsi="宋体" w:cs="华文楷体"/>
                <w:b/>
                <w:sz w:val="21"/>
                <w:szCs w:val="21"/>
              </w:rPr>
            </w:pPr>
          </w:p>
        </w:tc>
      </w:tr>
    </w:tbl>
    <w:p>
      <w:pPr>
        <w:pStyle w:val="2"/>
      </w:pPr>
      <w:bookmarkStart w:id="10" w:name="_Toc467861893"/>
      <w:r>
        <w:rPr>
          <w:rFonts w:hint="eastAsia"/>
        </w:rPr>
        <w:t>功能列表</w:t>
      </w:r>
      <w:bookmarkEnd w:id="10"/>
    </w:p>
    <w:tbl>
      <w:tblPr>
        <w:tblStyle w:val="37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41"/>
        <w:gridCol w:w="993"/>
        <w:gridCol w:w="567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"http://192.168.11.60:8888/browse/UCC-566"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  <w:kern w:val="0"/>
                <w:sz w:val="22"/>
                <w:szCs w:val="22"/>
              </w:rPr>
              <w:t>UCC-566</w:t>
            </w:r>
            <w:r>
              <w:rPr>
                <w:rStyle w:val="35"/>
                <w:rFonts w:hint="eastAsia"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BS后台管理页面改造（使用标签库实现）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常见问题、满意度管理、业务类型、对话分类、客服管理、封锁访客管理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"http://192.168.11.60:8888/browse/UCC-636"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  <w:kern w:val="0"/>
                <w:sz w:val="22"/>
                <w:szCs w:val="22"/>
              </w:rPr>
              <w:t>UCC-636</w:t>
            </w:r>
            <w:r>
              <w:rPr>
                <w:rStyle w:val="35"/>
                <w:rFonts w:hint="eastAsia" w:ascii="宋体" w:hAnsi="宋体" w:cs="宋体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ump对应服务端改造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6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t>UCC-600</w:t>
            </w:r>
          </w:p>
        </w:tc>
        <w:tc>
          <w:tcPr>
            <w:tcW w:w="1841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访客端使用自助问答系统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567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136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"http://192.168.11.60:8888/browse/UCC-603"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t>UCC-603</w:t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841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常用预存作为自助问答知识可以被推荐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567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针对来自常用预存和对话记录的推荐内容进行区分。来自系统预存，标注为“预存”；来自个人预存的，标注为“预存、坐席账号”；来自对话记录的，标注为“机器人、坐席账号”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6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"http://192.168.11.60:8888/browse/UCC-604"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t>UCC-604</w:t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841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机器人日志输出并保存到数据库</w:t>
            </w:r>
          </w:p>
        </w:tc>
        <w:tc>
          <w:tcPr>
            <w:tcW w:w="993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567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136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"http://192.168.11.60:8888/browse/UCC-347"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t>UCC-347</w:t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841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坐席端修改的访客信息，访客下次咨询时，在坐席端左侧的对话列表中看到应该是之前保存过的访客信息。</w:t>
            </w:r>
          </w:p>
        </w:tc>
        <w:tc>
          <w:tcPr>
            <w:tcW w:w="993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改进</w:t>
            </w:r>
          </w:p>
        </w:tc>
        <w:tc>
          <w:tcPr>
            <w:tcW w:w="567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136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"http://192.168.11.60:8888/browse/UCC-346"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t>UCC-346</w:t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841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2"/>
                <w:szCs w:val="22"/>
              </w:rPr>
              <w:t>访客端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URL</w:t>
            </w:r>
            <w:r>
              <w:rPr>
                <w:rFonts w:hint="eastAsia" w:ascii="宋体" w:hAnsi="宋体" w:cs="Arial"/>
                <w:color w:val="000000"/>
                <w:kern w:val="0"/>
                <w:sz w:val="22"/>
                <w:szCs w:val="22"/>
              </w:rPr>
              <w:t>修改</w:t>
            </w:r>
          </w:p>
        </w:tc>
        <w:tc>
          <w:tcPr>
            <w:tcW w:w="993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改进</w:t>
            </w:r>
          </w:p>
        </w:tc>
        <w:tc>
          <w:tcPr>
            <w:tcW w:w="567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前后台（访客端和后台）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URL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地址进行区分，不能同步暴露在外网；JtalkManager改为any800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136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fldChar w:fldCharType="begin"/>
            </w:r>
            <w:r>
              <w:instrText xml:space="preserve"> HYPERLINK "http://192.168.11.60:8888/browse/UCC-443" </w:instrText>
            </w:r>
            <w:r>
              <w:fldChar w:fldCharType="separate"/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t>UCC-443</w:t>
            </w:r>
            <w:r>
              <w:rPr>
                <w:rFonts w:hint="eastAsia" w:ascii="宋体" w:hAnsi="宋体" w:cs="宋体"/>
                <w:color w:val="0563C1"/>
                <w:kern w:val="0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841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PC</w:t>
            </w:r>
            <w:r>
              <w:rPr>
                <w:rFonts w:hint="eastAsia" w:ascii="宋体" w:hAnsi="宋体" w:cs="Arial"/>
                <w:color w:val="000000"/>
                <w:kern w:val="0"/>
                <w:sz w:val="22"/>
                <w:szCs w:val="22"/>
              </w:rPr>
              <w:t>访客端添加发送图片按钮</w:t>
            </w:r>
          </w:p>
        </w:tc>
        <w:tc>
          <w:tcPr>
            <w:tcW w:w="993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改进</w:t>
            </w:r>
          </w:p>
        </w:tc>
        <w:tc>
          <w:tcPr>
            <w:tcW w:w="567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969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在访客对话窗口-显示项配置中，新增图片选项。勾选了该选项以后，访客端（PC）可显示图片发送图标，点击该图标，可给客服发送图片（jpg、png</w:t>
            </w: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jpeg</w:t>
            </w: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bmp）</w:t>
            </w:r>
          </w:p>
        </w:tc>
      </w:tr>
    </w:tbl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图2-1 功能列表</w:t>
      </w:r>
    </w:p>
    <w:p>
      <w:pPr>
        <w:pStyle w:val="2"/>
      </w:pPr>
      <w:bookmarkStart w:id="11" w:name="_Toc467861894"/>
      <w:r>
        <w:rPr>
          <w:rFonts w:hint="eastAsia"/>
        </w:rPr>
        <w:t>总体说明</w:t>
      </w:r>
      <w:bookmarkEnd w:id="11"/>
    </w:p>
    <w:p>
      <w:pPr>
        <w:ind w:firstLine="440"/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针对</w:t>
      </w:r>
      <w:r>
        <w:t>12</w:t>
      </w:r>
      <w:r>
        <w:rPr>
          <w:rFonts w:hint="eastAsia"/>
        </w:rPr>
        <w:t>月份发版的优化内容进行需求描述</w:t>
      </w:r>
      <w:r>
        <w:rPr>
          <w:rFonts w:hint="eastAsia" w:ascii="微软雅黑" w:hAnsi="微软雅黑"/>
          <w:color w:val="000000"/>
          <w:szCs w:val="21"/>
          <w:shd w:val="clear" w:color="auto" w:fill="FFFFFF"/>
        </w:rPr>
        <w:t>。</w:t>
      </w:r>
    </w:p>
    <w:p>
      <w:pPr>
        <w:pStyle w:val="3"/>
      </w:pPr>
      <w:bookmarkStart w:id="12" w:name="_Toc467861896"/>
      <w:r>
        <w:rPr>
          <w:rFonts w:hint="eastAsia"/>
        </w:rPr>
        <w:t>ump对应服务端改造</w:t>
      </w:r>
      <w:bookmarkEnd w:id="12"/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cs="Calibri"/>
          <w:color w:val="000000"/>
          <w:szCs w:val="21"/>
          <w:highlight w:val="yellow"/>
        </w:rPr>
      </w:pPr>
    </w:p>
    <w:tbl>
      <w:tblPr>
        <w:tblStyle w:val="37"/>
        <w:tblW w:w="850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46"/>
        <w:gridCol w:w="654"/>
        <w:gridCol w:w="4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ump对应服务端改造</w:t>
            </w: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5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访客端使用自助问答系统</w:t>
            </w:r>
          </w:p>
        </w:tc>
        <w:tc>
          <w:tcPr>
            <w:tcW w:w="1146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654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81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2125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常用预存作为自助问答知识可以被推荐</w:t>
            </w:r>
          </w:p>
        </w:tc>
        <w:tc>
          <w:tcPr>
            <w:tcW w:w="1146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654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81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针对来自常用预存和对话记录的推荐内容进行区分。来自系统预存，标注为“预存”；来自个人预存的，标注为“预存、坐席账号”；来自对话记录的，标注为“机器人、坐席账号”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5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机器人日志输出并保存到数据库</w:t>
            </w:r>
          </w:p>
        </w:tc>
        <w:tc>
          <w:tcPr>
            <w:tcW w:w="1146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新功能</w:t>
            </w:r>
          </w:p>
        </w:tc>
        <w:tc>
          <w:tcPr>
            <w:tcW w:w="654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81" w:type="dxa"/>
            <w:shd w:val="clear" w:color="auto" w:fill="auto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125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坐席端修改的访客信息，访客下次咨询时，在坐席端左侧的对话列表中看到应该是之前保存过的访客信息。</w:t>
            </w:r>
          </w:p>
        </w:tc>
        <w:tc>
          <w:tcPr>
            <w:tcW w:w="1146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改进</w:t>
            </w:r>
          </w:p>
        </w:tc>
        <w:tc>
          <w:tcPr>
            <w:tcW w:w="654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81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25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2"/>
                <w:szCs w:val="22"/>
              </w:rPr>
              <w:t>访客端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URL</w:t>
            </w:r>
            <w:r>
              <w:rPr>
                <w:rFonts w:hint="eastAsia" w:ascii="宋体" w:hAnsi="宋体" w:cs="Arial"/>
                <w:color w:val="000000"/>
                <w:kern w:val="0"/>
                <w:sz w:val="22"/>
                <w:szCs w:val="22"/>
              </w:rPr>
              <w:t>修改</w:t>
            </w:r>
          </w:p>
        </w:tc>
        <w:tc>
          <w:tcPr>
            <w:tcW w:w="1146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改进</w:t>
            </w:r>
          </w:p>
        </w:tc>
        <w:tc>
          <w:tcPr>
            <w:tcW w:w="654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81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前后台（访客端和后台）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URL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地址进行区分，不能同步暴露在外网；JtalkManager改为any800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125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hint="eastAsia"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PC</w:t>
            </w:r>
            <w:r>
              <w:rPr>
                <w:rFonts w:hint="eastAsia" w:ascii="宋体" w:hAnsi="宋体" w:cs="Arial"/>
                <w:color w:val="000000"/>
                <w:kern w:val="0"/>
                <w:sz w:val="22"/>
                <w:szCs w:val="22"/>
              </w:rPr>
              <w:t>访客端添加发送图片按钮</w:t>
            </w:r>
          </w:p>
        </w:tc>
        <w:tc>
          <w:tcPr>
            <w:tcW w:w="1146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改进</w:t>
            </w:r>
          </w:p>
        </w:tc>
        <w:tc>
          <w:tcPr>
            <w:tcW w:w="654" w:type="dxa"/>
            <w:shd w:val="clear" w:color="000000" w:fill="FFFFFF"/>
          </w:tcPr>
          <w:p>
            <w:pPr>
              <w:widowControl/>
              <w:spacing w:line="240" w:lineRule="auto"/>
              <w:jc w:val="righ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81" w:type="dxa"/>
            <w:shd w:val="clear" w:color="000000" w:fill="FFFFFF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在访客对话窗口-显示项配置中，新增图片选项。勾选了该选项以后，访客端（PC）可显示图片发送图标，点击该图标，可给客服发送图片（jpg、png、gif）</w:t>
            </w:r>
          </w:p>
        </w:tc>
      </w:tr>
    </w:tbl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cs="Calibri"/>
          <w:color w:val="000000"/>
          <w:szCs w:val="21"/>
          <w:highlight w:val="yellow"/>
        </w:rPr>
      </w:pP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cs="Calibri"/>
          <w:color w:val="000000"/>
          <w:szCs w:val="21"/>
          <w:highlight w:val="yellow"/>
        </w:rPr>
      </w:pP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hint="eastAsia" w:cs="Calibri"/>
          <w:color w:val="000000"/>
          <w:szCs w:val="21"/>
          <w:highlight w:val="yellow"/>
        </w:rPr>
      </w:pPr>
    </w:p>
    <w:p>
      <w:pPr>
        <w:pStyle w:val="3"/>
      </w:pPr>
      <w:bookmarkStart w:id="13" w:name="_Toc467861897"/>
      <w:r>
        <w:t>访客端使用自助问答系统</w:t>
      </w:r>
      <w:bookmarkEnd w:id="13"/>
    </w:p>
    <w:p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后台开启久科机器人后</w:t>
      </w:r>
      <w:r>
        <w:rPr>
          <w:rFonts w:hint="eastAsia"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访客咨询时</w:t>
      </w:r>
      <w:r>
        <w:rPr>
          <w:rFonts w:hint="eastAsia"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先由机器人进行回答</w:t>
      </w:r>
      <w:r>
        <w:rPr>
          <w:rFonts w:hint="eastAsia" w:ascii="Arial" w:hAnsi="Arial" w:cs="Arial"/>
          <w:color w:val="000000"/>
          <w:sz w:val="22"/>
          <w:szCs w:val="22"/>
        </w:rPr>
        <w:t>。机器人调用现有的自助问答系统进行匹配，若知识点匹配度大于等于</w:t>
      </w:r>
      <w:r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hint="eastAsia" w:ascii="Arial" w:hAnsi="Arial" w:cs="Arial"/>
          <w:color w:val="000000"/>
          <w:sz w:val="22"/>
          <w:szCs w:val="22"/>
        </w:rPr>
        <w:t>0%，自动将答案回复给访客。</w:t>
      </w:r>
    </w:p>
    <w:p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访客在输入框输入</w:t>
      </w:r>
      <w:r>
        <w:rPr>
          <w:rFonts w:hint="eastAsia" w:ascii="Arial" w:hAnsi="Arial" w:cs="Arial"/>
          <w:color w:val="000000"/>
          <w:sz w:val="22"/>
          <w:szCs w:val="22"/>
        </w:rPr>
        <w:t>关键词</w:t>
      </w:r>
      <w:r>
        <w:rPr>
          <w:rFonts w:ascii="Arial" w:hAnsi="Arial" w:cs="Arial"/>
          <w:color w:val="000000"/>
          <w:sz w:val="22"/>
          <w:szCs w:val="22"/>
        </w:rPr>
        <w:t>后</w:t>
      </w:r>
      <w:r>
        <w:rPr>
          <w:rFonts w:hint="eastAsia"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自动从自助问答系统检索相关的</w:t>
      </w:r>
      <w:r>
        <w:rPr>
          <w:rFonts w:hint="eastAsia" w:ascii="Arial" w:hAnsi="Arial" w:cs="Arial"/>
          <w:color w:val="000000"/>
          <w:sz w:val="22"/>
          <w:szCs w:val="22"/>
        </w:rPr>
        <w:t>知识点，</w:t>
      </w:r>
      <w:r>
        <w:rPr>
          <w:rFonts w:ascii="Arial" w:hAnsi="Arial" w:cs="Arial"/>
          <w:color w:val="000000"/>
          <w:sz w:val="22"/>
          <w:szCs w:val="22"/>
        </w:rPr>
        <w:t>并列举匹配度最高的</w:t>
      </w:r>
      <w:r>
        <w:rPr>
          <w:rFonts w:hint="eastAsia" w:ascii="Arial" w:hAnsi="Arial" w:cs="Arial"/>
          <w:color w:val="000000"/>
          <w:sz w:val="22"/>
          <w:szCs w:val="22"/>
        </w:rPr>
        <w:t>10个问题供访客选择，且对应问题中的包含关键词的部分标红。</w:t>
      </w:r>
      <w:r>
        <w:rPr>
          <w:rFonts w:ascii="Arial" w:hAnsi="Arial" w:cs="Arial"/>
          <w:color w:val="000000"/>
          <w:sz w:val="22"/>
          <w:szCs w:val="22"/>
        </w:rPr>
        <w:t>对应的访客端界下图所示</w:t>
      </w:r>
      <w:r>
        <w:rPr>
          <w:rFonts w:hint="eastAsia" w:ascii="Arial" w:hAnsi="Arial" w:cs="Arial"/>
          <w:color w:val="000000"/>
          <w:sz w:val="22"/>
          <w:szCs w:val="22"/>
        </w:rPr>
        <w:t>。</w:t>
      </w:r>
    </w:p>
    <w:p>
      <w:pPr>
        <w:ind w:firstLine="420"/>
        <w:rPr>
          <w:rFonts w:hint="eastAsia" w:ascii="Arial" w:hAnsi="Arial" w:cs="Arial"/>
          <w:color w:val="000000"/>
          <w:sz w:val="22"/>
          <w:szCs w:val="22"/>
        </w:rPr>
      </w:pPr>
      <w:r>
        <w:drawing>
          <wp:inline distT="0" distB="0" distL="0" distR="0">
            <wp:extent cx="4618990" cy="2885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  <w:ind w:left="420" w:firstLine="0" w:firstLineChars="0"/>
        <w:rPr>
          <w:rFonts w:hint="eastAsia" w:ascii="Arial" w:hAnsi="Arial" w:cs="Arial"/>
          <w:color w:val="000000"/>
          <w:sz w:val="22"/>
          <w:szCs w:val="22"/>
        </w:rPr>
      </w:pPr>
      <w:r>
        <w:rPr>
          <w:rFonts w:hint="eastAsia" w:ascii="Arial" w:hAnsi="Arial" w:cs="Arial"/>
          <w:color w:val="000000"/>
          <w:sz w:val="22"/>
          <w:szCs w:val="22"/>
        </w:rPr>
        <w:t>对话转人工后，最近10条对话记录要自动带到人工客服对话窗口。</w:t>
      </w:r>
    </w:p>
    <w:p>
      <w:pPr>
        <w:pStyle w:val="3"/>
      </w:pPr>
      <w:bookmarkStart w:id="14" w:name="_Toc467861898"/>
      <w:r>
        <w:t>常用预存作为自助问答知识可以被推荐</w:t>
      </w:r>
      <w:bookmarkEnd w:id="14"/>
    </w:p>
    <w:p>
      <w:pPr>
        <w:ind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智能推荐内容</w:t>
      </w:r>
      <w:r>
        <w:rPr>
          <w:rFonts w:hint="eastAsia" w:ascii="Arial" w:hAnsi="Arial" w:cs="Arial"/>
          <w:color w:val="000000"/>
          <w:sz w:val="22"/>
          <w:szCs w:val="22"/>
        </w:rPr>
        <w:t>包括</w:t>
      </w:r>
      <w:r>
        <w:rPr>
          <w:rFonts w:ascii="Arial" w:hAnsi="Arial" w:cs="Arial"/>
          <w:color w:val="000000"/>
          <w:sz w:val="22"/>
          <w:szCs w:val="22"/>
        </w:rPr>
        <w:t>自助问答知识</w:t>
      </w:r>
      <w:r>
        <w:rPr>
          <w:rFonts w:hint="eastAsia" w:ascii="Arial" w:hAnsi="Arial" w:cs="Arial"/>
          <w:color w:val="000000"/>
          <w:sz w:val="22"/>
          <w:szCs w:val="22"/>
        </w:rPr>
        <w:t>和</w:t>
      </w:r>
      <w:r>
        <w:rPr>
          <w:rFonts w:ascii="Arial" w:hAnsi="Arial" w:cs="Arial"/>
          <w:color w:val="000000"/>
          <w:sz w:val="22"/>
          <w:szCs w:val="22"/>
        </w:rPr>
        <w:t>常用预存</w:t>
      </w:r>
      <w:r>
        <w:rPr>
          <w:rFonts w:hint="eastAsia" w:ascii="Arial" w:hAnsi="Arial" w:cs="Arial"/>
          <w:color w:val="000000"/>
          <w:sz w:val="22"/>
          <w:szCs w:val="22"/>
        </w:rPr>
        <w:t>。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针对来自常用预存和对话记录的推荐内容进行区分。来自系统预存，标注为“预存”；来自个人预存的，标注为“预存、坐席账号”；来自对话记录的，标注为“机器人、坐席账号”</w:t>
      </w:r>
    </w:p>
    <w:p>
      <w:pPr>
        <w:ind w:left="420"/>
        <w:rPr>
          <w:rFonts w:hint="eastAsia" w:ascii="Arial" w:hAnsi="Arial" w:cs="Arial"/>
          <w:color w:val="000000"/>
          <w:sz w:val="22"/>
          <w:szCs w:val="22"/>
        </w:rPr>
      </w:pPr>
      <w:r>
        <w:rPr>
          <w:rFonts w:hint="eastAsia" w:ascii="Arial" w:hAnsi="Arial" w:cs="Arial"/>
          <w:color w:val="000000"/>
          <w:sz w:val="22"/>
          <w:szCs w:val="22"/>
        </w:rPr>
        <w:t>PC坐席端、BS坐席端、Android、iOS</w:t>
      </w:r>
      <w:r>
        <w:rPr>
          <w:rFonts w:ascii="Arial" w:hAnsi="Arial" w:cs="Arial"/>
          <w:color w:val="000000"/>
          <w:sz w:val="22"/>
          <w:szCs w:val="22"/>
        </w:rPr>
        <w:t xml:space="preserve"> APP</w:t>
      </w:r>
      <w:r>
        <w:rPr>
          <w:rFonts w:hint="eastAsia" w:ascii="Arial" w:hAnsi="Arial" w:cs="Arial"/>
          <w:color w:val="000000"/>
          <w:sz w:val="22"/>
          <w:szCs w:val="22"/>
        </w:rPr>
        <w:t>对应的界面如下图所示。</w:t>
      </w:r>
    </w:p>
    <w:p>
      <w:pPr>
        <w:rPr>
          <w:rFonts w:ascii="Arial" w:hAnsi="Arial" w:cs="Arial"/>
          <w:color w:val="000000"/>
          <w:sz w:val="22"/>
          <w:szCs w:val="22"/>
        </w:rPr>
      </w:pPr>
      <w:r>
        <w:drawing>
          <wp:inline distT="0" distB="0" distL="0" distR="0">
            <wp:extent cx="4839970" cy="57054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702" cy="57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右侧加一列</w:t>
      </w:r>
      <w:r>
        <w:rPr>
          <w:rFonts w:hint="eastAsia"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所属</w:t>
      </w:r>
      <w:r>
        <w:rPr>
          <w:rFonts w:hint="eastAsia" w:ascii="Arial" w:hAnsi="Arial" w:cs="Arial"/>
          <w:color w:val="000000"/>
          <w:sz w:val="22"/>
          <w:szCs w:val="22"/>
        </w:rPr>
        <w:t>”，</w:t>
      </w:r>
      <w:r>
        <w:rPr>
          <w:rFonts w:ascii="Arial" w:hAnsi="Arial" w:cs="Arial"/>
          <w:color w:val="000000"/>
          <w:sz w:val="22"/>
          <w:szCs w:val="22"/>
        </w:rPr>
        <w:t>对应的内容为系统预存显示为</w:t>
      </w:r>
      <w:r>
        <w:rPr>
          <w:rFonts w:hint="eastAsia" w:ascii="Arial" w:hAnsi="Arial" w:cs="Arial"/>
          <w:color w:val="000000"/>
          <w:sz w:val="22"/>
          <w:szCs w:val="22"/>
        </w:rPr>
        <w:t>“预存”、个人预存显示为“预存、客服账号（个人预存对应的客服账号）”、机器人显示为“机器人、客服账号（对话记录所属的客服账号）”。</w:t>
      </w:r>
    </w:p>
    <w:p>
      <w:pPr>
        <w:pStyle w:val="3"/>
      </w:pPr>
      <w:bookmarkStart w:id="15" w:name="_Toc467861899"/>
      <w:r>
        <w:t>机器人日志输出并保存到数据库</w:t>
      </w:r>
      <w:bookmarkEnd w:id="15"/>
    </w:p>
    <w:p>
      <w:pPr>
        <w:ind w:firstLine="420"/>
        <w:rPr>
          <w:rFonts w:hint="eastAsia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将机器人的日志保存到数据库中</w:t>
      </w:r>
      <w:r>
        <w:rPr>
          <w:rFonts w:hint="eastAsia" w:ascii="Arial" w:hAnsi="Arial" w:cs="Arial"/>
          <w:color w:val="000000"/>
          <w:kern w:val="0"/>
          <w:sz w:val="22"/>
          <w:szCs w:val="22"/>
        </w:rPr>
        <w:t>，</w:t>
      </w:r>
      <w:r>
        <w:rPr>
          <w:rFonts w:ascii="Arial" w:hAnsi="Arial" w:cs="Arial"/>
          <w:color w:val="000000"/>
          <w:kern w:val="0"/>
          <w:sz w:val="22"/>
          <w:szCs w:val="22"/>
        </w:rPr>
        <w:t>可从数据库导出查看。</w:t>
      </w:r>
    </w:p>
    <w:p>
      <w:pPr>
        <w:pStyle w:val="3"/>
      </w:pPr>
      <w:bookmarkStart w:id="16" w:name="_Toc467861900"/>
      <w:r>
        <w:t>访客信息同步</w:t>
      </w:r>
      <w:bookmarkEnd w:id="16"/>
    </w:p>
    <w:p>
      <w:pPr>
        <w:ind w:firstLine="420"/>
      </w:pPr>
      <w:r>
        <w:rPr>
          <w:rFonts w:ascii="Arial" w:hAnsi="Arial" w:cs="Arial"/>
          <w:color w:val="000000"/>
          <w:kern w:val="0"/>
          <w:sz w:val="22"/>
          <w:szCs w:val="22"/>
        </w:rPr>
        <w:t>坐席端修改的访客信息，访客下次咨询时，在坐席端左侧的对话列表中看到应该是之前保存过的访客信息。</w:t>
      </w:r>
    </w:p>
    <w:p>
      <w:pPr>
        <w:pStyle w:val="3"/>
      </w:pPr>
      <w:bookmarkStart w:id="17" w:name="_Toc467861901"/>
      <w:r>
        <w:rPr>
          <w:rFonts w:hint="eastAsia"/>
        </w:rPr>
        <w:t>访客端</w:t>
      </w:r>
      <w:r>
        <w:t>URL</w:t>
      </w:r>
      <w:r>
        <w:rPr>
          <w:rFonts w:hint="eastAsia"/>
        </w:rPr>
        <w:t>修改</w:t>
      </w:r>
      <w:bookmarkEnd w:id="17"/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前后台（访客端和后台）</w:t>
      </w:r>
      <w:r>
        <w:rPr>
          <w:rFonts w:ascii="Arial" w:hAnsi="Arial" w:cs="Arial"/>
          <w:color w:val="000000"/>
          <w:kern w:val="0"/>
          <w:sz w:val="22"/>
          <w:szCs w:val="22"/>
        </w:rPr>
        <w:t>URL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地址进行区分，不能同步暴露在外网；</w:t>
      </w:r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现状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：</w:t>
      </w:r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访客端地址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：</w:t>
      </w:r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"http://www.any800.com/JtalkManager/echatManager.do?companyPk=8a28ccbd4d51f3be014d564cc91417d4&amp;codeKey=4" </w:instrText>
      </w:r>
      <w:r>
        <w:fldChar w:fldCharType="separate"/>
      </w:r>
      <w:r>
        <w:rPr>
          <w:rStyle w:val="35"/>
          <w:rFonts w:ascii="宋体" w:hAnsi="宋体" w:cs="宋体"/>
          <w:kern w:val="0"/>
          <w:sz w:val="22"/>
          <w:szCs w:val="22"/>
        </w:rPr>
        <w:t>http://www.any800.com/JtalkManager/echatManager.do?companyPk=8a28ccbd4d51f3be014d564cc91417d4&amp;codeKey=4</w:t>
      </w:r>
      <w:r>
        <w:rPr>
          <w:rStyle w:val="35"/>
          <w:rFonts w:ascii="宋体" w:hAnsi="宋体" w:cs="宋体"/>
          <w:kern w:val="0"/>
          <w:sz w:val="22"/>
          <w:szCs w:val="22"/>
        </w:rPr>
        <w:fldChar w:fldCharType="end"/>
      </w:r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去掉后面的</w:t>
      </w:r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echatManager.do?companyPk=8a28ccbd4d51f3be014d564cc91417d4&amp;codeKey=4后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，</w:t>
      </w:r>
      <w:r>
        <w:fldChar w:fldCharType="begin"/>
      </w:r>
      <w:r>
        <w:instrText xml:space="preserve"> HYPERLINK "http://www.any800.com/JtalkManager/" </w:instrText>
      </w:r>
      <w:r>
        <w:fldChar w:fldCharType="separate"/>
      </w:r>
      <w:r>
        <w:rPr>
          <w:rStyle w:val="35"/>
          <w:rFonts w:ascii="宋体" w:hAnsi="宋体" w:cs="宋体"/>
          <w:kern w:val="0"/>
          <w:sz w:val="22"/>
          <w:szCs w:val="22"/>
        </w:rPr>
        <w:t>http://www.any800.com/JtalkManager/</w:t>
      </w:r>
      <w:r>
        <w:rPr>
          <w:rStyle w:val="35"/>
          <w:rFonts w:ascii="宋体" w:hAnsi="宋体" w:cs="宋体"/>
          <w:kern w:val="0"/>
          <w:sz w:val="22"/>
          <w:szCs w:val="22"/>
        </w:rPr>
        <w:fldChar w:fldCharType="end"/>
      </w:r>
      <w:r>
        <w:rPr>
          <w:rFonts w:ascii="宋体" w:hAnsi="宋体" w:cs="宋体"/>
          <w:color w:val="000000"/>
          <w:kern w:val="0"/>
          <w:sz w:val="22"/>
          <w:szCs w:val="22"/>
        </w:rPr>
        <w:t>可自动打开后台页面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。</w:t>
      </w:r>
    </w:p>
    <w:p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解决方案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：</w:t>
      </w:r>
      <w:r>
        <w:rPr>
          <w:rFonts w:ascii="宋体" w:hAnsi="宋体" w:cs="宋体"/>
          <w:color w:val="000000"/>
          <w:kern w:val="0"/>
          <w:sz w:val="22"/>
          <w:szCs w:val="22"/>
        </w:rPr>
        <w:t>将</w:t>
      </w:r>
      <w:r>
        <w:rPr>
          <w:rFonts w:hint="eastAsia" w:ascii="宋体" w:hAnsi="宋体" w:cs="宋体"/>
          <w:color w:val="000000"/>
          <w:kern w:val="0"/>
          <w:sz w:val="22"/>
          <w:szCs w:val="22"/>
        </w:rPr>
        <w:t>JtalkManager改为any800，要对访客端和后台的地址进行区分。</w:t>
      </w:r>
    </w:p>
    <w:p>
      <w:pPr>
        <w:pStyle w:val="3"/>
      </w:pPr>
      <w:bookmarkStart w:id="18" w:name="_Toc467861902"/>
      <w:r>
        <w:t>PC</w:t>
      </w:r>
      <w:r>
        <w:rPr>
          <w:rFonts w:hint="eastAsia"/>
        </w:rPr>
        <w:t>访客端添加发送图片按钮</w:t>
      </w:r>
      <w:bookmarkEnd w:id="18"/>
    </w:p>
    <w:p>
      <w:pPr>
        <w:ind w:firstLine="420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hint="eastAsia" w:ascii="Arial" w:hAnsi="Arial" w:cs="Arial"/>
          <w:color w:val="000000"/>
          <w:kern w:val="0"/>
          <w:sz w:val="22"/>
          <w:szCs w:val="22"/>
        </w:rPr>
        <w:t>后台“访客对话窗口”-&gt;“显示项配置”中的按钮配置中加一个“图片”复选框。</w:t>
      </w:r>
    </w:p>
    <w:p>
      <w:pPr>
        <w:rPr>
          <w:rFonts w:hint="eastAsia" w:ascii="Arial" w:hAnsi="Arial" w:cs="Arial"/>
          <w:color w:val="000000"/>
          <w:kern w:val="0"/>
          <w:sz w:val="22"/>
          <w:szCs w:val="22"/>
        </w:rPr>
      </w:pPr>
      <w:r>
        <w:drawing>
          <wp:inline distT="0" distB="0" distL="0" distR="0">
            <wp:extent cx="5339715" cy="28917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ab/>
      </w:r>
      <w:r>
        <w:rPr>
          <w:rFonts w:ascii="Arial" w:hAnsi="Arial" w:cs="Arial"/>
          <w:color w:val="000000"/>
          <w:kern w:val="0"/>
          <w:sz w:val="22"/>
          <w:szCs w:val="22"/>
        </w:rPr>
        <w:t>后台选中之后</w:t>
      </w:r>
      <w:r>
        <w:rPr>
          <w:rFonts w:hint="eastAsia" w:ascii="Arial" w:hAnsi="Arial" w:cs="Arial"/>
          <w:color w:val="000000"/>
          <w:kern w:val="0"/>
          <w:sz w:val="22"/>
          <w:szCs w:val="22"/>
        </w:rPr>
        <w:t>，PC坐席端添加发送图片按钮“</w:t>
      </w:r>
      <w:r>
        <w:rPr>
          <w:rFonts w:ascii="Arial" w:hAnsi="Arial" w:cs="Arial"/>
          <w:color w:val="000000"/>
          <w:kern w:val="0"/>
          <w:sz w:val="22"/>
          <w:szCs w:val="22"/>
        </w:rPr>
        <w:drawing>
          <wp:inline distT="0" distB="0" distL="0" distR="0">
            <wp:extent cx="237490" cy="2089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000000"/>
          <w:kern w:val="0"/>
          <w:sz w:val="22"/>
          <w:szCs w:val="22"/>
        </w:rPr>
        <w:t>”，访客点击后，可发送图片文件，仅支持.png</w:t>
      </w:r>
      <w:r>
        <w:rPr>
          <w:rFonts w:ascii="Arial" w:hAnsi="Arial" w:cs="Arial"/>
          <w:color w:val="000000"/>
          <w:kern w:val="0"/>
          <w:sz w:val="22"/>
          <w:szCs w:val="22"/>
        </w:rPr>
        <w:t>\.jpeg\.bmp\.jpg格式的图片</w:t>
      </w:r>
      <w:r>
        <w:rPr>
          <w:rFonts w:hint="eastAsia" w:ascii="Arial" w:hAnsi="Arial" w:cs="Arial"/>
          <w:color w:val="000000"/>
          <w:kern w:val="0"/>
          <w:sz w:val="22"/>
          <w:szCs w:val="22"/>
        </w:rPr>
        <w:t>，</w:t>
      </w:r>
      <w:r>
        <w:rPr>
          <w:rFonts w:ascii="Arial" w:hAnsi="Arial" w:cs="Arial"/>
          <w:color w:val="000000"/>
          <w:kern w:val="0"/>
          <w:sz w:val="22"/>
          <w:szCs w:val="22"/>
        </w:rPr>
        <w:t>否则提示</w:t>
      </w:r>
      <w:r>
        <w:rPr>
          <w:rFonts w:hint="eastAsia" w:ascii="Arial" w:hAnsi="Arial" w:cs="Arial"/>
          <w:color w:val="000000"/>
          <w:kern w:val="0"/>
          <w:sz w:val="22"/>
          <w:szCs w:val="22"/>
        </w:rPr>
        <w:t>“仅支持上传.png</w:t>
      </w:r>
      <w:r>
        <w:rPr>
          <w:rFonts w:ascii="Arial" w:hAnsi="Arial" w:cs="Arial"/>
          <w:color w:val="000000"/>
          <w:kern w:val="0"/>
          <w:sz w:val="22"/>
          <w:szCs w:val="22"/>
        </w:rPr>
        <w:t>\.jpeg\.bmp\.jpg格式的图片</w:t>
      </w:r>
      <w:r>
        <w:rPr>
          <w:rFonts w:hint="eastAsia" w:ascii="Arial" w:hAnsi="Arial" w:cs="Arial"/>
          <w:color w:val="000000"/>
          <w:kern w:val="0"/>
          <w:sz w:val="22"/>
          <w:szCs w:val="22"/>
        </w:rPr>
        <w:t>”。</w:t>
      </w:r>
      <w:bookmarkStart w:id="19" w:name="_GoBack"/>
      <w:bookmarkEnd w:id="19"/>
    </w:p>
    <w:sectPr>
      <w:headerReference r:id="rId3" w:type="default"/>
      <w:footerReference r:id="rId4" w:type="default"/>
      <w:footerReference r:id="rId5" w:type="even"/>
      <w:pgSz w:w="11906" w:h="16838"/>
      <w:pgMar w:top="1440" w:right="1700" w:bottom="1440" w:left="1797" w:header="624" w:footer="992" w:gutter="0"/>
      <w:pgNumType w:start="1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长城楷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Nirmala UI">
    <w:altName w:val="Vrinda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contextualSpacing/>
      <w:rPr>
        <w:sz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-81280</wp:posOffset>
              </wp:positionH>
              <wp:positionV relativeFrom="paragraph">
                <wp:posOffset>84455</wp:posOffset>
              </wp:positionV>
              <wp:extent cx="5398135" cy="0"/>
              <wp:effectExtent l="0" t="0" r="31115" b="19050"/>
              <wp:wrapNone/>
              <wp:docPr id="22" name="直接连接符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813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6.4pt;margin-top:6.65pt;height:0pt;width:425.05pt;z-index:251670528;mso-width-relative:page;mso-height-relative:page;" filled="f" stroked="t" coordsize="21600,21600" o:gfxdata="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xqn4tYAAAAJAQAADwAAAAAAAAABACAAAAAiAAAA&#10;ZHJzL2Rvd25yZXYueG1sUEsBAhQAFAAAAAgAh07iQKhsUifQAQAAcAMAAA4AAAAAAAAAAQAgAAAA&#10;JQEAAGRycy9lMm9Eb2MueG1sUEsFBgAAAAAGAAYAWQEAAGc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spacing w:line="240" w:lineRule="auto"/>
      <w:contextualSpacing/>
      <w:rPr>
        <w:b/>
        <w:sz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9124315</wp:posOffset>
              </wp:positionV>
              <wp:extent cx="5352415" cy="0"/>
              <wp:effectExtent l="0" t="19050" r="19685" b="19050"/>
              <wp:wrapNone/>
              <wp:docPr id="17" name="直接连接符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3pt;margin-top:718.45pt;height:0pt;width:421.45pt;z-index:251664384;mso-width-relative:page;mso-height-relative:page;" filled="f" stroked="t" coordsize="21600,21600" o:gfxdata="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fuNRXbAAAADgEAAA8AAAAA&#10;AAAAAQAgAAAAIgAAAGRycy9kb3ducmV2LnhtbFBLAQIUABQAAAAIAIdO4kDwhqfE2AEAAHADAAAO&#10;AAAAAAAAAAEAIAAAACoBAABkcnMvZTJvRG9jLnhtbFBLBQYAAAAABgAGAFkBAAB0BQAAAAA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9124315</wp:posOffset>
              </wp:positionV>
              <wp:extent cx="5352415" cy="0"/>
              <wp:effectExtent l="0" t="19050" r="19685" b="1905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3pt;margin-top:718.45pt;height:0pt;width:421.45pt;z-index:251661312;mso-width-relative:page;mso-height-relative:page;" filled="f" stroked="t" coordsize="21600,21600" o:gfxdata="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H7jUV2wAAAA4BAAAPAAAAAAAA&#10;AAEAIAAAACIAAABkcnMvZG93bnJldi54bWxQSwECFAAUAAAACACHTuJAcFeWxNYBAABwAwAADgAA&#10;AAAAAAABACAAAAAqAQAAZHJzL2Uyb0RvYy54bWxQSwUGAAAAAAYABgBZAQAAcgUAAAAA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9448165</wp:posOffset>
              </wp:positionV>
              <wp:extent cx="9204325" cy="0"/>
              <wp:effectExtent l="0" t="19050" r="34925" b="190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1.1pt;margin-top:743.95pt;height:0pt;width:724.75pt;z-index:251658240;mso-width-relative:page;mso-height-relative:page;" filled="f" stroked="t" coordsize="21600,21600" o:gfxdata="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ckU+NsAAAAOAQAADwAAAAAA&#10;AAABACAAAAAiAAAAZHJzL2Rvd25yZXYueG1sUEsBAhQAFAAAAAgAh07iQDmY+Q/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9448165</wp:posOffset>
              </wp:positionV>
              <wp:extent cx="9204325" cy="0"/>
              <wp:effectExtent l="0" t="19050" r="34925" b="1905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1.1pt;margin-top:743.95pt;height:0pt;width:724.75pt;z-index:251656192;mso-width-relative:page;mso-height-relative:page;" filled="f" stroked="t" coordsize="21600,21600" o:gfxdata="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ckU+NsAAAAOAQAADwAAAAAA&#10;AAABACAAAAAiAAAAZHJzL2Rvd25yZXYueG1sUEsBAhQAFAAAAAgAh07iQJkE7Q/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9448165</wp:posOffset>
              </wp:positionV>
              <wp:extent cx="9204325" cy="0"/>
              <wp:effectExtent l="0" t="19050" r="34925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1.1pt;margin-top:743.95pt;height:0pt;width:724.75pt;z-index:251653120;mso-width-relative:page;mso-height-relative:page;" filled="f" stroked="t" coordsize="21600,21600" o:gfxdata="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ckU+NsAAAAOAQAADwAAAAAA&#10;AAABACAAAAAiAAAAZHJzL2Rvd25yZXYueG1sUEsBAhQAFAAAAAgAh07iQPlw4Q/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9779000</wp:posOffset>
              </wp:positionV>
              <wp:extent cx="9204325" cy="0"/>
              <wp:effectExtent l="0" t="19050" r="34925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89.85pt;margin-top:770pt;height:0pt;width:724.75pt;z-index:251650048;mso-width-relative:page;mso-height-relative:page;" filled="f" stroked="t" coordsize="21600,21600" o:gfxdata="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zaCG2wAAAA4BAAAPAAAAAAAA&#10;AAEAIAAAACIAAABkcnMvZG93bnJldi54bWxQSwECFAAUAAAACACHTuJA3SQTRdYBAABuAwAADgAA&#10;AAAAAAABACAAAAAqAQAAZHJzL2Uyb0RvYy54bWxQSwUGAAAAAAYABgBZAQAAcgUAAAAA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9779000</wp:posOffset>
              </wp:positionV>
              <wp:extent cx="9204325" cy="0"/>
              <wp:effectExtent l="0" t="19050" r="3492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89.85pt;margin-top:770pt;height:0pt;width:724.75pt;z-index:251646976;mso-width-relative:page;mso-height-relative:page;" filled="f" stroked="t" coordsize="21600,21600" o:gfxdata="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zaCG2wAAAA4BAAAPAAAAAAAA&#10;AAEAIAAAACIAAABkcnMvZG93bnJldi54bWxQSwECFAAUAAAACACHTuJAFkI1qNYBAABuAwAADgAA&#10;AAAAAAABACAAAAAqAQAAZHJzL2Uyb0RvYy54bWxQSwUGAAAAAAYABgBZAQAAcgUAAAAA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0"/>
      </w:rPr>
      <w:t>上海久科信息技术有限公司           电话：021-6</w:t>
    </w:r>
    <w:r>
      <w:rPr>
        <w:sz w:val="20"/>
      </w:rPr>
      <w:t>1262111</w:t>
    </w:r>
    <w:r>
      <w:rPr>
        <w:rFonts w:hint="eastAsia"/>
        <w:sz w:val="20"/>
      </w:rPr>
      <w:t xml:space="preserve">               第</w:t>
    </w:r>
    <w:r>
      <w:rPr>
        <w:sz w:val="20"/>
        <w:lang w:val="zh-CN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PAGE  \* Arabic  \* MERGEFORMAT</w:instrText>
    </w:r>
    <w:r>
      <w:rPr>
        <w:b/>
        <w:sz w:val="20"/>
      </w:rPr>
      <w:fldChar w:fldCharType="separate"/>
    </w:r>
    <w:r>
      <w:rPr>
        <w:b/>
        <w:sz w:val="20"/>
        <w:lang w:val="zh-CN"/>
      </w:rPr>
      <w:t>11</w:t>
    </w:r>
    <w:r>
      <w:rPr>
        <w:b/>
        <w:sz w:val="20"/>
      </w:rPr>
      <w:fldChar w:fldCharType="end"/>
    </w:r>
    <w:r>
      <w:rPr>
        <w:rFonts w:hint="eastAsia"/>
        <w:b/>
        <w:sz w:val="20"/>
      </w:rPr>
      <w:t>页</w:t>
    </w:r>
    <w:r>
      <w:rPr>
        <w:sz w:val="20"/>
        <w:lang w:val="zh-CN"/>
      </w:rPr>
      <w:t xml:space="preserve"> /</w:t>
    </w:r>
    <w:r>
      <w:rPr>
        <w:rFonts w:hint="eastAsia"/>
        <w:sz w:val="20"/>
        <w:lang w:val="zh-CN"/>
      </w:rPr>
      <w:t>共</w:t>
    </w:r>
    <w:r>
      <w:rPr>
        <w:sz w:val="20"/>
        <w:lang w:val="zh-CN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NUMPAGES  \* Arabic  \* MERGEFORMAT</w:instrText>
    </w:r>
    <w:r>
      <w:rPr>
        <w:b/>
        <w:sz w:val="20"/>
      </w:rPr>
      <w:fldChar w:fldCharType="separate"/>
    </w:r>
    <w:r>
      <w:rPr>
        <w:b/>
        <w:sz w:val="20"/>
        <w:lang w:val="zh-CN"/>
      </w:rPr>
      <w:t>11</w:t>
    </w:r>
    <w:r>
      <w:rPr>
        <w:b/>
        <w:sz w:val="20"/>
      </w:rPr>
      <w:fldChar w:fldCharType="end"/>
    </w:r>
    <w:r>
      <w:rPr>
        <w:rFonts w:hint="eastAsia"/>
        <w:b/>
        <w:sz w:val="20"/>
      </w:rPr>
      <w:t>页</w:t>
    </w:r>
  </w:p>
  <w:p>
    <w:pPr>
      <w:spacing w:line="240" w:lineRule="auto"/>
      <w:contextualSpacing/>
      <w:rPr>
        <w:sz w:val="2"/>
        <w:szCs w:val="2"/>
      </w:rPr>
    </w:pPr>
    <w:r>
      <w:rPr>
        <w:sz w:val="22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9124315</wp:posOffset>
              </wp:positionV>
              <wp:extent cx="5352415" cy="0"/>
              <wp:effectExtent l="0" t="19050" r="19685" b="1905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3pt;margin-top:718.45pt;height:0pt;width:421.45pt;z-index:251667456;mso-width-relative:page;mso-height-relative:page;" filled="f" stroked="t" coordsize="21600,21600" o:gfxdata="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+41FdsAAAAOAQAADwAAAAAA&#10;AAABACAAAAAiAAAAZHJzL2Rvd25yZXYueG1sUEsBAhQAFAAAAAgAh07iQNBo4cT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0"/>
      </w:rPr>
      <w:t>网址：www.9client.com        地址：上海市</w:t>
    </w:r>
    <w:r>
      <w:rPr>
        <w:sz w:val="20"/>
      </w:rPr>
      <w:t>徐汇区漕河泾田林路487号宝石园20号楼909室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ind w:firstLine="360"/>
      <w:rPr>
        <w:rStyle w:val="32"/>
      </w:rPr>
    </w:pPr>
    <w:r>
      <w:fldChar w:fldCharType="begin"/>
    </w:r>
    <w:r>
      <w:rPr>
        <w:rStyle w:val="32"/>
      </w:rPr>
      <w:instrText xml:space="preserve">PAGE  </w:instrText>
    </w:r>
    <w:r>
      <w:fldChar w:fldCharType="end"/>
    </w:r>
  </w:p>
  <w:p>
    <w:pPr>
      <w:pStyle w:val="2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tabs>
        <w:tab w:val="left" w:pos="0"/>
        <w:tab w:val="left" w:pos="9620"/>
      </w:tabs>
      <w:spacing w:line="240" w:lineRule="auto"/>
      <w:jc w:val="both"/>
      <w:rPr>
        <w:sz w:val="20"/>
      </w:rPr>
    </w:pPr>
    <w:r>
      <w:rPr>
        <w:rFonts w:hint="eastAsia"/>
        <w:sz w:val="20"/>
      </w:rPr>
      <w:drawing>
        <wp:inline distT="0" distB="0" distL="0" distR="0">
          <wp:extent cx="544830" cy="401955"/>
          <wp:effectExtent l="0" t="0" r="762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429" cy="409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0"/>
      </w:rPr>
      <w:t xml:space="preserve">                                         文档编号：9client_product_2</w:t>
    </w:r>
    <w:r>
      <w:rPr>
        <w:sz w:val="20"/>
      </w:rPr>
      <w:t>0160926</w:t>
    </w:r>
    <w:r>
      <w:rPr>
        <w:rFonts w:hint="eastAsia"/>
        <w:sz w:val="20"/>
      </w:rPr>
      <w:t>-</w:t>
    </w:r>
    <w:r>
      <w:rPr>
        <w:sz w:val="20"/>
      </w:rPr>
      <w:t>01</w:t>
    </w:r>
  </w:p>
  <w:p>
    <w:pPr>
      <w:pStyle w:val="23"/>
      <w:tabs>
        <w:tab w:val="left" w:pos="0"/>
        <w:tab w:val="left" w:pos="9620"/>
      </w:tabs>
      <w:spacing w:line="240" w:lineRule="auto"/>
      <w:ind w:firstLine="1800" w:firstLineChars="900"/>
      <w:jc w:val="right"/>
      <w:rPr>
        <w:sz w:val="20"/>
      </w:rPr>
    </w:pPr>
    <w:r>
      <w:rPr>
        <w:rFonts w:hint="eastAsia"/>
        <w:sz w:val="20"/>
      </w:rPr>
      <w:t>文档名称：</w:t>
    </w:r>
    <w:r>
      <w:rPr>
        <w:sz w:val="20"/>
      </w:rPr>
      <w:t>10</w:t>
    </w:r>
    <w:r>
      <w:rPr>
        <w:rFonts w:hint="eastAsia"/>
        <w:sz w:val="20"/>
      </w:rPr>
      <w:t>月份其他优化内容需求说明书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33C"/>
    <w:multiLevelType w:val="singleLevel"/>
    <w:tmpl w:val="06B1533C"/>
    <w:lvl w:ilvl="0" w:tentative="0">
      <w:start w:val="1"/>
      <w:numFmt w:val="lowerLetter"/>
      <w:lvlText w:val="%1."/>
      <w:lvlJc w:val="left"/>
      <w:pPr>
        <w:tabs>
          <w:tab w:val="left" w:pos="1985"/>
        </w:tabs>
        <w:ind w:left="1985" w:hanging="567"/>
      </w:pPr>
    </w:lvl>
  </w:abstractNum>
  <w:abstractNum w:abstractNumId="1">
    <w:nsid w:val="4C5A52F2"/>
    <w:multiLevelType w:val="multilevel"/>
    <w:tmpl w:val="4C5A52F2"/>
    <w:lvl w:ilvl="0" w:tentative="0">
      <w:start w:val="1"/>
      <w:numFmt w:val="bullet"/>
      <w:pStyle w:val="77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54D52BA5"/>
    <w:multiLevelType w:val="multilevel"/>
    <w:tmpl w:val="54D52BA5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973950"/>
    <w:multiLevelType w:val="multilevel"/>
    <w:tmpl w:val="77973950"/>
    <w:lvl w:ilvl="0" w:tentative="0">
      <w:start w:val="1"/>
      <w:numFmt w:val="bullet"/>
      <w:pStyle w:val="79"/>
      <w:lvlText w:val=""/>
      <w:lvlJc w:val="left"/>
      <w:pPr>
        <w:tabs>
          <w:tab w:val="left" w:pos="1259"/>
        </w:tabs>
        <w:ind w:left="12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79"/>
        </w:tabs>
        <w:ind w:left="16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099"/>
        </w:tabs>
        <w:ind w:left="20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19"/>
        </w:tabs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39"/>
        </w:tabs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59"/>
        </w:tabs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79"/>
        </w:tabs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99"/>
        </w:tabs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19"/>
        </w:tabs>
        <w:ind w:left="4619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B2"/>
    <w:rsid w:val="00001AC8"/>
    <w:rsid w:val="00001E95"/>
    <w:rsid w:val="00002CD8"/>
    <w:rsid w:val="00004119"/>
    <w:rsid w:val="0000464A"/>
    <w:rsid w:val="00014152"/>
    <w:rsid w:val="00016D77"/>
    <w:rsid w:val="0001756C"/>
    <w:rsid w:val="00017B89"/>
    <w:rsid w:val="00022B10"/>
    <w:rsid w:val="0002396A"/>
    <w:rsid w:val="0002594B"/>
    <w:rsid w:val="00026913"/>
    <w:rsid w:val="00030021"/>
    <w:rsid w:val="00030374"/>
    <w:rsid w:val="00030C86"/>
    <w:rsid w:val="000324CD"/>
    <w:rsid w:val="000369C4"/>
    <w:rsid w:val="000374A7"/>
    <w:rsid w:val="00037B71"/>
    <w:rsid w:val="00037FD2"/>
    <w:rsid w:val="00041D8D"/>
    <w:rsid w:val="000430CA"/>
    <w:rsid w:val="00043C9C"/>
    <w:rsid w:val="0004467C"/>
    <w:rsid w:val="000446B0"/>
    <w:rsid w:val="00045010"/>
    <w:rsid w:val="00046314"/>
    <w:rsid w:val="0004640E"/>
    <w:rsid w:val="000477AE"/>
    <w:rsid w:val="00050AAF"/>
    <w:rsid w:val="00051A64"/>
    <w:rsid w:val="00052743"/>
    <w:rsid w:val="0005342D"/>
    <w:rsid w:val="000535DD"/>
    <w:rsid w:val="0005687B"/>
    <w:rsid w:val="00057739"/>
    <w:rsid w:val="000638B1"/>
    <w:rsid w:val="00064AB8"/>
    <w:rsid w:val="00066EAC"/>
    <w:rsid w:val="00067737"/>
    <w:rsid w:val="00071397"/>
    <w:rsid w:val="0007266A"/>
    <w:rsid w:val="00072CC4"/>
    <w:rsid w:val="0007398D"/>
    <w:rsid w:val="0007526A"/>
    <w:rsid w:val="00075B27"/>
    <w:rsid w:val="000764C6"/>
    <w:rsid w:val="00076E31"/>
    <w:rsid w:val="00077009"/>
    <w:rsid w:val="00077409"/>
    <w:rsid w:val="00077701"/>
    <w:rsid w:val="000833DF"/>
    <w:rsid w:val="00085B1D"/>
    <w:rsid w:val="00086B6A"/>
    <w:rsid w:val="0009186B"/>
    <w:rsid w:val="000963BC"/>
    <w:rsid w:val="000A0049"/>
    <w:rsid w:val="000A0FDA"/>
    <w:rsid w:val="000A1554"/>
    <w:rsid w:val="000A1B1C"/>
    <w:rsid w:val="000A23D9"/>
    <w:rsid w:val="000B3674"/>
    <w:rsid w:val="000B3FE3"/>
    <w:rsid w:val="000B6BE7"/>
    <w:rsid w:val="000B7599"/>
    <w:rsid w:val="000B7889"/>
    <w:rsid w:val="000C1620"/>
    <w:rsid w:val="000C47BD"/>
    <w:rsid w:val="000C525A"/>
    <w:rsid w:val="000C53B5"/>
    <w:rsid w:val="000C674C"/>
    <w:rsid w:val="000D00C9"/>
    <w:rsid w:val="000D21F4"/>
    <w:rsid w:val="000D4255"/>
    <w:rsid w:val="000D59F8"/>
    <w:rsid w:val="000E0BFC"/>
    <w:rsid w:val="000E74E4"/>
    <w:rsid w:val="000F4FD2"/>
    <w:rsid w:val="000F5C5B"/>
    <w:rsid w:val="000F74C2"/>
    <w:rsid w:val="00101E31"/>
    <w:rsid w:val="00104586"/>
    <w:rsid w:val="00106BFB"/>
    <w:rsid w:val="00120AD1"/>
    <w:rsid w:val="00120B1F"/>
    <w:rsid w:val="00121AF7"/>
    <w:rsid w:val="00121D74"/>
    <w:rsid w:val="001246A8"/>
    <w:rsid w:val="00124713"/>
    <w:rsid w:val="001251D7"/>
    <w:rsid w:val="0012534D"/>
    <w:rsid w:val="00126219"/>
    <w:rsid w:val="00127353"/>
    <w:rsid w:val="00127428"/>
    <w:rsid w:val="00132324"/>
    <w:rsid w:val="00135BB6"/>
    <w:rsid w:val="001363F2"/>
    <w:rsid w:val="001364E3"/>
    <w:rsid w:val="00140495"/>
    <w:rsid w:val="00140638"/>
    <w:rsid w:val="001430E7"/>
    <w:rsid w:val="00143F09"/>
    <w:rsid w:val="00143F10"/>
    <w:rsid w:val="00154400"/>
    <w:rsid w:val="00155147"/>
    <w:rsid w:val="001605BF"/>
    <w:rsid w:val="0016153A"/>
    <w:rsid w:val="00167FEB"/>
    <w:rsid w:val="00170167"/>
    <w:rsid w:val="001701F6"/>
    <w:rsid w:val="00170DFD"/>
    <w:rsid w:val="001714B4"/>
    <w:rsid w:val="00172A27"/>
    <w:rsid w:val="00175833"/>
    <w:rsid w:val="00177A08"/>
    <w:rsid w:val="00181730"/>
    <w:rsid w:val="00181A23"/>
    <w:rsid w:val="00183A96"/>
    <w:rsid w:val="00185310"/>
    <w:rsid w:val="00185535"/>
    <w:rsid w:val="00186788"/>
    <w:rsid w:val="001867E8"/>
    <w:rsid w:val="00186ED9"/>
    <w:rsid w:val="001875E1"/>
    <w:rsid w:val="00187A5B"/>
    <w:rsid w:val="00190075"/>
    <w:rsid w:val="00190344"/>
    <w:rsid w:val="00190C95"/>
    <w:rsid w:val="001927CF"/>
    <w:rsid w:val="00194145"/>
    <w:rsid w:val="0019654E"/>
    <w:rsid w:val="00197190"/>
    <w:rsid w:val="001A445A"/>
    <w:rsid w:val="001B1010"/>
    <w:rsid w:val="001B3578"/>
    <w:rsid w:val="001B5410"/>
    <w:rsid w:val="001B5773"/>
    <w:rsid w:val="001C0620"/>
    <w:rsid w:val="001C0AB9"/>
    <w:rsid w:val="001C4827"/>
    <w:rsid w:val="001C4F0B"/>
    <w:rsid w:val="001C6775"/>
    <w:rsid w:val="001C7759"/>
    <w:rsid w:val="001D1498"/>
    <w:rsid w:val="001D3549"/>
    <w:rsid w:val="001D3C17"/>
    <w:rsid w:val="001E07E0"/>
    <w:rsid w:val="001E1C4B"/>
    <w:rsid w:val="001E2F41"/>
    <w:rsid w:val="001E4091"/>
    <w:rsid w:val="001E449E"/>
    <w:rsid w:val="001E517B"/>
    <w:rsid w:val="001E5B0A"/>
    <w:rsid w:val="001F0D3B"/>
    <w:rsid w:val="001F11A5"/>
    <w:rsid w:val="001F364B"/>
    <w:rsid w:val="001F616B"/>
    <w:rsid w:val="001F739A"/>
    <w:rsid w:val="002033A8"/>
    <w:rsid w:val="0020409B"/>
    <w:rsid w:val="00206739"/>
    <w:rsid w:val="002100B1"/>
    <w:rsid w:val="00210883"/>
    <w:rsid w:val="0021180B"/>
    <w:rsid w:val="0021287B"/>
    <w:rsid w:val="002130FB"/>
    <w:rsid w:val="0021457E"/>
    <w:rsid w:val="00223BF7"/>
    <w:rsid w:val="00231391"/>
    <w:rsid w:val="00232261"/>
    <w:rsid w:val="0023388A"/>
    <w:rsid w:val="00236077"/>
    <w:rsid w:val="00237BD0"/>
    <w:rsid w:val="00240E5A"/>
    <w:rsid w:val="00240FC7"/>
    <w:rsid w:val="0024298C"/>
    <w:rsid w:val="00245558"/>
    <w:rsid w:val="00245F57"/>
    <w:rsid w:val="00246CEB"/>
    <w:rsid w:val="002529A0"/>
    <w:rsid w:val="00253464"/>
    <w:rsid w:val="00254166"/>
    <w:rsid w:val="00257A0E"/>
    <w:rsid w:val="00260642"/>
    <w:rsid w:val="0026181D"/>
    <w:rsid w:val="00263673"/>
    <w:rsid w:val="0026606E"/>
    <w:rsid w:val="00267497"/>
    <w:rsid w:val="002725DC"/>
    <w:rsid w:val="00274C1B"/>
    <w:rsid w:val="002768A5"/>
    <w:rsid w:val="0027797A"/>
    <w:rsid w:val="002822B6"/>
    <w:rsid w:val="0028352D"/>
    <w:rsid w:val="00290EF2"/>
    <w:rsid w:val="00294C89"/>
    <w:rsid w:val="002959D4"/>
    <w:rsid w:val="002A0BA8"/>
    <w:rsid w:val="002B22A9"/>
    <w:rsid w:val="002B2941"/>
    <w:rsid w:val="002B299E"/>
    <w:rsid w:val="002B43CC"/>
    <w:rsid w:val="002B4432"/>
    <w:rsid w:val="002C2819"/>
    <w:rsid w:val="002C3F32"/>
    <w:rsid w:val="002C542E"/>
    <w:rsid w:val="002C5D55"/>
    <w:rsid w:val="002C6F5F"/>
    <w:rsid w:val="002D0155"/>
    <w:rsid w:val="002D01E3"/>
    <w:rsid w:val="002D1CB4"/>
    <w:rsid w:val="002D67EE"/>
    <w:rsid w:val="002D6825"/>
    <w:rsid w:val="002D6B0A"/>
    <w:rsid w:val="002E57B4"/>
    <w:rsid w:val="002E5E65"/>
    <w:rsid w:val="002E6751"/>
    <w:rsid w:val="002E7AB4"/>
    <w:rsid w:val="002F0771"/>
    <w:rsid w:val="002F0FD4"/>
    <w:rsid w:val="002F2837"/>
    <w:rsid w:val="002F31FC"/>
    <w:rsid w:val="002F4C67"/>
    <w:rsid w:val="002F76B3"/>
    <w:rsid w:val="00300F1D"/>
    <w:rsid w:val="0030345F"/>
    <w:rsid w:val="0030437B"/>
    <w:rsid w:val="00304B35"/>
    <w:rsid w:val="0030714B"/>
    <w:rsid w:val="00310468"/>
    <w:rsid w:val="0031588A"/>
    <w:rsid w:val="00316317"/>
    <w:rsid w:val="00316958"/>
    <w:rsid w:val="0032136B"/>
    <w:rsid w:val="00321680"/>
    <w:rsid w:val="003233A1"/>
    <w:rsid w:val="0032455D"/>
    <w:rsid w:val="00325E0F"/>
    <w:rsid w:val="00330A7E"/>
    <w:rsid w:val="0033182E"/>
    <w:rsid w:val="00331F7E"/>
    <w:rsid w:val="00332B43"/>
    <w:rsid w:val="0033754C"/>
    <w:rsid w:val="00341A33"/>
    <w:rsid w:val="0034398B"/>
    <w:rsid w:val="0034542F"/>
    <w:rsid w:val="00345FCB"/>
    <w:rsid w:val="00346F8E"/>
    <w:rsid w:val="00346FE2"/>
    <w:rsid w:val="00347FA6"/>
    <w:rsid w:val="0035234E"/>
    <w:rsid w:val="003543D8"/>
    <w:rsid w:val="003546D4"/>
    <w:rsid w:val="00355322"/>
    <w:rsid w:val="00357B2E"/>
    <w:rsid w:val="00360221"/>
    <w:rsid w:val="0036126A"/>
    <w:rsid w:val="003619B2"/>
    <w:rsid w:val="00363A8A"/>
    <w:rsid w:val="0036680A"/>
    <w:rsid w:val="00366E95"/>
    <w:rsid w:val="00371F0B"/>
    <w:rsid w:val="0037362F"/>
    <w:rsid w:val="00373A4A"/>
    <w:rsid w:val="00373E67"/>
    <w:rsid w:val="0038114C"/>
    <w:rsid w:val="003812BB"/>
    <w:rsid w:val="003814E4"/>
    <w:rsid w:val="00383614"/>
    <w:rsid w:val="003849D2"/>
    <w:rsid w:val="00390978"/>
    <w:rsid w:val="0039251F"/>
    <w:rsid w:val="00393867"/>
    <w:rsid w:val="00394A42"/>
    <w:rsid w:val="00395E90"/>
    <w:rsid w:val="003A0809"/>
    <w:rsid w:val="003A3839"/>
    <w:rsid w:val="003A5FBF"/>
    <w:rsid w:val="003A6911"/>
    <w:rsid w:val="003B1FD8"/>
    <w:rsid w:val="003B281E"/>
    <w:rsid w:val="003B4436"/>
    <w:rsid w:val="003C5E3F"/>
    <w:rsid w:val="003C76EA"/>
    <w:rsid w:val="003C7960"/>
    <w:rsid w:val="003D2A27"/>
    <w:rsid w:val="003D463F"/>
    <w:rsid w:val="003D79A4"/>
    <w:rsid w:val="003D7FC8"/>
    <w:rsid w:val="003E0F90"/>
    <w:rsid w:val="003E1B9B"/>
    <w:rsid w:val="003E36FF"/>
    <w:rsid w:val="003E7504"/>
    <w:rsid w:val="003F2402"/>
    <w:rsid w:val="003F2E94"/>
    <w:rsid w:val="003F3049"/>
    <w:rsid w:val="003F35F2"/>
    <w:rsid w:val="003F38DF"/>
    <w:rsid w:val="003F6133"/>
    <w:rsid w:val="003F6DD3"/>
    <w:rsid w:val="003F7D27"/>
    <w:rsid w:val="0040144D"/>
    <w:rsid w:val="00402D20"/>
    <w:rsid w:val="004074B3"/>
    <w:rsid w:val="004111E7"/>
    <w:rsid w:val="004113C1"/>
    <w:rsid w:val="00412104"/>
    <w:rsid w:val="0041280C"/>
    <w:rsid w:val="004136CB"/>
    <w:rsid w:val="0041547C"/>
    <w:rsid w:val="00417EA8"/>
    <w:rsid w:val="004208D8"/>
    <w:rsid w:val="00420CBE"/>
    <w:rsid w:val="00421C92"/>
    <w:rsid w:val="00426C2F"/>
    <w:rsid w:val="00427CCC"/>
    <w:rsid w:val="004328C2"/>
    <w:rsid w:val="00433ECF"/>
    <w:rsid w:val="004344F0"/>
    <w:rsid w:val="00436147"/>
    <w:rsid w:val="004406C8"/>
    <w:rsid w:val="00446EC0"/>
    <w:rsid w:val="00446F6D"/>
    <w:rsid w:val="00446FB9"/>
    <w:rsid w:val="00447CAE"/>
    <w:rsid w:val="004505B1"/>
    <w:rsid w:val="004507F3"/>
    <w:rsid w:val="00450A59"/>
    <w:rsid w:val="00452F3A"/>
    <w:rsid w:val="00454A17"/>
    <w:rsid w:val="00455BD8"/>
    <w:rsid w:val="004564DC"/>
    <w:rsid w:val="0045665E"/>
    <w:rsid w:val="00456DF9"/>
    <w:rsid w:val="004609F9"/>
    <w:rsid w:val="004613BE"/>
    <w:rsid w:val="00465842"/>
    <w:rsid w:val="00472003"/>
    <w:rsid w:val="00472C85"/>
    <w:rsid w:val="0047300F"/>
    <w:rsid w:val="004755F5"/>
    <w:rsid w:val="004768F6"/>
    <w:rsid w:val="00477848"/>
    <w:rsid w:val="00477E22"/>
    <w:rsid w:val="00482EDE"/>
    <w:rsid w:val="00483616"/>
    <w:rsid w:val="0048505B"/>
    <w:rsid w:val="004861F4"/>
    <w:rsid w:val="00487586"/>
    <w:rsid w:val="004931D4"/>
    <w:rsid w:val="0049621B"/>
    <w:rsid w:val="004969A4"/>
    <w:rsid w:val="00496E7E"/>
    <w:rsid w:val="004A2027"/>
    <w:rsid w:val="004A4590"/>
    <w:rsid w:val="004A4C2F"/>
    <w:rsid w:val="004A55FA"/>
    <w:rsid w:val="004B1C61"/>
    <w:rsid w:val="004B44A3"/>
    <w:rsid w:val="004B7E83"/>
    <w:rsid w:val="004C07C4"/>
    <w:rsid w:val="004C1F2B"/>
    <w:rsid w:val="004C5C8B"/>
    <w:rsid w:val="004D068F"/>
    <w:rsid w:val="004D40D6"/>
    <w:rsid w:val="004D5645"/>
    <w:rsid w:val="004D6C72"/>
    <w:rsid w:val="004D7C11"/>
    <w:rsid w:val="004E164B"/>
    <w:rsid w:val="004E2312"/>
    <w:rsid w:val="004E2E17"/>
    <w:rsid w:val="004E5487"/>
    <w:rsid w:val="004E6441"/>
    <w:rsid w:val="004E6645"/>
    <w:rsid w:val="004F1536"/>
    <w:rsid w:val="004F532F"/>
    <w:rsid w:val="004F5909"/>
    <w:rsid w:val="004F6DEA"/>
    <w:rsid w:val="00500FE1"/>
    <w:rsid w:val="00502A27"/>
    <w:rsid w:val="00504169"/>
    <w:rsid w:val="00506373"/>
    <w:rsid w:val="0050688A"/>
    <w:rsid w:val="005075D9"/>
    <w:rsid w:val="00510675"/>
    <w:rsid w:val="0051073A"/>
    <w:rsid w:val="005156B4"/>
    <w:rsid w:val="0051738A"/>
    <w:rsid w:val="005208C2"/>
    <w:rsid w:val="00522E95"/>
    <w:rsid w:val="00525970"/>
    <w:rsid w:val="005301BF"/>
    <w:rsid w:val="00533FD2"/>
    <w:rsid w:val="00537B4C"/>
    <w:rsid w:val="00540B35"/>
    <w:rsid w:val="00540C8D"/>
    <w:rsid w:val="005433C6"/>
    <w:rsid w:val="00551A44"/>
    <w:rsid w:val="005525F7"/>
    <w:rsid w:val="005543BF"/>
    <w:rsid w:val="005569D1"/>
    <w:rsid w:val="00557F16"/>
    <w:rsid w:val="00560386"/>
    <w:rsid w:val="005603BE"/>
    <w:rsid w:val="0056052F"/>
    <w:rsid w:val="00560F53"/>
    <w:rsid w:val="005616F6"/>
    <w:rsid w:val="005622F1"/>
    <w:rsid w:val="00562806"/>
    <w:rsid w:val="005664EC"/>
    <w:rsid w:val="00567480"/>
    <w:rsid w:val="00571134"/>
    <w:rsid w:val="00574FC3"/>
    <w:rsid w:val="0057666F"/>
    <w:rsid w:val="00576ACB"/>
    <w:rsid w:val="0058373E"/>
    <w:rsid w:val="0058460A"/>
    <w:rsid w:val="00584933"/>
    <w:rsid w:val="00587279"/>
    <w:rsid w:val="0059113C"/>
    <w:rsid w:val="00596CA3"/>
    <w:rsid w:val="0059719A"/>
    <w:rsid w:val="00597DF2"/>
    <w:rsid w:val="005A05F4"/>
    <w:rsid w:val="005A089B"/>
    <w:rsid w:val="005A1752"/>
    <w:rsid w:val="005A1DAD"/>
    <w:rsid w:val="005A2A53"/>
    <w:rsid w:val="005A323B"/>
    <w:rsid w:val="005A6370"/>
    <w:rsid w:val="005A775E"/>
    <w:rsid w:val="005B0770"/>
    <w:rsid w:val="005B17D3"/>
    <w:rsid w:val="005B2131"/>
    <w:rsid w:val="005B2F84"/>
    <w:rsid w:val="005C0BF1"/>
    <w:rsid w:val="005C2148"/>
    <w:rsid w:val="005C6B74"/>
    <w:rsid w:val="005C6CA7"/>
    <w:rsid w:val="005D0944"/>
    <w:rsid w:val="005D0B3D"/>
    <w:rsid w:val="005D1D0A"/>
    <w:rsid w:val="005D3750"/>
    <w:rsid w:val="005D3FEB"/>
    <w:rsid w:val="005D453A"/>
    <w:rsid w:val="005E171A"/>
    <w:rsid w:val="005E2DA0"/>
    <w:rsid w:val="005E4AB8"/>
    <w:rsid w:val="005E4D97"/>
    <w:rsid w:val="005E7BA6"/>
    <w:rsid w:val="005F278A"/>
    <w:rsid w:val="005F3351"/>
    <w:rsid w:val="005F5770"/>
    <w:rsid w:val="005F62D3"/>
    <w:rsid w:val="005F699E"/>
    <w:rsid w:val="005F6E7C"/>
    <w:rsid w:val="00601249"/>
    <w:rsid w:val="00601CE4"/>
    <w:rsid w:val="00601D20"/>
    <w:rsid w:val="00604CD8"/>
    <w:rsid w:val="00611427"/>
    <w:rsid w:val="006124FB"/>
    <w:rsid w:val="006172AF"/>
    <w:rsid w:val="006204B8"/>
    <w:rsid w:val="00620EA4"/>
    <w:rsid w:val="00621FC5"/>
    <w:rsid w:val="00624412"/>
    <w:rsid w:val="0062676E"/>
    <w:rsid w:val="00626F98"/>
    <w:rsid w:val="006272EC"/>
    <w:rsid w:val="00627F14"/>
    <w:rsid w:val="00630FC1"/>
    <w:rsid w:val="006340DE"/>
    <w:rsid w:val="0063410F"/>
    <w:rsid w:val="00634B31"/>
    <w:rsid w:val="0064003B"/>
    <w:rsid w:val="00642ECF"/>
    <w:rsid w:val="00645597"/>
    <w:rsid w:val="00646B40"/>
    <w:rsid w:val="00646D8C"/>
    <w:rsid w:val="00647583"/>
    <w:rsid w:val="00650BE6"/>
    <w:rsid w:val="00656266"/>
    <w:rsid w:val="00663DB1"/>
    <w:rsid w:val="006659F6"/>
    <w:rsid w:val="0066617D"/>
    <w:rsid w:val="00670C2F"/>
    <w:rsid w:val="006715A1"/>
    <w:rsid w:val="006748C5"/>
    <w:rsid w:val="00676141"/>
    <w:rsid w:val="00680659"/>
    <w:rsid w:val="00691AC9"/>
    <w:rsid w:val="00694530"/>
    <w:rsid w:val="00696445"/>
    <w:rsid w:val="00697AF4"/>
    <w:rsid w:val="006A0DC6"/>
    <w:rsid w:val="006A57D1"/>
    <w:rsid w:val="006A7E29"/>
    <w:rsid w:val="006B2C45"/>
    <w:rsid w:val="006B3B8B"/>
    <w:rsid w:val="006C0046"/>
    <w:rsid w:val="006C10D1"/>
    <w:rsid w:val="006C2920"/>
    <w:rsid w:val="006C3EF0"/>
    <w:rsid w:val="006C5B86"/>
    <w:rsid w:val="006C7269"/>
    <w:rsid w:val="006C75FD"/>
    <w:rsid w:val="006D1A6E"/>
    <w:rsid w:val="006D1D67"/>
    <w:rsid w:val="006D4099"/>
    <w:rsid w:val="006D55B3"/>
    <w:rsid w:val="006D6B1F"/>
    <w:rsid w:val="006E0611"/>
    <w:rsid w:val="006E1F2F"/>
    <w:rsid w:val="006E3073"/>
    <w:rsid w:val="006E3DE3"/>
    <w:rsid w:val="006E498F"/>
    <w:rsid w:val="006E4B44"/>
    <w:rsid w:val="006E4E71"/>
    <w:rsid w:val="006E673D"/>
    <w:rsid w:val="006E7D45"/>
    <w:rsid w:val="006F092C"/>
    <w:rsid w:val="006F2A72"/>
    <w:rsid w:val="006F34D7"/>
    <w:rsid w:val="006F50CC"/>
    <w:rsid w:val="006F510E"/>
    <w:rsid w:val="006F7217"/>
    <w:rsid w:val="006F75DD"/>
    <w:rsid w:val="00702261"/>
    <w:rsid w:val="007034B0"/>
    <w:rsid w:val="00715BD1"/>
    <w:rsid w:val="00715F76"/>
    <w:rsid w:val="00716095"/>
    <w:rsid w:val="0071646A"/>
    <w:rsid w:val="007176E4"/>
    <w:rsid w:val="00722702"/>
    <w:rsid w:val="0072291C"/>
    <w:rsid w:val="00730B37"/>
    <w:rsid w:val="00734D11"/>
    <w:rsid w:val="007351C1"/>
    <w:rsid w:val="00735A04"/>
    <w:rsid w:val="007405D4"/>
    <w:rsid w:val="00740ECC"/>
    <w:rsid w:val="00740F18"/>
    <w:rsid w:val="00742F07"/>
    <w:rsid w:val="00743DA5"/>
    <w:rsid w:val="00746805"/>
    <w:rsid w:val="007468BC"/>
    <w:rsid w:val="007475DE"/>
    <w:rsid w:val="007508FA"/>
    <w:rsid w:val="00750DB8"/>
    <w:rsid w:val="00754D68"/>
    <w:rsid w:val="00756B72"/>
    <w:rsid w:val="007615E7"/>
    <w:rsid w:val="00765024"/>
    <w:rsid w:val="0076756A"/>
    <w:rsid w:val="007676A8"/>
    <w:rsid w:val="00770A7F"/>
    <w:rsid w:val="00771789"/>
    <w:rsid w:val="00772164"/>
    <w:rsid w:val="00772FED"/>
    <w:rsid w:val="00773952"/>
    <w:rsid w:val="00774E79"/>
    <w:rsid w:val="00775A80"/>
    <w:rsid w:val="00777319"/>
    <w:rsid w:val="007778DE"/>
    <w:rsid w:val="00783BE1"/>
    <w:rsid w:val="0078435F"/>
    <w:rsid w:val="0078560A"/>
    <w:rsid w:val="00786C6C"/>
    <w:rsid w:val="007920DC"/>
    <w:rsid w:val="007B12E9"/>
    <w:rsid w:val="007B1B72"/>
    <w:rsid w:val="007B1E65"/>
    <w:rsid w:val="007B4834"/>
    <w:rsid w:val="007B5953"/>
    <w:rsid w:val="007B6A00"/>
    <w:rsid w:val="007C0083"/>
    <w:rsid w:val="007C3422"/>
    <w:rsid w:val="007C5360"/>
    <w:rsid w:val="007C697F"/>
    <w:rsid w:val="007C7124"/>
    <w:rsid w:val="007D0EE0"/>
    <w:rsid w:val="007D1D23"/>
    <w:rsid w:val="007D2E6A"/>
    <w:rsid w:val="007E0473"/>
    <w:rsid w:val="007E09B4"/>
    <w:rsid w:val="007E5C37"/>
    <w:rsid w:val="007E6BBA"/>
    <w:rsid w:val="007E729C"/>
    <w:rsid w:val="007F0DF6"/>
    <w:rsid w:val="00801E9C"/>
    <w:rsid w:val="00801EDF"/>
    <w:rsid w:val="008030EF"/>
    <w:rsid w:val="00804BE5"/>
    <w:rsid w:val="0080547A"/>
    <w:rsid w:val="00806B03"/>
    <w:rsid w:val="00806E11"/>
    <w:rsid w:val="00810E55"/>
    <w:rsid w:val="00815939"/>
    <w:rsid w:val="00816E49"/>
    <w:rsid w:val="00817DB0"/>
    <w:rsid w:val="00820374"/>
    <w:rsid w:val="00820EA4"/>
    <w:rsid w:val="00820ECE"/>
    <w:rsid w:val="00822231"/>
    <w:rsid w:val="00823106"/>
    <w:rsid w:val="00824050"/>
    <w:rsid w:val="00827577"/>
    <w:rsid w:val="00830645"/>
    <w:rsid w:val="00830CA8"/>
    <w:rsid w:val="0083120B"/>
    <w:rsid w:val="008316AD"/>
    <w:rsid w:val="00831C51"/>
    <w:rsid w:val="00832BE4"/>
    <w:rsid w:val="00834BDA"/>
    <w:rsid w:val="00834C65"/>
    <w:rsid w:val="00840747"/>
    <w:rsid w:val="008409F7"/>
    <w:rsid w:val="00841C16"/>
    <w:rsid w:val="0085078F"/>
    <w:rsid w:val="00851D52"/>
    <w:rsid w:val="008522DB"/>
    <w:rsid w:val="00854D09"/>
    <w:rsid w:val="0085520D"/>
    <w:rsid w:val="00857317"/>
    <w:rsid w:val="0086197B"/>
    <w:rsid w:val="008649C9"/>
    <w:rsid w:val="00867892"/>
    <w:rsid w:val="00870A84"/>
    <w:rsid w:val="00871527"/>
    <w:rsid w:val="00871648"/>
    <w:rsid w:val="008730B9"/>
    <w:rsid w:val="00873861"/>
    <w:rsid w:val="00875936"/>
    <w:rsid w:val="00875EEA"/>
    <w:rsid w:val="008770B6"/>
    <w:rsid w:val="00877399"/>
    <w:rsid w:val="00882EF4"/>
    <w:rsid w:val="00891966"/>
    <w:rsid w:val="00894B55"/>
    <w:rsid w:val="008957ED"/>
    <w:rsid w:val="00895F7B"/>
    <w:rsid w:val="008966F6"/>
    <w:rsid w:val="0089750F"/>
    <w:rsid w:val="00897597"/>
    <w:rsid w:val="008A0DAA"/>
    <w:rsid w:val="008A3FE6"/>
    <w:rsid w:val="008A464C"/>
    <w:rsid w:val="008A48A6"/>
    <w:rsid w:val="008B23FB"/>
    <w:rsid w:val="008B3D7F"/>
    <w:rsid w:val="008C26DE"/>
    <w:rsid w:val="008C2A7E"/>
    <w:rsid w:val="008C2E0D"/>
    <w:rsid w:val="008C3CB4"/>
    <w:rsid w:val="008C62E9"/>
    <w:rsid w:val="008D25B2"/>
    <w:rsid w:val="008D2D1C"/>
    <w:rsid w:val="008D691E"/>
    <w:rsid w:val="008E17E5"/>
    <w:rsid w:val="008E2017"/>
    <w:rsid w:val="008E4B07"/>
    <w:rsid w:val="008E4C02"/>
    <w:rsid w:val="008E4E97"/>
    <w:rsid w:val="008E632E"/>
    <w:rsid w:val="008E6490"/>
    <w:rsid w:val="008F67D3"/>
    <w:rsid w:val="00901D84"/>
    <w:rsid w:val="00902315"/>
    <w:rsid w:val="009049C6"/>
    <w:rsid w:val="00904BD6"/>
    <w:rsid w:val="00905D96"/>
    <w:rsid w:val="00906B67"/>
    <w:rsid w:val="00907F41"/>
    <w:rsid w:val="00910E76"/>
    <w:rsid w:val="0091365E"/>
    <w:rsid w:val="009151AF"/>
    <w:rsid w:val="0091579C"/>
    <w:rsid w:val="00916964"/>
    <w:rsid w:val="009223A5"/>
    <w:rsid w:val="00927017"/>
    <w:rsid w:val="00945BBE"/>
    <w:rsid w:val="00950683"/>
    <w:rsid w:val="00951C8B"/>
    <w:rsid w:val="00952CA4"/>
    <w:rsid w:val="00954739"/>
    <w:rsid w:val="00957B3E"/>
    <w:rsid w:val="00961C88"/>
    <w:rsid w:val="0096296F"/>
    <w:rsid w:val="009661EE"/>
    <w:rsid w:val="0097161D"/>
    <w:rsid w:val="00972818"/>
    <w:rsid w:val="00973231"/>
    <w:rsid w:val="00976205"/>
    <w:rsid w:val="0097695B"/>
    <w:rsid w:val="00976CE3"/>
    <w:rsid w:val="00981A26"/>
    <w:rsid w:val="00981F38"/>
    <w:rsid w:val="009873E4"/>
    <w:rsid w:val="0099105C"/>
    <w:rsid w:val="009923AA"/>
    <w:rsid w:val="009937C1"/>
    <w:rsid w:val="0099410C"/>
    <w:rsid w:val="00994EFB"/>
    <w:rsid w:val="00997856"/>
    <w:rsid w:val="009A4FCD"/>
    <w:rsid w:val="009B0119"/>
    <w:rsid w:val="009B3436"/>
    <w:rsid w:val="009B3EDB"/>
    <w:rsid w:val="009B5974"/>
    <w:rsid w:val="009C42AE"/>
    <w:rsid w:val="009C540D"/>
    <w:rsid w:val="009D045A"/>
    <w:rsid w:val="009D0E23"/>
    <w:rsid w:val="009D18F2"/>
    <w:rsid w:val="009D2595"/>
    <w:rsid w:val="009D2600"/>
    <w:rsid w:val="009D5092"/>
    <w:rsid w:val="009D5B14"/>
    <w:rsid w:val="009D5DD2"/>
    <w:rsid w:val="009E09AA"/>
    <w:rsid w:val="009E0B89"/>
    <w:rsid w:val="009E3980"/>
    <w:rsid w:val="009E4D79"/>
    <w:rsid w:val="009E5E18"/>
    <w:rsid w:val="009E78EA"/>
    <w:rsid w:val="009F134A"/>
    <w:rsid w:val="009F456B"/>
    <w:rsid w:val="009F4D5D"/>
    <w:rsid w:val="009F5498"/>
    <w:rsid w:val="009F7102"/>
    <w:rsid w:val="009F781B"/>
    <w:rsid w:val="00A000D6"/>
    <w:rsid w:val="00A00FA9"/>
    <w:rsid w:val="00A0443D"/>
    <w:rsid w:val="00A05192"/>
    <w:rsid w:val="00A05594"/>
    <w:rsid w:val="00A108A0"/>
    <w:rsid w:val="00A13045"/>
    <w:rsid w:val="00A13475"/>
    <w:rsid w:val="00A14B9B"/>
    <w:rsid w:val="00A167EB"/>
    <w:rsid w:val="00A2065C"/>
    <w:rsid w:val="00A2162E"/>
    <w:rsid w:val="00A22DA0"/>
    <w:rsid w:val="00A26043"/>
    <w:rsid w:val="00A32102"/>
    <w:rsid w:val="00A32110"/>
    <w:rsid w:val="00A3243E"/>
    <w:rsid w:val="00A32EE6"/>
    <w:rsid w:val="00A3320E"/>
    <w:rsid w:val="00A3519F"/>
    <w:rsid w:val="00A41EE8"/>
    <w:rsid w:val="00A43C26"/>
    <w:rsid w:val="00A44039"/>
    <w:rsid w:val="00A44D4A"/>
    <w:rsid w:val="00A464DF"/>
    <w:rsid w:val="00A46D39"/>
    <w:rsid w:val="00A509B3"/>
    <w:rsid w:val="00A5128A"/>
    <w:rsid w:val="00A52153"/>
    <w:rsid w:val="00A521B9"/>
    <w:rsid w:val="00A565E6"/>
    <w:rsid w:val="00A6011D"/>
    <w:rsid w:val="00A60FA0"/>
    <w:rsid w:val="00A61AA6"/>
    <w:rsid w:val="00A63EA5"/>
    <w:rsid w:val="00A644E3"/>
    <w:rsid w:val="00A664CE"/>
    <w:rsid w:val="00A67496"/>
    <w:rsid w:val="00A7131A"/>
    <w:rsid w:val="00A71FE1"/>
    <w:rsid w:val="00A72856"/>
    <w:rsid w:val="00A73086"/>
    <w:rsid w:val="00A739FC"/>
    <w:rsid w:val="00A73D1F"/>
    <w:rsid w:val="00A74633"/>
    <w:rsid w:val="00A74EC6"/>
    <w:rsid w:val="00A81E72"/>
    <w:rsid w:val="00A82436"/>
    <w:rsid w:val="00A83137"/>
    <w:rsid w:val="00A841B6"/>
    <w:rsid w:val="00A9150C"/>
    <w:rsid w:val="00A929E2"/>
    <w:rsid w:val="00A933ED"/>
    <w:rsid w:val="00A95734"/>
    <w:rsid w:val="00A96F0A"/>
    <w:rsid w:val="00A97510"/>
    <w:rsid w:val="00A97734"/>
    <w:rsid w:val="00A97D8B"/>
    <w:rsid w:val="00A97DF2"/>
    <w:rsid w:val="00A97DF3"/>
    <w:rsid w:val="00AA0966"/>
    <w:rsid w:val="00AA2059"/>
    <w:rsid w:val="00AA6743"/>
    <w:rsid w:val="00AB13B7"/>
    <w:rsid w:val="00AB13DB"/>
    <w:rsid w:val="00AB2BCD"/>
    <w:rsid w:val="00AB3ED6"/>
    <w:rsid w:val="00AB540A"/>
    <w:rsid w:val="00AC3944"/>
    <w:rsid w:val="00AC40D4"/>
    <w:rsid w:val="00AC44E9"/>
    <w:rsid w:val="00AC5949"/>
    <w:rsid w:val="00AD1034"/>
    <w:rsid w:val="00AD1066"/>
    <w:rsid w:val="00AD20EB"/>
    <w:rsid w:val="00AD29F1"/>
    <w:rsid w:val="00AD3892"/>
    <w:rsid w:val="00AD5AB1"/>
    <w:rsid w:val="00AD6816"/>
    <w:rsid w:val="00AD6ABB"/>
    <w:rsid w:val="00AD7E6B"/>
    <w:rsid w:val="00AE02A4"/>
    <w:rsid w:val="00AE14B5"/>
    <w:rsid w:val="00AE2045"/>
    <w:rsid w:val="00AE24E0"/>
    <w:rsid w:val="00AE3EDB"/>
    <w:rsid w:val="00AE48D0"/>
    <w:rsid w:val="00AE7E2A"/>
    <w:rsid w:val="00AF109E"/>
    <w:rsid w:val="00AF3539"/>
    <w:rsid w:val="00AF44D5"/>
    <w:rsid w:val="00B00223"/>
    <w:rsid w:val="00B00270"/>
    <w:rsid w:val="00B00405"/>
    <w:rsid w:val="00B02F20"/>
    <w:rsid w:val="00B04872"/>
    <w:rsid w:val="00B054FE"/>
    <w:rsid w:val="00B06752"/>
    <w:rsid w:val="00B13499"/>
    <w:rsid w:val="00B1714F"/>
    <w:rsid w:val="00B2019F"/>
    <w:rsid w:val="00B20746"/>
    <w:rsid w:val="00B21377"/>
    <w:rsid w:val="00B21A2E"/>
    <w:rsid w:val="00B229C5"/>
    <w:rsid w:val="00B22DC9"/>
    <w:rsid w:val="00B22F6C"/>
    <w:rsid w:val="00B23854"/>
    <w:rsid w:val="00B27D4B"/>
    <w:rsid w:val="00B31E9E"/>
    <w:rsid w:val="00B3382B"/>
    <w:rsid w:val="00B36B72"/>
    <w:rsid w:val="00B37CE7"/>
    <w:rsid w:val="00B41363"/>
    <w:rsid w:val="00B41800"/>
    <w:rsid w:val="00B44E00"/>
    <w:rsid w:val="00B45874"/>
    <w:rsid w:val="00B50AC1"/>
    <w:rsid w:val="00B522AB"/>
    <w:rsid w:val="00B52B0B"/>
    <w:rsid w:val="00B5561E"/>
    <w:rsid w:val="00B55B08"/>
    <w:rsid w:val="00B56862"/>
    <w:rsid w:val="00B57ED6"/>
    <w:rsid w:val="00B61750"/>
    <w:rsid w:val="00B66D80"/>
    <w:rsid w:val="00B7280B"/>
    <w:rsid w:val="00B7477B"/>
    <w:rsid w:val="00B74948"/>
    <w:rsid w:val="00B76851"/>
    <w:rsid w:val="00B81B7A"/>
    <w:rsid w:val="00B866CC"/>
    <w:rsid w:val="00B874AF"/>
    <w:rsid w:val="00B87B74"/>
    <w:rsid w:val="00B9044D"/>
    <w:rsid w:val="00B9088D"/>
    <w:rsid w:val="00B9342D"/>
    <w:rsid w:val="00B94A60"/>
    <w:rsid w:val="00B9601B"/>
    <w:rsid w:val="00B96CA7"/>
    <w:rsid w:val="00BA0B50"/>
    <w:rsid w:val="00BA0F87"/>
    <w:rsid w:val="00BA5066"/>
    <w:rsid w:val="00BA693E"/>
    <w:rsid w:val="00BA6E23"/>
    <w:rsid w:val="00BA738D"/>
    <w:rsid w:val="00BA793E"/>
    <w:rsid w:val="00BB2BDB"/>
    <w:rsid w:val="00BB37CB"/>
    <w:rsid w:val="00BB6BDD"/>
    <w:rsid w:val="00BC0203"/>
    <w:rsid w:val="00BC17BC"/>
    <w:rsid w:val="00BC222B"/>
    <w:rsid w:val="00BC333F"/>
    <w:rsid w:val="00BC4C53"/>
    <w:rsid w:val="00BD0BC8"/>
    <w:rsid w:val="00BD316D"/>
    <w:rsid w:val="00BD599C"/>
    <w:rsid w:val="00BE18CC"/>
    <w:rsid w:val="00BE33B2"/>
    <w:rsid w:val="00BE44AC"/>
    <w:rsid w:val="00BE6A12"/>
    <w:rsid w:val="00BF3653"/>
    <w:rsid w:val="00BF74E4"/>
    <w:rsid w:val="00BF7B31"/>
    <w:rsid w:val="00C0121D"/>
    <w:rsid w:val="00C04382"/>
    <w:rsid w:val="00C04421"/>
    <w:rsid w:val="00C07C0C"/>
    <w:rsid w:val="00C174FF"/>
    <w:rsid w:val="00C220F8"/>
    <w:rsid w:val="00C229A4"/>
    <w:rsid w:val="00C23244"/>
    <w:rsid w:val="00C23B5B"/>
    <w:rsid w:val="00C25BD7"/>
    <w:rsid w:val="00C260C6"/>
    <w:rsid w:val="00C32C3F"/>
    <w:rsid w:val="00C35034"/>
    <w:rsid w:val="00C35C22"/>
    <w:rsid w:val="00C37911"/>
    <w:rsid w:val="00C42521"/>
    <w:rsid w:val="00C46E4F"/>
    <w:rsid w:val="00C52170"/>
    <w:rsid w:val="00C52A40"/>
    <w:rsid w:val="00C67334"/>
    <w:rsid w:val="00C70911"/>
    <w:rsid w:val="00C73C3A"/>
    <w:rsid w:val="00C7453A"/>
    <w:rsid w:val="00C7556A"/>
    <w:rsid w:val="00C75A3F"/>
    <w:rsid w:val="00C814F3"/>
    <w:rsid w:val="00C82C10"/>
    <w:rsid w:val="00C83835"/>
    <w:rsid w:val="00C83A86"/>
    <w:rsid w:val="00C8746C"/>
    <w:rsid w:val="00C905B4"/>
    <w:rsid w:val="00C92227"/>
    <w:rsid w:val="00C925C5"/>
    <w:rsid w:val="00C94309"/>
    <w:rsid w:val="00C957AB"/>
    <w:rsid w:val="00CA01D8"/>
    <w:rsid w:val="00CA2303"/>
    <w:rsid w:val="00CA55AC"/>
    <w:rsid w:val="00CB0F35"/>
    <w:rsid w:val="00CB355C"/>
    <w:rsid w:val="00CB49B1"/>
    <w:rsid w:val="00CB539C"/>
    <w:rsid w:val="00CB5C1F"/>
    <w:rsid w:val="00CB5DFC"/>
    <w:rsid w:val="00CB76E1"/>
    <w:rsid w:val="00CB7D1D"/>
    <w:rsid w:val="00CC1F74"/>
    <w:rsid w:val="00CC55E4"/>
    <w:rsid w:val="00CC6470"/>
    <w:rsid w:val="00CC69C8"/>
    <w:rsid w:val="00CD11A1"/>
    <w:rsid w:val="00CD3457"/>
    <w:rsid w:val="00CD34AD"/>
    <w:rsid w:val="00CD382D"/>
    <w:rsid w:val="00CD3F44"/>
    <w:rsid w:val="00CE4543"/>
    <w:rsid w:val="00CE641B"/>
    <w:rsid w:val="00CF202E"/>
    <w:rsid w:val="00CF27E2"/>
    <w:rsid w:val="00CF644F"/>
    <w:rsid w:val="00CF721A"/>
    <w:rsid w:val="00D0029E"/>
    <w:rsid w:val="00D02C17"/>
    <w:rsid w:val="00D02DD6"/>
    <w:rsid w:val="00D12D28"/>
    <w:rsid w:val="00D13F9C"/>
    <w:rsid w:val="00D16689"/>
    <w:rsid w:val="00D17261"/>
    <w:rsid w:val="00D1777A"/>
    <w:rsid w:val="00D213DD"/>
    <w:rsid w:val="00D22E45"/>
    <w:rsid w:val="00D23649"/>
    <w:rsid w:val="00D23A37"/>
    <w:rsid w:val="00D2474E"/>
    <w:rsid w:val="00D273DF"/>
    <w:rsid w:val="00D31796"/>
    <w:rsid w:val="00D3263A"/>
    <w:rsid w:val="00D36CB0"/>
    <w:rsid w:val="00D4186D"/>
    <w:rsid w:val="00D430F3"/>
    <w:rsid w:val="00D4562A"/>
    <w:rsid w:val="00D47915"/>
    <w:rsid w:val="00D51895"/>
    <w:rsid w:val="00D51DA1"/>
    <w:rsid w:val="00D53323"/>
    <w:rsid w:val="00D53F77"/>
    <w:rsid w:val="00D60EF2"/>
    <w:rsid w:val="00D617AA"/>
    <w:rsid w:val="00D67C99"/>
    <w:rsid w:val="00D7002E"/>
    <w:rsid w:val="00D741B2"/>
    <w:rsid w:val="00D7427A"/>
    <w:rsid w:val="00D752F9"/>
    <w:rsid w:val="00D81F94"/>
    <w:rsid w:val="00D84D6E"/>
    <w:rsid w:val="00D85220"/>
    <w:rsid w:val="00D854F4"/>
    <w:rsid w:val="00D87F97"/>
    <w:rsid w:val="00D905F2"/>
    <w:rsid w:val="00D91C78"/>
    <w:rsid w:val="00D9256B"/>
    <w:rsid w:val="00D93DC9"/>
    <w:rsid w:val="00D945B1"/>
    <w:rsid w:val="00D970B7"/>
    <w:rsid w:val="00D9730F"/>
    <w:rsid w:val="00DA005B"/>
    <w:rsid w:val="00DA098E"/>
    <w:rsid w:val="00DA2737"/>
    <w:rsid w:val="00DA3B87"/>
    <w:rsid w:val="00DA54A2"/>
    <w:rsid w:val="00DA7118"/>
    <w:rsid w:val="00DB1441"/>
    <w:rsid w:val="00DB501C"/>
    <w:rsid w:val="00DB6736"/>
    <w:rsid w:val="00DB7719"/>
    <w:rsid w:val="00DC0786"/>
    <w:rsid w:val="00DC1128"/>
    <w:rsid w:val="00DC2303"/>
    <w:rsid w:val="00DC3DD9"/>
    <w:rsid w:val="00DC52CA"/>
    <w:rsid w:val="00DC7AAB"/>
    <w:rsid w:val="00DD0483"/>
    <w:rsid w:val="00DD4E4F"/>
    <w:rsid w:val="00DD522A"/>
    <w:rsid w:val="00DD5B40"/>
    <w:rsid w:val="00DE48CC"/>
    <w:rsid w:val="00DE491C"/>
    <w:rsid w:val="00DE5DBD"/>
    <w:rsid w:val="00DF04B7"/>
    <w:rsid w:val="00DF04C3"/>
    <w:rsid w:val="00DF5A21"/>
    <w:rsid w:val="00DF60F4"/>
    <w:rsid w:val="00E019B2"/>
    <w:rsid w:val="00E03094"/>
    <w:rsid w:val="00E03B20"/>
    <w:rsid w:val="00E05754"/>
    <w:rsid w:val="00E05EAE"/>
    <w:rsid w:val="00E06B78"/>
    <w:rsid w:val="00E1174F"/>
    <w:rsid w:val="00E11B3B"/>
    <w:rsid w:val="00E1534B"/>
    <w:rsid w:val="00E16240"/>
    <w:rsid w:val="00E173D2"/>
    <w:rsid w:val="00E20F4D"/>
    <w:rsid w:val="00E2133A"/>
    <w:rsid w:val="00E24EB2"/>
    <w:rsid w:val="00E24F36"/>
    <w:rsid w:val="00E251E2"/>
    <w:rsid w:val="00E253DE"/>
    <w:rsid w:val="00E25738"/>
    <w:rsid w:val="00E25F6F"/>
    <w:rsid w:val="00E27202"/>
    <w:rsid w:val="00E27A8C"/>
    <w:rsid w:val="00E34369"/>
    <w:rsid w:val="00E34B90"/>
    <w:rsid w:val="00E35396"/>
    <w:rsid w:val="00E369AA"/>
    <w:rsid w:val="00E37280"/>
    <w:rsid w:val="00E3781A"/>
    <w:rsid w:val="00E419E3"/>
    <w:rsid w:val="00E46241"/>
    <w:rsid w:val="00E46BAF"/>
    <w:rsid w:val="00E531B6"/>
    <w:rsid w:val="00E53C20"/>
    <w:rsid w:val="00E54BB7"/>
    <w:rsid w:val="00E55EAF"/>
    <w:rsid w:val="00E57E2F"/>
    <w:rsid w:val="00E60501"/>
    <w:rsid w:val="00E6139A"/>
    <w:rsid w:val="00E63101"/>
    <w:rsid w:val="00E636C3"/>
    <w:rsid w:val="00E66155"/>
    <w:rsid w:val="00E67A78"/>
    <w:rsid w:val="00E7043B"/>
    <w:rsid w:val="00E70C0E"/>
    <w:rsid w:val="00E73C0A"/>
    <w:rsid w:val="00E7571C"/>
    <w:rsid w:val="00E76319"/>
    <w:rsid w:val="00E80887"/>
    <w:rsid w:val="00E82842"/>
    <w:rsid w:val="00E84848"/>
    <w:rsid w:val="00E85A16"/>
    <w:rsid w:val="00E87AB5"/>
    <w:rsid w:val="00E9138C"/>
    <w:rsid w:val="00E93E36"/>
    <w:rsid w:val="00E94824"/>
    <w:rsid w:val="00E95A7C"/>
    <w:rsid w:val="00E96F5F"/>
    <w:rsid w:val="00E972CD"/>
    <w:rsid w:val="00EA0AFF"/>
    <w:rsid w:val="00EA0FFA"/>
    <w:rsid w:val="00EA392A"/>
    <w:rsid w:val="00EA4FCE"/>
    <w:rsid w:val="00EA5E79"/>
    <w:rsid w:val="00EB07A2"/>
    <w:rsid w:val="00EB07E8"/>
    <w:rsid w:val="00EB1858"/>
    <w:rsid w:val="00EB4D98"/>
    <w:rsid w:val="00EB716C"/>
    <w:rsid w:val="00EB7769"/>
    <w:rsid w:val="00EB7DA7"/>
    <w:rsid w:val="00EB7FBA"/>
    <w:rsid w:val="00EC0A31"/>
    <w:rsid w:val="00EC2616"/>
    <w:rsid w:val="00EC4C05"/>
    <w:rsid w:val="00EC635B"/>
    <w:rsid w:val="00EC6555"/>
    <w:rsid w:val="00EC7B97"/>
    <w:rsid w:val="00ED2FF8"/>
    <w:rsid w:val="00ED73B8"/>
    <w:rsid w:val="00EE03CC"/>
    <w:rsid w:val="00EE366E"/>
    <w:rsid w:val="00EE659C"/>
    <w:rsid w:val="00EE7B2D"/>
    <w:rsid w:val="00EF06A4"/>
    <w:rsid w:val="00EF2CEC"/>
    <w:rsid w:val="00EF2E58"/>
    <w:rsid w:val="00EF48D2"/>
    <w:rsid w:val="00EF6E80"/>
    <w:rsid w:val="00F00055"/>
    <w:rsid w:val="00F024B1"/>
    <w:rsid w:val="00F03ACE"/>
    <w:rsid w:val="00F03D15"/>
    <w:rsid w:val="00F04555"/>
    <w:rsid w:val="00F04A8A"/>
    <w:rsid w:val="00F05DF2"/>
    <w:rsid w:val="00F10BEE"/>
    <w:rsid w:val="00F12489"/>
    <w:rsid w:val="00F1271F"/>
    <w:rsid w:val="00F1323A"/>
    <w:rsid w:val="00F13C6B"/>
    <w:rsid w:val="00F221DE"/>
    <w:rsid w:val="00F2567F"/>
    <w:rsid w:val="00F27FF2"/>
    <w:rsid w:val="00F32685"/>
    <w:rsid w:val="00F34116"/>
    <w:rsid w:val="00F34CA1"/>
    <w:rsid w:val="00F40766"/>
    <w:rsid w:val="00F432DB"/>
    <w:rsid w:val="00F45DC3"/>
    <w:rsid w:val="00F51231"/>
    <w:rsid w:val="00F514E7"/>
    <w:rsid w:val="00F52067"/>
    <w:rsid w:val="00F538C4"/>
    <w:rsid w:val="00F556B8"/>
    <w:rsid w:val="00F56F06"/>
    <w:rsid w:val="00F66220"/>
    <w:rsid w:val="00F72BF4"/>
    <w:rsid w:val="00F72F30"/>
    <w:rsid w:val="00F73021"/>
    <w:rsid w:val="00F7393E"/>
    <w:rsid w:val="00F740A8"/>
    <w:rsid w:val="00F763A6"/>
    <w:rsid w:val="00F77DC6"/>
    <w:rsid w:val="00F8331D"/>
    <w:rsid w:val="00F85DC4"/>
    <w:rsid w:val="00F86DBF"/>
    <w:rsid w:val="00F90148"/>
    <w:rsid w:val="00F9141D"/>
    <w:rsid w:val="00F914BF"/>
    <w:rsid w:val="00F92F30"/>
    <w:rsid w:val="00F94D52"/>
    <w:rsid w:val="00F96BAA"/>
    <w:rsid w:val="00FA07BC"/>
    <w:rsid w:val="00FA0F29"/>
    <w:rsid w:val="00FA5441"/>
    <w:rsid w:val="00FA7FA7"/>
    <w:rsid w:val="00FB163E"/>
    <w:rsid w:val="00FB432E"/>
    <w:rsid w:val="00FB65AC"/>
    <w:rsid w:val="00FC2BC2"/>
    <w:rsid w:val="00FC3F47"/>
    <w:rsid w:val="00FC4711"/>
    <w:rsid w:val="00FC4956"/>
    <w:rsid w:val="00FC61BB"/>
    <w:rsid w:val="00FC6EC3"/>
    <w:rsid w:val="00FC7710"/>
    <w:rsid w:val="00FD380C"/>
    <w:rsid w:val="00FD50DE"/>
    <w:rsid w:val="00FD55B7"/>
    <w:rsid w:val="00FD6270"/>
    <w:rsid w:val="00FD6D47"/>
    <w:rsid w:val="00FE0F9B"/>
    <w:rsid w:val="00FE3562"/>
    <w:rsid w:val="00FE3B41"/>
    <w:rsid w:val="00FF4A44"/>
    <w:rsid w:val="00FF6A6A"/>
    <w:rsid w:val="00FF7C48"/>
    <w:rsid w:val="31735419"/>
    <w:rsid w:val="3AA627A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qFormat="1" w:unhideWhenUsed="0" w:uiPriority="99" w:semiHidden="0" w:name="HTML Typewriter"/>
    <w:lsdException w:uiPriority="0" w:name="HTML Variable"/>
    <w:lsdException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numPr>
        <w:ilvl w:val="0"/>
        <w:numId w:val="1"/>
      </w:numPr>
      <w:spacing w:after="120"/>
      <w:outlineLvl w:val="0"/>
    </w:pPr>
    <w:rPr>
      <w:rFonts w:ascii="宋体" w:hAnsi="宋体"/>
      <w:b/>
      <w:kern w:val="44"/>
      <w:sz w:val="32"/>
      <w:szCs w:val="20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 w:cs="宋体"/>
      <w:b/>
      <w:bCs/>
      <w:color w:val="000000"/>
      <w:sz w:val="20"/>
      <w:szCs w:val="32"/>
    </w:rPr>
  </w:style>
  <w:style w:type="paragraph" w:styleId="5">
    <w:name w:val="heading 4"/>
    <w:basedOn w:val="1"/>
    <w:next w:val="1"/>
    <w:link w:val="4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/>
      <w:b/>
      <w:bCs/>
      <w:szCs w:val="28"/>
    </w:rPr>
  </w:style>
  <w:style w:type="paragraph" w:styleId="6">
    <w:name w:val="heading 5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63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0"/>
    <w:link w:val="69"/>
    <w:qFormat/>
    <w:uiPriority w:val="0"/>
    <w:pPr>
      <w:keepNext/>
      <w:keepLines/>
      <w:widowControl/>
      <w:tabs>
        <w:tab w:val="left" w:pos="1440"/>
      </w:tabs>
      <w:spacing w:line="240" w:lineRule="atLeast"/>
      <w:ind w:left="4304" w:hanging="1418" w:firstLineChars="200"/>
      <w:jc w:val="left"/>
      <w:outlineLvl w:val="7"/>
    </w:pPr>
    <w:rPr>
      <w:rFonts w:ascii="Garamond" w:hAnsi="Garamond"/>
      <w:i/>
      <w:kern w:val="20"/>
      <w:sz w:val="22"/>
      <w:szCs w:val="20"/>
    </w:rPr>
  </w:style>
  <w:style w:type="paragraph" w:styleId="11">
    <w:name w:val="heading 9"/>
    <w:basedOn w:val="1"/>
    <w:next w:val="10"/>
    <w:link w:val="70"/>
    <w:qFormat/>
    <w:uiPriority w:val="0"/>
    <w:pPr>
      <w:keepNext/>
      <w:keepLines/>
      <w:widowControl/>
      <w:tabs>
        <w:tab w:val="left" w:pos="1584"/>
      </w:tabs>
      <w:spacing w:line="240" w:lineRule="atLeast"/>
      <w:ind w:left="5012" w:hanging="1700" w:firstLineChars="200"/>
      <w:jc w:val="left"/>
      <w:outlineLvl w:val="8"/>
    </w:pPr>
    <w:rPr>
      <w:rFonts w:ascii="Garamond" w:hAnsi="Garamond"/>
      <w:kern w:val="20"/>
      <w:sz w:val="22"/>
      <w:szCs w:val="20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20"/>
    </w:p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semiHidden/>
    <w:uiPriority w:val="0"/>
    <w:pPr>
      <w:jc w:val="left"/>
    </w:pPr>
  </w:style>
  <w:style w:type="paragraph" w:styleId="14">
    <w:name w:val="Normal Indent"/>
    <w:basedOn w:val="1"/>
    <w:uiPriority w:val="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kern w:val="0"/>
      <w:sz w:val="20"/>
      <w:szCs w:val="20"/>
      <w:lang w:val="en-GB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Salutation"/>
    <w:basedOn w:val="1"/>
    <w:next w:val="1"/>
    <w:link w:val="39"/>
    <w:uiPriority w:val="0"/>
    <w:rPr>
      <w:rFonts w:ascii="隶书" w:eastAsia="隶书"/>
      <w:szCs w:val="21"/>
    </w:rPr>
  </w:style>
  <w:style w:type="paragraph" w:styleId="17">
    <w:name w:val="Body Text Indent"/>
    <w:basedOn w:val="1"/>
    <w:link w:val="84"/>
    <w:uiPriority w:val="0"/>
    <w:pPr>
      <w:ind w:firstLine="480" w:firstLineChars="200"/>
    </w:pPr>
    <w:rPr>
      <w:rFonts w:ascii="宋体" w:hAnsi="宋体"/>
      <w:sz w:val="24"/>
      <w:szCs w:val="28"/>
    </w:rPr>
  </w:style>
  <w:style w:type="paragraph" w:styleId="18">
    <w:name w:val="Block Text"/>
    <w:uiPriority w:val="0"/>
    <w:pPr>
      <w:pBdr>
        <w:top w:val="single" w:color="EE8C69" w:sz="2" w:space="10"/>
        <w:bottom w:val="single" w:color="EE8C69" w:sz="24" w:space="10"/>
      </w:pBdr>
      <w:spacing w:after="280"/>
      <w:ind w:left="1440" w:right="1440"/>
      <w:jc w:val="both"/>
    </w:pPr>
    <w:rPr>
      <w:rFonts w:ascii="Perpetua" w:hAnsi="Perpetua" w:eastAsia="宋体" w:cs="Times New Roman"/>
      <w:color w:val="808080"/>
      <w:sz w:val="28"/>
      <w:szCs w:val="28"/>
      <w:lang w:val="en-US" w:eastAsia="zh-CN" w:bidi="ar-SA"/>
    </w:rPr>
  </w:style>
  <w:style w:type="paragraph" w:styleId="1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Body Text Indent 2"/>
    <w:basedOn w:val="1"/>
    <w:link w:val="47"/>
    <w:uiPriority w:val="0"/>
    <w:pPr>
      <w:widowControl/>
      <w:overflowPunct w:val="0"/>
      <w:autoSpaceDE w:val="0"/>
      <w:autoSpaceDN w:val="0"/>
      <w:adjustRightInd w:val="0"/>
      <w:ind w:firstLine="600"/>
      <w:jc w:val="left"/>
      <w:textAlignment w:val="baseline"/>
    </w:pPr>
    <w:rPr>
      <w:kern w:val="0"/>
      <w:sz w:val="28"/>
      <w:szCs w:val="20"/>
      <w:lang w:val="en-GB"/>
    </w:r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link w:val="5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6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425"/>
        <w:tab w:val="right" w:leader="dot" w:pos="9061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Subtitle"/>
    <w:basedOn w:val="26"/>
    <w:next w:val="1"/>
    <w:link w:val="61"/>
    <w:qFormat/>
    <w:uiPriority w:val="0"/>
    <w:pPr>
      <w:spacing w:before="0" w:line="240" w:lineRule="auto"/>
      <w:outlineLvl w:val="1"/>
    </w:pPr>
    <w:rPr>
      <w:b w:val="0"/>
      <w:bCs w:val="0"/>
      <w:kern w:val="28"/>
      <w:sz w:val="24"/>
      <w:szCs w:val="32"/>
    </w:rPr>
  </w:style>
  <w:style w:type="paragraph" w:customStyle="1" w:styleId="26">
    <w:name w:val="TOC Heading"/>
    <w:basedOn w:val="2"/>
    <w:next w:val="1"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8">
    <w:name w:val="HTML Preformatted"/>
    <w:basedOn w:val="1"/>
    <w:link w:val="7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2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30">
    <w:name w:val="Title"/>
    <w:basedOn w:val="1"/>
    <w:next w:val="1"/>
    <w:link w:val="4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uiPriority w:val="0"/>
    <w:rPr>
      <w:color w:val="954F72"/>
      <w:u w:val="single"/>
    </w:rPr>
  </w:style>
  <w:style w:type="character" w:styleId="34">
    <w:name w:val="HTML Typewriter"/>
    <w:qFormat/>
    <w:uiPriority w:val="99"/>
    <w:rPr>
      <w:rFonts w:ascii="宋体" w:hAnsi="宋体" w:eastAsia="宋体" w:cs="宋体"/>
      <w:sz w:val="24"/>
      <w:szCs w:val="24"/>
    </w:rPr>
  </w:style>
  <w:style w:type="character" w:styleId="35">
    <w:name w:val="Hyperlink"/>
    <w:uiPriority w:val="99"/>
    <w:rPr>
      <w:color w:val="0000FF"/>
      <w:u w:val="single"/>
    </w:rPr>
  </w:style>
  <w:style w:type="character" w:styleId="36">
    <w:name w:val="annotation reference"/>
    <w:semiHidden/>
    <w:uiPriority w:val="0"/>
    <w:rPr>
      <w:sz w:val="21"/>
      <w:szCs w:val="21"/>
    </w:rPr>
  </w:style>
  <w:style w:type="character" w:customStyle="1" w:styleId="38">
    <w:name w:val="标题 2 Char"/>
    <w:link w:val="3"/>
    <w:qFormat/>
    <w:uiPriority w:val="0"/>
    <w:rPr>
      <w:rFonts w:ascii="宋体" w:hAnsi="宋体"/>
      <w:b/>
      <w:bCs/>
      <w:kern w:val="2"/>
      <w:sz w:val="28"/>
      <w:szCs w:val="32"/>
    </w:rPr>
  </w:style>
  <w:style w:type="character" w:customStyle="1" w:styleId="39">
    <w:name w:val="称呼 Char"/>
    <w:link w:val="16"/>
    <w:uiPriority w:val="0"/>
    <w:rPr>
      <w:rFonts w:ascii="隶书" w:eastAsia="隶书"/>
      <w:kern w:val="2"/>
      <w:sz w:val="21"/>
      <w:szCs w:val="21"/>
    </w:rPr>
  </w:style>
  <w:style w:type="character" w:customStyle="1" w:styleId="40">
    <w:name w:val="表格内容"/>
    <w:qFormat/>
    <w:uiPriority w:val="0"/>
    <w:rPr>
      <w:sz w:val="24"/>
    </w:rPr>
  </w:style>
  <w:style w:type="character" w:customStyle="1" w:styleId="41">
    <w:name w:val="标题 Char"/>
    <w:link w:val="30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2">
    <w:name w:val="列出段落 Char"/>
    <w:link w:val="43"/>
    <w:qFormat/>
    <w:locked/>
    <w:uiPriority w:val="34"/>
    <w:rPr>
      <w:kern w:val="2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pPr>
      <w:ind w:firstLine="420" w:firstLineChars="200"/>
    </w:pPr>
    <w:rPr>
      <w:szCs w:val="21"/>
    </w:rPr>
  </w:style>
  <w:style w:type="character" w:customStyle="1" w:styleId="44">
    <w:name w:val="bold"/>
    <w:qFormat/>
    <w:uiPriority w:val="0"/>
    <w:rPr>
      <w:rFonts w:hint="default" w:ascii="Arial" w:hAnsi="Arial" w:cs="Arial"/>
      <w:sz w:val="18"/>
      <w:szCs w:val="18"/>
    </w:rPr>
  </w:style>
  <w:style w:type="character" w:customStyle="1" w:styleId="45">
    <w:name w:val="a"/>
    <w:basedOn w:val="31"/>
    <w:uiPriority w:val="0"/>
  </w:style>
  <w:style w:type="character" w:customStyle="1" w:styleId="46">
    <w:name w:val="标题 4 Char"/>
    <w:link w:val="5"/>
    <w:uiPriority w:val="0"/>
    <w:rPr>
      <w:rFonts w:ascii="宋体" w:hAnsi="宋体"/>
      <w:b/>
      <w:bCs/>
      <w:kern w:val="2"/>
      <w:sz w:val="21"/>
      <w:szCs w:val="28"/>
    </w:rPr>
  </w:style>
  <w:style w:type="character" w:customStyle="1" w:styleId="47">
    <w:name w:val="正文文本缩进 2 Char"/>
    <w:link w:val="20"/>
    <w:uiPriority w:val="0"/>
    <w:rPr>
      <w:sz w:val="28"/>
      <w:lang w:val="en-GB"/>
    </w:rPr>
  </w:style>
  <w:style w:type="character" w:customStyle="1" w:styleId="48">
    <w:name w:val="style011"/>
    <w:qFormat/>
    <w:uiPriority w:val="0"/>
    <w:rPr>
      <w:sz w:val="12"/>
      <w:szCs w:val="12"/>
      <w:u w:val="single"/>
    </w:rPr>
  </w:style>
  <w:style w:type="character" w:customStyle="1" w:styleId="49">
    <w:name w:val="标题 1 Char"/>
    <w:link w:val="2"/>
    <w:qFormat/>
    <w:uiPriority w:val="0"/>
    <w:rPr>
      <w:rFonts w:ascii="宋体" w:hAnsi="宋体"/>
      <w:b/>
      <w:kern w:val="44"/>
      <w:sz w:val="32"/>
    </w:rPr>
  </w:style>
  <w:style w:type="character" w:customStyle="1" w:styleId="50">
    <w:name w:val="页脚 Char"/>
    <w:link w:val="22"/>
    <w:qFormat/>
    <w:uiPriority w:val="0"/>
    <w:rPr>
      <w:kern w:val="2"/>
      <w:sz w:val="18"/>
      <w:szCs w:val="18"/>
    </w:rPr>
  </w:style>
  <w:style w:type="character" w:customStyle="1" w:styleId="51">
    <w:name w:val="small"/>
    <w:basedOn w:val="31"/>
    <w:qFormat/>
    <w:uiPriority w:val="0"/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宋体" w:cs="Verdana"/>
      <w:color w:val="000000"/>
      <w:sz w:val="24"/>
      <w:szCs w:val="24"/>
      <w:lang w:val="en-US" w:eastAsia="zh-CN" w:bidi="ar-SA"/>
    </w:rPr>
  </w:style>
  <w:style w:type="paragraph" w:customStyle="1" w:styleId="53">
    <w:name w:val="列出段落1"/>
    <w:basedOn w:val="1"/>
    <w:qFormat/>
    <w:uiPriority w:val="34"/>
    <w:pPr>
      <w:ind w:left="480" w:leftChars="200"/>
    </w:pPr>
    <w:rPr>
      <w:rFonts w:eastAsia="Times New Roman"/>
    </w:rPr>
  </w:style>
  <w:style w:type="paragraph" w:customStyle="1" w:styleId="54">
    <w:name w:val="Char Char1"/>
    <w:basedOn w:val="1"/>
    <w:qFormat/>
    <w:uiPriority w:val="0"/>
    <w:pPr>
      <w:tabs>
        <w:tab w:val="left" w:pos="2940"/>
      </w:tabs>
      <w:ind w:left="2940" w:hanging="420"/>
    </w:pPr>
    <w:rPr>
      <w:rFonts w:ascii="Arial" w:hAnsi="Arial" w:cs="Arial"/>
      <w:sz w:val="20"/>
    </w:rPr>
  </w:style>
  <w:style w:type="paragraph" w:customStyle="1" w:styleId="55">
    <w:name w:val="正文首行缩进 2字符"/>
    <w:basedOn w:val="1"/>
    <w:uiPriority w:val="99"/>
    <w:pPr>
      <w:wordWrap w:val="0"/>
      <w:spacing w:before="120" w:after="120" w:line="300" w:lineRule="auto"/>
      <w:ind w:firstLine="420" w:firstLineChars="200"/>
    </w:pPr>
    <w:rPr>
      <w:rFonts w:ascii="Arial" w:hAnsi="Arial" w:cs="宋体"/>
      <w:szCs w:val="20"/>
    </w:rPr>
  </w:style>
  <w:style w:type="paragraph" w:customStyle="1" w:styleId="56">
    <w:name w:val="列出段落1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57">
    <w:name w:val="插图"/>
    <w:basedOn w:val="1"/>
    <w:uiPriority w:val="0"/>
    <w:pPr>
      <w:spacing w:before="60" w:after="60"/>
      <w:jc w:val="center"/>
    </w:pPr>
    <w:rPr>
      <w:sz w:val="24"/>
      <w:szCs w:val="20"/>
    </w:rPr>
  </w:style>
  <w:style w:type="paragraph" w:customStyle="1" w:styleId="58">
    <w:name w:val="內文"/>
    <w:basedOn w:val="1"/>
    <w:next w:val="1"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59">
    <w:name w:val="Style Heading 1 + (Latin) 宋体 小四 Bold Line spacing:  Multiple 1.2..."/>
    <w:basedOn w:val="2"/>
    <w:qFormat/>
    <w:uiPriority w:val="0"/>
    <w:pPr>
      <w:keepNext/>
      <w:widowControl/>
      <w:autoSpaceDE w:val="0"/>
      <w:autoSpaceDN w:val="0"/>
      <w:adjustRightInd w:val="0"/>
      <w:spacing w:after="0" w:line="300" w:lineRule="auto"/>
      <w:jc w:val="left"/>
      <w:textAlignment w:val="baseline"/>
    </w:pPr>
    <w:rPr>
      <w:rFonts w:eastAsia="长城楷体"/>
      <w:bCs/>
      <w:spacing w:val="20"/>
      <w:kern w:val="2"/>
      <w:szCs w:val="24"/>
    </w:rPr>
  </w:style>
  <w:style w:type="character" w:customStyle="1" w:styleId="60">
    <w:name w:val="标题 5 Char"/>
    <w:link w:val="6"/>
    <w:uiPriority w:val="0"/>
    <w:rPr>
      <w:b/>
      <w:bCs/>
      <w:kern w:val="2"/>
      <w:sz w:val="28"/>
      <w:szCs w:val="28"/>
    </w:rPr>
  </w:style>
  <w:style w:type="character" w:customStyle="1" w:styleId="61">
    <w:name w:val="副标题 Char"/>
    <w:link w:val="25"/>
    <w:uiPriority w:val="0"/>
    <w:rPr>
      <w:rFonts w:ascii="Cambria" w:hAnsi="Cambria"/>
      <w:color w:val="365F91"/>
      <w:kern w:val="28"/>
      <w:sz w:val="24"/>
      <w:szCs w:val="32"/>
    </w:rPr>
  </w:style>
  <w:style w:type="paragraph" w:customStyle="1" w:styleId="62">
    <w:name w:val="No Spacing"/>
    <w:basedOn w:val="7"/>
    <w:link w:val="67"/>
    <w:qFormat/>
    <w:uiPriority w:val="1"/>
    <w:rPr>
      <w:sz w:val="21"/>
    </w:rPr>
  </w:style>
  <w:style w:type="character" w:customStyle="1" w:styleId="63">
    <w:name w:val="标题 7 Char"/>
    <w:link w:val="8"/>
    <w:uiPriority w:val="0"/>
    <w:rPr>
      <w:b/>
      <w:bCs/>
      <w:kern w:val="2"/>
      <w:sz w:val="24"/>
      <w:szCs w:val="24"/>
    </w:rPr>
  </w:style>
  <w:style w:type="character" w:customStyle="1" w:styleId="64">
    <w:name w:val="标题 6 Char"/>
    <w:link w:val="7"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65">
    <w:name w:val="Style4"/>
    <w:uiPriority w:val="1"/>
    <w:rPr>
      <w:rFonts w:ascii="Calibri" w:hAnsi="宋体" w:eastAsia="宋体" w:cs="Times New Roman"/>
      <w:szCs w:val="22"/>
      <w:lang w:eastAsia="zh-CN"/>
    </w:rPr>
  </w:style>
  <w:style w:type="character" w:customStyle="1" w:styleId="66">
    <w:name w:val="Style5"/>
    <w:uiPriority w:val="1"/>
    <w:rPr>
      <w:rFonts w:ascii="Calibri" w:hAnsi="宋体" w:eastAsia="宋体" w:cs="Times New Roman"/>
      <w:sz w:val="22"/>
      <w:szCs w:val="22"/>
      <w:lang w:eastAsia="zh-CN"/>
    </w:rPr>
  </w:style>
  <w:style w:type="character" w:customStyle="1" w:styleId="67">
    <w:name w:val="无间隔 Char"/>
    <w:link w:val="62"/>
    <w:uiPriority w:val="1"/>
    <w:rPr>
      <w:rFonts w:ascii="Cambria" w:hAnsi="Cambria"/>
      <w:b/>
      <w:bCs/>
      <w:kern w:val="2"/>
      <w:sz w:val="21"/>
      <w:szCs w:val="24"/>
    </w:rPr>
  </w:style>
  <w:style w:type="character" w:customStyle="1" w:styleId="68">
    <w:name w:val="页眉 Char"/>
    <w:link w:val="23"/>
    <w:uiPriority w:val="99"/>
    <w:rPr>
      <w:kern w:val="2"/>
      <w:sz w:val="18"/>
      <w:szCs w:val="18"/>
    </w:rPr>
  </w:style>
  <w:style w:type="character" w:customStyle="1" w:styleId="69">
    <w:name w:val="标题 8 Char"/>
    <w:basedOn w:val="31"/>
    <w:link w:val="9"/>
    <w:uiPriority w:val="0"/>
    <w:rPr>
      <w:rFonts w:ascii="Garamond" w:hAnsi="Garamond"/>
      <w:i/>
      <w:kern w:val="20"/>
      <w:sz w:val="22"/>
      <w:lang w:val="en-US" w:eastAsia="zh-CN"/>
    </w:rPr>
  </w:style>
  <w:style w:type="character" w:customStyle="1" w:styleId="70">
    <w:name w:val="标题 9 Char"/>
    <w:basedOn w:val="31"/>
    <w:link w:val="11"/>
    <w:qFormat/>
    <w:uiPriority w:val="0"/>
    <w:rPr>
      <w:rFonts w:ascii="Garamond" w:hAnsi="Garamond"/>
      <w:kern w:val="20"/>
      <w:sz w:val="22"/>
      <w:lang w:val="en-US" w:eastAsia="zh-CN"/>
    </w:rPr>
  </w:style>
  <w:style w:type="character" w:customStyle="1" w:styleId="71">
    <w:name w:val="标题 3 Char"/>
    <w:basedOn w:val="31"/>
    <w:link w:val="4"/>
    <w:qFormat/>
    <w:uiPriority w:val="0"/>
    <w:rPr>
      <w:rFonts w:ascii="宋体" w:hAnsi="宋体" w:cs="宋体"/>
      <w:b/>
      <w:bCs/>
      <w:color w:val="000000"/>
      <w:kern w:val="2"/>
      <w:szCs w:val="32"/>
    </w:rPr>
  </w:style>
  <w:style w:type="paragraph" w:customStyle="1" w:styleId="72">
    <w:name w:val="Char Char1 Char Char Char1 Char Char Char Char Char Char3 Char Char Char"/>
    <w:basedOn w:val="1"/>
    <w:qFormat/>
    <w:uiPriority w:val="0"/>
    <w:pPr>
      <w:widowControl/>
      <w:ind w:firstLine="480" w:firstLineChars="200"/>
    </w:pPr>
    <w:rPr>
      <w:rFonts w:ascii="宋体" w:hAnsi="宋体"/>
      <w:kern w:val="0"/>
      <w:sz w:val="24"/>
      <w:szCs w:val="20"/>
    </w:rPr>
  </w:style>
  <w:style w:type="paragraph" w:customStyle="1" w:styleId="73">
    <w:name w:val="样式1"/>
    <w:basedOn w:val="1"/>
    <w:link w:val="74"/>
    <w:qFormat/>
    <w:uiPriority w:val="0"/>
    <w:pPr>
      <w:widowControl/>
      <w:spacing w:line="240" w:lineRule="auto"/>
      <w:jc w:val="center"/>
    </w:pPr>
    <w:rPr>
      <w:rFonts w:ascii="Nirmala UI" w:hAnsi="Nirmala UI" w:cs="黑体"/>
      <w:szCs w:val="22"/>
    </w:rPr>
  </w:style>
  <w:style w:type="character" w:customStyle="1" w:styleId="74">
    <w:name w:val="样式1 Char"/>
    <w:link w:val="73"/>
    <w:qFormat/>
    <w:uiPriority w:val="0"/>
    <w:rPr>
      <w:rFonts w:ascii="Nirmala UI" w:hAnsi="Nirmala UI" w:cs="黑体"/>
      <w:kern w:val="2"/>
      <w:sz w:val="21"/>
      <w:szCs w:val="22"/>
    </w:rPr>
  </w:style>
  <w:style w:type="character" w:customStyle="1" w:styleId="75">
    <w:name w:val="HTML 预设格式 Char"/>
    <w:basedOn w:val="31"/>
    <w:link w:val="28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76">
    <w:name w:val="reader-word-layer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项目符号1"/>
    <w:basedOn w:val="1"/>
    <w:link w:val="78"/>
    <w:qFormat/>
    <w:uiPriority w:val="0"/>
    <w:pPr>
      <w:numPr>
        <w:ilvl w:val="0"/>
        <w:numId w:val="2"/>
      </w:numPr>
    </w:pPr>
    <w:rPr>
      <w:rFonts w:eastAsia="微软雅黑"/>
      <w:sz w:val="24"/>
    </w:rPr>
  </w:style>
  <w:style w:type="character" w:customStyle="1" w:styleId="78">
    <w:name w:val="项目符号1 Char"/>
    <w:link w:val="77"/>
    <w:qFormat/>
    <w:uiPriority w:val="0"/>
    <w:rPr>
      <w:rFonts w:eastAsia="微软雅黑"/>
      <w:kern w:val="2"/>
      <w:sz w:val="24"/>
      <w:szCs w:val="24"/>
    </w:rPr>
  </w:style>
  <w:style w:type="paragraph" w:customStyle="1" w:styleId="79">
    <w:name w:val="bianhao1 Char Char Char"/>
    <w:basedOn w:val="1"/>
    <w:link w:val="80"/>
    <w:qFormat/>
    <w:uiPriority w:val="0"/>
    <w:pPr>
      <w:numPr>
        <w:ilvl w:val="0"/>
        <w:numId w:val="3"/>
      </w:numPr>
      <w:tabs>
        <w:tab w:val="left" w:pos="1281"/>
        <w:tab w:val="clear" w:pos="1259"/>
      </w:tabs>
      <w:ind w:left="840" w:firstLine="11"/>
    </w:pPr>
    <w:rPr>
      <w:rFonts w:eastAsia="微软雅黑"/>
      <w:sz w:val="24"/>
      <w:lang w:val="zh-CN" w:eastAsia="zh-CN"/>
    </w:rPr>
  </w:style>
  <w:style w:type="character" w:customStyle="1" w:styleId="80">
    <w:name w:val="bianhao1 Char Char Char Char"/>
    <w:link w:val="79"/>
    <w:qFormat/>
    <w:uiPriority w:val="0"/>
    <w:rPr>
      <w:rFonts w:eastAsia="微软雅黑"/>
      <w:kern w:val="2"/>
      <w:sz w:val="24"/>
      <w:szCs w:val="24"/>
      <w:lang w:val="zh-CN" w:eastAsia="zh-CN"/>
    </w:rPr>
  </w:style>
  <w:style w:type="paragraph" w:customStyle="1" w:styleId="81">
    <w:name w:val="项目符号2"/>
    <w:basedOn w:val="1"/>
    <w:link w:val="82"/>
    <w:qFormat/>
    <w:uiPriority w:val="0"/>
    <w:pPr>
      <w:ind w:left="851"/>
      <w:jc w:val="left"/>
    </w:pPr>
    <w:rPr>
      <w:rFonts w:eastAsia="微软雅黑"/>
      <w:sz w:val="24"/>
    </w:rPr>
  </w:style>
  <w:style w:type="character" w:customStyle="1" w:styleId="82">
    <w:name w:val="项目符号2 Char"/>
    <w:link w:val="81"/>
    <w:qFormat/>
    <w:locked/>
    <w:uiPriority w:val="0"/>
    <w:rPr>
      <w:rFonts w:eastAsia="微软雅黑"/>
      <w:kern w:val="2"/>
      <w:sz w:val="24"/>
      <w:szCs w:val="24"/>
    </w:rPr>
  </w:style>
  <w:style w:type="character" w:customStyle="1" w:styleId="83">
    <w:name w:val="apple-style-span"/>
    <w:basedOn w:val="31"/>
    <w:qFormat/>
    <w:uiPriority w:val="0"/>
  </w:style>
  <w:style w:type="character" w:customStyle="1" w:styleId="84">
    <w:name w:val="正文文本缩进 Char"/>
    <w:basedOn w:val="31"/>
    <w:link w:val="17"/>
    <w:qFormat/>
    <w:uiPriority w:val="0"/>
    <w:rPr>
      <w:rFonts w:ascii="宋体" w:hAnsi="宋体"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135;&#21697;&#25991;&#26723;\&#20037;&#31185;ppt&#27169;&#26495;\&#20037;&#31185;&#22810;&#39029;&#25991;&#26723;&#27169;&#26495;20150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7C95B-F9C4-4BB3-A36A-A85194A3F0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久科多页文档模板201504.dotx</Template>
  <Pages>11</Pages>
  <Words>659</Words>
  <Characters>3759</Characters>
  <Lines>31</Lines>
  <Paragraphs>8</Paragraphs>
  <TotalTime>0</TotalTime>
  <ScaleCrop>false</ScaleCrop>
  <LinksUpToDate>false</LinksUpToDate>
  <CharactersWithSpaces>4410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2015-06-11T08:23:00Z</dcterms:created>
  <dc:creator>jade.lin</dc:creator>
  <cp:lastModifiedBy>mike</cp:lastModifiedBy>
  <cp:lastPrinted>2014-01-20T03:23:00Z</cp:lastPrinted>
  <dcterms:modified xsi:type="dcterms:W3CDTF">2016-12-05T05:51:09Z</dcterms:modified>
  <dc:title>上海久科信息技术有限公司</dc:title>
  <cp:revision>294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